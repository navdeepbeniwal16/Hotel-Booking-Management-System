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4="http://schemas.microsoft.com/office/drawing/2010/main" xmlns:pic="http://schemas.openxmlformats.org/drawingml/2006/picture" mc:Ignorable="w14 w15 w16se w16cid w16 w16cex w16sdtdh wp14">
  <w:body>
    <w:p w:rsidRPr="00DC7C74" w:rsidR="005E4D2C" w:rsidP="005C1AED" w:rsidRDefault="005E4D2C" w14:paraId="74AE1C1A" w14:textId="77777777"/>
    <w:p w:rsidRPr="00DC7C74" w:rsidR="005E4D2C" w:rsidP="005C1AED" w:rsidRDefault="005E4D2C" w14:paraId="74AE1C1B" w14:textId="77777777"/>
    <w:p w:rsidRPr="00DC7C74" w:rsidR="005E4D2C" w:rsidP="005C1AED" w:rsidRDefault="005E4D2C" w14:paraId="74AE1C1C" w14:textId="77777777"/>
    <w:p w:rsidRPr="00DC7C74" w:rsidR="005E4D2C" w:rsidP="005C1AED" w:rsidRDefault="005A7A3F" w14:paraId="74AE1C1D" w14:textId="77777777">
      <w:r>
        <w:rPr>
          <w:rFonts w:ascii="Times New Roman" w:hAnsi="Times New Roman"/>
          <w:b/>
          <w:noProof/>
        </w:rPr>
        <mc:AlternateContent>
          <mc:Choice Requires="wps">
            <w:drawing>
              <wp:anchor distT="0" distB="0" distL="114300" distR="114300" simplePos="0" relativeHeight="251658240" behindDoc="0" locked="0" layoutInCell="0" allowOverlap="1" wp14:anchorId="74AE1D7F" wp14:editId="74AE1D80">
                <wp:simplePos x="0" y="0"/>
                <wp:positionH relativeFrom="column">
                  <wp:posOffset>283210</wp:posOffset>
                </wp:positionH>
                <wp:positionV relativeFrom="paragraph">
                  <wp:posOffset>4445</wp:posOffset>
                </wp:positionV>
                <wp:extent cx="5120640" cy="0"/>
                <wp:effectExtent l="6985" t="13970" r="6350" b="5080"/>
                <wp:wrapNone/>
                <wp:docPr id="7"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120640" cy="0"/>
                        </a:xfrm>
                        <a:prstGeom prst="line">
                          <a:avLst/>
                        </a:prstGeom>
                        <a:noFill/>
                        <a:ln w="9525">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rto="http://schemas.microsoft.com/office/word/2006/arto" xmlns:pic="http://schemas.openxmlformats.org/drawingml/2006/picture" xmlns:a14="http://schemas.microsoft.com/office/drawing/2010/main" xmlns:a="http://schemas.openxmlformats.org/drawingml/2006/main">
            <w:pict>
              <v:line id="Line 3"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o:allowincell="f" strokecolor="gray" from="22.3pt,.35pt" to="425.5pt,.35pt" w14:anchorId="7383CF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"/>
            </w:pict>
          </mc:Fallback>
        </mc:AlternateContent>
      </w:r>
    </w:p>
    <w:p w:rsidRPr="00DC7C74" w:rsidR="005E4D2C" w:rsidP="005E4D2C" w:rsidRDefault="17332860" w14:paraId="74AE1C1E" w14:textId="77777777">
      <w:pPr>
        <w:pStyle w:val="titulocapa"/>
        <w:ind w:firstLine="0"/>
        <w:rPr>
          <w:rFonts w:ascii="Times New Roman" w:hAnsi="Times New Roman"/>
        </w:rPr>
      </w:pPr>
      <w:r w:rsidRPr="7112BF98">
        <w:rPr>
          <w:rFonts w:ascii="Times New Roman" w:hAnsi="Times New Roman"/>
        </w:rPr>
        <w:t>Product Requirements Document</w:t>
      </w:r>
    </w:p>
    <w:p w:rsidRPr="00DC7C74" w:rsidR="005E4D2C" w:rsidP="7112BF98" w:rsidRDefault="2EF70CC1" w14:paraId="74AE1C1F" w14:textId="77777777">
      <w:pPr>
        <w:pStyle w:val="titulocapa"/>
        <w:ind w:firstLine="0"/>
        <w:rPr>
          <w:rFonts w:ascii="Times New Roman" w:hAnsi="Times New Roman"/>
          <w:sz w:val="22"/>
          <w:szCs w:val="22"/>
        </w:rPr>
      </w:pPr>
      <w:r w:rsidRPr="7112BF98">
        <w:rPr>
          <w:rFonts w:ascii="Times New Roman" w:hAnsi="Times New Roman"/>
          <w:sz w:val="22"/>
          <w:szCs w:val="22"/>
        </w:rPr>
        <w:t xml:space="preserve">Submission 1 </w:t>
      </w:r>
      <w:r w:rsidRPr="7112BF98" w:rsidR="17332860">
        <w:rPr>
          <w:rFonts w:ascii="Times New Roman" w:hAnsi="Times New Roman"/>
          <w:sz w:val="22"/>
          <w:szCs w:val="22"/>
        </w:rPr>
        <w:t>Specification</w:t>
      </w:r>
    </w:p>
    <w:p w:rsidRPr="00DC7C74" w:rsidR="005E4D2C" w:rsidP="005E4D2C" w:rsidRDefault="005E4D2C" w14:paraId="74AE1C20" w14:textId="77777777">
      <w:pPr>
        <w:pStyle w:val="titulocapa2"/>
        <w:ind w:firstLine="0"/>
        <w:rPr>
          <w:rFonts w:ascii="Times New Roman" w:hAnsi="Times New Roman"/>
        </w:rPr>
      </w:pPr>
    </w:p>
    <w:p w:rsidRPr="00DC7C74" w:rsidR="005E4D2C" w:rsidP="005E4D2C" w:rsidRDefault="005E4D2C" w14:paraId="74AE1C21" w14:textId="77777777">
      <w:pPr>
        <w:pStyle w:val="titulocapa2"/>
        <w:ind w:firstLine="0"/>
        <w:rPr>
          <w:rFonts w:ascii="Times New Roman" w:hAnsi="Times New Roman"/>
        </w:rPr>
      </w:pPr>
    </w:p>
    <w:p w:rsidRPr="00DC7C74" w:rsidR="005E4D2C" w:rsidP="7112BF98" w:rsidRDefault="02D2A81C" w14:paraId="74AE1C22" w14:textId="77777777">
      <w:pPr>
        <w:pStyle w:val="titulocapa2"/>
        <w:ind w:firstLine="0"/>
        <w:rPr>
          <w:rFonts w:ascii="Times New Roman" w:hAnsi="Times New Roman"/>
          <w:b/>
        </w:rPr>
      </w:pPr>
      <w:r>
        <w:rPr>
          <w:rFonts w:ascii="Times New Roman" w:hAnsi="Times New Roman"/>
          <w:b/>
        </w:rPr>
        <w:t>Team LANS</w:t>
      </w:r>
    </w:p>
    <w:p w:rsidRPr="00DC7C74" w:rsidR="005E4D2C" w:rsidP="003A496B" w:rsidRDefault="00EC4472" w14:paraId="74AE1C23" w14:textId="77777777">
      <w:pPr>
        <w:jc w:val="center"/>
      </w:pPr>
      <w:r w:rsidRPr="00DC7C74">
        <w:t>SWEN90007 SM2 202</w:t>
      </w:r>
      <w:r w:rsidR="000D7D1B">
        <w:t>2</w:t>
      </w:r>
      <w:r w:rsidRPr="00DC7C74">
        <w:t xml:space="preserve"> Project</w:t>
      </w:r>
    </w:p>
    <w:p w:rsidRPr="00DC7C74" w:rsidR="005E4D2C" w:rsidP="005C1AED" w:rsidRDefault="005E4D2C" w14:paraId="74AE1C24" w14:textId="77777777"/>
    <w:p w:rsidRPr="00DC7C74" w:rsidR="005E4D2C" w:rsidP="005C1AED" w:rsidRDefault="005E4D2C" w14:paraId="74AE1C25" w14:textId="77777777"/>
    <w:p w:rsidRPr="00DC7C74" w:rsidR="005E4D2C" w:rsidP="005C1AED" w:rsidRDefault="005E4D2C" w14:paraId="74AE1C26" w14:textId="77777777"/>
    <w:p w:rsidRPr="00DC7C74" w:rsidR="005E4D2C" w:rsidP="005C1AED" w:rsidRDefault="005E4D2C" w14:paraId="74AE1C27" w14:textId="77777777">
      <w:r>
        <w:br/>
      </w:r>
    </w:p>
    <w:p w:rsidRPr="00DC7C74" w:rsidR="00D91ECF" w:rsidP="005C1AED" w:rsidRDefault="00D91ECF" w14:paraId="74AE1C28" w14:textId="77777777">
      <w:pPr>
        <w:pStyle w:val="BodyText"/>
      </w:pPr>
    </w:p>
    <w:p w:rsidRPr="00DC7C74" w:rsidR="00D91ECF" w:rsidP="005C1AED" w:rsidRDefault="00D91ECF" w14:paraId="74AE1C29" w14:textId="77777777">
      <w:pPr>
        <w:pStyle w:val="BodyText"/>
      </w:pPr>
    </w:p>
    <w:p w:rsidRPr="00DC7C74" w:rsidR="005E4D2C" w:rsidP="005C1AED" w:rsidRDefault="005E4D2C" w14:paraId="74AE1C2A" w14:textId="77777777">
      <w:pPr>
        <w:pStyle w:val="BodyText"/>
      </w:pPr>
      <w:r>
        <w:br/>
      </w:r>
    </w:p>
    <w:p w:rsidRPr="00B37EF3" w:rsidR="00B37EF3" w:rsidP="00B267D4" w:rsidRDefault="17332860" w14:paraId="74AE1C2B" w14:textId="65B2F66F">
      <w:pPr>
        <w:jc w:val="center"/>
      </w:pPr>
      <w:r>
        <w:t>In charge:</w:t>
      </w:r>
      <w:r w:rsidR="005E4D2C">
        <w:br/>
      </w:r>
      <w:r w:rsidR="61761D85">
        <w:t xml:space="preserve">Mohammad Saood </w:t>
      </w:r>
      <w:r w:rsidRPr="7112BF98" w:rsidR="61761D85">
        <w:rPr>
          <w:b/>
          <w:bCs/>
        </w:rPr>
        <w:t>Abbasi</w:t>
      </w:r>
      <w:r w:rsidR="61761D85">
        <w:t xml:space="preserve"> &lt;mohammadsaoo@student.unimelb.edu.au&gt;</w:t>
      </w:r>
    </w:p>
    <w:p w:rsidRPr="00B37EF3" w:rsidR="00B37EF3" w:rsidP="003A496B" w:rsidRDefault="61761D85" w14:paraId="74AE1C2C" w14:textId="77777777">
      <w:pPr>
        <w:jc w:val="center"/>
      </w:pPr>
      <w:r>
        <w:t xml:space="preserve">Arman </w:t>
      </w:r>
      <w:r w:rsidRPr="7112BF98">
        <w:rPr>
          <w:b/>
          <w:bCs/>
        </w:rPr>
        <w:t>Arethna</w:t>
      </w:r>
      <w:r>
        <w:t xml:space="preserve"> &lt;aarethna@student.unimelb.edu.au&gt;</w:t>
      </w:r>
    </w:p>
    <w:p w:rsidRPr="00B37EF3" w:rsidR="00B37EF3" w:rsidP="003A496B" w:rsidRDefault="61761D85" w14:paraId="74AE1C2D" w14:textId="77777777">
      <w:pPr>
        <w:jc w:val="center"/>
      </w:pPr>
      <w:r>
        <w:t xml:space="preserve">Navdeep </w:t>
      </w:r>
      <w:r w:rsidRPr="7112BF98">
        <w:rPr>
          <w:b/>
          <w:bCs/>
        </w:rPr>
        <w:t>Beniwal</w:t>
      </w:r>
      <w:r>
        <w:t xml:space="preserve"> &lt;nbeniwal@student.unimelb.edu.au&gt;</w:t>
      </w:r>
    </w:p>
    <w:p w:rsidRPr="00DC7C74" w:rsidR="005E4D2C" w:rsidP="003A496B" w:rsidRDefault="00B37EF3" w14:paraId="74AE1C2E" w14:textId="77777777">
      <w:pPr>
        <w:jc w:val="center"/>
      </w:pPr>
      <w:r w:rsidRPr="00B37EF3">
        <w:t xml:space="preserve">Levi </w:t>
      </w:r>
      <w:r w:rsidRPr="00B37EF3">
        <w:rPr>
          <w:b/>
          <w:bCs/>
        </w:rPr>
        <w:t>McKenzie-Kirkbright</w:t>
      </w:r>
      <w:r w:rsidRPr="00B37EF3">
        <w:t xml:space="preserve"> &lt;levim@student.unimelb.edu.au&gt;</w:t>
      </w:r>
    </w:p>
    <w:p w:rsidRPr="00DC7C74" w:rsidR="005E4D2C" w:rsidP="005C1AED" w:rsidRDefault="005A7A3F" w14:paraId="74AE1C2F" w14:textId="77777777">
      <w:r>
        <w:rPr>
          <w:rFonts w:ascii="Times New Roman" w:hAnsi="Times New Roman"/>
          <w:noProof/>
        </w:rPr>
        <mc:AlternateContent>
          <mc:Choice Requires="wps">
            <w:drawing>
              <wp:anchor distT="0" distB="0" distL="114300" distR="114300" simplePos="0" relativeHeight="251658241" behindDoc="0" locked="0" layoutInCell="0" allowOverlap="1" wp14:anchorId="74AE1D81" wp14:editId="74AE1D82">
                <wp:simplePos x="0" y="0"/>
                <wp:positionH relativeFrom="column">
                  <wp:posOffset>283210</wp:posOffset>
                </wp:positionH>
                <wp:positionV relativeFrom="paragraph">
                  <wp:posOffset>94615</wp:posOffset>
                </wp:positionV>
                <wp:extent cx="5120640" cy="0"/>
                <wp:effectExtent l="6985" t="8890" r="6350" b="10160"/>
                <wp:wrapNone/>
                <wp:docPr id="6"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120640" cy="0"/>
                        </a:xfrm>
                        <a:prstGeom prst="line">
                          <a:avLst/>
                        </a:prstGeom>
                        <a:noFill/>
                        <a:ln w="9525">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rto="http://schemas.microsoft.com/office/word/2006/arto" xmlns:pic="http://schemas.openxmlformats.org/drawingml/2006/picture" xmlns:a14="http://schemas.microsoft.com/office/drawing/2010/main" xmlns:a="http://schemas.openxmlformats.org/drawingml/2006/main">
            <w:pict>
              <v:line id="Line 2"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o:allowincell="f" strokecolor="gray" from="22.3pt,7.45pt" to="425.5pt,7.45pt" w14:anchorId="0EF46C8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"/>
            </w:pict>
          </mc:Fallback>
        </mc:AlternateContent>
      </w:r>
    </w:p>
    <w:p w:rsidRPr="00DC7C74" w:rsidR="005E4D2C" w:rsidP="7112BF98" w:rsidRDefault="005E4D2C" w14:paraId="74AE1C30" w14:textId="77777777">
      <w:pPr>
        <w:rPr>
          <w:noProof/>
          <w:lang w:val="en-AU" w:eastAsia="en-AU"/>
        </w:rPr>
      </w:pPr>
    </w:p>
    <w:p w:rsidRPr="00DC7C74" w:rsidR="005E4D2C" w:rsidP="7112BF98" w:rsidRDefault="005E4D2C" w14:paraId="74AE1C31" w14:textId="77777777">
      <w:pPr>
        <w:rPr>
          <w:noProof/>
          <w:lang w:val="en-AU" w:eastAsia="en-AU"/>
        </w:rPr>
      </w:pPr>
    </w:p>
    <w:p w:rsidRPr="00DC7C74" w:rsidR="005E4D2C" w:rsidP="7112BF98" w:rsidRDefault="005E4D2C" w14:paraId="74AE1C32" w14:textId="77777777">
      <w:pPr>
        <w:rPr>
          <w:noProof/>
          <w:lang w:val="en-AU" w:eastAsia="en-AU"/>
        </w:rPr>
      </w:pPr>
    </w:p>
    <w:p w:rsidRPr="00DC7C74" w:rsidR="00D91ECF" w:rsidP="7112BF98" w:rsidRDefault="00D91ECF" w14:paraId="74AE1C33" w14:textId="77777777">
      <w:pPr>
        <w:rPr>
          <w:noProof/>
          <w:lang w:val="en-AU" w:eastAsia="en-AU"/>
        </w:rPr>
      </w:pPr>
    </w:p>
    <w:p w:rsidRPr="00DC7C74" w:rsidR="005E4D2C" w:rsidP="7112BF98" w:rsidRDefault="005E4D2C" w14:paraId="74AE1C34" w14:textId="77777777">
      <w:pPr>
        <w:rPr>
          <w:noProof/>
          <w:lang w:val="en-AU" w:eastAsia="en-AU"/>
        </w:rPr>
      </w:pPr>
    </w:p>
    <w:p w:rsidRPr="00DC7C74" w:rsidR="005E4D2C" w:rsidP="7112BF98" w:rsidRDefault="005E4D2C" w14:paraId="74AE1C35" w14:textId="77777777">
      <w:pPr>
        <w:rPr>
          <w:noProof/>
          <w:lang w:val="en-AU" w:eastAsia="en-AU"/>
        </w:rPr>
      </w:pPr>
    </w:p>
    <w:p w:rsidRPr="00DC7C74" w:rsidR="005E4D2C" w:rsidP="7112BF98" w:rsidRDefault="005E4D2C" w14:paraId="74AE1C36" w14:textId="77777777">
      <w:pPr>
        <w:rPr>
          <w:noProof/>
          <w:lang w:val="en-AU" w:eastAsia="en-AU"/>
        </w:rPr>
      </w:pPr>
    </w:p>
    <w:p w:rsidRPr="00DC7C74" w:rsidR="005E4D2C" w:rsidP="7112BF98" w:rsidRDefault="005E4D2C" w14:paraId="74AE1C37" w14:textId="77777777">
      <w:pPr>
        <w:rPr>
          <w:noProof/>
          <w:lang w:val="en-AU" w:eastAsia="en-AU"/>
        </w:rPr>
      </w:pPr>
    </w:p>
    <w:p w:rsidRPr="00DC7C74" w:rsidR="005E4D2C" w:rsidP="7112BF98" w:rsidRDefault="005E4D2C" w14:paraId="74AE1C38" w14:textId="77777777">
      <w:pPr>
        <w:rPr>
          <w:noProof/>
          <w:lang w:val="en-AU" w:eastAsia="en-AU"/>
        </w:rPr>
      </w:pPr>
    </w:p>
    <w:p w:rsidRPr="00DC7C74" w:rsidR="005E4D2C" w:rsidP="7112BF98" w:rsidRDefault="005E4D2C" w14:paraId="74AE1C39" w14:textId="77777777">
      <w:pPr>
        <w:rPr>
          <w:noProof/>
          <w:lang w:val="en-AU" w:eastAsia="en-AU"/>
        </w:rPr>
      </w:pPr>
    </w:p>
    <w:p w:rsidRPr="00DC7C74" w:rsidR="005E4D2C" w:rsidP="003A496B" w:rsidRDefault="7E1FBA72" w14:paraId="74AE1C3A" w14:textId="77777777">
      <w:pPr>
        <w:jc w:val="center"/>
        <w:sectPr w:rsidRPr="00DC7C74" w:rsidR="005E4D2C">
          <w:headerReference w:type="even" r:id="rId10"/>
          <w:headerReference w:type="default" r:id="rId11"/>
          <w:footerReference w:type="default" r:id="rId12"/>
          <w:pgSz w:w="11907" w:h="16840" w:orient="portrait" w:code="9"/>
          <w:pgMar w:top="1701" w:right="1151" w:bottom="1140" w:left="1151" w:header="561" w:footer="561" w:gutter="561"/>
          <w:cols w:space="720"/>
          <w:titlePg/>
        </w:sectPr>
      </w:pPr>
      <w:r>
        <w:rPr>
          <w:noProof/>
        </w:rPr>
        <w:drawing>
          <wp:inline distT="0" distB="0" distL="0" distR="0" wp14:anchorId="74AE1D83" wp14:editId="7C3C49E2">
            <wp:extent cx="2933700" cy="1323975"/>
            <wp:effectExtent l="0" t="0" r="0" b="0"/>
            <wp:docPr id="5" name="Picture 4" descr="Image result for unimelb computing and information syste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13">
                      <a:extLst>
                        <a:ext uri="{28A0092B-C50C-407E-A947-70E740481C1C}">
                          <a14:useLocalDpi xmlns:a14="http://schemas.microsoft.com/office/drawing/2010/main" val="0"/>
                        </a:ext>
                      </a:extLst>
                    </a:blip>
                    <a:stretch>
                      <a:fillRect/>
                    </a:stretch>
                  </pic:blipFill>
                  <pic:spPr>
                    <a:xfrm>
                      <a:off x="0" y="0"/>
                      <a:ext cx="2933700" cy="1323975"/>
                    </a:xfrm>
                    <a:prstGeom prst="rect">
                      <a:avLst/>
                    </a:prstGeom>
                  </pic:spPr>
                </pic:pic>
              </a:graphicData>
            </a:graphic>
          </wp:inline>
        </w:drawing>
      </w:r>
    </w:p>
    <w:p w:rsidRPr="00DC7C74" w:rsidR="005E4D2C" w:rsidP="00212939" w:rsidRDefault="005E4D2C" w14:paraId="74AE1C3B" w14:textId="77777777">
      <w:pPr>
        <w:pStyle w:val="PSCLegenda"/>
        <w:jc w:val="both"/>
      </w:pPr>
    </w:p>
    <w:p w:rsidRPr="00DC7C74" w:rsidR="0086396C" w:rsidP="00212939" w:rsidRDefault="17332860" w14:paraId="74AE1C3C" w14:textId="77777777">
      <w:pPr>
        <w:pStyle w:val="PSCLegenda"/>
      </w:pPr>
      <w:r>
        <w:t>Revision History</w:t>
      </w:r>
    </w:p>
    <w:tbl>
      <w:tblPr>
        <w:tblW w:w="9090" w:type="dxa"/>
        <w:tblInd w:w="108"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Look w:val="0000" w:firstRow="0" w:lastRow="0" w:firstColumn="0" w:lastColumn="0" w:noHBand="0" w:noVBand="0"/>
      </w:tblPr>
      <w:tblGrid>
        <w:gridCol w:w="1276"/>
        <w:gridCol w:w="1276"/>
        <w:gridCol w:w="3827"/>
        <w:gridCol w:w="2711"/>
      </w:tblGrid>
      <w:tr w:rsidRPr="00DC7C74" w:rsidR="007E4D7B" w:rsidTr="3B4F2758" w14:paraId="74AE1C41" w14:textId="77777777">
        <w:trPr>
          <w:cantSplit/>
        </w:trPr>
        <w:tc>
          <w:tcPr>
            <w:tcW w:w="1276" w:type="dxa"/>
            <w:shd w:val="clear" w:color="auto" w:fill="FFFFFF" w:themeFill="background1"/>
            <w:tcMar/>
          </w:tcPr>
          <w:p w:rsidRPr="00DC7C74" w:rsidR="007E4D7B" w:rsidP="005C1AED" w:rsidRDefault="033033FE" w14:paraId="74AE1C3D" w14:textId="77777777">
            <w:pPr>
              <w:pStyle w:val="PSCTabelaCabecalho"/>
            </w:pPr>
            <w:r>
              <w:t>Date</w:t>
            </w:r>
          </w:p>
        </w:tc>
        <w:tc>
          <w:tcPr>
            <w:tcW w:w="1276" w:type="dxa"/>
            <w:shd w:val="clear" w:color="auto" w:fill="FFFFFF" w:themeFill="background1"/>
            <w:tcMar/>
          </w:tcPr>
          <w:p w:rsidRPr="00DC7C74" w:rsidR="007E4D7B" w:rsidP="005C1AED" w:rsidRDefault="033033FE" w14:paraId="74AE1C3E" w14:textId="77777777">
            <w:pPr>
              <w:pStyle w:val="PSCTabelaCabecalho"/>
            </w:pPr>
            <w:r>
              <w:t>Version</w:t>
            </w:r>
          </w:p>
        </w:tc>
        <w:tc>
          <w:tcPr>
            <w:tcW w:w="3827" w:type="dxa"/>
            <w:shd w:val="clear" w:color="auto" w:fill="FFFFFF" w:themeFill="background1"/>
            <w:tcMar/>
          </w:tcPr>
          <w:p w:rsidRPr="00DC7C74" w:rsidR="007E4D7B" w:rsidP="005C1AED" w:rsidRDefault="033033FE" w14:paraId="74AE1C3F" w14:textId="77777777">
            <w:pPr>
              <w:pStyle w:val="PSCTabelaCabecalho"/>
            </w:pPr>
            <w:r>
              <w:t>Description</w:t>
            </w:r>
          </w:p>
        </w:tc>
        <w:tc>
          <w:tcPr>
            <w:tcW w:w="2711" w:type="dxa"/>
            <w:shd w:val="clear" w:color="auto" w:fill="FFFFFF" w:themeFill="background1"/>
            <w:tcMar/>
          </w:tcPr>
          <w:p w:rsidRPr="00DC7C74" w:rsidR="007E4D7B" w:rsidP="005C1AED" w:rsidRDefault="033033FE" w14:paraId="74AE1C40" w14:textId="76197657">
            <w:pPr>
              <w:pStyle w:val="PSCTabelaCabecalho"/>
            </w:pPr>
            <w:r>
              <w:t>Author</w:t>
            </w:r>
            <w:r w:rsidR="001B2797">
              <w:t>(s)</w:t>
            </w:r>
          </w:p>
        </w:tc>
      </w:tr>
      <w:tr w:rsidRPr="00DC7C74" w:rsidR="007E4D7B" w:rsidTr="3B4F2758" w14:paraId="74AE1C46" w14:textId="77777777">
        <w:trPr>
          <w:cantSplit/>
        </w:trPr>
        <w:tc>
          <w:tcPr>
            <w:tcW w:w="1276" w:type="dxa"/>
            <w:tcMar/>
          </w:tcPr>
          <w:p w:rsidRPr="00DC7C74" w:rsidR="007E4D7B" w:rsidP="005C1AED" w:rsidRDefault="66A7A540" w14:paraId="74AE1C42" w14:textId="77777777">
            <w:r>
              <w:t>26/07/22</w:t>
            </w:r>
          </w:p>
        </w:tc>
        <w:tc>
          <w:tcPr>
            <w:tcW w:w="1276" w:type="dxa"/>
            <w:tcMar/>
          </w:tcPr>
          <w:p w:rsidRPr="00DC7C74" w:rsidR="007E4D7B" w:rsidP="005C1AED" w:rsidRDefault="66A7A540" w14:paraId="74AE1C43" w14:textId="77777777">
            <w:r>
              <w:t>01.00-D</w:t>
            </w:r>
            <w:r w:rsidR="0D9824B0">
              <w:t>0</w:t>
            </w:r>
            <w:r>
              <w:t>1</w:t>
            </w:r>
          </w:p>
        </w:tc>
        <w:tc>
          <w:tcPr>
            <w:tcW w:w="3827" w:type="dxa"/>
            <w:tcMar/>
          </w:tcPr>
          <w:p w:rsidRPr="00DC7C74" w:rsidR="007E4D7B" w:rsidP="005C1AED" w:rsidRDefault="66A7A540" w14:paraId="74AE1C44" w14:textId="77777777">
            <w:r>
              <w:t>Created document based on Luke’s template. Added initial Use Cases for the hotel system.</w:t>
            </w:r>
          </w:p>
        </w:tc>
        <w:tc>
          <w:tcPr>
            <w:tcW w:w="2711" w:type="dxa"/>
            <w:tcMar/>
          </w:tcPr>
          <w:p w:rsidRPr="00DC7C74" w:rsidR="007E4D7B" w:rsidP="005C1AED" w:rsidRDefault="31268C06" w14:paraId="74AE1C45" w14:textId="77777777">
            <w:r>
              <w:t>Levi</w:t>
            </w:r>
          </w:p>
        </w:tc>
      </w:tr>
      <w:tr w:rsidRPr="00DC7C74" w:rsidR="007E4D7B" w:rsidTr="3B4F2758" w14:paraId="74AE1C4B" w14:textId="77777777">
        <w:trPr>
          <w:cantSplit/>
        </w:trPr>
        <w:tc>
          <w:tcPr>
            <w:tcW w:w="1276" w:type="dxa"/>
            <w:tcMar/>
          </w:tcPr>
          <w:p w:rsidRPr="00DC7C74" w:rsidR="007E4D7B" w:rsidP="005C1AED" w:rsidRDefault="00EE3EE1" w14:paraId="74AE1C47" w14:textId="77777777">
            <w:r>
              <w:t>27/07/22</w:t>
            </w:r>
          </w:p>
        </w:tc>
        <w:tc>
          <w:tcPr>
            <w:tcW w:w="1276" w:type="dxa"/>
            <w:tcMar/>
          </w:tcPr>
          <w:p w:rsidRPr="00DC7C74" w:rsidR="007E4D7B" w:rsidP="005C1AED" w:rsidRDefault="00EE3EE1" w14:paraId="74AE1C48" w14:textId="77777777">
            <w:r>
              <w:t>01.00-D</w:t>
            </w:r>
            <w:r w:rsidR="00CC4C79">
              <w:t>0</w:t>
            </w:r>
            <w:r>
              <w:t>2</w:t>
            </w:r>
          </w:p>
        </w:tc>
        <w:tc>
          <w:tcPr>
            <w:tcW w:w="3827" w:type="dxa"/>
            <w:tcMar/>
          </w:tcPr>
          <w:p w:rsidRPr="00DC7C74" w:rsidR="007E4D7B" w:rsidP="005C1AED" w:rsidRDefault="66A7A540" w14:paraId="74AE1C49" w14:textId="77777777">
            <w:pPr>
              <w:pStyle w:val="Header"/>
            </w:pPr>
            <w:r>
              <w:t>Started Domain Model section</w:t>
            </w:r>
            <w:r w:rsidR="3FF95CAF">
              <w:t xml:space="preserve"> and a</w:t>
            </w:r>
            <w:r>
              <w:t>dded Inspiration section.</w:t>
            </w:r>
          </w:p>
        </w:tc>
        <w:tc>
          <w:tcPr>
            <w:tcW w:w="2711" w:type="dxa"/>
            <w:tcMar/>
          </w:tcPr>
          <w:p w:rsidRPr="00DC7C74" w:rsidR="007E4D7B" w:rsidP="005C1AED" w:rsidRDefault="00F050D3" w14:paraId="74AE1C4A" w14:textId="77777777">
            <w:r>
              <w:t>Levi</w:t>
            </w:r>
          </w:p>
        </w:tc>
      </w:tr>
      <w:tr w:rsidRPr="00DC7C74" w:rsidR="005F6F76" w:rsidTr="3B4F2758" w14:paraId="3E8B5549" w14:textId="77777777">
        <w:trPr>
          <w:cantSplit/>
        </w:trPr>
        <w:tc>
          <w:tcPr>
            <w:tcW w:w="1276" w:type="dxa"/>
            <w:tcMar/>
          </w:tcPr>
          <w:p w:rsidR="005F6F76" w:rsidP="005C1AED" w:rsidRDefault="00C577AA" w14:paraId="4E23830D" w14:textId="41903454">
            <w:r>
              <w:t>30/07/22</w:t>
            </w:r>
          </w:p>
        </w:tc>
        <w:tc>
          <w:tcPr>
            <w:tcW w:w="1276" w:type="dxa"/>
            <w:tcMar/>
          </w:tcPr>
          <w:p w:rsidR="005F6F76" w:rsidP="005C1AED" w:rsidRDefault="00C577AA" w14:paraId="43676C54" w14:textId="62FA1008">
            <w:r>
              <w:t>01.00-D03</w:t>
            </w:r>
          </w:p>
        </w:tc>
        <w:tc>
          <w:tcPr>
            <w:tcW w:w="3827" w:type="dxa"/>
            <w:tcMar/>
          </w:tcPr>
          <w:p w:rsidRPr="00EE3EE1" w:rsidR="005F6F76" w:rsidP="005C1AED" w:rsidRDefault="005A2478" w14:paraId="71B3ADDA" w14:textId="384ABD89">
            <w:pPr>
              <w:pStyle w:val="Header"/>
            </w:pPr>
            <w:r>
              <w:t>Conceptual class category list</w:t>
            </w:r>
          </w:p>
        </w:tc>
        <w:tc>
          <w:tcPr>
            <w:tcW w:w="2711" w:type="dxa"/>
            <w:tcMar/>
          </w:tcPr>
          <w:p w:rsidR="005F6F76" w:rsidP="005C1AED" w:rsidRDefault="005A2478" w14:paraId="15216E26" w14:textId="16A02BEE">
            <w:r>
              <w:t>Everyone</w:t>
            </w:r>
          </w:p>
        </w:tc>
      </w:tr>
      <w:tr w:rsidRPr="00DC7C74" w:rsidR="007E4D7B" w:rsidTr="3B4F2758" w14:paraId="74AE1C50" w14:textId="77777777">
        <w:trPr>
          <w:cantSplit/>
        </w:trPr>
        <w:tc>
          <w:tcPr>
            <w:tcW w:w="1276" w:type="dxa"/>
            <w:tcMar/>
          </w:tcPr>
          <w:p w:rsidRPr="00DC7C74" w:rsidR="007E4D7B" w:rsidP="005C1AED" w:rsidRDefault="7112BF98" w14:paraId="74AE1C4C" w14:textId="79E387D9">
            <w:r>
              <w:t>06/08/22</w:t>
            </w:r>
          </w:p>
        </w:tc>
        <w:tc>
          <w:tcPr>
            <w:tcW w:w="1276" w:type="dxa"/>
            <w:tcMar/>
          </w:tcPr>
          <w:p w:rsidRPr="00DC7C74" w:rsidR="007E4D7B" w:rsidP="005C1AED" w:rsidRDefault="7112BF98" w14:paraId="74AE1C4D" w14:textId="19C91398">
            <w:r>
              <w:t>01.00-</w:t>
            </w:r>
            <w:r w:rsidR="00C577AA">
              <w:t>D04</w:t>
            </w:r>
          </w:p>
        </w:tc>
        <w:tc>
          <w:tcPr>
            <w:tcW w:w="3827" w:type="dxa"/>
            <w:tcMar/>
          </w:tcPr>
          <w:p w:rsidRPr="00DC7C74" w:rsidR="007E4D7B" w:rsidP="005C1AED" w:rsidRDefault="7112BF98" w14:paraId="74AE1C4E" w14:textId="7E677025">
            <w:r>
              <w:t>Added Use Cases and reviewed existing ones</w:t>
            </w:r>
          </w:p>
        </w:tc>
        <w:tc>
          <w:tcPr>
            <w:tcW w:w="2711" w:type="dxa"/>
            <w:tcMar/>
          </w:tcPr>
          <w:p w:rsidRPr="00DC7C74" w:rsidR="007E4D7B" w:rsidP="005C1AED" w:rsidRDefault="7112BF98" w14:paraId="74AE1C4F" w14:textId="1B794365">
            <w:r>
              <w:t>Saood</w:t>
            </w:r>
          </w:p>
        </w:tc>
      </w:tr>
      <w:tr w:rsidRPr="00DC7C74" w:rsidR="007E4D7B" w:rsidTr="3B4F2758" w14:paraId="74AE1C55" w14:textId="77777777">
        <w:trPr>
          <w:cantSplit/>
        </w:trPr>
        <w:tc>
          <w:tcPr>
            <w:tcW w:w="1276" w:type="dxa"/>
            <w:tcMar/>
          </w:tcPr>
          <w:p w:rsidR="7112BF98" w:rsidRDefault="7112BF98" w14:paraId="4CB44A60" w14:textId="5F61DE67">
            <w:r>
              <w:t>06/08/22</w:t>
            </w:r>
          </w:p>
        </w:tc>
        <w:tc>
          <w:tcPr>
            <w:tcW w:w="1276" w:type="dxa"/>
            <w:tcMar/>
          </w:tcPr>
          <w:p w:rsidR="7112BF98" w:rsidRDefault="7112BF98" w14:paraId="2DF10F5B" w14:textId="35C6404D">
            <w:r>
              <w:t>01.00-</w:t>
            </w:r>
            <w:r w:rsidR="00C577AA">
              <w:t>D05</w:t>
            </w:r>
          </w:p>
        </w:tc>
        <w:tc>
          <w:tcPr>
            <w:tcW w:w="3827" w:type="dxa"/>
            <w:tcMar/>
          </w:tcPr>
          <w:p w:rsidR="7112BF98" w:rsidRDefault="7112BF98" w14:paraId="03547BF4" w14:textId="5F61DE67">
            <w:r>
              <w:t>Added Use Cases and reviewed existing ones</w:t>
            </w:r>
          </w:p>
        </w:tc>
        <w:tc>
          <w:tcPr>
            <w:tcW w:w="2711" w:type="dxa"/>
            <w:tcMar/>
          </w:tcPr>
          <w:p w:rsidR="7112BF98" w:rsidP="7112BF98" w:rsidRDefault="7112BF98" w14:paraId="6561982D" w14:textId="78D615F5">
            <w:pPr>
              <w:spacing w:line="259" w:lineRule="auto"/>
            </w:pPr>
            <w:r>
              <w:t>Arman</w:t>
            </w:r>
          </w:p>
        </w:tc>
      </w:tr>
      <w:tr w:rsidRPr="00DC7C74" w:rsidR="007E4D7B" w:rsidTr="3B4F2758" w14:paraId="74AE1C5A" w14:textId="77777777">
        <w:trPr>
          <w:cantSplit/>
        </w:trPr>
        <w:tc>
          <w:tcPr>
            <w:tcW w:w="1276" w:type="dxa"/>
            <w:tcMar/>
          </w:tcPr>
          <w:p w:rsidR="7112BF98" w:rsidRDefault="7112BF98" w14:paraId="6DD3D126" w14:textId="32DB3F32">
            <w:r>
              <w:t>06/08/22</w:t>
            </w:r>
          </w:p>
        </w:tc>
        <w:tc>
          <w:tcPr>
            <w:tcW w:w="1276" w:type="dxa"/>
            <w:tcMar/>
          </w:tcPr>
          <w:p w:rsidR="7112BF98" w:rsidRDefault="7112BF98" w14:paraId="2E22630D" w14:textId="73FFFF52">
            <w:r>
              <w:t>01.00-</w:t>
            </w:r>
            <w:r w:rsidR="00C577AA">
              <w:t>D06</w:t>
            </w:r>
          </w:p>
        </w:tc>
        <w:tc>
          <w:tcPr>
            <w:tcW w:w="3827" w:type="dxa"/>
            <w:tcMar/>
          </w:tcPr>
          <w:p w:rsidR="7112BF98" w:rsidRDefault="7112BF98" w14:paraId="3EC1EBF0" w14:textId="32DB3F32">
            <w:r>
              <w:t>Added Use Cases and reviewed existing ones</w:t>
            </w:r>
          </w:p>
        </w:tc>
        <w:tc>
          <w:tcPr>
            <w:tcW w:w="2711" w:type="dxa"/>
            <w:tcMar/>
          </w:tcPr>
          <w:p w:rsidR="7112BF98" w:rsidRDefault="7112BF98" w14:paraId="26D8B6FD" w14:textId="15A7C143">
            <w:r>
              <w:t>Navdeep</w:t>
            </w:r>
          </w:p>
        </w:tc>
      </w:tr>
      <w:tr w:rsidRPr="00DC7C74" w:rsidR="007E4D7B" w:rsidTr="3B4F2758" w14:paraId="74AE1C5F" w14:textId="77777777">
        <w:trPr>
          <w:cantSplit/>
        </w:trPr>
        <w:tc>
          <w:tcPr>
            <w:tcW w:w="1276" w:type="dxa"/>
            <w:tcMar/>
          </w:tcPr>
          <w:p w:rsidRPr="00DC7C74" w:rsidR="007E4D7B" w:rsidP="005C1AED" w:rsidRDefault="7112BF98" w14:paraId="74AE1C5B" w14:textId="21417FB3">
            <w:r>
              <w:t>06/08/22</w:t>
            </w:r>
          </w:p>
        </w:tc>
        <w:tc>
          <w:tcPr>
            <w:tcW w:w="1276" w:type="dxa"/>
            <w:tcMar/>
          </w:tcPr>
          <w:p w:rsidRPr="00DC7C74" w:rsidR="007E4D7B" w:rsidP="005C1AED" w:rsidRDefault="7112BF98" w14:paraId="74AE1C5C" w14:textId="2BAC1FA2">
            <w:r>
              <w:t>01.00-</w:t>
            </w:r>
            <w:r w:rsidR="5D834909">
              <w:t>D07</w:t>
            </w:r>
          </w:p>
        </w:tc>
        <w:tc>
          <w:tcPr>
            <w:tcW w:w="3827" w:type="dxa"/>
            <w:tcMar/>
          </w:tcPr>
          <w:p w:rsidRPr="00DC7C74" w:rsidR="007E4D7B" w:rsidP="005C1AED" w:rsidRDefault="733CD2FA" w14:paraId="74AE1C5D" w14:textId="66F9ACBE">
            <w:r>
              <w:t>Edit previously added Use Cases</w:t>
            </w:r>
          </w:p>
        </w:tc>
        <w:tc>
          <w:tcPr>
            <w:tcW w:w="2711" w:type="dxa"/>
            <w:tcMar/>
          </w:tcPr>
          <w:p w:rsidRPr="00DC7C74" w:rsidR="007E4D7B" w:rsidP="005C1AED" w:rsidRDefault="733CD2FA" w14:paraId="74AE1C5E" w14:textId="67B829B8">
            <w:r>
              <w:t>Levi</w:t>
            </w:r>
          </w:p>
        </w:tc>
      </w:tr>
      <w:tr w:rsidRPr="00DC7C74" w:rsidR="007E4D7B" w:rsidTr="3B4F2758" w14:paraId="74AE1C64" w14:textId="77777777">
        <w:trPr>
          <w:cantSplit/>
        </w:trPr>
        <w:tc>
          <w:tcPr>
            <w:tcW w:w="1276" w:type="dxa"/>
            <w:tcMar/>
          </w:tcPr>
          <w:p w:rsidRPr="00DC7C74" w:rsidR="007E4D7B" w:rsidP="005C1AED" w:rsidRDefault="7112BF98" w14:paraId="74AE1C60" w14:textId="4DBBF5FB">
            <w:r>
              <w:t>06/08/22</w:t>
            </w:r>
          </w:p>
        </w:tc>
        <w:tc>
          <w:tcPr>
            <w:tcW w:w="1276" w:type="dxa"/>
            <w:tcMar/>
          </w:tcPr>
          <w:p w:rsidRPr="00DC7C74" w:rsidR="007E4D7B" w:rsidP="005C1AED" w:rsidRDefault="7112BF98" w14:paraId="74AE1C61" w14:textId="72054EC7">
            <w:r>
              <w:t>01.00-</w:t>
            </w:r>
            <w:r w:rsidR="5D834909">
              <w:t>D08</w:t>
            </w:r>
          </w:p>
        </w:tc>
        <w:tc>
          <w:tcPr>
            <w:tcW w:w="3827" w:type="dxa"/>
            <w:tcMar/>
          </w:tcPr>
          <w:p w:rsidRPr="00DC7C74" w:rsidR="007E4D7B" w:rsidP="005C1AED" w:rsidRDefault="733CD2FA" w14:paraId="74AE1C62" w14:textId="16F2D831">
            <w:r>
              <w:t>Organize and consolidate Use Cases</w:t>
            </w:r>
          </w:p>
        </w:tc>
        <w:tc>
          <w:tcPr>
            <w:tcW w:w="2711" w:type="dxa"/>
            <w:tcMar/>
          </w:tcPr>
          <w:p w:rsidRPr="00DC7C74" w:rsidR="007E4D7B" w:rsidP="005C1AED" w:rsidRDefault="733CD2FA" w14:paraId="74AE1C63" w14:textId="5DEA693E">
            <w:r>
              <w:t>Everyone</w:t>
            </w:r>
          </w:p>
        </w:tc>
      </w:tr>
      <w:tr w:rsidRPr="00DC7C74" w:rsidR="007E4D7B" w:rsidTr="3B4F2758" w14:paraId="74AE1C69" w14:textId="77777777">
        <w:trPr>
          <w:cantSplit/>
        </w:trPr>
        <w:tc>
          <w:tcPr>
            <w:tcW w:w="1276" w:type="dxa"/>
            <w:tcMar/>
          </w:tcPr>
          <w:p w:rsidRPr="00DC7C74" w:rsidR="007E4D7B" w:rsidP="005C1AED" w:rsidRDefault="7112BF98" w14:paraId="74AE1C65" w14:textId="0E52508F">
            <w:r>
              <w:t>06/08/22</w:t>
            </w:r>
          </w:p>
        </w:tc>
        <w:tc>
          <w:tcPr>
            <w:tcW w:w="1276" w:type="dxa"/>
            <w:tcMar/>
          </w:tcPr>
          <w:p w:rsidRPr="00DC7C74" w:rsidR="007E4D7B" w:rsidP="005C1AED" w:rsidRDefault="7112BF98" w14:paraId="74AE1C66" w14:textId="551B226B">
            <w:r>
              <w:t>01.00-</w:t>
            </w:r>
            <w:r w:rsidR="5A26A8D8">
              <w:t>D09</w:t>
            </w:r>
          </w:p>
        </w:tc>
        <w:tc>
          <w:tcPr>
            <w:tcW w:w="3827" w:type="dxa"/>
            <w:tcMar/>
          </w:tcPr>
          <w:p w:rsidRPr="00DC7C74" w:rsidR="007E4D7B" w:rsidP="005C1AED" w:rsidRDefault="76385467" w14:paraId="74AE1C67" w14:textId="601A2CA5">
            <w:r>
              <w:t>Add draft domain model diagram</w:t>
            </w:r>
          </w:p>
        </w:tc>
        <w:tc>
          <w:tcPr>
            <w:tcW w:w="2711" w:type="dxa"/>
            <w:tcMar/>
          </w:tcPr>
          <w:p w:rsidRPr="00DC7C74" w:rsidR="007E4D7B" w:rsidP="005C1AED" w:rsidRDefault="76385467" w14:paraId="74AE1C68" w14:textId="143B4CEA">
            <w:r>
              <w:t>Everyone</w:t>
            </w:r>
          </w:p>
        </w:tc>
      </w:tr>
      <w:tr w:rsidR="3B4F2758" w:rsidTr="3B4F2758" w14:paraId="6172BD80">
        <w:trPr>
          <w:cantSplit/>
        </w:trPr>
        <w:tc>
          <w:tcPr>
            <w:tcW w:w="1276" w:type="dxa"/>
            <w:tcMar/>
          </w:tcPr>
          <w:p w:rsidR="3B4F2758" w:rsidP="3B4F2758" w:rsidRDefault="3B4F2758" w14:paraId="460B370E" w14:textId="516FECD8">
            <w:pPr>
              <w:pStyle w:val="Normal"/>
            </w:pPr>
            <w:r w:rsidR="3B4F2758">
              <w:rPr/>
              <w:t>10/08/22</w:t>
            </w:r>
          </w:p>
        </w:tc>
        <w:tc>
          <w:tcPr>
            <w:tcW w:w="1276" w:type="dxa"/>
            <w:tcMar/>
          </w:tcPr>
          <w:p w:rsidR="3F3F5C3A" w:rsidRDefault="3F3F5C3A" w14:paraId="6270EF67" w14:textId="7617718C">
            <w:r w:rsidR="3F3F5C3A">
              <w:rPr/>
              <w:t>01.00-</w:t>
            </w:r>
            <w:r w:rsidR="4CAF7267">
              <w:rPr/>
              <w:t>D10</w:t>
            </w:r>
          </w:p>
        </w:tc>
        <w:tc>
          <w:tcPr>
            <w:tcW w:w="3827" w:type="dxa"/>
            <w:tcMar/>
          </w:tcPr>
          <w:p w:rsidR="3B4F2758" w:rsidRDefault="3B4F2758" w14:paraId="44EADBAE" w14:textId="13A581FD">
            <w:r w:rsidR="3B4F2758">
              <w:rPr/>
              <w:t>Use Case diagram (1</w:t>
            </w:r>
            <w:r w:rsidRPr="3B4F2758" w:rsidR="3B4F2758">
              <w:rPr>
                <w:vertAlign w:val="superscript"/>
              </w:rPr>
              <w:t>st</w:t>
            </w:r>
            <w:r w:rsidR="3B4F2758">
              <w:rPr/>
              <w:t xml:space="preserve"> draft)</w:t>
            </w:r>
          </w:p>
        </w:tc>
        <w:tc>
          <w:tcPr>
            <w:tcW w:w="2711" w:type="dxa"/>
            <w:tcMar/>
          </w:tcPr>
          <w:p w:rsidR="3B4F2758" w:rsidP="3B4F2758" w:rsidRDefault="3B4F2758" w14:paraId="5A39FCC9" w14:textId="2DC5E09B">
            <w:pPr>
              <w:pStyle w:val="Normal"/>
            </w:pPr>
            <w:r w:rsidR="3B4F2758">
              <w:rPr/>
              <w:t>Arman</w:t>
            </w:r>
          </w:p>
        </w:tc>
      </w:tr>
      <w:tr w:rsidRPr="00DC7C74" w:rsidR="007E4D7B" w:rsidTr="3B4F2758" w14:paraId="74AE1C6E" w14:textId="77777777">
        <w:trPr>
          <w:cantSplit/>
        </w:trPr>
        <w:tc>
          <w:tcPr>
            <w:tcW w:w="1276" w:type="dxa"/>
            <w:tcMar/>
          </w:tcPr>
          <w:p w:rsidRPr="00DC7C74" w:rsidR="007E4D7B" w:rsidP="005C1AED" w:rsidRDefault="007E4D7B" w14:paraId="74AE1C6A" w14:textId="25A54F24">
            <w:r w:rsidR="3B4F2758">
              <w:rPr/>
              <w:t>13/08/22</w:t>
            </w:r>
          </w:p>
        </w:tc>
        <w:tc>
          <w:tcPr>
            <w:tcW w:w="1276" w:type="dxa"/>
            <w:tcMar/>
          </w:tcPr>
          <w:p w:rsidRPr="00DC7C74" w:rsidR="007E4D7B" w:rsidP="005C1AED" w:rsidRDefault="007E4D7B" w14:paraId="74AE1C6B" w14:textId="54D4669C">
            <w:r w:rsidR="3F3F5C3A">
              <w:rPr/>
              <w:t>01.00-</w:t>
            </w:r>
            <w:r w:rsidR="4CAF7267">
              <w:rPr/>
              <w:t>D11</w:t>
            </w:r>
          </w:p>
        </w:tc>
        <w:tc>
          <w:tcPr>
            <w:tcW w:w="3827" w:type="dxa"/>
            <w:tcMar/>
          </w:tcPr>
          <w:p w:rsidRPr="00DC7C74" w:rsidR="007E4D7B" w:rsidP="005C1AED" w:rsidRDefault="007E4D7B" w14:paraId="74AE1C6C" w14:textId="4A400CCC">
            <w:r w:rsidR="3B4F2758">
              <w:rPr/>
              <w:t xml:space="preserve">Add Domain Model </w:t>
            </w:r>
            <w:r w:rsidR="3B4F2758">
              <w:rPr/>
              <w:t>Glossary</w:t>
            </w:r>
          </w:p>
        </w:tc>
        <w:tc>
          <w:tcPr>
            <w:tcW w:w="2711" w:type="dxa"/>
            <w:tcMar/>
          </w:tcPr>
          <w:p w:rsidRPr="00DC7C74" w:rsidR="007E4D7B" w:rsidP="005C1AED" w:rsidRDefault="007E4D7B" w14:paraId="74AE1C6D" w14:textId="1F61495E">
            <w:r w:rsidR="3B4F2758">
              <w:rPr/>
              <w:t>Levi</w:t>
            </w:r>
          </w:p>
        </w:tc>
      </w:tr>
      <w:tr w:rsidRPr="00DC7C74" w:rsidR="007E4D7B" w:rsidTr="3B4F2758" w14:paraId="74AE1C73" w14:textId="77777777">
        <w:trPr>
          <w:cantSplit/>
        </w:trPr>
        <w:tc>
          <w:tcPr>
            <w:tcW w:w="1276" w:type="dxa"/>
            <w:tcMar/>
          </w:tcPr>
          <w:p w:rsidRPr="00DC7C74" w:rsidR="007E4D7B" w:rsidP="005C1AED" w:rsidRDefault="007E4D7B" w14:paraId="74AE1C6F" w14:textId="6EEA8A29">
            <w:r w:rsidR="3B4F2758">
              <w:rPr/>
              <w:t>13/08/22</w:t>
            </w:r>
          </w:p>
        </w:tc>
        <w:tc>
          <w:tcPr>
            <w:tcW w:w="1276" w:type="dxa"/>
            <w:tcMar/>
          </w:tcPr>
          <w:p w:rsidRPr="00DC7C74" w:rsidR="007E4D7B" w:rsidP="005C1AED" w:rsidRDefault="007E4D7B" w14:paraId="74AE1C70" w14:textId="02C600D1">
            <w:r w:rsidR="3F3F5C3A">
              <w:rPr/>
              <w:t>01.00-</w:t>
            </w:r>
            <w:r w:rsidR="4CAF7267">
              <w:rPr/>
              <w:t>D12</w:t>
            </w:r>
          </w:p>
        </w:tc>
        <w:tc>
          <w:tcPr>
            <w:tcW w:w="3827" w:type="dxa"/>
            <w:tcMar/>
          </w:tcPr>
          <w:p w:rsidRPr="00DC7C74" w:rsidR="007E4D7B" w:rsidP="005C1AED" w:rsidRDefault="007E4D7B" w14:paraId="74AE1C71" w14:textId="64D55014">
            <w:r w:rsidR="3B4F2758">
              <w:rPr/>
              <w:t>Update Domain Model</w:t>
            </w:r>
          </w:p>
        </w:tc>
        <w:tc>
          <w:tcPr>
            <w:tcW w:w="2711" w:type="dxa"/>
            <w:tcMar/>
          </w:tcPr>
          <w:p w:rsidRPr="00DC7C74" w:rsidR="007E4D7B" w:rsidP="005C1AED" w:rsidRDefault="007E4D7B" w14:paraId="74AE1C72" w14:textId="499F2CC1">
            <w:r w:rsidR="3B4F2758">
              <w:rPr/>
              <w:t>Everyone</w:t>
            </w:r>
          </w:p>
        </w:tc>
      </w:tr>
      <w:tr w:rsidRPr="00DC7C74" w:rsidR="007E4D7B" w:rsidTr="3B4F2758" w14:paraId="74AE1C78" w14:textId="77777777">
        <w:trPr>
          <w:cantSplit/>
        </w:trPr>
        <w:tc>
          <w:tcPr>
            <w:tcW w:w="1276" w:type="dxa"/>
            <w:tcMar/>
          </w:tcPr>
          <w:p w:rsidRPr="00DC7C74" w:rsidR="007E4D7B" w:rsidP="005C1AED" w:rsidRDefault="007E4D7B" w14:paraId="74AE1C74" w14:textId="285AA93B">
            <w:r w:rsidR="3B4F2758">
              <w:rPr/>
              <w:t>13/08/22</w:t>
            </w:r>
          </w:p>
        </w:tc>
        <w:tc>
          <w:tcPr>
            <w:tcW w:w="1276" w:type="dxa"/>
            <w:tcMar/>
          </w:tcPr>
          <w:p w:rsidRPr="00DC7C74" w:rsidR="007E4D7B" w:rsidP="005C1AED" w:rsidRDefault="007E4D7B" w14:paraId="74AE1C75" w14:textId="4C5FA7F1">
            <w:r w:rsidR="3F3F5C3A">
              <w:rPr/>
              <w:t>01.00-</w:t>
            </w:r>
            <w:r w:rsidR="4CAF7267">
              <w:rPr/>
              <w:t>D13</w:t>
            </w:r>
          </w:p>
        </w:tc>
        <w:tc>
          <w:tcPr>
            <w:tcW w:w="3827" w:type="dxa"/>
            <w:tcMar/>
          </w:tcPr>
          <w:p w:rsidRPr="00DC7C74" w:rsidR="007E4D7B" w:rsidP="005C1AED" w:rsidRDefault="007E4D7B" w14:paraId="74AE1C76" w14:textId="6D8241C2">
            <w:r w:rsidR="3B4F2758">
              <w:rPr/>
              <w:t xml:space="preserve">Separate Extension Use Cases </w:t>
            </w:r>
          </w:p>
        </w:tc>
        <w:tc>
          <w:tcPr>
            <w:tcW w:w="2711" w:type="dxa"/>
            <w:tcMar/>
          </w:tcPr>
          <w:p w:rsidRPr="00DC7C74" w:rsidR="007E4D7B" w:rsidP="005C1AED" w:rsidRDefault="007E4D7B" w14:paraId="74AE1C77" w14:textId="3FA900BC">
            <w:r w:rsidR="3B4F2758">
              <w:rPr/>
              <w:t>Everyone</w:t>
            </w:r>
          </w:p>
        </w:tc>
      </w:tr>
      <w:tr w:rsidRPr="00DC7C74" w:rsidR="007E4D7B" w:rsidTr="3B4F2758" w14:paraId="74AE1C7D" w14:textId="77777777">
        <w:trPr>
          <w:cantSplit/>
        </w:trPr>
        <w:tc>
          <w:tcPr>
            <w:tcW w:w="1276" w:type="dxa"/>
            <w:tcMar/>
          </w:tcPr>
          <w:p w:rsidRPr="00DC7C74" w:rsidR="007E4D7B" w:rsidP="005C1AED" w:rsidRDefault="007E4D7B" w14:paraId="74AE1C79" w14:textId="079CACF5">
            <w:r w:rsidR="3B4F2758">
              <w:rPr/>
              <w:t>13/08/22</w:t>
            </w:r>
          </w:p>
        </w:tc>
        <w:tc>
          <w:tcPr>
            <w:tcW w:w="1276" w:type="dxa"/>
            <w:tcMar/>
          </w:tcPr>
          <w:p w:rsidRPr="00DC7C74" w:rsidR="007E4D7B" w:rsidP="005C1AED" w:rsidRDefault="007E4D7B" w14:paraId="74AE1C7A" w14:textId="14F0C28D">
            <w:r w:rsidR="3F3F5C3A">
              <w:rPr/>
              <w:t>01.00-</w:t>
            </w:r>
            <w:r w:rsidR="4CAF7267">
              <w:rPr/>
              <w:t>D14</w:t>
            </w:r>
          </w:p>
        </w:tc>
        <w:tc>
          <w:tcPr>
            <w:tcW w:w="3827" w:type="dxa"/>
            <w:tcMar/>
          </w:tcPr>
          <w:p w:rsidRPr="00DC7C74" w:rsidR="007E4D7B" w:rsidP="005C1AED" w:rsidRDefault="007E4D7B" w14:paraId="74AE1C7B" w14:textId="2071A2C9">
            <w:r w:rsidR="3B4F2758">
              <w:rPr/>
              <w:t>Use Case diagram (2</w:t>
            </w:r>
            <w:r w:rsidRPr="3B4F2758" w:rsidR="3B4F2758">
              <w:rPr>
                <w:vertAlign w:val="superscript"/>
              </w:rPr>
              <w:t>nd</w:t>
            </w:r>
            <w:r w:rsidR="3B4F2758">
              <w:rPr/>
              <w:t xml:space="preserve"> draft)</w:t>
            </w:r>
          </w:p>
        </w:tc>
        <w:tc>
          <w:tcPr>
            <w:tcW w:w="2711" w:type="dxa"/>
            <w:tcMar/>
          </w:tcPr>
          <w:p w:rsidRPr="00DC7C74" w:rsidR="007E4D7B" w:rsidP="005C1AED" w:rsidRDefault="007E4D7B" w14:paraId="74AE1C7C" w14:textId="2D2BA2A3">
            <w:r w:rsidR="3B4F2758">
              <w:rPr/>
              <w:t>Navdeep, Saood</w:t>
            </w:r>
          </w:p>
        </w:tc>
      </w:tr>
      <w:tr w:rsidR="3B4F2758" w:rsidTr="3B4F2758" w14:paraId="456943E5">
        <w:trPr>
          <w:cantSplit/>
        </w:trPr>
        <w:tc>
          <w:tcPr>
            <w:tcW w:w="1276" w:type="dxa"/>
            <w:tcMar/>
          </w:tcPr>
          <w:p w:rsidR="3B4F2758" w:rsidP="3B4F2758" w:rsidRDefault="3B4F2758" w14:paraId="11A7E5FF" w14:textId="2B48B1C3">
            <w:pPr>
              <w:pStyle w:val="Normal"/>
            </w:pPr>
            <w:r w:rsidR="3B4F2758">
              <w:rPr/>
              <w:t>15/08/22</w:t>
            </w:r>
          </w:p>
        </w:tc>
        <w:tc>
          <w:tcPr>
            <w:tcW w:w="1276" w:type="dxa"/>
            <w:tcMar/>
          </w:tcPr>
          <w:p w:rsidR="3F3F5C3A" w:rsidRDefault="3F3F5C3A" w14:paraId="4C684C04" w14:textId="19CFC4F0">
            <w:r w:rsidR="3F3F5C3A">
              <w:rPr/>
              <w:t>01.00-</w:t>
            </w:r>
            <w:r w:rsidR="4CAF7267">
              <w:rPr/>
              <w:t>D15</w:t>
            </w:r>
          </w:p>
        </w:tc>
        <w:tc>
          <w:tcPr>
            <w:tcW w:w="3827" w:type="dxa"/>
            <w:tcMar/>
          </w:tcPr>
          <w:p w:rsidR="3B4F2758" w:rsidRDefault="3B4F2758" w14:paraId="0FA9607B" w14:textId="56671D6A">
            <w:r w:rsidR="3B4F2758">
              <w:rPr/>
              <w:t xml:space="preserve">Use Case diagram (final </w:t>
            </w:r>
            <w:r w:rsidR="3B4F2758">
              <w:rPr/>
              <w:t>draft)</w:t>
            </w:r>
          </w:p>
        </w:tc>
        <w:tc>
          <w:tcPr>
            <w:tcW w:w="2711" w:type="dxa"/>
            <w:tcMar/>
          </w:tcPr>
          <w:p w:rsidR="3B4F2758" w:rsidP="3B4F2758" w:rsidRDefault="3B4F2758" w14:paraId="1344CEB1" w14:textId="2813FB33">
            <w:pPr>
              <w:pStyle w:val="Normal"/>
            </w:pPr>
            <w:r w:rsidR="3B4F2758">
              <w:rPr/>
              <w:t>Levi</w:t>
            </w:r>
          </w:p>
        </w:tc>
      </w:tr>
    </w:tbl>
    <w:p w:rsidRPr="00DC7C74" w:rsidR="005E4D2C" w:rsidP="005C1AED" w:rsidRDefault="005E4D2C" w14:paraId="74AE1C7E" w14:textId="77777777">
      <w:pPr>
        <w:pStyle w:val="Footer"/>
      </w:pPr>
    </w:p>
    <w:p w:rsidRPr="00DC7C74" w:rsidR="005E4D2C" w:rsidP="005C1AED" w:rsidRDefault="005E4D2C" w14:paraId="74AE1C7F" w14:textId="77777777">
      <w:pPr>
        <w:pStyle w:val="Footer"/>
      </w:pPr>
    </w:p>
    <w:p w:rsidRPr="00DC7C74" w:rsidR="005E4D2C" w:rsidP="005C1AED" w:rsidRDefault="005E4D2C" w14:paraId="74AE1C80" w14:textId="77777777">
      <w:pPr>
        <w:pStyle w:val="Footer"/>
      </w:pPr>
    </w:p>
    <w:p w:rsidRPr="00DC7C74" w:rsidR="003E4E52" w:rsidP="005C1AED" w:rsidRDefault="003E4E52" w14:paraId="74AE1C81" w14:textId="77777777"/>
    <w:p w:rsidRPr="00DC7C74" w:rsidR="003E4E52" w:rsidP="005C1AED" w:rsidRDefault="003E4E52" w14:paraId="74AE1C82" w14:textId="77777777"/>
    <w:p w:rsidRPr="00DC7C74" w:rsidR="003E4E52" w:rsidP="005C1AED" w:rsidRDefault="003E4E52" w14:paraId="74AE1C83" w14:textId="77777777"/>
    <w:p w:rsidRPr="00DC7C74" w:rsidR="003E4E52" w:rsidP="005C1AED" w:rsidRDefault="003E4E52" w14:paraId="74AE1C84" w14:textId="77777777"/>
    <w:p w:rsidRPr="00DC7C74" w:rsidR="003E4E52" w:rsidP="005C1AED" w:rsidRDefault="003E4E52" w14:paraId="74AE1C85" w14:textId="77777777"/>
    <w:p w:rsidRPr="00DC7C74" w:rsidR="003E4E52" w:rsidP="005C1AED" w:rsidRDefault="003E4E52" w14:paraId="74AE1C86" w14:textId="77777777"/>
    <w:p w:rsidRPr="00DC7C74" w:rsidR="003E4E52" w:rsidP="005C1AED" w:rsidRDefault="003E4E52" w14:paraId="74AE1C87" w14:textId="77777777"/>
    <w:p w:rsidRPr="00DC7C74" w:rsidR="003E4E52" w:rsidP="005C1AED" w:rsidRDefault="003E4E52" w14:paraId="74AE1C88" w14:textId="77777777"/>
    <w:p w:rsidRPr="00DC7C74" w:rsidR="003E4E52" w:rsidP="005C1AED" w:rsidRDefault="003E4E52" w14:paraId="74AE1C89" w14:textId="77777777"/>
    <w:p w:rsidRPr="00DC7C74" w:rsidR="003E4E52" w:rsidP="005C1AED" w:rsidRDefault="003E4E52" w14:paraId="74AE1C8A" w14:textId="77777777"/>
    <w:p w:rsidRPr="00DC7C74" w:rsidR="003E4E52" w:rsidP="005C1AED" w:rsidRDefault="003E4E52" w14:paraId="74AE1C8B" w14:textId="77777777"/>
    <w:p w:rsidRPr="00DC7C74" w:rsidR="003E4E52" w:rsidP="005C1AED" w:rsidRDefault="003E4E52" w14:paraId="74AE1C8C" w14:textId="77777777"/>
    <w:p w:rsidRPr="00DC7C74" w:rsidR="003E4E52" w:rsidP="005C1AED" w:rsidRDefault="003E4E52" w14:paraId="74AE1C8D" w14:textId="77777777"/>
    <w:p w:rsidRPr="00DC7C74" w:rsidR="003E4E52" w:rsidP="005C1AED" w:rsidRDefault="003E4E52" w14:paraId="74AE1C8E" w14:textId="77777777"/>
    <w:p w:rsidRPr="00DC7C74" w:rsidR="003E4E52" w:rsidP="005C1AED" w:rsidRDefault="003E4E52" w14:paraId="74AE1C8F" w14:textId="77777777"/>
    <w:p w:rsidRPr="00DC7C74" w:rsidR="003E4E52" w:rsidP="005C1AED" w:rsidRDefault="003E4E52" w14:paraId="74AE1C90" w14:textId="77777777"/>
    <w:p w:rsidRPr="00DC7C74" w:rsidR="003E4E52" w:rsidP="005C1AED" w:rsidRDefault="003E4E52" w14:paraId="74AE1C91" w14:textId="77777777"/>
    <w:p w:rsidRPr="00DC7C74" w:rsidR="005E4D2C" w:rsidP="7112BF98" w:rsidRDefault="005E4D2C" w14:paraId="74AE1C92" w14:textId="77777777">
      <w:pPr>
        <w:rPr>
          <w:sz w:val="20"/>
          <w:szCs w:val="20"/>
        </w:rPr>
      </w:pPr>
      <w:r>
        <w:br w:type="page"/>
      </w:r>
    </w:p>
    <w:p w:rsidRPr="00DC7C74" w:rsidR="005E4D2C" w:rsidP="7112BF98" w:rsidRDefault="17332860" w14:paraId="74AE1C93" w14:textId="77777777">
      <w:pPr>
        <w:pStyle w:val="TOCHeading"/>
        <w:numPr>
          <w:numId w:val="0"/>
        </w:numPr>
      </w:pPr>
      <w:bookmarkStart w:name="_Toc1307818660" w:id="1397038260"/>
      <w:r w:rsidR="34FAC509">
        <w:rPr/>
        <w:t>Contents</w:t>
      </w:r>
      <w:bookmarkEnd w:id="1397038260"/>
    </w:p>
    <w:p w:rsidR="00E71140" w:rsidP="3B4F2758" w:rsidRDefault="005E4D2C" w14:paraId="74AE1C94" w14:textId="4A251BA3">
      <w:pPr>
        <w:pStyle w:val="TOC1"/>
        <w:tabs>
          <w:tab w:val="right" w:leader="dot" w:pos="9060"/>
        </w:tabs>
        <w:rPr>
          <w:rFonts w:ascii="Calibri" w:hAnsi="Calibri"/>
          <w:b w:val="0"/>
          <w:bCs w:val="0"/>
          <w:noProof/>
          <w:sz w:val="24"/>
          <w:szCs w:val="24"/>
          <w:lang w:val="en-AU" w:eastAsia="en-GB"/>
        </w:rPr>
      </w:pPr>
      <w:r>
        <w:fldChar w:fldCharType="begin"/>
      </w:r>
      <w:r>
        <w:instrText xml:space="preserve">TOC \o "1-3" \h \z \u</w:instrText>
      </w:r>
      <w:r>
        <w:fldChar w:fldCharType="separate"/>
      </w:r>
      <w:hyperlink w:anchor="_Toc1307818660">
        <w:r w:rsidRPr="3B4F2758" w:rsidR="3B4F2758">
          <w:rPr>
            <w:rStyle w:val="Hyperlink"/>
          </w:rPr>
          <w:t>Contents</w:t>
        </w:r>
        <w:r>
          <w:tab/>
        </w:r>
        <w:r>
          <w:fldChar w:fldCharType="begin"/>
        </w:r>
        <w:r>
          <w:instrText xml:space="preserve">PAGEREF _Toc1307818660 \h</w:instrText>
        </w:r>
        <w:r>
          <w:fldChar w:fldCharType="separate"/>
        </w:r>
        <w:r w:rsidRPr="3B4F2758" w:rsidR="3B4F2758">
          <w:rPr>
            <w:rStyle w:val="Hyperlink"/>
          </w:rPr>
          <w:t>3</w:t>
        </w:r>
        <w:r>
          <w:fldChar w:fldCharType="end"/>
        </w:r>
      </w:hyperlink>
    </w:p>
    <w:p w:rsidR="00E71140" w:rsidP="3B4F2758" w:rsidRDefault="45929C22" w14:paraId="74AE1C95" w14:textId="3FE8B55C">
      <w:pPr>
        <w:pStyle w:val="TOC1"/>
        <w:tabs>
          <w:tab w:val="right" w:leader="dot" w:pos="9060"/>
          <w:tab w:val="left" w:leader="none" w:pos="555"/>
        </w:tabs>
        <w:rPr>
          <w:rFonts w:ascii="Calibri" w:hAnsi="Calibri"/>
          <w:i w:val="0"/>
          <w:iCs w:val="0"/>
          <w:noProof/>
          <w:sz w:val="24"/>
          <w:szCs w:val="24"/>
          <w:lang w:val="en-AU" w:eastAsia="en-GB"/>
        </w:rPr>
      </w:pPr>
      <w:hyperlink w:anchor="_Toc1386824344">
        <w:r w:rsidRPr="3B4F2758" w:rsidR="3B4F2758">
          <w:rPr>
            <w:rStyle w:val="Hyperlink"/>
          </w:rPr>
          <w:t>1.</w:t>
        </w:r>
        <w:r>
          <w:tab/>
        </w:r>
        <w:r w:rsidRPr="3B4F2758" w:rsidR="3B4F2758">
          <w:rPr>
            <w:rStyle w:val="Hyperlink"/>
          </w:rPr>
          <w:t>Introduction</w:t>
        </w:r>
        <w:r>
          <w:tab/>
        </w:r>
        <w:r>
          <w:fldChar w:fldCharType="begin"/>
        </w:r>
        <w:r>
          <w:instrText xml:space="preserve">PAGEREF _Toc1386824344 \h</w:instrText>
        </w:r>
        <w:r>
          <w:fldChar w:fldCharType="separate"/>
        </w:r>
        <w:r w:rsidRPr="3B4F2758" w:rsidR="3B4F2758">
          <w:rPr>
            <w:rStyle w:val="Hyperlink"/>
          </w:rPr>
          <w:t>6</w:t>
        </w:r>
        <w:r>
          <w:fldChar w:fldCharType="end"/>
        </w:r>
      </w:hyperlink>
    </w:p>
    <w:p w:rsidR="00E71140" w:rsidP="3B4F2758" w:rsidRDefault="45929C22" w14:paraId="74AE1C96" w14:textId="50FE731C">
      <w:pPr>
        <w:pStyle w:val="TOC2"/>
        <w:tabs>
          <w:tab w:val="right" w:leader="dot" w:pos="9060"/>
          <w:tab w:val="left" w:leader="none" w:pos="600"/>
        </w:tabs>
        <w:rPr>
          <w:rFonts w:ascii="Calibri" w:hAnsi="Calibri"/>
          <w:i w:val="0"/>
          <w:iCs w:val="0"/>
          <w:noProof/>
          <w:sz w:val="24"/>
          <w:szCs w:val="24"/>
          <w:lang w:val="en-AU" w:eastAsia="en-GB"/>
        </w:rPr>
      </w:pPr>
      <w:hyperlink w:anchor="_Toc1149909512">
        <w:r w:rsidRPr="3B4F2758" w:rsidR="3B4F2758">
          <w:rPr>
            <w:rStyle w:val="Hyperlink"/>
          </w:rPr>
          <w:t>1.1</w:t>
        </w:r>
        <w:r>
          <w:tab/>
        </w:r>
        <w:r w:rsidRPr="3B4F2758" w:rsidR="3B4F2758">
          <w:rPr>
            <w:rStyle w:val="Hyperlink"/>
          </w:rPr>
          <w:t>Proposal</w:t>
        </w:r>
        <w:r>
          <w:tab/>
        </w:r>
        <w:r>
          <w:fldChar w:fldCharType="begin"/>
        </w:r>
        <w:r>
          <w:instrText xml:space="preserve">PAGEREF _Toc1149909512 \h</w:instrText>
        </w:r>
        <w:r>
          <w:fldChar w:fldCharType="separate"/>
        </w:r>
        <w:r w:rsidRPr="3B4F2758" w:rsidR="3B4F2758">
          <w:rPr>
            <w:rStyle w:val="Hyperlink"/>
          </w:rPr>
          <w:t>7</w:t>
        </w:r>
        <w:r>
          <w:fldChar w:fldCharType="end"/>
        </w:r>
      </w:hyperlink>
    </w:p>
    <w:p w:rsidR="00E71140" w:rsidP="3B4F2758" w:rsidRDefault="45929C22" w14:paraId="74AE1C97" w14:textId="5DDFDD7F">
      <w:pPr>
        <w:pStyle w:val="TOC2"/>
        <w:tabs>
          <w:tab w:val="right" w:leader="dot" w:pos="9060"/>
          <w:tab w:val="left" w:leader="none" w:pos="600"/>
        </w:tabs>
        <w:rPr>
          <w:rFonts w:ascii="Calibri" w:hAnsi="Calibri"/>
          <w:i w:val="0"/>
          <w:iCs w:val="0"/>
          <w:noProof/>
          <w:sz w:val="24"/>
          <w:szCs w:val="24"/>
          <w:lang w:val="en-AU" w:eastAsia="en-GB"/>
        </w:rPr>
      </w:pPr>
      <w:hyperlink w:anchor="_Toc1302904014">
        <w:r w:rsidRPr="3B4F2758" w:rsidR="3B4F2758">
          <w:rPr>
            <w:rStyle w:val="Hyperlink"/>
          </w:rPr>
          <w:t>1.2</w:t>
        </w:r>
        <w:r>
          <w:tab/>
        </w:r>
        <w:r w:rsidRPr="3B4F2758" w:rsidR="3B4F2758">
          <w:rPr>
            <w:rStyle w:val="Hyperlink"/>
          </w:rPr>
          <w:t>Target Users</w:t>
        </w:r>
        <w:r>
          <w:tab/>
        </w:r>
        <w:r>
          <w:fldChar w:fldCharType="begin"/>
        </w:r>
        <w:r>
          <w:instrText xml:space="preserve">PAGEREF _Toc1302904014 \h</w:instrText>
        </w:r>
        <w:r>
          <w:fldChar w:fldCharType="separate"/>
        </w:r>
        <w:r w:rsidRPr="3B4F2758" w:rsidR="3B4F2758">
          <w:rPr>
            <w:rStyle w:val="Hyperlink"/>
          </w:rPr>
          <w:t>7</w:t>
        </w:r>
        <w:r>
          <w:fldChar w:fldCharType="end"/>
        </w:r>
      </w:hyperlink>
    </w:p>
    <w:p w:rsidR="00E71140" w:rsidP="3B4F2758" w:rsidRDefault="45929C22" w14:paraId="74AE1C98" w14:textId="6CAF5DDA">
      <w:pPr>
        <w:pStyle w:val="TOC2"/>
        <w:tabs>
          <w:tab w:val="right" w:leader="dot" w:pos="9060"/>
          <w:tab w:val="left" w:leader="none" w:pos="600"/>
        </w:tabs>
        <w:rPr>
          <w:rFonts w:ascii="Calibri" w:hAnsi="Calibri"/>
          <w:b w:val="0"/>
          <w:bCs w:val="0"/>
          <w:noProof/>
          <w:sz w:val="24"/>
          <w:szCs w:val="24"/>
          <w:lang w:val="en-AU" w:eastAsia="en-GB"/>
        </w:rPr>
      </w:pPr>
      <w:hyperlink w:anchor="_Toc27975377">
        <w:r w:rsidRPr="3B4F2758" w:rsidR="3B4F2758">
          <w:rPr>
            <w:rStyle w:val="Hyperlink"/>
          </w:rPr>
          <w:t>1.3</w:t>
        </w:r>
        <w:r>
          <w:tab/>
        </w:r>
        <w:r w:rsidRPr="3B4F2758" w:rsidR="3B4F2758">
          <w:rPr>
            <w:rStyle w:val="Hyperlink"/>
          </w:rPr>
          <w:t>Conventions, terms and abbreviations</w:t>
        </w:r>
        <w:r>
          <w:tab/>
        </w:r>
        <w:r>
          <w:fldChar w:fldCharType="begin"/>
        </w:r>
        <w:r>
          <w:instrText xml:space="preserve">PAGEREF _Toc27975377 \h</w:instrText>
        </w:r>
        <w:r>
          <w:fldChar w:fldCharType="separate"/>
        </w:r>
        <w:r w:rsidRPr="3B4F2758" w:rsidR="3B4F2758">
          <w:rPr>
            <w:rStyle w:val="Hyperlink"/>
          </w:rPr>
          <w:t>7</w:t>
        </w:r>
        <w:r>
          <w:fldChar w:fldCharType="end"/>
        </w:r>
      </w:hyperlink>
    </w:p>
    <w:p w:rsidR="00E71140" w:rsidP="3B4F2758" w:rsidRDefault="45929C22" w14:paraId="74AE1C99" w14:textId="1ABEF586">
      <w:pPr>
        <w:pStyle w:val="TOC1"/>
        <w:tabs>
          <w:tab w:val="right" w:leader="dot" w:pos="9060"/>
          <w:tab w:val="left" w:leader="none" w:pos="555"/>
        </w:tabs>
        <w:rPr>
          <w:rFonts w:ascii="Calibri" w:hAnsi="Calibri"/>
          <w:b w:val="0"/>
          <w:bCs w:val="0"/>
          <w:noProof/>
          <w:sz w:val="24"/>
          <w:szCs w:val="24"/>
          <w:lang w:val="en-AU" w:eastAsia="en-GB"/>
        </w:rPr>
      </w:pPr>
      <w:hyperlink w:anchor="_Toc1056586221">
        <w:r w:rsidRPr="3B4F2758" w:rsidR="3B4F2758">
          <w:rPr>
            <w:rStyle w:val="Hyperlink"/>
          </w:rPr>
          <w:t>2.</w:t>
        </w:r>
        <w:r>
          <w:tab/>
        </w:r>
        <w:r w:rsidRPr="3B4F2758" w:rsidR="3B4F2758">
          <w:rPr>
            <w:rStyle w:val="Hyperlink"/>
          </w:rPr>
          <w:t>Actors</w:t>
        </w:r>
        <w:r>
          <w:tab/>
        </w:r>
        <w:r>
          <w:fldChar w:fldCharType="begin"/>
        </w:r>
        <w:r>
          <w:instrText xml:space="preserve">PAGEREF _Toc1056586221 \h</w:instrText>
        </w:r>
        <w:r>
          <w:fldChar w:fldCharType="separate"/>
        </w:r>
        <w:r w:rsidRPr="3B4F2758" w:rsidR="3B4F2758">
          <w:rPr>
            <w:rStyle w:val="Hyperlink"/>
          </w:rPr>
          <w:t>7</w:t>
        </w:r>
        <w:r>
          <w:fldChar w:fldCharType="end"/>
        </w:r>
      </w:hyperlink>
    </w:p>
    <w:p w:rsidR="00E71140" w:rsidP="3B4F2758" w:rsidRDefault="45929C22" w14:paraId="74AE1C9A" w14:textId="2A37F26B">
      <w:pPr>
        <w:pStyle w:val="TOC1"/>
        <w:tabs>
          <w:tab w:val="right" w:leader="dot" w:pos="9060"/>
          <w:tab w:val="left" w:leader="none" w:pos="555"/>
        </w:tabs>
        <w:rPr>
          <w:rFonts w:ascii="Calibri" w:hAnsi="Calibri"/>
          <w:i w:val="0"/>
          <w:iCs w:val="0"/>
          <w:noProof/>
          <w:sz w:val="24"/>
          <w:szCs w:val="24"/>
          <w:lang w:val="en-AU" w:eastAsia="en-GB"/>
        </w:rPr>
      </w:pPr>
      <w:hyperlink w:anchor="_Toc958377576">
        <w:r w:rsidRPr="3B4F2758" w:rsidR="3B4F2758">
          <w:rPr>
            <w:rStyle w:val="Hyperlink"/>
          </w:rPr>
          <w:t>3.</w:t>
        </w:r>
        <w:r>
          <w:tab/>
        </w:r>
        <w:r w:rsidRPr="3B4F2758" w:rsidR="3B4F2758">
          <w:rPr>
            <w:rStyle w:val="Hyperlink"/>
          </w:rPr>
          <w:t>Use Cases</w:t>
        </w:r>
        <w:r>
          <w:tab/>
        </w:r>
        <w:r>
          <w:fldChar w:fldCharType="begin"/>
        </w:r>
        <w:r>
          <w:instrText xml:space="preserve">PAGEREF _Toc958377576 \h</w:instrText>
        </w:r>
        <w:r>
          <w:fldChar w:fldCharType="separate"/>
        </w:r>
        <w:r w:rsidRPr="3B4F2758" w:rsidR="3B4F2758">
          <w:rPr>
            <w:rStyle w:val="Hyperlink"/>
          </w:rPr>
          <w:t>7</w:t>
        </w:r>
        <w:r>
          <w:fldChar w:fldCharType="end"/>
        </w:r>
      </w:hyperlink>
    </w:p>
    <w:p w:rsidR="00E71140" w:rsidP="3B4F2758" w:rsidRDefault="45929C22" w14:paraId="74AE1C9B" w14:textId="3E377BF8">
      <w:pPr>
        <w:pStyle w:val="TOC2"/>
        <w:tabs>
          <w:tab w:val="right" w:leader="dot" w:pos="9060"/>
          <w:tab w:val="left" w:leader="none" w:pos="600"/>
        </w:tabs>
        <w:rPr>
          <w:rFonts w:ascii="Calibri" w:hAnsi="Calibri"/>
          <w:i w:val="0"/>
          <w:iCs w:val="0"/>
          <w:noProof/>
          <w:sz w:val="24"/>
          <w:szCs w:val="24"/>
          <w:lang w:val="en-AU" w:eastAsia="en-GB"/>
        </w:rPr>
      </w:pPr>
      <w:hyperlink w:anchor="_Toc1921113561">
        <w:r w:rsidRPr="3B4F2758" w:rsidR="3B4F2758">
          <w:rPr>
            <w:rStyle w:val="Hyperlink"/>
          </w:rPr>
          <w:t>3.1</w:t>
        </w:r>
        <w:r>
          <w:tab/>
        </w:r>
        <w:r w:rsidRPr="3B4F2758" w:rsidR="3B4F2758">
          <w:rPr>
            <w:rStyle w:val="Hyperlink"/>
          </w:rPr>
          <w:t>Use Case Diagram</w:t>
        </w:r>
        <w:r>
          <w:tab/>
        </w:r>
        <w:r>
          <w:fldChar w:fldCharType="begin"/>
        </w:r>
        <w:r>
          <w:instrText xml:space="preserve">PAGEREF _Toc1921113561 \h</w:instrText>
        </w:r>
        <w:r>
          <w:fldChar w:fldCharType="separate"/>
        </w:r>
        <w:r w:rsidRPr="3B4F2758" w:rsidR="3B4F2758">
          <w:rPr>
            <w:rStyle w:val="Hyperlink"/>
          </w:rPr>
          <w:t>8</w:t>
        </w:r>
        <w:r>
          <w:fldChar w:fldCharType="end"/>
        </w:r>
      </w:hyperlink>
    </w:p>
    <w:p w:rsidR="00E71140" w:rsidP="3B4F2758" w:rsidRDefault="45929C22" w14:paraId="74AE1C9C" w14:textId="25EEAF3C">
      <w:pPr>
        <w:pStyle w:val="TOC2"/>
        <w:tabs>
          <w:tab w:val="right" w:leader="dot" w:pos="9060"/>
          <w:tab w:val="left" w:leader="none" w:pos="600"/>
        </w:tabs>
        <w:rPr>
          <w:rFonts w:ascii="Calibri" w:hAnsi="Calibri"/>
          <w:i w:val="0"/>
          <w:iCs w:val="0"/>
          <w:noProof/>
          <w:sz w:val="24"/>
          <w:szCs w:val="24"/>
          <w:lang w:val="en-AU" w:eastAsia="en-GB"/>
        </w:rPr>
      </w:pPr>
      <w:hyperlink w:anchor="_Toc1569597638">
        <w:r w:rsidRPr="3B4F2758" w:rsidR="3B4F2758">
          <w:rPr>
            <w:rStyle w:val="Hyperlink"/>
          </w:rPr>
          <w:t>3.2</w:t>
        </w:r>
        <w:r>
          <w:tab/>
        </w:r>
        <w:r w:rsidRPr="3B4F2758" w:rsidR="3B4F2758">
          <w:rPr>
            <w:rStyle w:val="Hyperlink"/>
          </w:rPr>
          <w:t>Register/ Sign Up</w:t>
        </w:r>
        <w:r>
          <w:tab/>
        </w:r>
        <w:r>
          <w:fldChar w:fldCharType="begin"/>
        </w:r>
        <w:r>
          <w:instrText xml:space="preserve">PAGEREF _Toc1569597638 \h</w:instrText>
        </w:r>
        <w:r>
          <w:fldChar w:fldCharType="separate"/>
        </w:r>
        <w:r w:rsidRPr="3B4F2758" w:rsidR="3B4F2758">
          <w:rPr>
            <w:rStyle w:val="Hyperlink"/>
          </w:rPr>
          <w:t>8</w:t>
        </w:r>
        <w:r>
          <w:fldChar w:fldCharType="end"/>
        </w:r>
      </w:hyperlink>
    </w:p>
    <w:p w:rsidR="00E71140" w:rsidP="3B4F2758" w:rsidRDefault="45929C22" w14:paraId="74AE1C9D" w14:textId="0267BEAC">
      <w:pPr>
        <w:pStyle w:val="TOC2"/>
        <w:tabs>
          <w:tab w:val="right" w:leader="dot" w:pos="9060"/>
          <w:tab w:val="left" w:leader="none" w:pos="600"/>
        </w:tabs>
        <w:rPr>
          <w:rFonts w:ascii="Calibri" w:hAnsi="Calibri"/>
          <w:i w:val="0"/>
          <w:iCs w:val="0"/>
          <w:noProof/>
          <w:sz w:val="24"/>
          <w:szCs w:val="24"/>
          <w:lang w:val="en-AU" w:eastAsia="en-GB"/>
        </w:rPr>
      </w:pPr>
      <w:hyperlink w:anchor="_Toc1026187032">
        <w:r w:rsidRPr="3B4F2758" w:rsidR="3B4F2758">
          <w:rPr>
            <w:rStyle w:val="Hyperlink"/>
          </w:rPr>
          <w:t>3.3</w:t>
        </w:r>
        <w:r>
          <w:tab/>
        </w:r>
        <w:r w:rsidRPr="3B4F2758" w:rsidR="3B4F2758">
          <w:rPr>
            <w:rStyle w:val="Hyperlink"/>
          </w:rPr>
          <w:t>Approve/Reject Hotel Owner Sign-Up Request</w:t>
        </w:r>
        <w:r>
          <w:tab/>
        </w:r>
        <w:r>
          <w:fldChar w:fldCharType="begin"/>
        </w:r>
        <w:r>
          <w:instrText xml:space="preserve">PAGEREF _Toc1026187032 \h</w:instrText>
        </w:r>
        <w:r>
          <w:fldChar w:fldCharType="separate"/>
        </w:r>
        <w:r w:rsidRPr="3B4F2758" w:rsidR="3B4F2758">
          <w:rPr>
            <w:rStyle w:val="Hyperlink"/>
          </w:rPr>
          <w:t>8</w:t>
        </w:r>
        <w:r>
          <w:fldChar w:fldCharType="end"/>
        </w:r>
      </w:hyperlink>
    </w:p>
    <w:p w:rsidR="00E71140" w:rsidP="3B4F2758" w:rsidRDefault="45929C22" w14:paraId="74AE1C9E" w14:textId="693488D7">
      <w:pPr>
        <w:pStyle w:val="TOC2"/>
        <w:tabs>
          <w:tab w:val="right" w:leader="dot" w:pos="9060"/>
          <w:tab w:val="left" w:leader="none" w:pos="600"/>
        </w:tabs>
        <w:rPr>
          <w:rFonts w:ascii="Calibri" w:hAnsi="Calibri"/>
          <w:i w:val="0"/>
          <w:iCs w:val="0"/>
          <w:noProof/>
          <w:sz w:val="24"/>
          <w:szCs w:val="24"/>
          <w:lang w:val="en-AU" w:eastAsia="en-GB"/>
        </w:rPr>
      </w:pPr>
      <w:hyperlink w:anchor="_Toc1684966703">
        <w:r w:rsidRPr="3B4F2758" w:rsidR="3B4F2758">
          <w:rPr>
            <w:rStyle w:val="Hyperlink"/>
          </w:rPr>
          <w:t>3.4</w:t>
        </w:r>
        <w:r>
          <w:tab/>
        </w:r>
        <w:r w:rsidRPr="3B4F2758" w:rsidR="3B4F2758">
          <w:rPr>
            <w:rStyle w:val="Hyperlink"/>
          </w:rPr>
          <w:t>Search Hotels</w:t>
        </w:r>
        <w:r>
          <w:tab/>
        </w:r>
        <w:r>
          <w:fldChar w:fldCharType="begin"/>
        </w:r>
        <w:r>
          <w:instrText xml:space="preserve">PAGEREF _Toc1684966703 \h</w:instrText>
        </w:r>
        <w:r>
          <w:fldChar w:fldCharType="separate"/>
        </w:r>
        <w:r w:rsidRPr="3B4F2758" w:rsidR="3B4F2758">
          <w:rPr>
            <w:rStyle w:val="Hyperlink"/>
          </w:rPr>
          <w:t>8</w:t>
        </w:r>
        <w:r>
          <w:fldChar w:fldCharType="end"/>
        </w:r>
      </w:hyperlink>
    </w:p>
    <w:p w:rsidR="00E71140" w:rsidP="3B4F2758" w:rsidRDefault="45929C22" w14:paraId="74AE1C9F" w14:textId="04CBCBDD">
      <w:pPr>
        <w:pStyle w:val="TOC2"/>
        <w:tabs>
          <w:tab w:val="right" w:leader="dot" w:pos="9060"/>
          <w:tab w:val="left" w:leader="none" w:pos="600"/>
        </w:tabs>
        <w:rPr>
          <w:rFonts w:ascii="Calibri" w:hAnsi="Calibri"/>
          <w:i w:val="0"/>
          <w:iCs w:val="0"/>
          <w:noProof/>
          <w:sz w:val="24"/>
          <w:szCs w:val="24"/>
          <w:lang w:val="en-AU" w:eastAsia="en-GB"/>
        </w:rPr>
      </w:pPr>
      <w:hyperlink w:anchor="_Toc1655207191">
        <w:r w:rsidRPr="3B4F2758" w:rsidR="3B4F2758">
          <w:rPr>
            <w:rStyle w:val="Hyperlink"/>
          </w:rPr>
          <w:t>3.5</w:t>
        </w:r>
        <w:r>
          <w:tab/>
        </w:r>
        <w:r w:rsidRPr="3B4F2758" w:rsidR="3B4F2758">
          <w:rPr>
            <w:rStyle w:val="Hyperlink"/>
          </w:rPr>
          <w:t>View Hotel/Room Details</w:t>
        </w:r>
        <w:r>
          <w:tab/>
        </w:r>
        <w:r>
          <w:fldChar w:fldCharType="begin"/>
        </w:r>
        <w:r>
          <w:instrText xml:space="preserve">PAGEREF _Toc1655207191 \h</w:instrText>
        </w:r>
        <w:r>
          <w:fldChar w:fldCharType="separate"/>
        </w:r>
        <w:r w:rsidRPr="3B4F2758" w:rsidR="3B4F2758">
          <w:rPr>
            <w:rStyle w:val="Hyperlink"/>
          </w:rPr>
          <w:t>8</w:t>
        </w:r>
        <w:r>
          <w:fldChar w:fldCharType="end"/>
        </w:r>
      </w:hyperlink>
    </w:p>
    <w:p w:rsidR="00E71140" w:rsidP="3B4F2758" w:rsidRDefault="45929C22" w14:paraId="74AE1CA0" w14:textId="19F1DDA5">
      <w:pPr>
        <w:pStyle w:val="TOC2"/>
        <w:tabs>
          <w:tab w:val="right" w:leader="dot" w:pos="9060"/>
          <w:tab w:val="left" w:leader="none" w:pos="600"/>
        </w:tabs>
        <w:rPr>
          <w:rFonts w:ascii="Calibri" w:hAnsi="Calibri"/>
          <w:i w:val="0"/>
          <w:iCs w:val="0"/>
          <w:noProof/>
          <w:sz w:val="24"/>
          <w:szCs w:val="24"/>
          <w:lang w:val="en-AU" w:eastAsia="en-GB"/>
        </w:rPr>
      </w:pPr>
      <w:hyperlink w:anchor="_Toc969849912">
        <w:r w:rsidRPr="3B4F2758" w:rsidR="3B4F2758">
          <w:rPr>
            <w:rStyle w:val="Hyperlink"/>
          </w:rPr>
          <w:t>3.6</w:t>
        </w:r>
        <w:r>
          <w:tab/>
        </w:r>
        <w:r w:rsidRPr="3B4F2758" w:rsidR="3B4F2758">
          <w:rPr>
            <w:rStyle w:val="Hyperlink"/>
          </w:rPr>
          <w:t>Make Bookings</w:t>
        </w:r>
        <w:r>
          <w:tab/>
        </w:r>
        <w:r>
          <w:fldChar w:fldCharType="begin"/>
        </w:r>
        <w:r>
          <w:instrText xml:space="preserve">PAGEREF _Toc969849912 \h</w:instrText>
        </w:r>
        <w:r>
          <w:fldChar w:fldCharType="separate"/>
        </w:r>
        <w:r w:rsidRPr="3B4F2758" w:rsidR="3B4F2758">
          <w:rPr>
            <w:rStyle w:val="Hyperlink"/>
          </w:rPr>
          <w:t>8</w:t>
        </w:r>
        <w:r>
          <w:fldChar w:fldCharType="end"/>
        </w:r>
      </w:hyperlink>
    </w:p>
    <w:p w:rsidR="00E71140" w:rsidP="3B4F2758" w:rsidRDefault="45929C22" w14:paraId="74AE1CA1" w14:textId="64D0342B">
      <w:pPr>
        <w:pStyle w:val="TOC2"/>
        <w:tabs>
          <w:tab w:val="right" w:leader="dot" w:pos="9060"/>
          <w:tab w:val="left" w:leader="none" w:pos="600"/>
        </w:tabs>
        <w:rPr>
          <w:rFonts w:ascii="Calibri" w:hAnsi="Calibri"/>
          <w:i w:val="0"/>
          <w:iCs w:val="0"/>
          <w:noProof/>
          <w:sz w:val="24"/>
          <w:szCs w:val="24"/>
          <w:lang w:val="en-AU" w:eastAsia="en-GB"/>
        </w:rPr>
      </w:pPr>
      <w:hyperlink w:anchor="_Toc443382228">
        <w:r w:rsidRPr="3B4F2758" w:rsidR="3B4F2758">
          <w:rPr>
            <w:rStyle w:val="Hyperlink"/>
          </w:rPr>
          <w:t>3.7</w:t>
        </w:r>
        <w:r>
          <w:tab/>
        </w:r>
        <w:r w:rsidRPr="3B4F2758" w:rsidR="3B4F2758">
          <w:rPr>
            <w:rStyle w:val="Hyperlink"/>
          </w:rPr>
          <w:t>Modify Bookings</w:t>
        </w:r>
        <w:r>
          <w:tab/>
        </w:r>
        <w:r>
          <w:fldChar w:fldCharType="begin"/>
        </w:r>
        <w:r>
          <w:instrText xml:space="preserve">PAGEREF _Toc443382228 \h</w:instrText>
        </w:r>
        <w:r>
          <w:fldChar w:fldCharType="separate"/>
        </w:r>
        <w:r w:rsidRPr="3B4F2758" w:rsidR="3B4F2758">
          <w:rPr>
            <w:rStyle w:val="Hyperlink"/>
          </w:rPr>
          <w:t>8</w:t>
        </w:r>
        <w:r>
          <w:fldChar w:fldCharType="end"/>
        </w:r>
      </w:hyperlink>
    </w:p>
    <w:p w:rsidR="00E71140" w:rsidP="3B4F2758" w:rsidRDefault="45929C22" w14:paraId="74AE1CA2" w14:textId="64BC9BC7">
      <w:pPr>
        <w:pStyle w:val="TOC2"/>
        <w:tabs>
          <w:tab w:val="right" w:leader="dot" w:pos="9060"/>
          <w:tab w:val="left" w:leader="none" w:pos="600"/>
        </w:tabs>
        <w:rPr>
          <w:rFonts w:ascii="Calibri" w:hAnsi="Calibri"/>
          <w:i w:val="0"/>
          <w:iCs w:val="0"/>
          <w:noProof/>
          <w:sz w:val="24"/>
          <w:szCs w:val="24"/>
          <w:lang w:val="en-AU" w:eastAsia="en-GB"/>
        </w:rPr>
      </w:pPr>
      <w:hyperlink w:anchor="_Toc2092178933">
        <w:r w:rsidRPr="3B4F2758" w:rsidR="3B4F2758">
          <w:rPr>
            <w:rStyle w:val="Hyperlink"/>
          </w:rPr>
          <w:t>3.8</w:t>
        </w:r>
        <w:r>
          <w:tab/>
        </w:r>
        <w:r w:rsidRPr="3B4F2758" w:rsidR="3B4F2758">
          <w:rPr>
            <w:rStyle w:val="Hyperlink"/>
          </w:rPr>
          <w:t>Delete Bookings</w:t>
        </w:r>
        <w:r>
          <w:tab/>
        </w:r>
        <w:r>
          <w:fldChar w:fldCharType="begin"/>
        </w:r>
        <w:r>
          <w:instrText xml:space="preserve">PAGEREF _Toc2092178933 \h</w:instrText>
        </w:r>
        <w:r>
          <w:fldChar w:fldCharType="separate"/>
        </w:r>
        <w:r w:rsidRPr="3B4F2758" w:rsidR="3B4F2758">
          <w:rPr>
            <w:rStyle w:val="Hyperlink"/>
          </w:rPr>
          <w:t>9</w:t>
        </w:r>
        <w:r>
          <w:fldChar w:fldCharType="end"/>
        </w:r>
      </w:hyperlink>
    </w:p>
    <w:p w:rsidR="00E71140" w:rsidP="3B4F2758" w:rsidRDefault="45929C22" w14:paraId="74AE1CA3" w14:textId="704FB58C">
      <w:pPr>
        <w:pStyle w:val="TOC2"/>
        <w:tabs>
          <w:tab w:val="right" w:leader="dot" w:pos="9060"/>
          <w:tab w:val="left" w:leader="none" w:pos="600"/>
        </w:tabs>
        <w:rPr>
          <w:rFonts w:ascii="Calibri" w:hAnsi="Calibri"/>
          <w:i w:val="0"/>
          <w:iCs w:val="0"/>
          <w:noProof/>
          <w:sz w:val="24"/>
          <w:szCs w:val="24"/>
          <w:lang w:val="en-AU" w:eastAsia="en-GB"/>
        </w:rPr>
      </w:pPr>
      <w:hyperlink w:anchor="_Toc1468278139">
        <w:r w:rsidRPr="3B4F2758" w:rsidR="3B4F2758">
          <w:rPr>
            <w:rStyle w:val="Hyperlink"/>
          </w:rPr>
          <w:t>3.9</w:t>
        </w:r>
        <w:r>
          <w:tab/>
        </w:r>
        <w:r w:rsidRPr="3B4F2758" w:rsidR="3B4F2758">
          <w:rPr>
            <w:rStyle w:val="Hyperlink"/>
          </w:rPr>
          <w:t>View Bookings</w:t>
        </w:r>
        <w:r>
          <w:tab/>
        </w:r>
        <w:r>
          <w:fldChar w:fldCharType="begin"/>
        </w:r>
        <w:r>
          <w:instrText xml:space="preserve">PAGEREF _Toc1468278139 \h</w:instrText>
        </w:r>
        <w:r>
          <w:fldChar w:fldCharType="separate"/>
        </w:r>
        <w:r w:rsidRPr="3B4F2758" w:rsidR="3B4F2758">
          <w:rPr>
            <w:rStyle w:val="Hyperlink"/>
          </w:rPr>
          <w:t>9</w:t>
        </w:r>
        <w:r>
          <w:fldChar w:fldCharType="end"/>
        </w:r>
      </w:hyperlink>
    </w:p>
    <w:p w:rsidR="00E71140" w:rsidP="3B4F2758" w:rsidRDefault="45929C22" w14:paraId="74AE1CA4" w14:textId="1D7BD754">
      <w:pPr>
        <w:pStyle w:val="TOC2"/>
        <w:tabs>
          <w:tab w:val="right" w:leader="dot" w:pos="9060"/>
          <w:tab w:val="left" w:leader="none" w:pos="600"/>
        </w:tabs>
        <w:rPr>
          <w:rFonts w:ascii="Calibri" w:hAnsi="Calibri"/>
          <w:i w:val="0"/>
          <w:iCs w:val="0"/>
          <w:noProof/>
          <w:sz w:val="24"/>
          <w:szCs w:val="24"/>
          <w:lang w:val="en-AU" w:eastAsia="en-GB"/>
        </w:rPr>
      </w:pPr>
      <w:hyperlink w:anchor="_Toc168089770">
        <w:r w:rsidRPr="3B4F2758" w:rsidR="3B4F2758">
          <w:rPr>
            <w:rStyle w:val="Hyperlink"/>
          </w:rPr>
          <w:t>3.10</w:t>
        </w:r>
        <w:r>
          <w:tab/>
        </w:r>
        <w:r w:rsidRPr="3B4F2758" w:rsidR="3B4F2758">
          <w:rPr>
            <w:rStyle w:val="Hyperlink"/>
          </w:rPr>
          <w:t>Create Hotel</w:t>
        </w:r>
        <w:r>
          <w:tab/>
        </w:r>
        <w:r>
          <w:fldChar w:fldCharType="begin"/>
        </w:r>
        <w:r>
          <w:instrText xml:space="preserve">PAGEREF _Toc168089770 \h</w:instrText>
        </w:r>
        <w:r>
          <w:fldChar w:fldCharType="separate"/>
        </w:r>
        <w:r w:rsidRPr="3B4F2758" w:rsidR="3B4F2758">
          <w:rPr>
            <w:rStyle w:val="Hyperlink"/>
          </w:rPr>
          <w:t>9</w:t>
        </w:r>
        <w:r>
          <w:fldChar w:fldCharType="end"/>
        </w:r>
      </w:hyperlink>
    </w:p>
    <w:p w:rsidR="00E71140" w:rsidP="3B4F2758" w:rsidRDefault="45929C22" w14:paraId="74AE1CA5" w14:textId="313EF8E2">
      <w:pPr>
        <w:pStyle w:val="TOC2"/>
        <w:tabs>
          <w:tab w:val="right" w:leader="dot" w:pos="9060"/>
          <w:tab w:val="left" w:leader="none" w:pos="600"/>
        </w:tabs>
        <w:rPr>
          <w:rFonts w:ascii="Calibri" w:hAnsi="Calibri"/>
          <w:b w:val="0"/>
          <w:bCs w:val="0"/>
          <w:noProof/>
          <w:sz w:val="24"/>
          <w:szCs w:val="24"/>
          <w:lang w:val="en-AU" w:eastAsia="en-GB"/>
        </w:rPr>
      </w:pPr>
      <w:hyperlink w:anchor="_Toc1465980462">
        <w:r w:rsidRPr="3B4F2758" w:rsidR="3B4F2758">
          <w:rPr>
            <w:rStyle w:val="Hyperlink"/>
          </w:rPr>
          <w:t>3.11</w:t>
        </w:r>
        <w:r>
          <w:tab/>
        </w:r>
        <w:r w:rsidRPr="3B4F2758" w:rsidR="3B4F2758">
          <w:rPr>
            <w:rStyle w:val="Hyperlink"/>
          </w:rPr>
          <w:t>Modify Hotel Details</w:t>
        </w:r>
        <w:r>
          <w:tab/>
        </w:r>
        <w:r>
          <w:fldChar w:fldCharType="begin"/>
        </w:r>
        <w:r>
          <w:instrText xml:space="preserve">PAGEREF _Toc1465980462 \h</w:instrText>
        </w:r>
        <w:r>
          <w:fldChar w:fldCharType="separate"/>
        </w:r>
        <w:r w:rsidRPr="3B4F2758" w:rsidR="3B4F2758">
          <w:rPr>
            <w:rStyle w:val="Hyperlink"/>
          </w:rPr>
          <w:t>9</w:t>
        </w:r>
        <w:r>
          <w:fldChar w:fldCharType="end"/>
        </w:r>
      </w:hyperlink>
    </w:p>
    <w:p w:rsidR="00E71140" w:rsidP="3B4F2758" w:rsidRDefault="45929C22" w14:paraId="74AE1CA6" w14:textId="1FA19999">
      <w:pPr>
        <w:pStyle w:val="TOC2"/>
        <w:tabs>
          <w:tab w:val="right" w:leader="dot" w:pos="9060"/>
          <w:tab w:val="left" w:leader="none" w:pos="600"/>
        </w:tabs>
        <w:rPr>
          <w:rFonts w:ascii="Calibri" w:hAnsi="Calibri"/>
          <w:i w:val="0"/>
          <w:iCs w:val="0"/>
          <w:noProof/>
          <w:sz w:val="24"/>
          <w:szCs w:val="24"/>
          <w:lang w:val="en-AU" w:eastAsia="en-GB"/>
        </w:rPr>
      </w:pPr>
      <w:hyperlink w:anchor="_Toc127336172">
        <w:r w:rsidRPr="3B4F2758" w:rsidR="3B4F2758">
          <w:rPr>
            <w:rStyle w:val="Hyperlink"/>
          </w:rPr>
          <w:t>3.12</w:t>
        </w:r>
        <w:r>
          <w:tab/>
        </w:r>
        <w:r w:rsidRPr="3B4F2758" w:rsidR="3B4F2758">
          <w:rPr>
            <w:rStyle w:val="Hyperlink"/>
          </w:rPr>
          <w:t>Delete Hotel</w:t>
        </w:r>
        <w:r>
          <w:tab/>
        </w:r>
        <w:r>
          <w:fldChar w:fldCharType="begin"/>
        </w:r>
        <w:r>
          <w:instrText xml:space="preserve">PAGEREF _Toc127336172 \h</w:instrText>
        </w:r>
        <w:r>
          <w:fldChar w:fldCharType="separate"/>
        </w:r>
        <w:r w:rsidRPr="3B4F2758" w:rsidR="3B4F2758">
          <w:rPr>
            <w:rStyle w:val="Hyperlink"/>
          </w:rPr>
          <w:t>9</w:t>
        </w:r>
        <w:r>
          <w:fldChar w:fldCharType="end"/>
        </w:r>
      </w:hyperlink>
    </w:p>
    <w:p w:rsidR="00E71140" w:rsidP="3B4F2758" w:rsidRDefault="45929C22" w14:paraId="74AE1CA7" w14:textId="05DCFA3D">
      <w:pPr>
        <w:pStyle w:val="TOC2"/>
        <w:tabs>
          <w:tab w:val="right" w:leader="dot" w:pos="9060"/>
          <w:tab w:val="left" w:leader="none" w:pos="600"/>
        </w:tabs>
        <w:rPr>
          <w:rFonts w:ascii="Calibri" w:hAnsi="Calibri"/>
          <w:i w:val="0"/>
          <w:iCs w:val="0"/>
          <w:noProof/>
          <w:sz w:val="24"/>
          <w:szCs w:val="24"/>
          <w:lang w:val="en-AU" w:eastAsia="en-GB"/>
        </w:rPr>
      </w:pPr>
      <w:hyperlink w:anchor="_Toc826530357">
        <w:r w:rsidRPr="3B4F2758" w:rsidR="3B4F2758">
          <w:rPr>
            <w:rStyle w:val="Hyperlink"/>
          </w:rPr>
          <w:t>3.13</w:t>
        </w:r>
        <w:r>
          <w:tab/>
        </w:r>
        <w:r w:rsidRPr="3B4F2758" w:rsidR="3B4F2758">
          <w:rPr>
            <w:rStyle w:val="Hyperlink"/>
          </w:rPr>
          <w:t>Create Room</w:t>
        </w:r>
        <w:r>
          <w:tab/>
        </w:r>
        <w:r>
          <w:fldChar w:fldCharType="begin"/>
        </w:r>
        <w:r>
          <w:instrText xml:space="preserve">PAGEREF _Toc826530357 \h</w:instrText>
        </w:r>
        <w:r>
          <w:fldChar w:fldCharType="separate"/>
        </w:r>
        <w:r w:rsidRPr="3B4F2758" w:rsidR="3B4F2758">
          <w:rPr>
            <w:rStyle w:val="Hyperlink"/>
          </w:rPr>
          <w:t>9</w:t>
        </w:r>
        <w:r>
          <w:fldChar w:fldCharType="end"/>
        </w:r>
      </w:hyperlink>
    </w:p>
    <w:p w:rsidR="00E71140" w:rsidP="3B4F2758" w:rsidRDefault="45929C22" w14:paraId="74AE1CA8" w14:textId="67921176">
      <w:pPr>
        <w:pStyle w:val="TOC2"/>
        <w:tabs>
          <w:tab w:val="right" w:leader="dot" w:pos="9060"/>
          <w:tab w:val="left" w:leader="none" w:pos="600"/>
        </w:tabs>
        <w:rPr>
          <w:rFonts w:ascii="Calibri" w:hAnsi="Calibri"/>
          <w:i w:val="0"/>
          <w:iCs w:val="0"/>
          <w:noProof/>
          <w:sz w:val="24"/>
          <w:szCs w:val="24"/>
          <w:lang w:val="en-AU" w:eastAsia="en-GB"/>
        </w:rPr>
      </w:pPr>
      <w:hyperlink w:anchor="_Toc1205683933">
        <w:r w:rsidRPr="3B4F2758" w:rsidR="3B4F2758">
          <w:rPr>
            <w:rStyle w:val="Hyperlink"/>
          </w:rPr>
          <w:t>3.14</w:t>
        </w:r>
        <w:r>
          <w:tab/>
        </w:r>
        <w:r w:rsidRPr="3B4F2758" w:rsidR="3B4F2758">
          <w:rPr>
            <w:rStyle w:val="Hyperlink"/>
          </w:rPr>
          <w:t>Modify Room Details</w:t>
        </w:r>
        <w:r>
          <w:tab/>
        </w:r>
        <w:r>
          <w:fldChar w:fldCharType="begin"/>
        </w:r>
        <w:r>
          <w:instrText xml:space="preserve">PAGEREF _Toc1205683933 \h</w:instrText>
        </w:r>
        <w:r>
          <w:fldChar w:fldCharType="separate"/>
        </w:r>
        <w:r w:rsidRPr="3B4F2758" w:rsidR="3B4F2758">
          <w:rPr>
            <w:rStyle w:val="Hyperlink"/>
          </w:rPr>
          <w:t>9</w:t>
        </w:r>
        <w:r>
          <w:fldChar w:fldCharType="end"/>
        </w:r>
      </w:hyperlink>
    </w:p>
    <w:p w:rsidR="3B4F2758" w:rsidP="3B4F2758" w:rsidRDefault="3B4F2758" w14:paraId="0CB77EDD" w14:textId="07B8F36D">
      <w:pPr>
        <w:pStyle w:val="TOC2"/>
        <w:tabs>
          <w:tab w:val="right" w:leader="dot" w:pos="9060"/>
          <w:tab w:val="left" w:leader="none" w:pos="600"/>
        </w:tabs>
      </w:pPr>
      <w:hyperlink w:anchor="_Toc1738109957">
        <w:r w:rsidRPr="3B4F2758" w:rsidR="3B4F2758">
          <w:rPr>
            <w:rStyle w:val="Hyperlink"/>
          </w:rPr>
          <w:t>3.15</w:t>
        </w:r>
        <w:r>
          <w:tab/>
        </w:r>
        <w:r w:rsidRPr="3B4F2758" w:rsidR="3B4F2758">
          <w:rPr>
            <w:rStyle w:val="Hyperlink"/>
          </w:rPr>
          <w:t>Delete Room</w:t>
        </w:r>
        <w:r>
          <w:tab/>
        </w:r>
        <w:r>
          <w:fldChar w:fldCharType="begin"/>
        </w:r>
        <w:r>
          <w:instrText xml:space="preserve">PAGEREF _Toc1738109957 \h</w:instrText>
        </w:r>
        <w:r>
          <w:fldChar w:fldCharType="separate"/>
        </w:r>
        <w:r w:rsidRPr="3B4F2758" w:rsidR="3B4F2758">
          <w:rPr>
            <w:rStyle w:val="Hyperlink"/>
          </w:rPr>
          <w:t>9</w:t>
        </w:r>
        <w:r>
          <w:fldChar w:fldCharType="end"/>
        </w:r>
      </w:hyperlink>
    </w:p>
    <w:p w:rsidR="3B4F2758" w:rsidP="3B4F2758" w:rsidRDefault="3B4F2758" w14:paraId="61834484" w14:textId="55092446">
      <w:pPr>
        <w:pStyle w:val="TOC2"/>
        <w:tabs>
          <w:tab w:val="right" w:leader="dot" w:pos="9060"/>
          <w:tab w:val="left" w:leader="none" w:pos="600"/>
        </w:tabs>
      </w:pPr>
      <w:hyperlink w:anchor="_Toc1502053694">
        <w:r w:rsidRPr="3B4F2758" w:rsidR="3B4F2758">
          <w:rPr>
            <w:rStyle w:val="Hyperlink"/>
          </w:rPr>
          <w:t>3.16</w:t>
        </w:r>
        <w:r>
          <w:tab/>
        </w:r>
        <w:r w:rsidRPr="3B4F2758" w:rsidR="3B4F2758">
          <w:rPr>
            <w:rStyle w:val="Hyperlink"/>
          </w:rPr>
          <w:t>Add Hoteliers to Hotel</w:t>
        </w:r>
        <w:r>
          <w:tab/>
        </w:r>
        <w:r>
          <w:fldChar w:fldCharType="begin"/>
        </w:r>
        <w:r>
          <w:instrText xml:space="preserve">PAGEREF _Toc1502053694 \h</w:instrText>
        </w:r>
        <w:r>
          <w:fldChar w:fldCharType="separate"/>
        </w:r>
        <w:r w:rsidRPr="3B4F2758" w:rsidR="3B4F2758">
          <w:rPr>
            <w:rStyle w:val="Hyperlink"/>
          </w:rPr>
          <w:t>9</w:t>
        </w:r>
        <w:r>
          <w:fldChar w:fldCharType="end"/>
        </w:r>
      </w:hyperlink>
    </w:p>
    <w:p w:rsidR="3B4F2758" w:rsidP="3B4F2758" w:rsidRDefault="3B4F2758" w14:paraId="19526C9C" w14:textId="2F93DC62">
      <w:pPr>
        <w:pStyle w:val="TOC2"/>
        <w:tabs>
          <w:tab w:val="right" w:leader="dot" w:pos="9060"/>
          <w:tab w:val="left" w:leader="none" w:pos="600"/>
        </w:tabs>
      </w:pPr>
      <w:hyperlink w:anchor="_Toc1924982729">
        <w:r w:rsidRPr="3B4F2758" w:rsidR="3B4F2758">
          <w:rPr>
            <w:rStyle w:val="Hyperlink"/>
          </w:rPr>
          <w:t>3.17</w:t>
        </w:r>
        <w:r>
          <w:tab/>
        </w:r>
        <w:r w:rsidRPr="3B4F2758" w:rsidR="3B4F2758">
          <w:rPr>
            <w:rStyle w:val="Hyperlink"/>
          </w:rPr>
          <w:t>Manage Role Based Access Configuration</w:t>
        </w:r>
        <w:r>
          <w:tab/>
        </w:r>
        <w:r>
          <w:fldChar w:fldCharType="begin"/>
        </w:r>
        <w:r>
          <w:instrText xml:space="preserve">PAGEREF _Toc1924982729 \h</w:instrText>
        </w:r>
        <w:r>
          <w:fldChar w:fldCharType="separate"/>
        </w:r>
        <w:r w:rsidRPr="3B4F2758" w:rsidR="3B4F2758">
          <w:rPr>
            <w:rStyle w:val="Hyperlink"/>
          </w:rPr>
          <w:t>9</w:t>
        </w:r>
        <w:r>
          <w:fldChar w:fldCharType="end"/>
        </w:r>
      </w:hyperlink>
    </w:p>
    <w:p w:rsidR="3B4F2758" w:rsidP="3B4F2758" w:rsidRDefault="3B4F2758" w14:paraId="42DD5653" w14:textId="1E366F0F">
      <w:pPr>
        <w:pStyle w:val="TOC2"/>
        <w:tabs>
          <w:tab w:val="right" w:leader="dot" w:pos="9060"/>
          <w:tab w:val="left" w:leader="none" w:pos="600"/>
        </w:tabs>
      </w:pPr>
      <w:hyperlink w:anchor="_Toc1122861826">
        <w:r w:rsidRPr="3B4F2758" w:rsidR="3B4F2758">
          <w:rPr>
            <w:rStyle w:val="Hyperlink"/>
          </w:rPr>
          <w:t>3.18</w:t>
        </w:r>
        <w:r>
          <w:tab/>
        </w:r>
        <w:r w:rsidRPr="3B4F2758" w:rsidR="3B4F2758">
          <w:rPr>
            <w:rStyle w:val="Hyperlink"/>
          </w:rPr>
          <w:t>Login and Logout from the System</w:t>
        </w:r>
        <w:r>
          <w:tab/>
        </w:r>
        <w:r>
          <w:fldChar w:fldCharType="begin"/>
        </w:r>
        <w:r>
          <w:instrText xml:space="preserve">PAGEREF _Toc1122861826 \h</w:instrText>
        </w:r>
        <w:r>
          <w:fldChar w:fldCharType="separate"/>
        </w:r>
        <w:r w:rsidRPr="3B4F2758" w:rsidR="3B4F2758">
          <w:rPr>
            <w:rStyle w:val="Hyperlink"/>
          </w:rPr>
          <w:t>10</w:t>
        </w:r>
        <w:r>
          <w:fldChar w:fldCharType="end"/>
        </w:r>
      </w:hyperlink>
    </w:p>
    <w:p w:rsidR="3B4F2758" w:rsidP="3B4F2758" w:rsidRDefault="3B4F2758" w14:paraId="6437DF3B" w14:textId="7C5808DE">
      <w:pPr>
        <w:pStyle w:val="TOC2"/>
        <w:tabs>
          <w:tab w:val="right" w:leader="dot" w:pos="9060"/>
          <w:tab w:val="left" w:leader="none" w:pos="600"/>
        </w:tabs>
      </w:pPr>
      <w:hyperlink w:anchor="_Toc952121916">
        <w:r w:rsidRPr="3B4F2758" w:rsidR="3B4F2758">
          <w:rPr>
            <w:rStyle w:val="Hyperlink"/>
          </w:rPr>
          <w:t>3.19</w:t>
        </w:r>
        <w:r>
          <w:tab/>
        </w:r>
        <w:r w:rsidRPr="3B4F2758" w:rsidR="3B4F2758">
          <w:rPr>
            <w:rStyle w:val="Hyperlink"/>
          </w:rPr>
          <w:t>Update Profile</w:t>
        </w:r>
        <w:r>
          <w:tab/>
        </w:r>
        <w:r>
          <w:fldChar w:fldCharType="begin"/>
        </w:r>
        <w:r>
          <w:instrText xml:space="preserve">PAGEREF _Toc952121916 \h</w:instrText>
        </w:r>
        <w:r>
          <w:fldChar w:fldCharType="separate"/>
        </w:r>
        <w:r w:rsidRPr="3B4F2758" w:rsidR="3B4F2758">
          <w:rPr>
            <w:rStyle w:val="Hyperlink"/>
          </w:rPr>
          <w:t>10</w:t>
        </w:r>
        <w:r>
          <w:fldChar w:fldCharType="end"/>
        </w:r>
      </w:hyperlink>
    </w:p>
    <w:p w:rsidR="3B4F2758" w:rsidP="3B4F2758" w:rsidRDefault="3B4F2758" w14:paraId="6ED38A10" w14:textId="7A7EC671">
      <w:pPr>
        <w:pStyle w:val="TOC2"/>
        <w:tabs>
          <w:tab w:val="right" w:leader="dot" w:pos="9060"/>
          <w:tab w:val="left" w:leader="none" w:pos="600"/>
        </w:tabs>
      </w:pPr>
      <w:hyperlink w:anchor="_Toc403001501">
        <w:r w:rsidRPr="3B4F2758" w:rsidR="3B4F2758">
          <w:rPr>
            <w:rStyle w:val="Hyperlink"/>
          </w:rPr>
          <w:t>3.20</w:t>
        </w:r>
        <w:r>
          <w:tab/>
        </w:r>
        <w:r w:rsidRPr="3B4F2758" w:rsidR="3B4F2758">
          <w:rPr>
            <w:rStyle w:val="Hyperlink"/>
          </w:rPr>
          <w:t>Change Account Password</w:t>
        </w:r>
        <w:r>
          <w:tab/>
        </w:r>
        <w:r>
          <w:fldChar w:fldCharType="begin"/>
        </w:r>
        <w:r>
          <w:instrText xml:space="preserve">PAGEREF _Toc403001501 \h</w:instrText>
        </w:r>
        <w:r>
          <w:fldChar w:fldCharType="separate"/>
        </w:r>
        <w:r w:rsidRPr="3B4F2758" w:rsidR="3B4F2758">
          <w:rPr>
            <w:rStyle w:val="Hyperlink"/>
          </w:rPr>
          <w:t>10</w:t>
        </w:r>
        <w:r>
          <w:fldChar w:fldCharType="end"/>
        </w:r>
      </w:hyperlink>
    </w:p>
    <w:p w:rsidR="3B4F2758" w:rsidP="3B4F2758" w:rsidRDefault="3B4F2758" w14:paraId="71402023" w14:textId="7E9B05CD">
      <w:pPr>
        <w:pStyle w:val="TOC2"/>
        <w:tabs>
          <w:tab w:val="right" w:leader="dot" w:pos="9060"/>
          <w:tab w:val="left" w:leader="none" w:pos="600"/>
        </w:tabs>
      </w:pPr>
      <w:hyperlink w:anchor="_Toc1402006709">
        <w:r w:rsidRPr="3B4F2758" w:rsidR="3B4F2758">
          <w:rPr>
            <w:rStyle w:val="Hyperlink"/>
          </w:rPr>
          <w:t>3.21</w:t>
        </w:r>
        <w:r>
          <w:tab/>
        </w:r>
        <w:r w:rsidRPr="3B4F2758" w:rsidR="3B4F2758">
          <w:rPr>
            <w:rStyle w:val="Hyperlink"/>
          </w:rPr>
          <w:t>Filter Search Results</w:t>
        </w:r>
        <w:r>
          <w:tab/>
        </w:r>
        <w:r>
          <w:fldChar w:fldCharType="begin"/>
        </w:r>
        <w:r>
          <w:instrText xml:space="preserve">PAGEREF _Toc1402006709 \h</w:instrText>
        </w:r>
        <w:r>
          <w:fldChar w:fldCharType="separate"/>
        </w:r>
        <w:r w:rsidRPr="3B4F2758" w:rsidR="3B4F2758">
          <w:rPr>
            <w:rStyle w:val="Hyperlink"/>
          </w:rPr>
          <w:t>10</w:t>
        </w:r>
        <w:r>
          <w:fldChar w:fldCharType="end"/>
        </w:r>
      </w:hyperlink>
    </w:p>
    <w:p w:rsidR="3B4F2758" w:rsidP="3B4F2758" w:rsidRDefault="3B4F2758" w14:paraId="4DEDA76A" w14:textId="1F52375D">
      <w:pPr>
        <w:pStyle w:val="TOC2"/>
        <w:tabs>
          <w:tab w:val="right" w:leader="dot" w:pos="9060"/>
          <w:tab w:val="left" w:leader="none" w:pos="600"/>
        </w:tabs>
      </w:pPr>
      <w:hyperlink w:anchor="_Toc1383250344">
        <w:r w:rsidRPr="3B4F2758" w:rsidR="3B4F2758">
          <w:rPr>
            <w:rStyle w:val="Hyperlink"/>
          </w:rPr>
          <w:t>3.22</w:t>
        </w:r>
        <w:r>
          <w:tab/>
        </w:r>
        <w:r w:rsidRPr="3B4F2758" w:rsidR="3B4F2758">
          <w:rPr>
            <w:rStyle w:val="Hyperlink"/>
          </w:rPr>
          <w:t>Sort Search Results</w:t>
        </w:r>
        <w:r>
          <w:tab/>
        </w:r>
        <w:r>
          <w:fldChar w:fldCharType="begin"/>
        </w:r>
        <w:r>
          <w:instrText xml:space="preserve">PAGEREF _Toc1383250344 \h</w:instrText>
        </w:r>
        <w:r>
          <w:fldChar w:fldCharType="separate"/>
        </w:r>
        <w:r w:rsidRPr="3B4F2758" w:rsidR="3B4F2758">
          <w:rPr>
            <w:rStyle w:val="Hyperlink"/>
          </w:rPr>
          <w:t>10</w:t>
        </w:r>
        <w:r>
          <w:fldChar w:fldCharType="end"/>
        </w:r>
      </w:hyperlink>
    </w:p>
    <w:p w:rsidR="3B4F2758" w:rsidP="3B4F2758" w:rsidRDefault="3B4F2758" w14:paraId="347FD72D" w14:textId="530DBDF4">
      <w:pPr>
        <w:pStyle w:val="TOC2"/>
        <w:tabs>
          <w:tab w:val="right" w:leader="dot" w:pos="9060"/>
          <w:tab w:val="left" w:leader="none" w:pos="600"/>
        </w:tabs>
      </w:pPr>
      <w:hyperlink w:anchor="_Toc72566722">
        <w:r w:rsidRPr="3B4F2758" w:rsidR="3B4F2758">
          <w:rPr>
            <w:rStyle w:val="Hyperlink"/>
          </w:rPr>
          <w:t>3.23</w:t>
        </w:r>
        <w:r>
          <w:tab/>
        </w:r>
        <w:r w:rsidRPr="3B4F2758" w:rsidR="3B4F2758">
          <w:rPr>
            <w:rStyle w:val="Hyperlink"/>
          </w:rPr>
          <w:t>Manage Hotel Policies</w:t>
        </w:r>
        <w:r>
          <w:tab/>
        </w:r>
        <w:r>
          <w:fldChar w:fldCharType="begin"/>
        </w:r>
        <w:r>
          <w:instrText xml:space="preserve">PAGEREF _Toc72566722 \h</w:instrText>
        </w:r>
        <w:r>
          <w:fldChar w:fldCharType="separate"/>
        </w:r>
        <w:r w:rsidRPr="3B4F2758" w:rsidR="3B4F2758">
          <w:rPr>
            <w:rStyle w:val="Hyperlink"/>
          </w:rPr>
          <w:t>10</w:t>
        </w:r>
        <w:r>
          <w:fldChar w:fldCharType="end"/>
        </w:r>
      </w:hyperlink>
    </w:p>
    <w:p w:rsidR="3B4F2758" w:rsidP="3B4F2758" w:rsidRDefault="3B4F2758" w14:paraId="448F888A" w14:textId="0F2FAE23">
      <w:pPr>
        <w:pStyle w:val="TOC1"/>
        <w:tabs>
          <w:tab w:val="right" w:leader="dot" w:pos="9060"/>
          <w:tab w:val="left" w:leader="none" w:pos="390"/>
        </w:tabs>
      </w:pPr>
      <w:hyperlink w:anchor="_Toc1353033959">
        <w:r w:rsidRPr="3B4F2758" w:rsidR="3B4F2758">
          <w:rPr>
            <w:rStyle w:val="Hyperlink"/>
          </w:rPr>
          <w:t>4.</w:t>
        </w:r>
        <w:r>
          <w:tab/>
        </w:r>
        <w:r w:rsidRPr="3B4F2758" w:rsidR="3B4F2758">
          <w:rPr>
            <w:rStyle w:val="Hyperlink"/>
          </w:rPr>
          <w:t>Domain Model</w:t>
        </w:r>
        <w:r>
          <w:tab/>
        </w:r>
        <w:r>
          <w:fldChar w:fldCharType="begin"/>
        </w:r>
        <w:r>
          <w:instrText xml:space="preserve">PAGEREF _Toc1353033959 \h</w:instrText>
        </w:r>
        <w:r>
          <w:fldChar w:fldCharType="separate"/>
        </w:r>
        <w:r w:rsidRPr="3B4F2758" w:rsidR="3B4F2758">
          <w:rPr>
            <w:rStyle w:val="Hyperlink"/>
          </w:rPr>
          <w:t>10</w:t>
        </w:r>
        <w:r>
          <w:fldChar w:fldCharType="end"/>
        </w:r>
      </w:hyperlink>
    </w:p>
    <w:p w:rsidR="3B4F2758" w:rsidP="3B4F2758" w:rsidRDefault="3B4F2758" w14:paraId="49BD2BA7" w14:textId="087A3EDE">
      <w:pPr>
        <w:pStyle w:val="TOC2"/>
        <w:tabs>
          <w:tab w:val="right" w:leader="dot" w:pos="9060"/>
          <w:tab w:val="left" w:leader="none" w:pos="600"/>
        </w:tabs>
      </w:pPr>
      <w:hyperlink w:anchor="_Toc2131005046">
        <w:r w:rsidRPr="3B4F2758" w:rsidR="3B4F2758">
          <w:rPr>
            <w:rStyle w:val="Hyperlink"/>
          </w:rPr>
          <w:t>4.1</w:t>
        </w:r>
        <w:r>
          <w:tab/>
        </w:r>
        <w:r w:rsidRPr="3B4F2758" w:rsidR="3B4F2758">
          <w:rPr>
            <w:rStyle w:val="Hyperlink"/>
          </w:rPr>
          <w:t>Domain Model Description</w:t>
        </w:r>
        <w:r>
          <w:tab/>
        </w:r>
        <w:r>
          <w:fldChar w:fldCharType="begin"/>
        </w:r>
        <w:r>
          <w:instrText xml:space="preserve">PAGEREF _Toc2131005046 \h</w:instrText>
        </w:r>
        <w:r>
          <w:fldChar w:fldCharType="separate"/>
        </w:r>
        <w:r w:rsidRPr="3B4F2758" w:rsidR="3B4F2758">
          <w:rPr>
            <w:rStyle w:val="Hyperlink"/>
          </w:rPr>
          <w:t>10</w:t>
        </w:r>
        <w:r>
          <w:fldChar w:fldCharType="end"/>
        </w:r>
      </w:hyperlink>
    </w:p>
    <w:p w:rsidR="3B4F2758" w:rsidP="3B4F2758" w:rsidRDefault="3B4F2758" w14:paraId="3E3095A4" w14:textId="3257F235">
      <w:pPr>
        <w:pStyle w:val="TOC3"/>
        <w:tabs>
          <w:tab w:val="right" w:leader="dot" w:pos="9060"/>
          <w:tab w:val="left" w:leader="none" w:pos="1395"/>
        </w:tabs>
      </w:pPr>
      <w:hyperlink w:anchor="_Toc752482104">
        <w:r w:rsidRPr="3B4F2758" w:rsidR="3B4F2758">
          <w:rPr>
            <w:rStyle w:val="Hyperlink"/>
          </w:rPr>
          <w:t>4.1.1</w:t>
        </w:r>
        <w:r>
          <w:tab/>
        </w:r>
        <w:r w:rsidRPr="3B4F2758" w:rsidR="3B4F2758">
          <w:rPr>
            <w:rStyle w:val="Hyperlink"/>
          </w:rPr>
          <w:t>Domain Model Summary</w:t>
        </w:r>
        <w:r>
          <w:tab/>
        </w:r>
        <w:r>
          <w:fldChar w:fldCharType="begin"/>
        </w:r>
        <w:r>
          <w:instrText xml:space="preserve">PAGEREF _Toc752482104 \h</w:instrText>
        </w:r>
        <w:r>
          <w:fldChar w:fldCharType="separate"/>
        </w:r>
        <w:r w:rsidRPr="3B4F2758" w:rsidR="3B4F2758">
          <w:rPr>
            <w:rStyle w:val="Hyperlink"/>
          </w:rPr>
          <w:t>10</w:t>
        </w:r>
        <w:r>
          <w:fldChar w:fldCharType="end"/>
        </w:r>
      </w:hyperlink>
    </w:p>
    <w:p w:rsidR="3B4F2758" w:rsidP="3B4F2758" w:rsidRDefault="3B4F2758" w14:paraId="1C85A4EC" w14:textId="5899C6E4">
      <w:pPr>
        <w:pStyle w:val="TOC3"/>
        <w:tabs>
          <w:tab w:val="right" w:leader="dot" w:pos="9060"/>
          <w:tab w:val="left" w:leader="none" w:pos="990"/>
        </w:tabs>
      </w:pPr>
      <w:hyperlink w:anchor="_Toc1097659090">
        <w:r w:rsidRPr="3B4F2758" w:rsidR="3B4F2758">
          <w:rPr>
            <w:rStyle w:val="Hyperlink"/>
          </w:rPr>
          <w:t>4.1.2</w:t>
        </w:r>
        <w:r>
          <w:tab/>
        </w:r>
        <w:r w:rsidRPr="3B4F2758" w:rsidR="3B4F2758">
          <w:rPr>
            <w:rStyle w:val="Hyperlink"/>
          </w:rPr>
          <w:t>Domain Model Glossary</w:t>
        </w:r>
        <w:r>
          <w:tab/>
        </w:r>
        <w:r>
          <w:fldChar w:fldCharType="begin"/>
        </w:r>
        <w:r>
          <w:instrText xml:space="preserve">PAGEREF _Toc1097659090 \h</w:instrText>
        </w:r>
        <w:r>
          <w:fldChar w:fldCharType="separate"/>
        </w:r>
        <w:r w:rsidRPr="3B4F2758" w:rsidR="3B4F2758">
          <w:rPr>
            <w:rStyle w:val="Hyperlink"/>
          </w:rPr>
          <w:t>11</w:t>
        </w:r>
        <w:r>
          <w:fldChar w:fldCharType="end"/>
        </w:r>
      </w:hyperlink>
    </w:p>
    <w:p w:rsidR="3B4F2758" w:rsidP="3B4F2758" w:rsidRDefault="3B4F2758" w14:paraId="7196BF3C" w14:textId="3D391177">
      <w:pPr>
        <w:pStyle w:val="TOC2"/>
        <w:tabs>
          <w:tab w:val="right" w:leader="dot" w:pos="9060"/>
          <w:tab w:val="left" w:leader="none" w:pos="600"/>
        </w:tabs>
      </w:pPr>
      <w:hyperlink w:anchor="_Toc647752555">
        <w:r w:rsidRPr="3B4F2758" w:rsidR="3B4F2758">
          <w:rPr>
            <w:rStyle w:val="Hyperlink"/>
          </w:rPr>
          <w:t>4.2</w:t>
        </w:r>
        <w:r>
          <w:tab/>
        </w:r>
        <w:r w:rsidRPr="3B4F2758" w:rsidR="3B4F2758">
          <w:rPr>
            <w:rStyle w:val="Hyperlink"/>
          </w:rPr>
          <w:t>Domain Model Diagram</w:t>
        </w:r>
        <w:r>
          <w:tab/>
        </w:r>
        <w:r>
          <w:fldChar w:fldCharType="begin"/>
        </w:r>
        <w:r>
          <w:instrText xml:space="preserve">PAGEREF _Toc647752555 \h</w:instrText>
        </w:r>
        <w:r>
          <w:fldChar w:fldCharType="separate"/>
        </w:r>
        <w:r w:rsidRPr="3B4F2758" w:rsidR="3B4F2758">
          <w:rPr>
            <w:rStyle w:val="Hyperlink"/>
          </w:rPr>
          <w:t>11</w:t>
        </w:r>
        <w:r>
          <w:fldChar w:fldCharType="end"/>
        </w:r>
      </w:hyperlink>
    </w:p>
    <w:p w:rsidR="3B4F2758" w:rsidP="3B4F2758" w:rsidRDefault="3B4F2758" w14:paraId="49855825" w14:textId="5E3D9B97">
      <w:pPr>
        <w:pStyle w:val="TOC1"/>
        <w:tabs>
          <w:tab w:val="right" w:leader="dot" w:pos="9060"/>
        </w:tabs>
      </w:pPr>
      <w:hyperlink w:anchor="_Toc1145678253">
        <w:r w:rsidRPr="3B4F2758" w:rsidR="3B4F2758">
          <w:rPr>
            <w:rStyle w:val="Hyperlink"/>
          </w:rPr>
          <w:t>5.</w:t>
        </w:r>
        <w:r>
          <w:tab/>
        </w:r>
        <w:r w:rsidRPr="3B4F2758" w:rsidR="3B4F2758">
          <w:rPr>
            <w:rStyle w:val="Hyperlink"/>
          </w:rPr>
          <w:t>Extensions Use Cases</w:t>
        </w:r>
        <w:r>
          <w:tab/>
        </w:r>
        <w:r>
          <w:fldChar w:fldCharType="begin"/>
        </w:r>
        <w:r>
          <w:instrText xml:space="preserve">PAGEREF _Toc1145678253 \h</w:instrText>
        </w:r>
        <w:r>
          <w:fldChar w:fldCharType="separate"/>
        </w:r>
        <w:r w:rsidRPr="3B4F2758" w:rsidR="3B4F2758">
          <w:rPr>
            <w:rStyle w:val="Hyperlink"/>
          </w:rPr>
          <w:t>12</w:t>
        </w:r>
        <w:r>
          <w:fldChar w:fldCharType="end"/>
        </w:r>
      </w:hyperlink>
    </w:p>
    <w:p w:rsidR="3B4F2758" w:rsidP="3B4F2758" w:rsidRDefault="3B4F2758" w14:paraId="49FC93FB" w14:textId="5BD097F3">
      <w:pPr>
        <w:pStyle w:val="TOC2"/>
        <w:tabs>
          <w:tab w:val="right" w:leader="dot" w:pos="9060"/>
          <w:tab w:val="left" w:leader="none" w:pos="600"/>
        </w:tabs>
      </w:pPr>
      <w:hyperlink w:anchor="_Toc1076959614">
        <w:r w:rsidRPr="3B4F2758" w:rsidR="3B4F2758">
          <w:rPr>
            <w:rStyle w:val="Hyperlink"/>
          </w:rPr>
          <w:t>5.1</w:t>
        </w:r>
        <w:r>
          <w:tab/>
        </w:r>
        <w:r w:rsidRPr="3B4F2758" w:rsidR="3B4F2758">
          <w:rPr>
            <w:rStyle w:val="Hyperlink"/>
          </w:rPr>
          <w:t>View FAQs</w:t>
        </w:r>
        <w:r>
          <w:tab/>
        </w:r>
        <w:r>
          <w:fldChar w:fldCharType="begin"/>
        </w:r>
        <w:r>
          <w:instrText xml:space="preserve">PAGEREF _Toc1076959614 \h</w:instrText>
        </w:r>
        <w:r>
          <w:fldChar w:fldCharType="separate"/>
        </w:r>
        <w:r w:rsidRPr="3B4F2758" w:rsidR="3B4F2758">
          <w:rPr>
            <w:rStyle w:val="Hyperlink"/>
          </w:rPr>
          <w:t>12</w:t>
        </w:r>
        <w:r>
          <w:fldChar w:fldCharType="end"/>
        </w:r>
      </w:hyperlink>
    </w:p>
    <w:p w:rsidR="3B4F2758" w:rsidP="3B4F2758" w:rsidRDefault="3B4F2758" w14:paraId="428F8AD4" w14:textId="2987011D">
      <w:pPr>
        <w:pStyle w:val="TOC2"/>
        <w:tabs>
          <w:tab w:val="right" w:leader="dot" w:pos="9060"/>
          <w:tab w:val="left" w:leader="none" w:pos="840"/>
        </w:tabs>
      </w:pPr>
      <w:hyperlink w:anchor="_Toc1588941383">
        <w:r w:rsidRPr="3B4F2758" w:rsidR="3B4F2758">
          <w:rPr>
            <w:rStyle w:val="Hyperlink"/>
          </w:rPr>
          <w:t>5.2</w:t>
        </w:r>
        <w:r>
          <w:tab/>
        </w:r>
        <w:r w:rsidRPr="3B4F2758" w:rsidR="3B4F2758">
          <w:rPr>
            <w:rStyle w:val="Hyperlink"/>
          </w:rPr>
          <w:t>Manage FAQs</w:t>
        </w:r>
        <w:r>
          <w:tab/>
        </w:r>
        <w:r>
          <w:fldChar w:fldCharType="begin"/>
        </w:r>
        <w:r>
          <w:instrText xml:space="preserve">PAGEREF _Toc1588941383 \h</w:instrText>
        </w:r>
        <w:r>
          <w:fldChar w:fldCharType="separate"/>
        </w:r>
        <w:r w:rsidRPr="3B4F2758" w:rsidR="3B4F2758">
          <w:rPr>
            <w:rStyle w:val="Hyperlink"/>
          </w:rPr>
          <w:t>12</w:t>
        </w:r>
        <w:r>
          <w:fldChar w:fldCharType="end"/>
        </w:r>
      </w:hyperlink>
    </w:p>
    <w:p w:rsidR="3B4F2758" w:rsidP="3B4F2758" w:rsidRDefault="3B4F2758" w14:paraId="24E3D4F3" w14:textId="4594C510">
      <w:pPr>
        <w:pStyle w:val="TOC2"/>
        <w:tabs>
          <w:tab w:val="right" w:leader="dot" w:pos="9060"/>
          <w:tab w:val="left" w:leader="none" w:pos="600"/>
        </w:tabs>
      </w:pPr>
      <w:hyperlink w:anchor="_Toc742520606">
        <w:r w:rsidRPr="3B4F2758" w:rsidR="3B4F2758">
          <w:rPr>
            <w:rStyle w:val="Hyperlink"/>
          </w:rPr>
          <w:t>5.3</w:t>
        </w:r>
        <w:r>
          <w:tab/>
        </w:r>
        <w:r w:rsidRPr="3B4F2758" w:rsidR="3B4F2758">
          <w:rPr>
            <w:rStyle w:val="Hyperlink"/>
          </w:rPr>
          <w:t>Book Business Services</w:t>
        </w:r>
        <w:r>
          <w:tab/>
        </w:r>
        <w:r>
          <w:fldChar w:fldCharType="begin"/>
        </w:r>
        <w:r>
          <w:instrText xml:space="preserve">PAGEREF _Toc742520606 \h</w:instrText>
        </w:r>
        <w:r>
          <w:fldChar w:fldCharType="separate"/>
        </w:r>
        <w:r w:rsidRPr="3B4F2758" w:rsidR="3B4F2758">
          <w:rPr>
            <w:rStyle w:val="Hyperlink"/>
          </w:rPr>
          <w:t>12</w:t>
        </w:r>
        <w:r>
          <w:fldChar w:fldCharType="end"/>
        </w:r>
      </w:hyperlink>
    </w:p>
    <w:p w:rsidR="3B4F2758" w:rsidP="3B4F2758" w:rsidRDefault="3B4F2758" w14:paraId="497F406C" w14:textId="7B801658">
      <w:pPr>
        <w:pStyle w:val="TOC2"/>
        <w:tabs>
          <w:tab w:val="right" w:leader="dot" w:pos="9060"/>
          <w:tab w:val="left" w:leader="none" w:pos="600"/>
        </w:tabs>
      </w:pPr>
      <w:hyperlink w:anchor="_Toc210387042">
        <w:r w:rsidRPr="3B4F2758" w:rsidR="3B4F2758">
          <w:rPr>
            <w:rStyle w:val="Hyperlink"/>
          </w:rPr>
          <w:t>5.4</w:t>
        </w:r>
        <w:r>
          <w:tab/>
        </w:r>
        <w:r w:rsidRPr="3B4F2758" w:rsidR="3B4F2758">
          <w:rPr>
            <w:rStyle w:val="Hyperlink"/>
          </w:rPr>
          <w:t>Make Payments</w:t>
        </w:r>
        <w:r>
          <w:tab/>
        </w:r>
        <w:r>
          <w:fldChar w:fldCharType="begin"/>
        </w:r>
        <w:r>
          <w:instrText xml:space="preserve">PAGEREF _Toc210387042 \h</w:instrText>
        </w:r>
        <w:r>
          <w:fldChar w:fldCharType="separate"/>
        </w:r>
        <w:r w:rsidRPr="3B4F2758" w:rsidR="3B4F2758">
          <w:rPr>
            <w:rStyle w:val="Hyperlink"/>
          </w:rPr>
          <w:t>12</w:t>
        </w:r>
        <w:r>
          <w:fldChar w:fldCharType="end"/>
        </w:r>
      </w:hyperlink>
    </w:p>
    <w:p w:rsidR="3B4F2758" w:rsidP="3B4F2758" w:rsidRDefault="3B4F2758" w14:paraId="0ABA028B" w14:textId="585B9D7D">
      <w:pPr>
        <w:pStyle w:val="TOC2"/>
        <w:tabs>
          <w:tab w:val="right" w:leader="dot" w:pos="9060"/>
          <w:tab w:val="left" w:leader="none" w:pos="600"/>
        </w:tabs>
      </w:pPr>
      <w:hyperlink w:anchor="_Toc424841645">
        <w:r w:rsidRPr="3B4F2758" w:rsidR="3B4F2758">
          <w:rPr>
            <w:rStyle w:val="Hyperlink"/>
          </w:rPr>
          <w:t>5.5</w:t>
        </w:r>
        <w:r>
          <w:tab/>
        </w:r>
        <w:r w:rsidRPr="3B4F2758" w:rsidR="3B4F2758">
          <w:rPr>
            <w:rStyle w:val="Hyperlink"/>
          </w:rPr>
          <w:t>Request Refund</w:t>
        </w:r>
        <w:r>
          <w:tab/>
        </w:r>
        <w:r>
          <w:fldChar w:fldCharType="begin"/>
        </w:r>
        <w:r>
          <w:instrText xml:space="preserve">PAGEREF _Toc424841645 \h</w:instrText>
        </w:r>
        <w:r>
          <w:fldChar w:fldCharType="separate"/>
        </w:r>
        <w:r w:rsidRPr="3B4F2758" w:rsidR="3B4F2758">
          <w:rPr>
            <w:rStyle w:val="Hyperlink"/>
          </w:rPr>
          <w:t>13</w:t>
        </w:r>
        <w:r>
          <w:fldChar w:fldCharType="end"/>
        </w:r>
      </w:hyperlink>
    </w:p>
    <w:p w:rsidR="3B4F2758" w:rsidP="3B4F2758" w:rsidRDefault="3B4F2758" w14:paraId="791756E6" w14:textId="47587EAA">
      <w:pPr>
        <w:pStyle w:val="TOC2"/>
        <w:tabs>
          <w:tab w:val="right" w:leader="dot" w:pos="9060"/>
          <w:tab w:val="left" w:leader="none" w:pos="600"/>
        </w:tabs>
      </w:pPr>
      <w:hyperlink w:anchor="_Toc527189380">
        <w:r w:rsidRPr="3B4F2758" w:rsidR="3B4F2758">
          <w:rPr>
            <w:rStyle w:val="Hyperlink"/>
          </w:rPr>
          <w:t>5.6</w:t>
        </w:r>
        <w:r>
          <w:tab/>
        </w:r>
        <w:r w:rsidRPr="3B4F2758" w:rsidR="3B4F2758">
          <w:rPr>
            <w:rStyle w:val="Hyperlink"/>
          </w:rPr>
          <w:t>Customer Reviews</w:t>
        </w:r>
        <w:r>
          <w:tab/>
        </w:r>
        <w:r>
          <w:fldChar w:fldCharType="begin"/>
        </w:r>
        <w:r>
          <w:instrText xml:space="preserve">PAGEREF _Toc527189380 \h</w:instrText>
        </w:r>
        <w:r>
          <w:fldChar w:fldCharType="separate"/>
        </w:r>
        <w:r w:rsidRPr="3B4F2758" w:rsidR="3B4F2758">
          <w:rPr>
            <w:rStyle w:val="Hyperlink"/>
          </w:rPr>
          <w:t>13</w:t>
        </w:r>
        <w:r>
          <w:fldChar w:fldCharType="end"/>
        </w:r>
      </w:hyperlink>
    </w:p>
    <w:p w:rsidR="3B4F2758" w:rsidP="3B4F2758" w:rsidRDefault="3B4F2758" w14:paraId="501EF856" w14:textId="10B97277">
      <w:pPr>
        <w:pStyle w:val="TOC2"/>
        <w:tabs>
          <w:tab w:val="right" w:leader="dot" w:pos="9060"/>
          <w:tab w:val="left" w:leader="none" w:pos="600"/>
        </w:tabs>
      </w:pPr>
      <w:hyperlink w:anchor="_Toc2028437766">
        <w:r w:rsidRPr="3B4F2758" w:rsidR="3B4F2758">
          <w:rPr>
            <w:rStyle w:val="Hyperlink"/>
          </w:rPr>
          <w:t>5.7</w:t>
        </w:r>
        <w:r>
          <w:tab/>
        </w:r>
        <w:r w:rsidRPr="3B4F2758" w:rsidR="3B4F2758">
          <w:rPr>
            <w:rStyle w:val="Hyperlink"/>
          </w:rPr>
          <w:t>Book Airport Pick-up and Drop-off</w:t>
        </w:r>
        <w:r>
          <w:tab/>
        </w:r>
        <w:r>
          <w:fldChar w:fldCharType="begin"/>
        </w:r>
        <w:r>
          <w:instrText xml:space="preserve">PAGEREF _Toc2028437766 \h</w:instrText>
        </w:r>
        <w:r>
          <w:fldChar w:fldCharType="separate"/>
        </w:r>
        <w:r w:rsidRPr="3B4F2758" w:rsidR="3B4F2758">
          <w:rPr>
            <w:rStyle w:val="Hyperlink"/>
          </w:rPr>
          <w:t>13</w:t>
        </w:r>
        <w:r>
          <w:fldChar w:fldCharType="end"/>
        </w:r>
      </w:hyperlink>
    </w:p>
    <w:p w:rsidR="3B4F2758" w:rsidP="3B4F2758" w:rsidRDefault="3B4F2758" w14:paraId="10EC6EF2" w14:textId="4C628B0C">
      <w:pPr>
        <w:pStyle w:val="TOC2"/>
        <w:tabs>
          <w:tab w:val="right" w:leader="dot" w:pos="9060"/>
          <w:tab w:val="left" w:leader="none" w:pos="600"/>
        </w:tabs>
      </w:pPr>
      <w:hyperlink w:anchor="_Toc1434571953">
        <w:r w:rsidRPr="3B4F2758" w:rsidR="3B4F2758">
          <w:rPr>
            <w:rStyle w:val="Hyperlink"/>
          </w:rPr>
          <w:t>5.8</w:t>
        </w:r>
        <w:r>
          <w:tab/>
        </w:r>
        <w:r w:rsidRPr="3B4F2758" w:rsidR="3B4F2758">
          <w:rPr>
            <w:rStyle w:val="Hyperlink"/>
          </w:rPr>
          <w:t>Location Wise Recommendations</w:t>
        </w:r>
        <w:r>
          <w:tab/>
        </w:r>
        <w:r>
          <w:fldChar w:fldCharType="begin"/>
        </w:r>
        <w:r>
          <w:instrText xml:space="preserve">PAGEREF _Toc1434571953 \h</w:instrText>
        </w:r>
        <w:r>
          <w:fldChar w:fldCharType="separate"/>
        </w:r>
        <w:r w:rsidRPr="3B4F2758" w:rsidR="3B4F2758">
          <w:rPr>
            <w:rStyle w:val="Hyperlink"/>
          </w:rPr>
          <w:t>13</w:t>
        </w:r>
        <w:r>
          <w:fldChar w:fldCharType="end"/>
        </w:r>
      </w:hyperlink>
    </w:p>
    <w:p w:rsidR="3B4F2758" w:rsidP="3B4F2758" w:rsidRDefault="3B4F2758" w14:paraId="38F19F89" w14:textId="3C138837">
      <w:pPr>
        <w:pStyle w:val="TOC2"/>
        <w:tabs>
          <w:tab w:val="right" w:leader="dot" w:pos="9060"/>
          <w:tab w:val="left" w:leader="none" w:pos="600"/>
        </w:tabs>
      </w:pPr>
      <w:hyperlink w:anchor="_Toc1201234865">
        <w:r w:rsidRPr="3B4F2758" w:rsidR="3B4F2758">
          <w:rPr>
            <w:rStyle w:val="Hyperlink"/>
          </w:rPr>
          <w:t>5.9</w:t>
        </w:r>
        <w:r>
          <w:tab/>
        </w:r>
        <w:r w:rsidRPr="3B4F2758" w:rsidR="3B4F2758">
          <w:rPr>
            <w:rStyle w:val="Hyperlink"/>
          </w:rPr>
          <w:t>View Embedded Location Map</w:t>
        </w:r>
        <w:r>
          <w:tab/>
        </w:r>
        <w:r>
          <w:fldChar w:fldCharType="begin"/>
        </w:r>
        <w:r>
          <w:instrText xml:space="preserve">PAGEREF _Toc1201234865 \h</w:instrText>
        </w:r>
        <w:r>
          <w:fldChar w:fldCharType="separate"/>
        </w:r>
        <w:r w:rsidRPr="3B4F2758" w:rsidR="3B4F2758">
          <w:rPr>
            <w:rStyle w:val="Hyperlink"/>
          </w:rPr>
          <w:t>13</w:t>
        </w:r>
        <w:r>
          <w:fldChar w:fldCharType="end"/>
        </w:r>
      </w:hyperlink>
    </w:p>
    <w:p w:rsidR="3B4F2758" w:rsidP="3B4F2758" w:rsidRDefault="3B4F2758" w14:paraId="20EE037D" w14:textId="219B64B3">
      <w:pPr>
        <w:pStyle w:val="TOC2"/>
        <w:tabs>
          <w:tab w:val="right" w:leader="dot" w:pos="9060"/>
          <w:tab w:val="left" w:leader="none" w:pos="600"/>
        </w:tabs>
      </w:pPr>
      <w:hyperlink w:anchor="_Toc1165240795">
        <w:r w:rsidRPr="3B4F2758" w:rsidR="3B4F2758">
          <w:rPr>
            <w:rStyle w:val="Hyperlink"/>
          </w:rPr>
          <w:t>5.10</w:t>
        </w:r>
        <w:r>
          <w:tab/>
        </w:r>
        <w:r w:rsidRPr="3B4F2758" w:rsidR="3B4F2758">
          <w:rPr>
            <w:rStyle w:val="Hyperlink"/>
          </w:rPr>
          <w:t>Make Enquiry</w:t>
        </w:r>
        <w:r>
          <w:tab/>
        </w:r>
        <w:r>
          <w:fldChar w:fldCharType="begin"/>
        </w:r>
        <w:r>
          <w:instrText xml:space="preserve">PAGEREF _Toc1165240795 \h</w:instrText>
        </w:r>
        <w:r>
          <w:fldChar w:fldCharType="separate"/>
        </w:r>
        <w:r w:rsidRPr="3B4F2758" w:rsidR="3B4F2758">
          <w:rPr>
            <w:rStyle w:val="Hyperlink"/>
          </w:rPr>
          <w:t>13</w:t>
        </w:r>
        <w:r>
          <w:fldChar w:fldCharType="end"/>
        </w:r>
      </w:hyperlink>
    </w:p>
    <w:p w:rsidR="3B4F2758" w:rsidP="3B4F2758" w:rsidRDefault="3B4F2758" w14:paraId="1B394949" w14:textId="3463B76F">
      <w:pPr>
        <w:pStyle w:val="TOC2"/>
        <w:tabs>
          <w:tab w:val="right" w:leader="dot" w:pos="9060"/>
          <w:tab w:val="left" w:leader="none" w:pos="600"/>
        </w:tabs>
      </w:pPr>
      <w:hyperlink w:anchor="_Toc274997696">
        <w:r w:rsidRPr="3B4F2758" w:rsidR="3B4F2758">
          <w:rPr>
            <w:rStyle w:val="Hyperlink"/>
          </w:rPr>
          <w:t>5.11</w:t>
        </w:r>
        <w:r>
          <w:tab/>
        </w:r>
        <w:r w:rsidRPr="3B4F2758" w:rsidR="3B4F2758">
          <w:rPr>
            <w:rStyle w:val="Hyperlink"/>
          </w:rPr>
          <w:t>Web Check-In</w:t>
        </w:r>
        <w:r>
          <w:tab/>
        </w:r>
        <w:r>
          <w:fldChar w:fldCharType="begin"/>
        </w:r>
        <w:r>
          <w:instrText xml:space="preserve">PAGEREF _Toc274997696 \h</w:instrText>
        </w:r>
        <w:r>
          <w:fldChar w:fldCharType="separate"/>
        </w:r>
        <w:r w:rsidRPr="3B4F2758" w:rsidR="3B4F2758">
          <w:rPr>
            <w:rStyle w:val="Hyperlink"/>
          </w:rPr>
          <w:t>13</w:t>
        </w:r>
        <w:r>
          <w:fldChar w:fldCharType="end"/>
        </w:r>
      </w:hyperlink>
    </w:p>
    <w:p w:rsidR="3B4F2758" w:rsidP="3B4F2758" w:rsidRDefault="3B4F2758" w14:paraId="73E58414" w14:textId="5886CB59">
      <w:pPr>
        <w:pStyle w:val="TOC2"/>
        <w:tabs>
          <w:tab w:val="right" w:leader="dot" w:pos="9060"/>
          <w:tab w:val="left" w:leader="none" w:pos="600"/>
        </w:tabs>
      </w:pPr>
      <w:hyperlink w:anchor="_Toc1872296279">
        <w:r w:rsidRPr="3B4F2758" w:rsidR="3B4F2758">
          <w:rPr>
            <w:rStyle w:val="Hyperlink"/>
          </w:rPr>
          <w:t>5.12</w:t>
        </w:r>
        <w:r>
          <w:tab/>
        </w:r>
        <w:r w:rsidRPr="3B4F2758" w:rsidR="3B4F2758">
          <w:rPr>
            <w:rStyle w:val="Hyperlink"/>
          </w:rPr>
          <w:t>View Job Opportunities</w:t>
        </w:r>
        <w:r>
          <w:tab/>
        </w:r>
        <w:r>
          <w:fldChar w:fldCharType="begin"/>
        </w:r>
        <w:r>
          <w:instrText xml:space="preserve">PAGEREF _Toc1872296279 \h</w:instrText>
        </w:r>
        <w:r>
          <w:fldChar w:fldCharType="separate"/>
        </w:r>
        <w:r w:rsidRPr="3B4F2758" w:rsidR="3B4F2758">
          <w:rPr>
            <w:rStyle w:val="Hyperlink"/>
          </w:rPr>
          <w:t>13</w:t>
        </w:r>
        <w:r>
          <w:fldChar w:fldCharType="end"/>
        </w:r>
      </w:hyperlink>
    </w:p>
    <w:p w:rsidR="3B4F2758" w:rsidP="3B4F2758" w:rsidRDefault="3B4F2758" w14:paraId="6B488078" w14:textId="12444D60">
      <w:pPr>
        <w:pStyle w:val="TOC2"/>
        <w:tabs>
          <w:tab w:val="right" w:leader="dot" w:pos="9060"/>
          <w:tab w:val="left" w:leader="none" w:pos="600"/>
        </w:tabs>
      </w:pPr>
      <w:hyperlink w:anchor="_Toc425372534">
        <w:r w:rsidRPr="3B4F2758" w:rsidR="3B4F2758">
          <w:rPr>
            <w:rStyle w:val="Hyperlink"/>
          </w:rPr>
          <w:t>5.13</w:t>
        </w:r>
        <w:r>
          <w:tab/>
        </w:r>
        <w:r w:rsidRPr="3B4F2758" w:rsidR="3B4F2758">
          <w:rPr>
            <w:rStyle w:val="Hyperlink"/>
          </w:rPr>
          <w:t>Choose Language of system text</w:t>
        </w:r>
        <w:r>
          <w:tab/>
        </w:r>
        <w:r>
          <w:fldChar w:fldCharType="begin"/>
        </w:r>
        <w:r>
          <w:instrText xml:space="preserve">PAGEREF _Toc425372534 \h</w:instrText>
        </w:r>
        <w:r>
          <w:fldChar w:fldCharType="separate"/>
        </w:r>
        <w:r w:rsidRPr="3B4F2758" w:rsidR="3B4F2758">
          <w:rPr>
            <w:rStyle w:val="Hyperlink"/>
          </w:rPr>
          <w:t>13</w:t>
        </w:r>
        <w:r>
          <w:fldChar w:fldCharType="end"/>
        </w:r>
      </w:hyperlink>
    </w:p>
    <w:p w:rsidR="3B4F2758" w:rsidP="3B4F2758" w:rsidRDefault="3B4F2758" w14:paraId="5D7AB91D" w14:textId="6404434B">
      <w:pPr>
        <w:pStyle w:val="TOC2"/>
        <w:tabs>
          <w:tab w:val="right" w:leader="dot" w:pos="9060"/>
          <w:tab w:val="left" w:leader="none" w:pos="600"/>
        </w:tabs>
      </w:pPr>
      <w:hyperlink w:anchor="_Toc1911118419">
        <w:r w:rsidRPr="3B4F2758" w:rsidR="3B4F2758">
          <w:rPr>
            <w:rStyle w:val="Hyperlink"/>
          </w:rPr>
          <w:t>5.14</w:t>
        </w:r>
        <w:r>
          <w:tab/>
        </w:r>
        <w:r w:rsidRPr="3B4F2758" w:rsidR="3B4F2758">
          <w:rPr>
            <w:rStyle w:val="Hyperlink"/>
          </w:rPr>
          <w:t>Create Multi-Location Itinerary</w:t>
        </w:r>
        <w:r>
          <w:tab/>
        </w:r>
        <w:r>
          <w:fldChar w:fldCharType="begin"/>
        </w:r>
        <w:r>
          <w:instrText xml:space="preserve">PAGEREF _Toc1911118419 \h</w:instrText>
        </w:r>
        <w:r>
          <w:fldChar w:fldCharType="separate"/>
        </w:r>
        <w:r w:rsidRPr="3B4F2758" w:rsidR="3B4F2758">
          <w:rPr>
            <w:rStyle w:val="Hyperlink"/>
          </w:rPr>
          <w:t>13</w:t>
        </w:r>
        <w:r>
          <w:fldChar w:fldCharType="end"/>
        </w:r>
      </w:hyperlink>
    </w:p>
    <w:p w:rsidR="3B4F2758" w:rsidP="3B4F2758" w:rsidRDefault="3B4F2758" w14:paraId="7DC3FC1F" w14:textId="06948E4E">
      <w:pPr>
        <w:pStyle w:val="TOC2"/>
        <w:tabs>
          <w:tab w:val="right" w:leader="dot" w:pos="9060"/>
          <w:tab w:val="left" w:leader="none" w:pos="600"/>
        </w:tabs>
      </w:pPr>
      <w:hyperlink w:anchor="_Toc142956062">
        <w:r w:rsidRPr="3B4F2758" w:rsidR="3B4F2758">
          <w:rPr>
            <w:rStyle w:val="Hyperlink"/>
          </w:rPr>
          <w:t>5.15</w:t>
        </w:r>
        <w:r>
          <w:tab/>
        </w:r>
        <w:r w:rsidRPr="3B4F2758" w:rsidR="3B4F2758">
          <w:rPr>
            <w:rStyle w:val="Hyperlink"/>
          </w:rPr>
          <w:t>Register for Hotel Loyalty Programs</w:t>
        </w:r>
        <w:r>
          <w:tab/>
        </w:r>
        <w:r>
          <w:fldChar w:fldCharType="begin"/>
        </w:r>
        <w:r>
          <w:instrText xml:space="preserve">PAGEREF _Toc142956062 \h</w:instrText>
        </w:r>
        <w:r>
          <w:fldChar w:fldCharType="separate"/>
        </w:r>
        <w:r w:rsidRPr="3B4F2758" w:rsidR="3B4F2758">
          <w:rPr>
            <w:rStyle w:val="Hyperlink"/>
          </w:rPr>
          <w:t>13</w:t>
        </w:r>
        <w:r>
          <w:fldChar w:fldCharType="end"/>
        </w:r>
      </w:hyperlink>
    </w:p>
    <w:p w:rsidR="3B4F2758" w:rsidP="3B4F2758" w:rsidRDefault="3B4F2758" w14:paraId="22316B63" w14:textId="5DABE84A">
      <w:pPr>
        <w:pStyle w:val="TOC2"/>
        <w:tabs>
          <w:tab w:val="right" w:leader="dot" w:pos="9060"/>
          <w:tab w:val="left" w:leader="none" w:pos="600"/>
        </w:tabs>
      </w:pPr>
      <w:hyperlink w:anchor="_Toc2109863612">
        <w:r w:rsidRPr="3B4F2758" w:rsidR="3B4F2758">
          <w:rPr>
            <w:rStyle w:val="Hyperlink"/>
          </w:rPr>
          <w:t>5.16</w:t>
        </w:r>
        <w:r>
          <w:tab/>
        </w:r>
        <w:r w:rsidRPr="3B4F2758" w:rsidR="3B4F2758">
          <w:rPr>
            <w:rStyle w:val="Hyperlink"/>
          </w:rPr>
          <w:t>View Virtual Models of rooms</w:t>
        </w:r>
        <w:r>
          <w:tab/>
        </w:r>
        <w:r>
          <w:fldChar w:fldCharType="begin"/>
        </w:r>
        <w:r>
          <w:instrText xml:space="preserve">PAGEREF _Toc2109863612 \h</w:instrText>
        </w:r>
        <w:r>
          <w:fldChar w:fldCharType="separate"/>
        </w:r>
        <w:r w:rsidRPr="3B4F2758" w:rsidR="3B4F2758">
          <w:rPr>
            <w:rStyle w:val="Hyperlink"/>
          </w:rPr>
          <w:t>14</w:t>
        </w:r>
        <w:r>
          <w:fldChar w:fldCharType="end"/>
        </w:r>
      </w:hyperlink>
      <w:r>
        <w:fldChar w:fldCharType="end"/>
      </w:r>
    </w:p>
    <w:p w:rsidRPr="00DC7C74" w:rsidR="005E4D2C" w:rsidP="005C1AED" w:rsidRDefault="005E4D2C" w14:paraId="74AE1CA9" w14:textId="77777777"/>
    <w:p w:rsidRPr="00DC7C74" w:rsidR="00410E30" w:rsidP="005C1AED" w:rsidRDefault="005E4D2C" w14:paraId="74AE1CAA" w14:textId="77777777">
      <w:pPr>
        <w:pStyle w:val="Heading1"/>
        <w:rPr/>
      </w:pPr>
      <w:bookmarkStart w:name="_Toc1386824344" w:id="368396073"/>
      <w:r>
        <w:br w:type="page"/>
      </w:r>
      <w:bookmarkStart w:name="_Toc190769607" w:id="0"/>
      <w:bookmarkStart w:name="_Toc190770994" w:id="1"/>
      <w:bookmarkStart w:name="_Toc467473439" w:id="2"/>
      <w:bookmarkStart w:name="_Toc467473971" w:id="3"/>
      <w:bookmarkStart w:name="_Toc467477710" w:id="4"/>
      <w:bookmarkStart w:name="_Toc467494864" w:id="5"/>
      <w:bookmarkStart w:name="_Toc467495234" w:id="6"/>
      <w:bookmarkStart w:name="_Toc468086040" w:id="7"/>
      <w:bookmarkStart w:name="_Toc498239148" w:id="8"/>
      <w:bookmarkStart w:name="_Toc193285635" w:id="9"/>
      <w:bookmarkStart w:name="_Toc193285670" w:id="10"/>
      <w:bookmarkStart w:name="_Toc193285875" w:id="11"/>
      <w:bookmarkStart w:name="_Toc193295654" w:id="12"/>
      <w:bookmarkStart w:name="_Toc193295727" w:id="13"/>
      <w:bookmarkStart w:name="_Toc292355007" w:id="14"/>
      <w:bookmarkStart w:name="_Toc109995380" w:id="15"/>
      <w:bookmarkEnd w:id="0"/>
      <w:bookmarkEnd w:id="1"/>
      <w:r w:rsidR="5155D512">
        <w:rPr/>
        <w:t>Introduction</w:t>
      </w:r>
      <w:bookmarkEnd w:id="2"/>
      <w:bookmarkEnd w:id="3"/>
      <w:bookmarkEnd w:id="4"/>
      <w:bookmarkEnd w:id="5"/>
      <w:bookmarkEnd w:id="6"/>
      <w:bookmarkEnd w:id="7"/>
      <w:bookmarkEnd w:id="8"/>
      <w:bookmarkEnd w:id="9"/>
      <w:bookmarkEnd w:id="10"/>
      <w:bookmarkEnd w:id="11"/>
      <w:bookmarkEnd w:id="12"/>
      <w:bookmarkEnd w:id="13"/>
      <w:bookmarkEnd w:id="14"/>
      <w:bookmarkEnd w:id="15"/>
      <w:bookmarkEnd w:id="368396073"/>
    </w:p>
    <w:p w:rsidRPr="00DC7C74" w:rsidR="00410E30" w:rsidP="005C1AED" w:rsidRDefault="740AD9F0" w14:paraId="74AE1CAB" w14:textId="77777777">
      <w:pPr>
        <w:pStyle w:val="Heading2"/>
        <w:rPr/>
      </w:pPr>
      <w:bookmarkStart w:name="_Toc122239677" w:id="16"/>
      <w:bookmarkStart w:name="_Toc193285279" w:id="17"/>
      <w:bookmarkStart w:name="_Toc193285636" w:id="18"/>
      <w:bookmarkStart w:name="_Toc193285671" w:id="19"/>
      <w:bookmarkStart w:name="_Toc193285876" w:id="20"/>
      <w:bookmarkStart w:name="_Toc193286013" w:id="21"/>
      <w:bookmarkStart w:name="_Toc193295655" w:id="22"/>
      <w:bookmarkStart w:name="_Toc193295728" w:id="23"/>
      <w:bookmarkStart w:name="_Toc194811935" w:id="24"/>
      <w:bookmarkStart w:name="_Toc292355008" w:id="25"/>
      <w:bookmarkStart w:name="_Toc109995381" w:id="26"/>
      <w:bookmarkStart w:name="_Toc467473441" w:id="27"/>
      <w:bookmarkStart w:name="_Toc467473973" w:id="28"/>
      <w:bookmarkStart w:name="_Toc467477712" w:id="29"/>
      <w:bookmarkStart w:name="_Toc467494866" w:id="30"/>
      <w:bookmarkStart w:name="_Toc467495236" w:id="31"/>
      <w:bookmarkStart w:name="_Toc468086042" w:id="32"/>
      <w:bookmarkStart w:name="_Toc498239150" w:id="33"/>
      <w:bookmarkStart w:name="_Toc1149909512" w:id="1848162174"/>
      <w:r w:rsidR="5155D512">
        <w:rPr/>
        <w:t>Proposal</w:t>
      </w:r>
      <w:bookmarkEnd w:id="16"/>
      <w:bookmarkEnd w:id="17"/>
      <w:bookmarkEnd w:id="18"/>
      <w:bookmarkEnd w:id="19"/>
      <w:bookmarkEnd w:id="20"/>
      <w:bookmarkEnd w:id="21"/>
      <w:bookmarkEnd w:id="22"/>
      <w:bookmarkEnd w:id="23"/>
      <w:bookmarkEnd w:id="24"/>
      <w:bookmarkEnd w:id="25"/>
      <w:bookmarkEnd w:id="26"/>
      <w:bookmarkEnd w:id="1848162174"/>
    </w:p>
    <w:p w:rsidRPr="00DC7C74" w:rsidR="00410E30" w:rsidP="005C1AED" w:rsidRDefault="2592FFF5" w14:paraId="74AE1CAC" w14:textId="77777777">
      <w:r>
        <w:t>This document contains the first submission of the project for SWEN90007 Software Modelling and Design, 2022. It specifies use cases, actors, and the system’s domain model.</w:t>
      </w:r>
    </w:p>
    <w:p w:rsidRPr="00DC7C74" w:rsidR="00410E30" w:rsidP="005C1AED" w:rsidRDefault="740AD9F0" w14:paraId="74AE1CAD" w14:textId="77777777">
      <w:pPr>
        <w:pStyle w:val="Heading2"/>
        <w:rPr/>
      </w:pPr>
      <w:bookmarkStart w:name="_Toc122239678" w:id="34"/>
      <w:bookmarkStart w:name="_Toc193285280" w:id="35"/>
      <w:bookmarkStart w:name="_Toc193285637" w:id="36"/>
      <w:bookmarkStart w:name="_Toc193285672" w:id="37"/>
      <w:bookmarkStart w:name="_Toc193285877" w:id="38"/>
      <w:bookmarkStart w:name="_Toc193286014" w:id="39"/>
      <w:bookmarkStart w:name="_Toc193295656" w:id="40"/>
      <w:bookmarkStart w:name="_Toc193295729" w:id="41"/>
      <w:bookmarkStart w:name="_Toc194811936" w:id="42"/>
      <w:bookmarkStart w:name="_Toc292355009" w:id="43"/>
      <w:bookmarkStart w:name="_Toc109995382" w:id="44"/>
      <w:bookmarkStart w:name="_Toc1302904014" w:id="606688016"/>
      <w:r w:rsidR="5155D512">
        <w:rPr/>
        <w:t>Target Users</w:t>
      </w:r>
      <w:bookmarkEnd w:id="34"/>
      <w:bookmarkEnd w:id="35"/>
      <w:bookmarkEnd w:id="36"/>
      <w:bookmarkEnd w:id="37"/>
      <w:bookmarkEnd w:id="38"/>
      <w:bookmarkEnd w:id="39"/>
      <w:bookmarkEnd w:id="40"/>
      <w:bookmarkEnd w:id="41"/>
      <w:bookmarkEnd w:id="42"/>
      <w:bookmarkEnd w:id="43"/>
      <w:bookmarkEnd w:id="44"/>
      <w:bookmarkEnd w:id="606688016"/>
    </w:p>
    <w:p w:rsidRPr="00DC7C74" w:rsidR="00410E30" w:rsidP="005C1AED" w:rsidRDefault="2592FFF5" w14:paraId="74AE1CAE" w14:textId="77777777">
      <w:r>
        <w:t>This document is intended for SWEN90007 teaching staff and other SWEN90007 students, particularly the LANS team.</w:t>
      </w:r>
    </w:p>
    <w:p w:rsidRPr="00DC7C74" w:rsidR="00410E30" w:rsidP="005C1AED" w:rsidRDefault="740AD9F0" w14:paraId="74AE1CAF" w14:textId="598C3201">
      <w:pPr>
        <w:pStyle w:val="Heading2"/>
        <w:rPr/>
      </w:pPr>
      <w:bookmarkStart w:name="_Toc141253306" w:id="45"/>
      <w:bookmarkStart w:name="_Toc193285281" w:id="46"/>
      <w:bookmarkStart w:name="_Toc193285638" w:id="47"/>
      <w:bookmarkStart w:name="_Toc193285673" w:id="48"/>
      <w:bookmarkStart w:name="_Toc193285878" w:id="49"/>
      <w:bookmarkStart w:name="_Toc193286015" w:id="50"/>
      <w:bookmarkStart w:name="_Toc193295657" w:id="51"/>
      <w:bookmarkStart w:name="_Toc193295730" w:id="52"/>
      <w:bookmarkStart w:name="_Toc194811937" w:id="53"/>
      <w:bookmarkStart w:name="_Toc292355010" w:id="54"/>
      <w:bookmarkStart w:name="_Toc109995383" w:id="55"/>
      <w:bookmarkEnd w:id="27"/>
      <w:bookmarkEnd w:id="28"/>
      <w:bookmarkEnd w:id="29"/>
      <w:bookmarkEnd w:id="30"/>
      <w:bookmarkEnd w:id="31"/>
      <w:bookmarkEnd w:id="32"/>
      <w:bookmarkEnd w:id="33"/>
      <w:bookmarkStart w:name="_Toc27975377" w:id="1239322585"/>
      <w:r w:rsidR="5155D512">
        <w:rPr/>
        <w:t>Conventions, terms and abbreviations</w:t>
      </w:r>
      <w:bookmarkEnd w:id="45"/>
      <w:bookmarkEnd w:id="46"/>
      <w:bookmarkEnd w:id="47"/>
      <w:bookmarkEnd w:id="48"/>
      <w:bookmarkEnd w:id="49"/>
      <w:bookmarkEnd w:id="50"/>
      <w:bookmarkEnd w:id="51"/>
      <w:bookmarkEnd w:id="52"/>
      <w:bookmarkEnd w:id="53"/>
      <w:bookmarkEnd w:id="54"/>
      <w:bookmarkEnd w:id="55"/>
      <w:bookmarkEnd w:id="1239322585"/>
    </w:p>
    <w:p w:rsidRPr="00DC7C74" w:rsidR="00410E30" w:rsidP="005C1AED" w:rsidRDefault="740AD9F0" w14:paraId="74AE1CB0" w14:textId="77777777">
      <w:r>
        <w:t>This section explains the concept of some important terms that will be used throughout</w:t>
      </w:r>
      <w:r w:rsidRPr="7112BF98">
        <w:rPr>
          <w:sz w:val="20"/>
          <w:szCs w:val="20"/>
        </w:rPr>
        <w:t xml:space="preserve"> </w:t>
      </w:r>
      <w:r>
        <w:t xml:space="preserve">this document. These terms are detailed alphabetically in the following table. </w:t>
      </w:r>
    </w:p>
    <w:tbl>
      <w:tblPr>
        <w:tblW w:w="0" w:type="auto"/>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000" w:firstRow="0" w:lastRow="0" w:firstColumn="0" w:lastColumn="0" w:noHBand="0" w:noVBand="0"/>
      </w:tblPr>
      <w:tblGrid>
        <w:gridCol w:w="2552"/>
        <w:gridCol w:w="6520"/>
      </w:tblGrid>
      <w:tr w:rsidRPr="00DC7C74" w:rsidR="00A676C5" w:rsidTr="3B4F2758" w14:paraId="74AE1CB3" w14:textId="77777777">
        <w:tc>
          <w:tcPr>
            <w:tcW w:w="2552" w:type="dxa"/>
            <w:shd w:val="clear" w:color="auto" w:fill="FFFFFF" w:themeFill="background1"/>
            <w:tcMar/>
          </w:tcPr>
          <w:p w:rsidRPr="00DC7C74" w:rsidR="00A676C5" w:rsidP="005C1AED" w:rsidRDefault="7C6C6B9D" w14:paraId="74AE1CB1" w14:textId="77777777">
            <w:pPr>
              <w:pStyle w:val="PSCTabelaCabecalho"/>
            </w:pPr>
            <w:bookmarkStart w:name="_Toc4412843" w:id="56"/>
            <w:bookmarkStart w:name="_Toc136838812" w:id="57"/>
            <w:bookmarkStart w:name="_Ref471394537" w:id="58"/>
            <w:bookmarkStart w:name="_Toc467473442" w:id="59"/>
            <w:bookmarkStart w:name="_Toc467473974" w:id="60"/>
            <w:bookmarkStart w:name="_Toc467477713" w:id="61"/>
            <w:bookmarkStart w:name="_Toc467494867" w:id="62"/>
            <w:bookmarkStart w:name="_Toc467495237" w:id="63"/>
            <w:bookmarkStart w:name="_Toc468086045" w:id="64"/>
            <w:bookmarkStart w:name="_Toc498239185" w:id="65"/>
            <w:r>
              <w:t>Term</w:t>
            </w:r>
          </w:p>
        </w:tc>
        <w:tc>
          <w:tcPr>
            <w:tcW w:w="6520" w:type="dxa"/>
            <w:shd w:val="clear" w:color="auto" w:fill="FFFFFF" w:themeFill="background1"/>
            <w:tcMar/>
          </w:tcPr>
          <w:p w:rsidRPr="00DC7C74" w:rsidR="00A676C5" w:rsidP="005C1AED" w:rsidRDefault="7C6C6B9D" w14:paraId="74AE1CB2" w14:textId="77777777">
            <w:pPr>
              <w:pStyle w:val="PSCTabelaCabecalho"/>
            </w:pPr>
            <w:r>
              <w:t>Description</w:t>
            </w:r>
          </w:p>
        </w:tc>
      </w:tr>
      <w:tr w:rsidRPr="00DC7C74" w:rsidR="002B0275" w:rsidTr="3B4F2758" w14:paraId="74AE1CB6" w14:textId="77777777">
        <w:tc>
          <w:tcPr>
            <w:tcW w:w="2552" w:type="dxa"/>
            <w:tcMar/>
          </w:tcPr>
          <w:p w:rsidRPr="00DC7C74" w:rsidR="002B0275" w:rsidP="005C1AED" w:rsidRDefault="2592FFF5" w14:paraId="74AE1CB4" w14:textId="77777777">
            <w:r>
              <w:t>“Team” or “the Team” or “LANS”</w:t>
            </w:r>
          </w:p>
        </w:tc>
        <w:tc>
          <w:tcPr>
            <w:tcW w:w="6520" w:type="dxa"/>
            <w:tcMar/>
          </w:tcPr>
          <w:p w:rsidRPr="00DC7C74" w:rsidR="002B0275" w:rsidP="005C1AED" w:rsidRDefault="2592FFF5" w14:paraId="74AE1CB5" w14:textId="2BDE8819">
            <w:r w:rsidR="60916CDD">
              <w:rPr/>
              <w:t xml:space="preserve">The project </w:t>
            </w:r>
            <w:r w:rsidR="60916CDD">
              <w:rPr/>
              <w:t>team</w:t>
            </w:r>
            <w:r w:rsidR="60916CDD">
              <w:rPr/>
              <w:t>.</w:t>
            </w:r>
          </w:p>
        </w:tc>
      </w:tr>
    </w:tbl>
    <w:p w:rsidRPr="00DC7C74" w:rsidR="00410E30" w:rsidP="3B4F2758" w:rsidRDefault="00410E30" w14:paraId="74AE1CBD" w14:textId="5E49D464">
      <w:pPr>
        <w:pStyle w:val="Normal"/>
      </w:pPr>
    </w:p>
    <w:p w:rsidRPr="00DC7C74" w:rsidR="00410E30" w:rsidP="3B4F2758" w:rsidRDefault="00410E30" w14:paraId="74AE1CBF" w14:textId="23175E09">
      <w:pPr>
        <w:pStyle w:val="Heading1"/>
        <w:rPr/>
      </w:pPr>
      <w:bookmarkStart w:name="_Toc193285340" w:id="66"/>
      <w:bookmarkStart w:name="_Toc193285411" w:id="67"/>
      <w:bookmarkStart w:name="_Toc193285341" w:id="68"/>
      <w:bookmarkStart w:name="_Toc193285412" w:id="69"/>
      <w:bookmarkStart w:name="_Toc193285342" w:id="70"/>
      <w:bookmarkStart w:name="_Toc193285413" w:id="71"/>
      <w:bookmarkStart w:name="_Toc193285343" w:id="72"/>
      <w:bookmarkStart w:name="_Toc193285414" w:id="73"/>
      <w:bookmarkStart w:name="_Toc193285344" w:id="74"/>
      <w:bookmarkStart w:name="_Toc193285415" w:id="75"/>
      <w:bookmarkStart w:name="_Toc193285345" w:id="76"/>
      <w:bookmarkStart w:name="_Toc193285416" w:id="77"/>
      <w:bookmarkStart w:name="_Toc193285346" w:id="78"/>
      <w:bookmarkStart w:name="_Toc193285417" w:id="79"/>
      <w:bookmarkStart w:name="_Toc193285347" w:id="80"/>
      <w:bookmarkStart w:name="_Toc193285418" w:id="81"/>
      <w:bookmarkStart w:name="_Toc193285348" w:id="82"/>
      <w:bookmarkStart w:name="_Toc193285419" w:id="83"/>
      <w:bookmarkStart w:name="_Toc191465605" w:id="84"/>
      <w:bookmarkStart w:name="_Toc191468128" w:id="85"/>
      <w:bookmarkStart w:name="_Toc191699786" w:id="86"/>
      <w:bookmarkStart w:name="_Toc191699985" w:id="87"/>
      <w:bookmarkStart w:name="_Toc191700184" w:id="88"/>
      <w:bookmarkStart w:name="_Toc191700505" w:id="89"/>
      <w:bookmarkStart w:name="_Toc191700817" w:id="90"/>
      <w:bookmarkStart w:name="_Toc191701629" w:id="91"/>
      <w:bookmarkStart w:name="_Toc191703470" w:id="92"/>
      <w:bookmarkStart w:name="_Toc191703669" w:id="93"/>
      <w:bookmarkStart w:name="_Toc191704523" w:id="94"/>
      <w:bookmarkStart w:name="_Toc191711434" w:id="95"/>
      <w:bookmarkStart w:name="_Toc191788373" w:id="96"/>
      <w:bookmarkStart w:name="_Toc191791388" w:id="97"/>
      <w:bookmarkStart w:name="_Toc191798631" w:id="98"/>
      <w:bookmarkStart w:name="_Toc191798830" w:id="99"/>
      <w:bookmarkStart w:name="_Toc191799029" w:id="100"/>
      <w:bookmarkStart w:name="_Toc191799228" w:id="101"/>
      <w:bookmarkStart w:name="_Toc191799427" w:id="102"/>
      <w:bookmarkStart w:name="_Toc191982846" w:id="103"/>
      <w:bookmarkStart w:name="_Toc192308659" w:id="104"/>
      <w:bookmarkStart w:name="_Toc192309343" w:id="105"/>
      <w:bookmarkStart w:name="_Toc192385998" w:id="106"/>
      <w:bookmarkStart w:name="_Toc192408434" w:id="107"/>
      <w:bookmarkStart w:name="_Toc191465606" w:id="108"/>
      <w:bookmarkStart w:name="_Toc191468129" w:id="109"/>
      <w:bookmarkStart w:name="_Toc191699787" w:id="110"/>
      <w:bookmarkStart w:name="_Toc191699986" w:id="111"/>
      <w:bookmarkStart w:name="_Toc191700185" w:id="112"/>
      <w:bookmarkStart w:name="_Toc191700506" w:id="113"/>
      <w:bookmarkStart w:name="_Toc191700818" w:id="114"/>
      <w:bookmarkStart w:name="_Toc191701630" w:id="115"/>
      <w:bookmarkStart w:name="_Toc191703471" w:id="116"/>
      <w:bookmarkStart w:name="_Toc191703670" w:id="117"/>
      <w:bookmarkStart w:name="_Toc191704524" w:id="118"/>
      <w:bookmarkStart w:name="_Toc191711435" w:id="119"/>
      <w:bookmarkStart w:name="_Toc191788374" w:id="120"/>
      <w:bookmarkStart w:name="_Toc191791389" w:id="121"/>
      <w:bookmarkStart w:name="_Toc191798632" w:id="122"/>
      <w:bookmarkStart w:name="_Toc191798831" w:id="123"/>
      <w:bookmarkStart w:name="_Toc191799030" w:id="124"/>
      <w:bookmarkStart w:name="_Toc191799229" w:id="125"/>
      <w:bookmarkStart w:name="_Toc191799428" w:id="126"/>
      <w:bookmarkStart w:name="_Toc191982847" w:id="127"/>
      <w:bookmarkStart w:name="_Toc192308660" w:id="128"/>
      <w:bookmarkStart w:name="_Toc192309344" w:id="129"/>
      <w:bookmarkStart w:name="_Toc192385999" w:id="130"/>
      <w:bookmarkStart w:name="_Toc192408435" w:id="131"/>
      <w:bookmarkStart w:name="_Toc191465607" w:id="132"/>
      <w:bookmarkStart w:name="_Toc191468130" w:id="133"/>
      <w:bookmarkStart w:name="_Toc191699788" w:id="134"/>
      <w:bookmarkStart w:name="_Toc191699987" w:id="135"/>
      <w:bookmarkStart w:name="_Toc191700186" w:id="136"/>
      <w:bookmarkStart w:name="_Toc191700507" w:id="137"/>
      <w:bookmarkStart w:name="_Toc191700819" w:id="138"/>
      <w:bookmarkStart w:name="_Toc191701631" w:id="139"/>
      <w:bookmarkStart w:name="_Toc191703472" w:id="140"/>
      <w:bookmarkStart w:name="_Toc191703671" w:id="141"/>
      <w:bookmarkStart w:name="_Toc191704525" w:id="142"/>
      <w:bookmarkStart w:name="_Toc191711436" w:id="143"/>
      <w:bookmarkStart w:name="_Toc191788375" w:id="144"/>
      <w:bookmarkStart w:name="_Toc191791390" w:id="145"/>
      <w:bookmarkStart w:name="_Toc191798633" w:id="146"/>
      <w:bookmarkStart w:name="_Toc191798832" w:id="147"/>
      <w:bookmarkStart w:name="_Toc191799031" w:id="148"/>
      <w:bookmarkStart w:name="_Toc191799230" w:id="149"/>
      <w:bookmarkStart w:name="_Toc191799429" w:id="150"/>
      <w:bookmarkStart w:name="_Toc191982848" w:id="151"/>
      <w:bookmarkStart w:name="_Toc192308661" w:id="152"/>
      <w:bookmarkStart w:name="_Toc192309345" w:id="153"/>
      <w:bookmarkStart w:name="_Toc192386000" w:id="154"/>
      <w:bookmarkStart w:name="_Toc192408436" w:id="155"/>
      <w:bookmarkStart w:name="_Toc145910635" w:id="156"/>
      <w:bookmarkStart w:name="_Toc193599693" w:id="157"/>
      <w:bookmarkStart w:name="_Toc292355011" w:id="158"/>
      <w:bookmarkStart w:name="_Toc109995384" w:id="159"/>
      <w:bookmarkStart w:name="_Toc193285639" w:id="160"/>
      <w:bookmarkStart w:name="_Toc193285674" w:id="161"/>
      <w:bookmarkStart w:name="_Toc193285879" w:id="162"/>
      <w:bookmarkStart w:name="_Toc193295658" w:id="163"/>
      <w:bookmarkStart w:name="_Toc193295731" w:id="164"/>
      <w:bookmarkEnd w:id="56"/>
      <w:bookmarkEnd w:id="57"/>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Start w:name="_Toc1056586221" w:id="869629066"/>
      <w:r w:rsidR="5155D512">
        <w:rPr/>
        <w:t>Actors</w:t>
      </w:r>
      <w:bookmarkEnd w:id="156"/>
      <w:bookmarkEnd w:id="157"/>
      <w:bookmarkEnd w:id="158"/>
      <w:bookmarkEnd w:id="159"/>
      <w:r w:rsidR="5155D512">
        <w:rPr/>
        <w:t xml:space="preserve"> </w:t>
      </w:r>
      <w:bookmarkEnd w:id="869629066"/>
    </w:p>
    <w:tbl>
      <w:tblPr>
        <w:tblW w:w="0" w:type="auto"/>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000" w:firstRow="0" w:lastRow="0" w:firstColumn="0" w:lastColumn="0" w:noHBand="0" w:noVBand="0"/>
      </w:tblPr>
      <w:tblGrid>
        <w:gridCol w:w="2552"/>
        <w:gridCol w:w="6520"/>
      </w:tblGrid>
      <w:tr w:rsidRPr="00DC7C74" w:rsidR="00410E30" w:rsidTr="3B4F2758" w14:paraId="74AE1CC2" w14:textId="77777777">
        <w:tc>
          <w:tcPr>
            <w:tcW w:w="2552" w:type="dxa"/>
            <w:shd w:val="clear" w:color="auto" w:fill="FFFFFF" w:themeFill="background1"/>
            <w:tcMar/>
          </w:tcPr>
          <w:p w:rsidRPr="00DC7C74" w:rsidR="00410E30" w:rsidP="005C1AED" w:rsidRDefault="740AD9F0" w14:paraId="74AE1CC0" w14:textId="77777777">
            <w:pPr>
              <w:pStyle w:val="PSCTabelaCabecalho"/>
            </w:pPr>
            <w:r>
              <w:t xml:space="preserve">Actor </w:t>
            </w:r>
          </w:p>
        </w:tc>
        <w:tc>
          <w:tcPr>
            <w:tcW w:w="6520" w:type="dxa"/>
            <w:shd w:val="clear" w:color="auto" w:fill="FFFFFF" w:themeFill="background1"/>
            <w:tcMar/>
          </w:tcPr>
          <w:p w:rsidRPr="00DC7C74" w:rsidR="00410E30" w:rsidP="005C1AED" w:rsidRDefault="740AD9F0" w14:paraId="74AE1CC1" w14:textId="77777777">
            <w:pPr>
              <w:pStyle w:val="PSCTabelaCabecalho"/>
            </w:pPr>
            <w:r>
              <w:t>Description</w:t>
            </w:r>
          </w:p>
        </w:tc>
      </w:tr>
      <w:tr w:rsidRPr="00DC7C74" w:rsidR="00745F85" w:rsidTr="3B4F2758" w14:paraId="74AE1CC5" w14:textId="77777777">
        <w:tc>
          <w:tcPr>
            <w:tcW w:w="2552" w:type="dxa"/>
            <w:tcMar/>
          </w:tcPr>
          <w:p w:rsidRPr="00DC7C74" w:rsidR="00745F85" w:rsidP="005C1AED" w:rsidRDefault="2592FFF5" w14:paraId="74AE1CC3" w14:textId="77777777">
            <w:r>
              <w:t>Customer</w:t>
            </w:r>
            <w:r w:rsidR="214C3362">
              <w:t xml:space="preserve"> </w:t>
            </w:r>
            <w:r w:rsidR="6A378C27">
              <w:t>(CU)</w:t>
            </w:r>
          </w:p>
        </w:tc>
        <w:tc>
          <w:tcPr>
            <w:tcW w:w="6520" w:type="dxa"/>
            <w:tcMar/>
          </w:tcPr>
          <w:p w:rsidR="00745F85" w:rsidP="005C1AED" w:rsidRDefault="20DB5430" w14:paraId="74AE1CC4" w14:textId="77777777">
            <w:pPr>
              <w:rPr>
                <w:color w:val="000000"/>
              </w:rPr>
            </w:pPr>
            <w:r>
              <w:t>A user that can search and view hotels. They may or may not be logged in. If logged in, they can also create and manage bookings.</w:t>
            </w:r>
          </w:p>
        </w:tc>
      </w:tr>
      <w:tr w:rsidRPr="00DC7C74" w:rsidR="00C655FB" w:rsidTr="3B4F2758" w14:paraId="74AE1CC8" w14:textId="77777777">
        <w:tc>
          <w:tcPr>
            <w:tcW w:w="2552" w:type="dxa"/>
            <w:tcMar/>
          </w:tcPr>
          <w:p w:rsidRPr="00DC7C74" w:rsidR="00C655FB" w:rsidP="005C1AED" w:rsidRDefault="2592FFF5" w14:paraId="74AE1CC6" w14:textId="77777777">
            <w:r>
              <w:t>Hotelier</w:t>
            </w:r>
            <w:r w:rsidR="6A378C27">
              <w:t xml:space="preserve"> (HO)</w:t>
            </w:r>
          </w:p>
        </w:tc>
        <w:tc>
          <w:tcPr>
            <w:tcW w:w="6520" w:type="dxa"/>
            <w:tcMar/>
          </w:tcPr>
          <w:p w:rsidR="00C655FB" w:rsidP="005C1AED" w:rsidRDefault="20DB5430" w14:paraId="74AE1CC7" w14:textId="77777777">
            <w:pPr>
              <w:rPr>
                <w:color w:val="000000"/>
              </w:rPr>
            </w:pPr>
            <w:r>
              <w:t>A user logged in as a Hotelier; manages one or more hotels.</w:t>
            </w:r>
          </w:p>
        </w:tc>
      </w:tr>
      <w:tr w:rsidRPr="00DC7C74" w:rsidR="00123175" w:rsidTr="3B4F2758" w14:paraId="74AE1CCB" w14:textId="77777777">
        <w:tc>
          <w:tcPr>
            <w:tcW w:w="2552" w:type="dxa"/>
            <w:tcMar/>
          </w:tcPr>
          <w:p w:rsidR="00123175" w:rsidP="005C1AED" w:rsidRDefault="2592FFF5" w14:paraId="74AE1CC9" w14:textId="6782B1BC">
            <w:r w:rsidR="60916CDD">
              <w:rPr/>
              <w:t xml:space="preserve">Hotel Group Admin </w:t>
            </w:r>
            <w:r w:rsidR="38C7DD64">
              <w:rPr/>
              <w:t>(GA)</w:t>
            </w:r>
          </w:p>
        </w:tc>
        <w:tc>
          <w:tcPr>
            <w:tcW w:w="6520" w:type="dxa"/>
            <w:tcMar/>
          </w:tcPr>
          <w:p w:rsidR="00123175" w:rsidP="005C1AED" w:rsidRDefault="20DB5430" w14:paraId="74AE1CCA" w14:textId="164167F6">
            <w:pPr>
              <w:rPr>
                <w:color w:val="000000"/>
              </w:rPr>
            </w:pPr>
            <w:r w:rsidR="36F34BE9">
              <w:rPr/>
              <w:t xml:space="preserve">A user that is logged in as the Owner of a particular hotel. All Hotel Owners are also Hoteliers; they can do everything a normal Hotelier can do. They can also add or remove hoteliers from the </w:t>
            </w:r>
            <w:r w:rsidR="36F34BE9">
              <w:rPr/>
              <w:t>hotel and</w:t>
            </w:r>
            <w:r w:rsidR="36F34BE9">
              <w:rPr/>
              <w:t xml:space="preserve"> delete the hotel itself.</w:t>
            </w:r>
          </w:p>
        </w:tc>
      </w:tr>
      <w:tr w:rsidRPr="00DC7C74" w:rsidR="00123175" w:rsidTr="3B4F2758" w14:paraId="74AE1CCE" w14:textId="77777777">
        <w:tc>
          <w:tcPr>
            <w:tcW w:w="2552" w:type="dxa"/>
            <w:tcMar/>
          </w:tcPr>
          <w:p w:rsidR="00123175" w:rsidP="005C1AED" w:rsidRDefault="2592FFF5" w14:paraId="74AE1CCC" w14:textId="77777777">
            <w:r>
              <w:t>Administrator</w:t>
            </w:r>
            <w:r w:rsidR="6A378C27">
              <w:t xml:space="preserve"> (AD)</w:t>
            </w:r>
          </w:p>
        </w:tc>
        <w:tc>
          <w:tcPr>
            <w:tcW w:w="6520" w:type="dxa"/>
            <w:tcMar/>
          </w:tcPr>
          <w:p w:rsidR="00123175" w:rsidP="005C1AED" w:rsidRDefault="20DB5430" w14:paraId="74AE1CCD" w14:textId="77777777">
            <w:pPr>
              <w:rPr>
                <w:color w:val="000000"/>
              </w:rPr>
            </w:pPr>
            <w:r>
              <w:t>A single user (clarify: “a single admin account”) that is the administrator of the platform. They can view users, bookings, and hotel inventory.</w:t>
            </w:r>
          </w:p>
        </w:tc>
      </w:tr>
    </w:tbl>
    <w:p w:rsidRPr="00DC7C74" w:rsidR="00947DDA" w:rsidP="005C1AED" w:rsidRDefault="00947DDA" w14:paraId="74AE1CCF" w14:textId="77777777">
      <w:bookmarkStart w:name="_Toc203444415" w:id="165"/>
      <w:bookmarkStart w:name="_Toc203467064" w:id="166"/>
      <w:bookmarkStart w:name="_Toc203470100" w:id="167"/>
      <w:bookmarkStart w:name="_Toc203444416" w:id="168"/>
      <w:bookmarkStart w:name="_Toc203467065" w:id="169"/>
      <w:bookmarkStart w:name="_Toc203470101" w:id="170"/>
      <w:bookmarkEnd w:id="165"/>
      <w:bookmarkEnd w:id="166"/>
      <w:bookmarkEnd w:id="167"/>
      <w:bookmarkEnd w:id="168"/>
      <w:bookmarkEnd w:id="169"/>
      <w:bookmarkEnd w:id="170"/>
    </w:p>
    <w:p w:rsidRPr="00841C4E" w:rsidR="00841C4E" w:rsidP="005C1AED" w:rsidRDefault="00D51692" w14:paraId="74AE1CD0" w14:textId="77777777">
      <w:pPr>
        <w:pStyle w:val="Heading1"/>
        <w:rPr/>
      </w:pPr>
      <w:bookmarkStart w:name="_Toc203444420" w:id="171"/>
      <w:bookmarkStart w:name="_Toc203467069" w:id="172"/>
      <w:bookmarkStart w:name="_Toc203470105" w:id="173"/>
      <w:bookmarkEnd w:id="171"/>
      <w:bookmarkEnd w:id="172"/>
      <w:bookmarkEnd w:id="173"/>
      <w:bookmarkStart w:name="_Toc958377576" w:id="669170779"/>
      <w:r>
        <w:br w:type="page"/>
      </w:r>
      <w:bookmarkStart w:name="_Toc285546297" w:id="174"/>
      <w:bookmarkStart w:name="_Toc292355012" w:id="175"/>
      <w:bookmarkStart w:name="_Toc109995385" w:id="176"/>
      <w:bookmarkEnd w:id="58"/>
      <w:bookmarkEnd w:id="59"/>
      <w:bookmarkEnd w:id="60"/>
      <w:bookmarkEnd w:id="61"/>
      <w:bookmarkEnd w:id="62"/>
      <w:bookmarkEnd w:id="63"/>
      <w:bookmarkEnd w:id="64"/>
      <w:bookmarkEnd w:id="65"/>
      <w:bookmarkEnd w:id="160"/>
      <w:bookmarkEnd w:id="161"/>
      <w:bookmarkEnd w:id="162"/>
      <w:bookmarkEnd w:id="163"/>
      <w:bookmarkEnd w:id="164"/>
      <w:r w:rsidR="1D12F42E">
        <w:rPr/>
        <w:t>Use Cases</w:t>
      </w:r>
      <w:bookmarkEnd w:id="174"/>
      <w:bookmarkEnd w:id="175"/>
      <w:bookmarkEnd w:id="176"/>
      <w:bookmarkEnd w:id="669170779"/>
    </w:p>
    <w:p w:rsidR="2891700F" w:rsidRDefault="2891700F" w14:paraId="13F035FD" w14:textId="44E47CE7">
      <w:r w:rsidR="2891700F">
        <w:rPr/>
        <w:t>A Use Case describes how an end-user uses a system. Use Cases capture the user’s goals and the possible interactions between the user and the system. Use cases also capture the outcome of those interactions, including things that can go wrong.</w:t>
      </w:r>
    </w:p>
    <w:p w:rsidR="4CB23A0D" w:rsidP="7112BF98" w:rsidRDefault="7112BF98" w14:paraId="2DDB9BCF" w14:textId="716954D7">
      <w:pPr>
        <w:pStyle w:val="Heading2"/>
        <w:spacing w:line="259" w:lineRule="auto"/>
        <w:rPr/>
      </w:pPr>
      <w:bookmarkStart w:name="_Toc1569597638" w:id="1823759610"/>
      <w:r w:rsidR="3F3F5C3A">
        <w:rPr/>
        <w:t xml:space="preserve">Register/ Sign Up </w:t>
      </w:r>
      <w:bookmarkEnd w:id="1823759610"/>
    </w:p>
    <w:p w:rsidR="7112BF98" w:rsidP="7112BF98" w:rsidRDefault="7112BF98" w14:paraId="2E478726" w14:textId="55E460DE">
      <w:r w:rsidRPr="7112BF98">
        <w:rPr>
          <w:b/>
          <w:bCs/>
        </w:rPr>
        <w:t xml:space="preserve">Actors: </w:t>
      </w:r>
      <w:r>
        <w:t>Customer, Hotel Owner</w:t>
      </w:r>
    </w:p>
    <w:p w:rsidR="3F3F5C3A" w:rsidRDefault="3F3F5C3A" w14:paraId="326FB620" w14:textId="4D3BA014">
      <w:r w:rsidRPr="3B4F2758" w:rsidR="3F3F5C3A">
        <w:rPr>
          <w:b w:val="1"/>
          <w:bCs w:val="1"/>
        </w:rPr>
        <w:t>Basic Flow</w:t>
      </w:r>
      <w:r w:rsidR="3F3F5C3A">
        <w:rPr/>
        <w:t>: A user can enter basic details like name, email, contact number and create a password to register their account within the system.</w:t>
      </w:r>
    </w:p>
    <w:p w:rsidR="3B4F2758" w:rsidP="3B4F2758" w:rsidRDefault="3B4F2758" w14:paraId="6CE45352" w14:textId="12F8E255">
      <w:pPr>
        <w:pStyle w:val="Heading2"/>
        <w:rPr/>
      </w:pPr>
      <w:bookmarkStart w:name="_Toc1026187032" w:id="1311635263"/>
      <w:r w:rsidR="3B4F2758">
        <w:rPr/>
        <w:t>A</w:t>
      </w:r>
      <w:r w:rsidR="3B4F2758">
        <w:rPr/>
        <w:t>p</w:t>
      </w:r>
      <w:r w:rsidR="3B4F2758">
        <w:rPr/>
        <w:t>p</w:t>
      </w:r>
      <w:r w:rsidR="3B4F2758">
        <w:rPr/>
        <w:t>r</w:t>
      </w:r>
      <w:r w:rsidR="3B4F2758">
        <w:rPr/>
        <w:t>o</w:t>
      </w:r>
      <w:r w:rsidR="3B4F2758">
        <w:rPr/>
        <w:t>v</w:t>
      </w:r>
      <w:r w:rsidR="3B4F2758">
        <w:rPr/>
        <w:t>e</w:t>
      </w:r>
      <w:r w:rsidR="3B4F2758">
        <w:rPr/>
        <w:t>/</w:t>
      </w:r>
      <w:r w:rsidR="3B4F2758">
        <w:rPr/>
        <w:t>R</w:t>
      </w:r>
      <w:r w:rsidR="3B4F2758">
        <w:rPr/>
        <w:t>e</w:t>
      </w:r>
      <w:r w:rsidR="3B4F2758">
        <w:rPr/>
        <w:t>j</w:t>
      </w:r>
      <w:r w:rsidR="3B4F2758">
        <w:rPr/>
        <w:t>e</w:t>
      </w:r>
      <w:r w:rsidR="3B4F2758">
        <w:rPr/>
        <w:t>c</w:t>
      </w:r>
      <w:r w:rsidR="3B4F2758">
        <w:rPr/>
        <w:t>t</w:t>
      </w:r>
      <w:r w:rsidR="3B4F2758">
        <w:rPr/>
        <w:t xml:space="preserve"> Hotel Owner Sign-Up Request</w:t>
      </w:r>
      <w:bookmarkEnd w:id="1311635263"/>
    </w:p>
    <w:p w:rsidR="3B4F2758" w:rsidP="3B4F2758" w:rsidRDefault="3B4F2758" w14:paraId="47B78DD9" w14:textId="4B551748">
      <w:pPr>
        <w:pStyle w:val="Normal"/>
        <w:rPr>
          <w:b w:val="0"/>
          <w:bCs w:val="0"/>
        </w:rPr>
      </w:pPr>
      <w:r w:rsidRPr="3B4F2758" w:rsidR="3B4F2758">
        <w:rPr>
          <w:b w:val="1"/>
          <w:bCs w:val="1"/>
        </w:rPr>
        <w:t xml:space="preserve">Actors: </w:t>
      </w:r>
      <w:r w:rsidR="3B4F2758">
        <w:rPr>
          <w:b w:val="0"/>
          <w:bCs w:val="0"/>
        </w:rPr>
        <w:t>Admin</w:t>
      </w:r>
    </w:p>
    <w:p w:rsidR="3B4F2758" w:rsidP="3B4F2758" w:rsidRDefault="3B4F2758" w14:paraId="3080EDA7" w14:textId="72B5B96D">
      <w:pPr>
        <w:pStyle w:val="Normal"/>
        <w:rPr>
          <w:b w:val="0"/>
          <w:bCs w:val="0"/>
        </w:rPr>
      </w:pPr>
      <w:r w:rsidRPr="3B4F2758" w:rsidR="3B4F2758">
        <w:rPr>
          <w:b w:val="1"/>
          <w:bCs w:val="1"/>
        </w:rPr>
        <w:t xml:space="preserve">Basic Flow: </w:t>
      </w:r>
      <w:r w:rsidR="3B4F2758">
        <w:rPr>
          <w:b w:val="0"/>
          <w:bCs w:val="0"/>
        </w:rPr>
        <w:t xml:space="preserve">Sign-up requests from the hotel group owner get routed to the platform admin who holds the final approval authority to allocate extended </w:t>
      </w:r>
      <w:r w:rsidR="3B4F2758">
        <w:rPr>
          <w:b w:val="0"/>
          <w:bCs w:val="0"/>
        </w:rPr>
        <w:t>privileges</w:t>
      </w:r>
      <w:r w:rsidR="3B4F2758">
        <w:rPr>
          <w:b w:val="0"/>
          <w:bCs w:val="0"/>
        </w:rPr>
        <w:t xml:space="preserve"> to the hotel group owner account.</w:t>
      </w:r>
    </w:p>
    <w:p w:rsidRPr="00841C4E" w:rsidR="00841C4E" w:rsidP="005C1AED" w:rsidRDefault="35F3AD6A" w14:paraId="74AE1CD5" w14:textId="670D0F0C">
      <w:pPr>
        <w:pStyle w:val="Heading2"/>
        <w:rPr/>
      </w:pPr>
      <w:bookmarkStart w:name="_Toc109995387" w:id="177"/>
      <w:bookmarkStart w:name="_Toc1684966703" w:id="222630990"/>
      <w:r w:rsidR="2891700F">
        <w:rPr/>
        <w:t>Search Hotels</w:t>
      </w:r>
      <w:bookmarkEnd w:id="177"/>
      <w:bookmarkEnd w:id="222630990"/>
    </w:p>
    <w:p w:rsidRPr="00841C4E" w:rsidR="00841C4E" w:rsidP="005C1AED" w:rsidRDefault="35F3AD6A" w14:paraId="74AE1CD6" w14:textId="77777777">
      <w:r w:rsidRPr="7E6893E6">
        <w:rPr>
          <w:b/>
        </w:rPr>
        <w:t>Actors</w:t>
      </w:r>
      <w:r>
        <w:t>: Customer</w:t>
      </w:r>
    </w:p>
    <w:p w:rsidRPr="00841C4E" w:rsidR="00841C4E" w:rsidP="3B4F2758" w:rsidRDefault="35F3AD6A" w14:paraId="74AE1CD7" w14:textId="1B6AFFE2">
      <w:pPr>
        <w:pStyle w:val="Normal"/>
      </w:pPr>
      <w:r w:rsidRPr="3B4F2758" w:rsidR="2891700F">
        <w:rPr>
          <w:b w:val="1"/>
          <w:bCs w:val="1"/>
        </w:rPr>
        <w:t>Basic flow</w:t>
      </w:r>
      <w:r w:rsidR="2891700F">
        <w:rPr/>
        <w:t xml:space="preserve">: a customer can search for listings of available rooms in hotels across Australia and the world. The customer can perform a string search of either the hotel’s name or the hotel’s postcode. </w:t>
      </w:r>
      <w:r w:rsidR="08B6567C">
        <w:rPr/>
        <w:t>A user does not need to be logged in to search Hotels and Rooms.</w:t>
      </w:r>
      <w:r w:rsidR="2891700F">
        <w:rPr/>
        <w:t xml:space="preserve"> Search results can be refined using various inclusion criteria, such as: </w:t>
      </w:r>
    </w:p>
    <w:p w:rsidRPr="00841C4E" w:rsidR="00841C4E" w:rsidP="005C1AED" w:rsidRDefault="35F3AD6A" w14:paraId="74AE1CD8" w14:textId="77777777">
      <w:pPr>
        <w:numPr>
          <w:ilvl w:val="0"/>
          <w:numId w:val="127"/>
        </w:numPr>
      </w:pPr>
      <w:r>
        <w:t>The desired check-in and check-out date</w:t>
      </w:r>
    </w:p>
    <w:p w:rsidRPr="00841C4E" w:rsidR="00841C4E" w:rsidP="005C1AED" w:rsidRDefault="35F3AD6A" w14:paraId="74AE1CD9" w14:textId="77777777">
      <w:pPr>
        <w:numPr>
          <w:ilvl w:val="0"/>
          <w:numId w:val="127"/>
        </w:numPr>
      </w:pPr>
      <w:r>
        <w:t>Price range</w:t>
      </w:r>
    </w:p>
    <w:p w:rsidRPr="00841C4E" w:rsidR="00841C4E" w:rsidP="005C1AED" w:rsidRDefault="35F3AD6A" w14:paraId="74AE1CDA" w14:textId="77777777">
      <w:pPr>
        <w:numPr>
          <w:ilvl w:val="0"/>
          <w:numId w:val="127"/>
        </w:numPr>
      </w:pPr>
      <w:r>
        <w:t>Number of bedrooms</w:t>
      </w:r>
    </w:p>
    <w:p w:rsidRPr="00841C4E" w:rsidR="00841C4E" w:rsidP="005C1AED" w:rsidRDefault="35F3AD6A" w14:paraId="74AE1CDB" w14:textId="77777777">
      <w:pPr>
        <w:numPr>
          <w:ilvl w:val="0"/>
          <w:numId w:val="127"/>
        </w:numPr>
      </w:pPr>
      <w:r>
        <w:t>Number of bathrooms</w:t>
      </w:r>
    </w:p>
    <w:p w:rsidRPr="00841C4E" w:rsidR="00841C4E" w:rsidP="005C1AED" w:rsidRDefault="35F3AD6A" w14:paraId="74AE1CDC" w14:textId="77777777">
      <w:pPr>
        <w:numPr>
          <w:ilvl w:val="0"/>
          <w:numId w:val="127"/>
        </w:numPr>
      </w:pPr>
      <w:r>
        <w:t>Square meters</w:t>
      </w:r>
    </w:p>
    <w:p w:rsidRPr="00841C4E" w:rsidR="00841C4E" w:rsidP="005C1AED" w:rsidRDefault="35F3AD6A" w14:paraId="74AE1CDD" w14:textId="77777777">
      <w:pPr>
        <w:numPr>
          <w:ilvl w:val="0"/>
          <w:numId w:val="127"/>
        </w:numPr>
      </w:pPr>
      <w:r>
        <w:t>Number of beds, and</w:t>
      </w:r>
    </w:p>
    <w:p w:rsidR="733CD2FA" w:rsidP="3B4F2758" w:rsidRDefault="733CD2FA" w14:paraId="53D924A7" w14:textId="7A3FD2E5">
      <w:pPr>
        <w:numPr>
          <w:ilvl w:val="0"/>
          <w:numId w:val="127"/>
        </w:numPr>
        <w:rPr/>
      </w:pPr>
      <w:r w:rsidR="26F9D26F">
        <w:rPr/>
        <w:t xml:space="preserve">Other amenities, </w:t>
      </w:r>
      <w:r w:rsidR="26F9D26F">
        <w:rPr/>
        <w:t>e.g.,</w:t>
      </w:r>
      <w:r w:rsidR="26F9D26F">
        <w:rPr/>
        <w:t xml:space="preserve"> air conditioning, pool, or gym.</w:t>
      </w:r>
    </w:p>
    <w:p w:rsidR="733CD2FA" w:rsidP="733CD2FA" w:rsidRDefault="7EA7D03B" w14:paraId="4DFE9292" w14:textId="780EFCBD">
      <w:pPr>
        <w:pStyle w:val="Heading2"/>
        <w:rPr/>
      </w:pPr>
      <w:bookmarkStart w:name="_Toc1655207191" w:id="1199429201"/>
      <w:r w:rsidR="31A44CDD">
        <w:rPr/>
        <w:t>View</w:t>
      </w:r>
      <w:r w:rsidR="31A44CDD">
        <w:rPr/>
        <w:t xml:space="preserve"> Hotel/Room Details</w:t>
      </w:r>
      <w:bookmarkEnd w:id="1199429201"/>
    </w:p>
    <w:p w:rsidR="733CD2FA" w:rsidP="733CD2FA" w:rsidRDefault="733CD2FA" w14:paraId="012A274C" w14:textId="3359431E">
      <w:r w:rsidRPr="733CD2FA">
        <w:rPr>
          <w:b/>
          <w:bCs/>
        </w:rPr>
        <w:t>Actors</w:t>
      </w:r>
      <w:r>
        <w:t>: Customer</w:t>
      </w:r>
    </w:p>
    <w:p w:rsidR="733CD2FA" w:rsidP="733CD2FA" w:rsidRDefault="733CD2FA" w14:paraId="348F5ADA" w14:textId="70348E02">
      <w:r w:rsidRPr="3B4F2758" w:rsidR="08B6567C">
        <w:rPr>
          <w:b w:val="1"/>
          <w:bCs w:val="1"/>
        </w:rPr>
        <w:t>Basic Flow</w:t>
      </w:r>
      <w:r w:rsidR="08B6567C">
        <w:rPr/>
        <w:t>: A customer can click on any of the listed hotel/rooms listed in the search results. A user does not need to be logged in to view Hotel or Room details.</w:t>
      </w:r>
    </w:p>
    <w:p w:rsidRPr="00841C4E" w:rsidR="00841C4E" w:rsidP="005C1AED" w:rsidRDefault="35F3AD6A" w14:paraId="74AE1CDF" w14:textId="5F1949D7">
      <w:pPr>
        <w:pStyle w:val="Heading2"/>
        <w:rPr/>
      </w:pPr>
      <w:bookmarkStart w:name="_Toc109995388" w:id="178"/>
      <w:bookmarkStart w:name="_Toc969849912" w:id="1242325097"/>
      <w:r w:rsidR="2891700F">
        <w:rPr/>
        <w:t>Make Bookings</w:t>
      </w:r>
      <w:bookmarkEnd w:id="178"/>
      <w:bookmarkEnd w:id="1242325097"/>
    </w:p>
    <w:p w:rsidRPr="00841C4E" w:rsidR="00841C4E" w:rsidP="005C1AED" w:rsidRDefault="35F3AD6A" w14:paraId="74AE1CE0" w14:textId="77777777">
      <w:r w:rsidRPr="7E6893E6">
        <w:rPr>
          <w:b/>
        </w:rPr>
        <w:t>Actors</w:t>
      </w:r>
      <w:r>
        <w:t>: Customer</w:t>
      </w:r>
    </w:p>
    <w:p w:rsidRPr="00841C4E" w:rsidR="00841C4E" w:rsidP="005C1AED" w:rsidRDefault="35F3AD6A" w14:paraId="74AE1CE1" w14:textId="55E7F664">
      <w:r w:rsidRPr="733CD2FA">
        <w:rPr>
          <w:b/>
          <w:bCs/>
        </w:rPr>
        <w:t>Basic flow</w:t>
      </w:r>
      <w:r>
        <w:t>: A customer can add one or more rooms to their shopping cart before finalizing their transaction. When they are ready to finalize their booking, they can book all the rooms in a single transaction. Once a customer adds a room to their cart, they have a certain amount of time (“booking timer”) during which the selected rooms will not be bookable by another customer (e.g., 15 minutes). If the booking timer elapses, the selected rooms may be booked by another customer.</w:t>
      </w:r>
    </w:p>
    <w:p w:rsidR="733CD2FA" w:rsidP="733CD2FA" w:rsidRDefault="7EA7D03B" w14:paraId="51F4D1F7" w14:textId="1292D618">
      <w:pPr>
        <w:pStyle w:val="Heading2"/>
        <w:rPr/>
      </w:pPr>
      <w:bookmarkStart w:name="_Toc443382228" w:id="473404569"/>
      <w:r w:rsidR="31A44CDD">
        <w:rPr/>
        <w:t>Modify Bookings</w:t>
      </w:r>
      <w:bookmarkEnd w:id="473404569"/>
    </w:p>
    <w:p w:rsidR="35F3AD6A" w:rsidRDefault="35F3AD6A" w14:paraId="01A09385" w14:textId="65608D3B">
      <w:r w:rsidRPr="733CD2FA">
        <w:rPr>
          <w:b/>
          <w:bCs/>
        </w:rPr>
        <w:t>Actors</w:t>
      </w:r>
      <w:r>
        <w:t>: Customer, Hotelier</w:t>
      </w:r>
    </w:p>
    <w:p w:rsidR="35F3AD6A" w:rsidRDefault="35F3AD6A" w14:paraId="519F99AE" w14:textId="153A933D">
      <w:r w:rsidRPr="3B4F2758" w:rsidR="2891700F">
        <w:rPr>
          <w:b w:val="1"/>
          <w:bCs w:val="1"/>
        </w:rPr>
        <w:t>Basic flow</w:t>
      </w:r>
      <w:r w:rsidR="2891700F">
        <w:rPr/>
        <w:t xml:space="preserve">: Once a customer has made a booking, they may </w:t>
      </w:r>
      <w:r w:rsidR="2891700F">
        <w:rPr/>
        <w:t>modify</w:t>
      </w:r>
      <w:r w:rsidR="2891700F">
        <w:rPr/>
        <w:t xml:space="preserve"> the book. For example, they may want to add extra days to the booking. The booking may only be </w:t>
      </w:r>
      <w:r w:rsidR="2891700F">
        <w:rPr/>
        <w:t>modified</w:t>
      </w:r>
      <w:r w:rsidR="2891700F">
        <w:rPr/>
        <w:t xml:space="preserve"> if the attempted modification is valid. For example, a customer may only add more days to a booking if another customer has not already booked the room for those days</w:t>
      </w:r>
      <w:r w:rsidR="2891700F">
        <w:rPr/>
        <w:t xml:space="preserve">. </w:t>
      </w:r>
      <w:r w:rsidR="2891700F">
        <w:rPr/>
        <w:t>Same operations can be done by hoteliers.</w:t>
      </w:r>
    </w:p>
    <w:p w:rsidRPr="00841C4E" w:rsidR="00841C4E" w:rsidP="005C1AED" w:rsidRDefault="43CCF904" w14:paraId="74AE1CE2" w14:textId="11A8CD69">
      <w:pPr>
        <w:pStyle w:val="Heading2"/>
        <w:rPr/>
      </w:pPr>
      <w:bookmarkStart w:name="_Toc109995389" w:id="180"/>
      <w:bookmarkStart w:name="_Toc2092178933" w:id="374726894"/>
      <w:r w:rsidR="26F9D26F">
        <w:rPr/>
        <w:t>Delete Bookings</w:t>
      </w:r>
      <w:bookmarkEnd w:id="180"/>
      <w:bookmarkEnd w:id="374726894"/>
    </w:p>
    <w:p w:rsidRPr="00841C4E" w:rsidR="00841C4E" w:rsidP="005C1AED" w:rsidRDefault="35F3AD6A" w14:paraId="74AE1CE3" w14:textId="4FB6CC7B">
      <w:r w:rsidRPr="7E6893E6">
        <w:rPr>
          <w:b/>
        </w:rPr>
        <w:t>Actors</w:t>
      </w:r>
      <w:r>
        <w:t>: Customer, Hotelier</w:t>
      </w:r>
    </w:p>
    <w:p w:rsidRPr="00841C4E" w:rsidR="00841C4E" w:rsidP="005C1AED" w:rsidRDefault="35F3AD6A" w14:paraId="74AE1CE4" w14:textId="206D9D12">
      <w:r w:rsidRPr="733CD2FA">
        <w:rPr>
          <w:b/>
          <w:bCs/>
        </w:rPr>
        <w:t>Basic flow</w:t>
      </w:r>
      <w:r>
        <w:t>: Once a customer has made a booking, they may modify the book. For example, they may want to delete a booking they have already made. Same operations can be done by hoteliers.</w:t>
      </w:r>
    </w:p>
    <w:p w:rsidRPr="00841C4E" w:rsidR="00841C4E" w:rsidP="005C1AED" w:rsidRDefault="35F3AD6A" w14:paraId="74AE1CE5" w14:textId="773A13F7">
      <w:pPr>
        <w:pStyle w:val="Heading2"/>
        <w:rPr/>
      </w:pPr>
      <w:bookmarkStart w:name="_Toc109995390" w:id="181"/>
      <w:bookmarkStart w:name="_Toc1468278139" w:id="154054546"/>
      <w:r w:rsidR="2891700F">
        <w:rPr/>
        <w:t>View Bookings</w:t>
      </w:r>
      <w:bookmarkEnd w:id="181"/>
      <w:bookmarkEnd w:id="154054546"/>
    </w:p>
    <w:p w:rsidRPr="00841C4E" w:rsidR="00841C4E" w:rsidP="005C1AED" w:rsidRDefault="35F3AD6A" w14:paraId="74AE1CE6" w14:textId="0B7093C6">
      <w:r w:rsidRPr="733CD2FA">
        <w:rPr>
          <w:b/>
          <w:bCs/>
        </w:rPr>
        <w:t>Actors</w:t>
      </w:r>
      <w:r>
        <w:t>: Customer, Hotelier, Hotel Owner</w:t>
      </w:r>
    </w:p>
    <w:p w:rsidRPr="00841C4E" w:rsidR="00841C4E" w:rsidP="005C1AED" w:rsidRDefault="35F3AD6A" w14:paraId="74AE1CE7" w14:textId="4E99EC44">
      <w:r w:rsidRPr="733CD2FA">
        <w:rPr>
          <w:b/>
          <w:bCs/>
        </w:rPr>
        <w:t>Basic flow</w:t>
      </w:r>
      <w:r>
        <w:t>: Customers can see their own booking list. A hotelier or hotel owner may see aggregated booking information for a hotel (e.g., a table of all the available rooms for a given date range). They may also view a specific hotel room and see its historical bookings, current booking (if any), and any upcoming bookings.</w:t>
      </w:r>
    </w:p>
    <w:p w:rsidR="733CD2FA" w:rsidP="733CD2FA" w:rsidRDefault="733CD2FA" w14:paraId="0A70E626" w14:textId="4478DAE7">
      <w:pPr>
        <w:pStyle w:val="Heading2"/>
        <w:rPr/>
      </w:pPr>
      <w:bookmarkStart w:name="_Toc168089770" w:id="1246704019"/>
      <w:r w:rsidR="08B6567C">
        <w:rPr/>
        <w:t>Create Hotel</w:t>
      </w:r>
      <w:bookmarkEnd w:id="1246704019"/>
    </w:p>
    <w:p w:rsidR="35F3AD6A" w:rsidRDefault="35F3AD6A" w14:paraId="46852BDF" w14:textId="73144E04">
      <w:r w:rsidRPr="733CD2FA">
        <w:rPr>
          <w:b/>
          <w:bCs/>
        </w:rPr>
        <w:t>Actors</w:t>
      </w:r>
      <w:r>
        <w:t>: Hotel Owner</w:t>
      </w:r>
    </w:p>
    <w:p w:rsidR="35F3AD6A" w:rsidP="733CD2FA" w:rsidRDefault="35F3AD6A" w14:paraId="1DEC15E0" w14:textId="0B10896E">
      <w:r w:rsidRPr="733CD2FA">
        <w:rPr>
          <w:b/>
          <w:bCs/>
        </w:rPr>
        <w:t>Basic flow</w:t>
      </w:r>
      <w:r>
        <w:t>: A hotel owner may create a new hotel in the database.</w:t>
      </w:r>
    </w:p>
    <w:p w:rsidR="35F3AD6A" w:rsidP="733CD2FA" w:rsidRDefault="35F3AD6A" w14:paraId="0CB1F1E0" w14:textId="3E0005B1">
      <w:pPr>
        <w:pStyle w:val="Heading2"/>
        <w:rPr/>
      </w:pPr>
      <w:bookmarkStart w:name="_Toc1465980462" w:id="623697008"/>
      <w:r w:rsidR="2891700F">
        <w:rPr/>
        <w:t>Modify Hotel Details</w:t>
      </w:r>
      <w:bookmarkEnd w:id="623697008"/>
    </w:p>
    <w:p w:rsidR="35F3AD6A" w:rsidRDefault="35F3AD6A" w14:paraId="7320FA83" w14:textId="0ABF724A">
      <w:r w:rsidRPr="3B4F2758" w:rsidR="2891700F">
        <w:rPr>
          <w:b w:val="1"/>
          <w:bCs w:val="1"/>
        </w:rPr>
        <w:t>Actors</w:t>
      </w:r>
      <w:r w:rsidR="2891700F">
        <w:rPr/>
        <w:t>: Hotel Owner</w:t>
      </w:r>
    </w:p>
    <w:p w:rsidR="733CD2FA" w:rsidP="3B4F2758" w:rsidRDefault="733CD2FA" w14:paraId="72806DC3" w14:textId="2D8E9E86">
      <w:pPr>
        <w:numPr>
          <w:numId w:val="0"/>
        </w:numPr>
      </w:pPr>
      <w:r w:rsidRPr="3B4F2758" w:rsidR="2891700F">
        <w:rPr>
          <w:b w:val="1"/>
          <w:bCs w:val="1"/>
        </w:rPr>
        <w:t>Basic flow</w:t>
      </w:r>
      <w:r w:rsidR="2891700F">
        <w:rPr/>
        <w:t>: A hotel owner can modify the details, such as the address, of a hotel.</w:t>
      </w:r>
    </w:p>
    <w:p w:rsidR="733CD2FA" w:rsidP="3B4F2758" w:rsidRDefault="733CD2FA" w14:paraId="01B6E659" w14:textId="1DBD6647">
      <w:pPr>
        <w:pStyle w:val="Heading2"/>
        <w:rPr/>
      </w:pPr>
      <w:bookmarkStart w:name="_Toc127336172" w:id="743589150"/>
      <w:r w:rsidR="08B6567C">
        <w:rPr/>
        <w:t>Delete Hotel</w:t>
      </w:r>
      <w:bookmarkEnd w:id="743589150"/>
    </w:p>
    <w:p w:rsidR="35F3AD6A" w:rsidRDefault="35F3AD6A" w14:paraId="097FF046" w14:textId="73144E04">
      <w:r w:rsidRPr="733CD2FA">
        <w:rPr>
          <w:b/>
          <w:bCs/>
        </w:rPr>
        <w:t>Actors</w:t>
      </w:r>
      <w:r>
        <w:t>: Hotel Owner</w:t>
      </w:r>
    </w:p>
    <w:p w:rsidR="35F3AD6A" w:rsidP="733CD2FA" w:rsidRDefault="35F3AD6A" w14:paraId="55744917" w14:textId="171816E8">
      <w:r w:rsidRPr="733CD2FA">
        <w:rPr>
          <w:b/>
          <w:bCs/>
        </w:rPr>
        <w:t>Basic flow</w:t>
      </w:r>
      <w:r>
        <w:t>: A hotel owner may delete a hotel from the database.</w:t>
      </w:r>
    </w:p>
    <w:p w:rsidR="35F3AD6A" w:rsidP="733CD2FA" w:rsidRDefault="35F3AD6A" w14:paraId="012B2923" w14:textId="376F5BBA">
      <w:pPr>
        <w:pStyle w:val="Heading2"/>
        <w:rPr/>
      </w:pPr>
      <w:bookmarkStart w:name="_Toc826530357" w:id="419209996"/>
      <w:r w:rsidR="2891700F">
        <w:rPr/>
        <w:t>Create Room</w:t>
      </w:r>
      <w:bookmarkEnd w:id="419209996"/>
    </w:p>
    <w:p w:rsidR="35F3AD6A" w:rsidRDefault="35F3AD6A" w14:paraId="3F34BD60" w14:textId="73144E04">
      <w:r w:rsidRPr="733CD2FA">
        <w:rPr>
          <w:b/>
          <w:bCs/>
        </w:rPr>
        <w:t>Actors</w:t>
      </w:r>
      <w:r>
        <w:t>: Hotel Owner</w:t>
      </w:r>
    </w:p>
    <w:p w:rsidR="35F3AD6A" w:rsidP="733CD2FA" w:rsidRDefault="35F3AD6A" w14:paraId="53A7012E" w14:textId="3BA33171">
      <w:r w:rsidRPr="733CD2FA">
        <w:rPr>
          <w:b/>
          <w:bCs/>
        </w:rPr>
        <w:t>Basic flow</w:t>
      </w:r>
      <w:r>
        <w:t>: A hotel owner may create new room types within each hotel. If hotel rooms are identical, the hotelier can add multiple at the same time.</w:t>
      </w:r>
    </w:p>
    <w:p w:rsidR="35F3AD6A" w:rsidP="733CD2FA" w:rsidRDefault="43CCF904" w14:paraId="267D8618" w14:textId="5630A531">
      <w:pPr>
        <w:pStyle w:val="Heading2"/>
        <w:rPr/>
      </w:pPr>
      <w:bookmarkStart w:name="_Toc1205683933" w:id="375402131"/>
      <w:r w:rsidR="26F9D26F">
        <w:rPr/>
        <w:t>Modify Room Details</w:t>
      </w:r>
      <w:bookmarkEnd w:id="375402131"/>
    </w:p>
    <w:p w:rsidR="35F3AD6A" w:rsidRDefault="35F3AD6A" w14:paraId="2E481CA6" w14:textId="73144E04">
      <w:r w:rsidRPr="733CD2FA">
        <w:rPr>
          <w:b/>
          <w:bCs/>
        </w:rPr>
        <w:t>Actors</w:t>
      </w:r>
      <w:r>
        <w:t>: Hotel Owner</w:t>
      </w:r>
    </w:p>
    <w:p w:rsidR="35F3AD6A" w:rsidP="733CD2FA" w:rsidRDefault="35F3AD6A" w14:paraId="17D07830" w14:textId="73FC99DF">
      <w:r w:rsidRPr="733CD2FA">
        <w:rPr>
          <w:b/>
          <w:bCs/>
        </w:rPr>
        <w:t>Basic flow</w:t>
      </w:r>
      <w:r>
        <w:t>: A hotel owner can modify the details, such as the number of rooms and amenities available.</w:t>
      </w:r>
    </w:p>
    <w:p w:rsidRPr="00841C4E" w:rsidR="00841C4E" w:rsidP="005C1AED" w:rsidRDefault="43CCF904" w14:paraId="74AE1CEF" w14:textId="725317DA">
      <w:pPr>
        <w:pStyle w:val="Heading2"/>
        <w:rPr/>
      </w:pPr>
      <w:bookmarkStart w:name="_Toc109995393" w:id="182"/>
      <w:bookmarkStart w:name="_Toc1738109957" w:id="557000157"/>
      <w:r w:rsidR="26F9D26F">
        <w:rPr/>
        <w:t>Delete Room</w:t>
      </w:r>
      <w:bookmarkEnd w:id="182"/>
      <w:bookmarkEnd w:id="557000157"/>
    </w:p>
    <w:p w:rsidRPr="00841C4E" w:rsidR="00841C4E" w:rsidP="005C1AED" w:rsidRDefault="35F3AD6A" w14:paraId="74AE1CF0" w14:textId="651BCEF4">
      <w:r w:rsidRPr="733CD2FA">
        <w:rPr>
          <w:b/>
          <w:bCs/>
        </w:rPr>
        <w:t>Actors</w:t>
      </w:r>
      <w:r>
        <w:t>: Hotel Owner</w:t>
      </w:r>
    </w:p>
    <w:p w:rsidRPr="00841C4E" w:rsidR="00841C4E" w:rsidP="005C1AED" w:rsidRDefault="35F3AD6A" w14:paraId="74AE1CF1" w14:textId="338EBEC3">
      <w:r w:rsidRPr="3B4F2758" w:rsidR="2891700F">
        <w:rPr>
          <w:b w:val="1"/>
          <w:bCs w:val="1"/>
        </w:rPr>
        <w:t>Basic flow</w:t>
      </w:r>
      <w:r w:rsidR="2891700F">
        <w:rPr/>
        <w:t>: They may also delete the hotels and rooms in the database.</w:t>
      </w:r>
    </w:p>
    <w:p w:rsidRPr="00841C4E" w:rsidR="00841C4E" w:rsidP="005C1AED" w:rsidRDefault="43CCF904" w14:paraId="74AE1CF5" w14:textId="786D97E9">
      <w:pPr>
        <w:pStyle w:val="Heading2"/>
        <w:rPr/>
      </w:pPr>
      <w:bookmarkStart w:name="_Toc109995395" w:id="184"/>
      <w:bookmarkStart w:name="_Toc1502053694" w:id="1342171246"/>
      <w:r w:rsidR="26F9D26F">
        <w:rPr/>
        <w:t>Add Hoteliers to Hotel</w:t>
      </w:r>
      <w:bookmarkEnd w:id="184"/>
      <w:bookmarkEnd w:id="1342171246"/>
    </w:p>
    <w:p w:rsidR="00B5295C" w:rsidP="7E292C9D" w:rsidRDefault="35F3AD6A" w14:paraId="387BDAF1" w14:textId="255D506C">
      <w:r w:rsidRPr="733CD2FA">
        <w:rPr>
          <w:b/>
          <w:bCs/>
        </w:rPr>
        <w:t>Actors</w:t>
      </w:r>
      <w:r>
        <w:t>: Hotel Owner</w:t>
      </w:r>
    </w:p>
    <w:p w:rsidR="00B5295C" w:rsidP="7E292C9D" w:rsidRDefault="35F3AD6A" w14:paraId="0494C550" w14:textId="1CBE54C8">
      <w:r w:rsidRPr="733CD2FA">
        <w:rPr>
          <w:b/>
          <w:bCs/>
        </w:rPr>
        <w:t>Basic flow</w:t>
      </w:r>
      <w:r>
        <w:t>: To help manage bookings at their hotels, the owner of a hotel can add other users as Hoteliers. The hoteliers have the privileges outlined in relevant use cases.</w:t>
      </w:r>
    </w:p>
    <w:p w:rsidR="7E292C9D" w:rsidP="733CD2FA" w:rsidRDefault="077D2EE9" w14:paraId="328F23FF" w14:textId="65AC1745">
      <w:pPr>
        <w:pStyle w:val="Heading2"/>
        <w:rPr/>
      </w:pPr>
      <w:bookmarkStart w:name="_Toc1924982729" w:id="815087132"/>
      <w:r w:rsidR="20771775">
        <w:rPr/>
        <w:t>Manage Role Based Access Configuration</w:t>
      </w:r>
      <w:bookmarkEnd w:id="815087132"/>
    </w:p>
    <w:p w:rsidR="7E292C9D" w:rsidP="7E292C9D" w:rsidRDefault="33FCB995" w14:paraId="71471361" w14:textId="71A1ADC7">
      <w:r w:rsidRPr="3B4F2758" w:rsidR="5065F41F">
        <w:rPr>
          <w:b w:val="1"/>
          <w:bCs w:val="1"/>
        </w:rPr>
        <w:t>Actors</w:t>
      </w:r>
      <w:r w:rsidR="5065F41F">
        <w:rPr/>
        <w:t>: Admin</w:t>
      </w:r>
    </w:p>
    <w:p w:rsidR="7E292C9D" w:rsidP="7E292C9D" w:rsidRDefault="33FCB995" w14:paraId="761A4FE8" w14:textId="6A88B122">
      <w:r w:rsidRPr="3B4F2758" w:rsidR="5065F41F">
        <w:rPr>
          <w:b w:val="1"/>
          <w:bCs w:val="1"/>
        </w:rPr>
        <w:t>Basic Flow</w:t>
      </w:r>
      <w:r w:rsidR="5065F41F">
        <w:rPr/>
        <w:t>: The Admin limits the accessibility control of different Users of the system (Customer, Hotel Owners and Hoteliers)</w:t>
      </w:r>
    </w:p>
    <w:p w:rsidR="7E292C9D" w:rsidP="733CD2FA" w:rsidRDefault="077D2EE9" w14:paraId="2B332C26" w14:textId="5A7D5C83">
      <w:pPr>
        <w:pStyle w:val="Heading2"/>
        <w:rPr/>
      </w:pPr>
      <w:bookmarkStart w:name="_Toc1122861826" w:id="1740959019"/>
      <w:r w:rsidR="20771775">
        <w:rPr/>
        <w:t>Login and Logout from the System</w:t>
      </w:r>
      <w:bookmarkEnd w:id="1740959019"/>
    </w:p>
    <w:p w:rsidR="7E292C9D" w:rsidP="7E292C9D" w:rsidRDefault="33FCB995" w14:paraId="22944170" w14:textId="030B4BE9">
      <w:r w:rsidRPr="3B4F2758" w:rsidR="5065F41F">
        <w:rPr>
          <w:b w:val="1"/>
          <w:bCs w:val="1"/>
        </w:rPr>
        <w:t>Actors</w:t>
      </w:r>
      <w:r w:rsidR="5065F41F">
        <w:rPr/>
        <w:t>: Admin, Customer, Hotelier, Hotel Owner</w:t>
      </w:r>
    </w:p>
    <w:p w:rsidR="7E292C9D" w:rsidP="7E292C9D" w:rsidRDefault="33FCB995" w14:paraId="63148FCC" w14:textId="449075AC">
      <w:r w:rsidRPr="3B4F2758" w:rsidR="5065F41F">
        <w:rPr>
          <w:b w:val="1"/>
          <w:bCs w:val="1"/>
        </w:rPr>
        <w:t>Basic Flow</w:t>
      </w:r>
      <w:r w:rsidR="5065F41F">
        <w:rPr/>
        <w:t>: Grant different users access to different functionalities on the website.</w:t>
      </w:r>
    </w:p>
    <w:p w:rsidR="7E292C9D" w:rsidP="733CD2FA" w:rsidRDefault="077D2EE9" w14:paraId="5F9AD3A6" w14:textId="47191E93">
      <w:pPr>
        <w:pStyle w:val="Heading2"/>
        <w:rPr/>
      </w:pPr>
      <w:bookmarkStart w:name="_Toc952121916" w:id="1861048163"/>
      <w:r w:rsidR="20771775">
        <w:rPr/>
        <w:t>Update Profile</w:t>
      </w:r>
      <w:bookmarkEnd w:id="1861048163"/>
    </w:p>
    <w:p w:rsidR="7E292C9D" w:rsidP="7E292C9D" w:rsidRDefault="33FCB995" w14:paraId="6D7DDA1A" w14:textId="48469661">
      <w:r w:rsidRPr="3B4F2758" w:rsidR="5065F41F">
        <w:rPr>
          <w:b w:val="1"/>
          <w:bCs w:val="1"/>
        </w:rPr>
        <w:t>Actors</w:t>
      </w:r>
      <w:r w:rsidR="5065F41F">
        <w:rPr/>
        <w:t>: Customer, Hotelier, Hotel Owner</w:t>
      </w:r>
    </w:p>
    <w:p w:rsidR="7E292C9D" w:rsidP="7E292C9D" w:rsidRDefault="33FCB995" w14:paraId="05F6951E" w14:textId="7B8E7CE6">
      <w:r w:rsidRPr="3B4F2758" w:rsidR="5065F41F">
        <w:rPr>
          <w:b w:val="1"/>
          <w:bCs w:val="1"/>
        </w:rPr>
        <w:t>Basic Flow</w:t>
      </w:r>
      <w:r w:rsidR="5065F41F">
        <w:rPr/>
        <w:t>: Allow the users to update their profile details (Name, Contact Details)</w:t>
      </w:r>
    </w:p>
    <w:p w:rsidR="7E292C9D" w:rsidP="733CD2FA" w:rsidRDefault="077D2EE9" w14:paraId="4E6BDDEE" w14:textId="5035FF76">
      <w:pPr>
        <w:pStyle w:val="Heading2"/>
        <w:rPr/>
      </w:pPr>
      <w:bookmarkStart w:name="_Toc403001501" w:id="290548944"/>
      <w:r w:rsidR="20771775">
        <w:rPr/>
        <w:t>Change Account Password</w:t>
      </w:r>
      <w:bookmarkEnd w:id="290548944"/>
    </w:p>
    <w:p w:rsidR="7E292C9D" w:rsidP="7E292C9D" w:rsidRDefault="33FCB995" w14:paraId="725CAE2E" w14:textId="7762EF88">
      <w:r w:rsidRPr="3B4F2758" w:rsidR="5065F41F">
        <w:rPr>
          <w:b w:val="1"/>
          <w:bCs w:val="1"/>
        </w:rPr>
        <w:t>Actors</w:t>
      </w:r>
      <w:r w:rsidR="5065F41F">
        <w:rPr/>
        <w:t>: Admin, Customer, Hotelier, Hotel Owner</w:t>
      </w:r>
    </w:p>
    <w:p w:rsidR="7E292C9D" w:rsidP="7E292C9D" w:rsidRDefault="33FCB995" w14:paraId="46CF6F3B" w14:textId="1AC03D5A">
      <w:r w:rsidRPr="3B4F2758" w:rsidR="5065F41F">
        <w:rPr>
          <w:b w:val="1"/>
          <w:bCs w:val="1"/>
        </w:rPr>
        <w:t>Basic Flow</w:t>
      </w:r>
      <w:r w:rsidR="5065F41F">
        <w:rPr/>
        <w:t>: Allow users to change login information for their accounts.</w:t>
      </w:r>
    </w:p>
    <w:p w:rsidR="7E292C9D" w:rsidP="733CD2FA" w:rsidRDefault="077D2EE9" w14:paraId="6508E043" w14:textId="1C8BECCD">
      <w:pPr>
        <w:pStyle w:val="Heading2"/>
        <w:rPr/>
      </w:pPr>
      <w:bookmarkStart w:name="_Toc1402006709" w:id="1376688929"/>
      <w:r w:rsidR="20771775">
        <w:rPr/>
        <w:t>Filter Search Results</w:t>
      </w:r>
      <w:bookmarkEnd w:id="1376688929"/>
    </w:p>
    <w:p w:rsidR="7E292C9D" w:rsidP="7E292C9D" w:rsidRDefault="33FCB995" w14:paraId="12480C72" w14:textId="52E5A810">
      <w:r w:rsidRPr="3B4F2758" w:rsidR="5065F41F">
        <w:rPr>
          <w:b w:val="1"/>
          <w:bCs w:val="1"/>
        </w:rPr>
        <w:t>Actors</w:t>
      </w:r>
      <w:r w:rsidR="5065F41F">
        <w:rPr/>
        <w:t>: Customer</w:t>
      </w:r>
    </w:p>
    <w:p w:rsidR="7E292C9D" w:rsidP="7E292C9D" w:rsidRDefault="33FCB995" w14:paraId="0F80EB00" w14:textId="179A79BF">
      <w:r w:rsidRPr="3B4F2758" w:rsidR="5065F41F">
        <w:rPr>
          <w:b w:val="1"/>
          <w:bCs w:val="1"/>
        </w:rPr>
        <w:t>Basic Flow</w:t>
      </w:r>
      <w:r w:rsidR="5065F41F">
        <w:rPr/>
        <w:t>: Allow users to filter the search results by features (pool, spa, Wi-Fi, air conditioner, gym, breakfast inclusion, business services), price, rating, property class, property type, accessibility (wheelchair, lift, accessible bathroom)</w:t>
      </w:r>
    </w:p>
    <w:p w:rsidR="7E292C9D" w:rsidP="733CD2FA" w:rsidRDefault="077D2EE9" w14:paraId="0F2B759E" w14:textId="1BDFCFAD">
      <w:pPr>
        <w:pStyle w:val="Heading2"/>
        <w:rPr/>
      </w:pPr>
      <w:bookmarkStart w:name="_Toc1383250344" w:id="917850734"/>
      <w:proofErr w:type="gramStart"/>
      <w:r w:rsidR="20771775">
        <w:rPr/>
        <w:t>Sort Search Results</w:t>
      </w:r>
      <w:proofErr w:type="gramEnd"/>
      <w:bookmarkEnd w:id="917850734"/>
    </w:p>
    <w:p w:rsidR="7E292C9D" w:rsidP="7E292C9D" w:rsidRDefault="33FCB995" w14:paraId="254F5CC5" w14:textId="6180AD4C">
      <w:r w:rsidRPr="3B4F2758" w:rsidR="5065F41F">
        <w:rPr>
          <w:b w:val="1"/>
          <w:bCs w:val="1"/>
        </w:rPr>
        <w:t>Actors</w:t>
      </w:r>
      <w:r w:rsidR="5065F41F">
        <w:rPr/>
        <w:t>: Customer</w:t>
      </w:r>
    </w:p>
    <w:p w:rsidR="7E292C9D" w:rsidP="7E292C9D" w:rsidRDefault="33FCB995" w14:paraId="3684D3F4" w14:textId="2DEF3C10">
      <w:r w:rsidRPr="3B4F2758" w:rsidR="5065F41F">
        <w:rPr>
          <w:b w:val="1"/>
          <w:bCs w:val="1"/>
        </w:rPr>
        <w:t>Basic Flow</w:t>
      </w:r>
      <w:r w:rsidR="5065F41F">
        <w:rPr/>
        <w:t>: Allow users to sort the search results based on price, property class.</w:t>
      </w:r>
    </w:p>
    <w:p w:rsidR="7E292C9D" w:rsidP="733CD2FA" w:rsidRDefault="077D2EE9" w14:paraId="0A746D67" w14:textId="1AE49134">
      <w:pPr>
        <w:pStyle w:val="Heading2"/>
        <w:rPr/>
      </w:pPr>
      <w:bookmarkStart w:name="_Toc72566722" w:id="657573164"/>
      <w:proofErr w:type="gramStart"/>
      <w:r w:rsidR="20771775">
        <w:rPr/>
        <w:t>Manage</w:t>
      </w:r>
      <w:proofErr w:type="gramEnd"/>
      <w:r w:rsidR="20771775">
        <w:rPr/>
        <w:t xml:space="preserve"> Hotel Policies</w:t>
      </w:r>
      <w:bookmarkEnd w:id="657573164"/>
    </w:p>
    <w:p w:rsidR="7E292C9D" w:rsidP="7E292C9D" w:rsidRDefault="33FCB995" w14:paraId="1E0332DC" w14:textId="1292E2F6">
      <w:r w:rsidRPr="3B4F2758" w:rsidR="5065F41F">
        <w:rPr>
          <w:b w:val="1"/>
          <w:bCs w:val="1"/>
        </w:rPr>
        <w:t>Actors</w:t>
      </w:r>
      <w:r w:rsidR="5065F41F">
        <w:rPr/>
        <w:t>: Hotel Owners</w:t>
      </w:r>
    </w:p>
    <w:p w:rsidR="7E292C9D" w:rsidP="7E292C9D" w:rsidRDefault="33FCB995" w14:paraId="0F652462" w14:textId="5263E3E3">
      <w:r w:rsidRPr="3B4F2758" w:rsidR="5065F41F">
        <w:rPr>
          <w:b w:val="1"/>
          <w:bCs w:val="1"/>
        </w:rPr>
        <w:t>Basic Flow</w:t>
      </w:r>
      <w:r w:rsidR="5065F41F">
        <w:rPr/>
        <w:t>: Allow users to set policies, such as cancellation policies, for the customers’ bookings. Example: Cancellation of hotel rooms allowed till 24 hours prior to stay.</w:t>
      </w:r>
    </w:p>
    <w:p w:rsidR="3B4F2758" w:rsidP="3B4F2758" w:rsidRDefault="3B4F2758" w14:paraId="2C6BE9F0" w14:textId="7394F015">
      <w:pPr>
        <w:pStyle w:val="Heading2"/>
        <w:rPr/>
      </w:pPr>
      <w:r w:rsidR="3B4F2758">
        <w:rPr/>
        <w:t>Use Case Diagrams</w:t>
      </w:r>
    </w:p>
    <w:p w:rsidR="3B4F2758" w:rsidP="3B4F2758" w:rsidRDefault="3B4F2758" w14:paraId="0D74EF6F" w14:textId="215343E0">
      <w:pPr>
        <w:pStyle w:val="Normal"/>
      </w:pPr>
      <w:r w:rsidR="3B4F2758">
        <w:rPr/>
        <w:t>We have split our Use Case diagram into two (2) major subsystems for clarity of communication as including all Use Cases on a single diagram was too complex to comprehend easily.</w:t>
      </w:r>
    </w:p>
    <w:p w:rsidR="3B4F2758" w:rsidP="3B4F2758" w:rsidRDefault="3B4F2758" w14:paraId="28CFDD25" w14:textId="606CC49D">
      <w:pPr>
        <w:pStyle w:val="Heading3"/>
        <w:rPr/>
      </w:pPr>
      <w:r w:rsidR="3B4F2758">
        <w:rPr/>
        <w:t xml:space="preserve">Use Case </w:t>
      </w:r>
      <w:r w:rsidR="3B4F2758">
        <w:rPr/>
        <w:t>Diagram 1: Hotel Administration</w:t>
      </w:r>
    </w:p>
    <w:p w:rsidR="3B4F2758" w:rsidP="3B4F2758" w:rsidRDefault="3B4F2758" w14:paraId="0009692E" w14:textId="14B37273">
      <w:pPr>
        <w:pStyle w:val="Normal"/>
        <w:jc w:val="center"/>
      </w:pPr>
      <w:r w:rsidR="3B4F2758">
        <w:drawing>
          <wp:inline wp14:editId="2400903C" wp14:anchorId="7A3D5D28">
            <wp:extent cx="2978890" cy="5381656"/>
            <wp:effectExtent l="0" t="0" r="0" b="0"/>
            <wp:docPr id="818502211" name="" title=""/>
            <wp:cNvGraphicFramePr>
              <a:graphicFrameLocks noChangeAspect="1"/>
            </wp:cNvGraphicFramePr>
            <a:graphic>
              <a:graphicData uri="http://schemas.openxmlformats.org/drawingml/2006/picture">
                <pic:pic>
                  <pic:nvPicPr>
                    <pic:cNvPr id="0" name=""/>
                    <pic:cNvPicPr/>
                  </pic:nvPicPr>
                  <pic:blipFill>
                    <a:blip r:embed="R707e058d46914f42">
                      <a:extLst>
                        <a:ext xmlns:a="http://schemas.openxmlformats.org/drawingml/2006/main" uri="{28A0092B-C50C-407E-A947-70E740481C1C}">
                          <a14:useLocalDpi val="0"/>
                        </a:ext>
                      </a:extLst>
                    </a:blip>
                    <a:srcRect l="0" t="0" r="0" b="8541"/>
                    <a:stretch>
                      <a:fillRect/>
                    </a:stretch>
                  </pic:blipFill>
                  <pic:spPr>
                    <a:xfrm>
                      <a:off x="0" y="0"/>
                      <a:ext cx="2978890" cy="5381656"/>
                    </a:xfrm>
                    <a:prstGeom prst="rect">
                      <a:avLst/>
                    </a:prstGeom>
                  </pic:spPr>
                </pic:pic>
              </a:graphicData>
            </a:graphic>
          </wp:inline>
        </w:drawing>
      </w:r>
    </w:p>
    <w:p w:rsidR="3B4F2758" w:rsidP="3B4F2758" w:rsidRDefault="3B4F2758" w14:paraId="65FDC029" w14:textId="2645F7C2">
      <w:pPr>
        <w:pStyle w:val="Heading3"/>
        <w:rPr/>
      </w:pPr>
      <w:r w:rsidR="3B4F2758">
        <w:rPr/>
        <w:t>Use Case Diagram 2: Customer Booking</w:t>
      </w:r>
    </w:p>
    <w:p w:rsidR="3B4F2758" w:rsidP="3B4F2758" w:rsidRDefault="3B4F2758" w14:paraId="127C62E0" w14:textId="4489430D">
      <w:pPr>
        <w:pStyle w:val="Normal"/>
        <w:jc w:val="center"/>
      </w:pPr>
      <w:r w:rsidR="3B4F2758">
        <w:drawing>
          <wp:inline wp14:editId="1119401A" wp14:anchorId="2602BA83">
            <wp:extent cx="4100532" cy="5332433"/>
            <wp:effectExtent l="0" t="0" r="0" b="0"/>
            <wp:docPr id="1989343819" name="" title=""/>
            <wp:cNvGraphicFramePr>
              <a:graphicFrameLocks noChangeAspect="1"/>
            </wp:cNvGraphicFramePr>
            <a:graphic>
              <a:graphicData uri="http://schemas.openxmlformats.org/drawingml/2006/picture">
                <pic:pic>
                  <pic:nvPicPr>
                    <pic:cNvPr id="0" name=""/>
                    <pic:cNvPicPr/>
                  </pic:nvPicPr>
                  <pic:blipFill>
                    <a:blip r:embed="R1ab6a156efc944f5">
                      <a:extLst>
                        <a:ext xmlns:a="http://schemas.openxmlformats.org/drawingml/2006/main" uri="{28A0092B-C50C-407E-A947-70E740481C1C}">
                          <a14:useLocalDpi val="0"/>
                        </a:ext>
                      </a:extLst>
                    </a:blip>
                    <a:srcRect l="0" t="0" r="0" b="34166"/>
                    <a:stretch>
                      <a:fillRect/>
                    </a:stretch>
                  </pic:blipFill>
                  <pic:spPr>
                    <a:xfrm>
                      <a:off x="0" y="0"/>
                      <a:ext cx="4100532" cy="5332433"/>
                    </a:xfrm>
                    <a:prstGeom prst="rect">
                      <a:avLst/>
                    </a:prstGeom>
                  </pic:spPr>
                </pic:pic>
              </a:graphicData>
            </a:graphic>
          </wp:inline>
        </w:drawing>
      </w:r>
    </w:p>
    <w:p w:rsidR="3B4F2758" w:rsidP="3B4F2758" w:rsidRDefault="3B4F2758" w14:paraId="5DEFBFB9" w14:textId="42D80D4E">
      <w:pPr>
        <w:pStyle w:val="Normal"/>
      </w:pPr>
    </w:p>
    <w:p w:rsidR="00A9106C" w:rsidP="3B4F2758" w:rsidRDefault="00A9106C" w14:paraId="74AE1D2B" w14:textId="7B1738DF">
      <w:pPr>
        <w:pStyle w:val="Heading1"/>
        <w:rPr/>
      </w:pPr>
      <w:bookmarkStart w:name="_Toc109995397" w:id="185"/>
      <w:bookmarkStart w:name="_Toc1353033959" w:id="348679623"/>
      <w:r w:rsidR="23EC6DD6">
        <w:rPr/>
        <w:t>Domain Model</w:t>
      </w:r>
      <w:bookmarkEnd w:id="185"/>
      <w:bookmarkEnd w:id="348679623"/>
    </w:p>
    <w:p w:rsidR="3B4F2758" w:rsidP="3B4F2758" w:rsidRDefault="3B4F2758" w14:paraId="4C837ACE" w14:textId="5F90A92E">
      <w:pPr>
        <w:pStyle w:val="Heading2"/>
        <w:rPr/>
      </w:pPr>
      <w:bookmarkStart w:name="_Toc2131005046" w:id="1208657735"/>
      <w:r w:rsidR="3B4F2758">
        <w:rPr/>
        <w:t>Domain Model Description</w:t>
      </w:r>
      <w:bookmarkEnd w:id="1208657735"/>
    </w:p>
    <w:p w:rsidR="3B4F2758" w:rsidP="3B4F2758" w:rsidRDefault="3B4F2758" w14:paraId="39843C4F" w14:textId="4493EA94">
      <w:pPr>
        <w:pStyle w:val="Normal"/>
      </w:pPr>
      <w:r w:rsidR="3B4F2758">
        <w:rPr/>
        <w:t xml:space="preserve">Based on the specifications provided for the Hotel Booking App, the system entities, attributes and business rules are summarized below. The summary will assist in understanding the Domain Model Diagram in section 4.4. </w:t>
      </w:r>
    </w:p>
    <w:p w:rsidR="3B4F2758" w:rsidP="3B4F2758" w:rsidRDefault="3B4F2758" w14:paraId="2DE8566D" w14:textId="3EC033E6">
      <w:pPr>
        <w:pStyle w:val="Heading3"/>
        <w:rPr/>
      </w:pPr>
      <w:bookmarkStart w:name="_Toc752482104" w:id="78326977"/>
      <w:r w:rsidR="3B4F2758">
        <w:rPr/>
        <w:t>Domain Model Summary</w:t>
      </w:r>
      <w:bookmarkEnd w:id="78326977"/>
    </w:p>
    <w:p w:rsidR="3B4F2758" w:rsidP="3B4F2758" w:rsidRDefault="3B4F2758" w14:paraId="343F8B6A" w14:textId="148D7B36">
      <w:pPr>
        <w:pStyle w:val="ListParagraph"/>
        <w:numPr>
          <w:ilvl w:val="0"/>
          <w:numId w:val="132"/>
        </w:numPr>
        <w:rPr/>
      </w:pPr>
      <w:r w:rsidR="3B4F2758">
        <w:rPr/>
        <w:t xml:space="preserve">In our system, a user can </w:t>
      </w:r>
      <w:r w:rsidR="3B4F2758">
        <w:rPr/>
        <w:t>correspond</w:t>
      </w:r>
      <w:r w:rsidR="3B4F2758">
        <w:rPr/>
        <w:t xml:space="preserve"> to either a </w:t>
      </w:r>
      <w:r w:rsidR="3B4F2758">
        <w:rPr/>
        <w:t>Platform</w:t>
      </w:r>
      <w:r w:rsidR="3B4F2758">
        <w:rPr/>
        <w:t xml:space="preserve"> Admin</w:t>
      </w:r>
      <w:r w:rsidR="3B4F2758">
        <w:rPr/>
        <w:t xml:space="preserve">, Hotel Group Admin, Hotelier, or a </w:t>
      </w:r>
      <w:bookmarkStart w:name="_Int_PQBlxDDB" w:id="2093684976"/>
      <w:proofErr w:type="gramStart"/>
      <w:r w:rsidR="3B4F2758">
        <w:rPr/>
        <w:t>C</w:t>
      </w:r>
      <w:r w:rsidR="3B4F2758">
        <w:rPr/>
        <w:t>ustomer</w:t>
      </w:r>
      <w:proofErr w:type="gramEnd"/>
      <w:bookmarkEnd w:id="2093684976"/>
      <w:r w:rsidR="3B4F2758">
        <w:rPr/>
        <w:t>.</w:t>
      </w:r>
    </w:p>
    <w:p w:rsidR="3B4F2758" w:rsidP="3B4F2758" w:rsidRDefault="3B4F2758" w14:paraId="19491F54" w14:textId="39435CC5">
      <w:pPr>
        <w:pStyle w:val="ListParagraph"/>
        <w:numPr>
          <w:ilvl w:val="0"/>
          <w:numId w:val="132"/>
        </w:numPr>
        <w:rPr/>
      </w:pPr>
      <w:r w:rsidR="3B4F2758">
        <w:rPr/>
        <w:t>One Platform Admin can approve and manage many Hotel Group Admins.</w:t>
      </w:r>
    </w:p>
    <w:p w:rsidR="3B4F2758" w:rsidP="3B4F2758" w:rsidRDefault="3B4F2758" w14:paraId="5EAC41AF" w14:textId="428998FA">
      <w:pPr>
        <w:pStyle w:val="ListParagraph"/>
        <w:numPr>
          <w:ilvl w:val="0"/>
          <w:numId w:val="132"/>
        </w:numPr>
        <w:rPr/>
      </w:pPr>
      <w:r w:rsidR="3B4F2758">
        <w:rPr/>
        <w:t xml:space="preserve">One </w:t>
      </w:r>
      <w:r w:rsidR="3B4F2758">
        <w:rPr/>
        <w:t>Platform</w:t>
      </w:r>
      <w:r w:rsidR="3B4F2758">
        <w:rPr/>
        <w:t xml:space="preserve"> Admin can also manage one or more Customers registered on the platform.</w:t>
      </w:r>
    </w:p>
    <w:p w:rsidR="3B4F2758" w:rsidP="3B4F2758" w:rsidRDefault="3B4F2758" w14:paraId="6CEA9AC8" w14:textId="46B477FB">
      <w:pPr>
        <w:pStyle w:val="ListParagraph"/>
        <w:numPr>
          <w:ilvl w:val="0"/>
          <w:numId w:val="132"/>
        </w:numPr>
        <w:rPr/>
      </w:pPr>
      <w:r w:rsidR="3B4F2758">
        <w:rPr/>
        <w:t>Each Hotel Group Admin can appoint a Hotelier for a hotel owned by the Hotel Group.</w:t>
      </w:r>
    </w:p>
    <w:p w:rsidR="3B4F2758" w:rsidP="3B4F2758" w:rsidRDefault="3B4F2758" w14:paraId="7EC4A88C" w14:textId="57E4C15D">
      <w:pPr>
        <w:pStyle w:val="ListParagraph"/>
        <w:numPr>
          <w:ilvl w:val="0"/>
          <w:numId w:val="132"/>
        </w:numPr>
        <w:rPr/>
      </w:pPr>
      <w:r w:rsidR="3B4F2758">
        <w:rPr/>
        <w:t>Each Hotel Group can own a single or multiple Hotels.</w:t>
      </w:r>
    </w:p>
    <w:p w:rsidR="3B4F2758" w:rsidP="3B4F2758" w:rsidRDefault="3B4F2758" w14:paraId="4FD02C34" w14:textId="19AE4C2E">
      <w:pPr>
        <w:pStyle w:val="ListParagraph"/>
        <w:numPr>
          <w:ilvl w:val="0"/>
          <w:numId w:val="132"/>
        </w:numPr>
        <w:rPr/>
      </w:pPr>
      <w:r w:rsidR="3B4F2758">
        <w:rPr/>
        <w:t xml:space="preserve">One Hotelier </w:t>
      </w:r>
      <w:r w:rsidR="3B4F2758">
        <w:rPr/>
        <w:t>is responsible for</w:t>
      </w:r>
      <w:r w:rsidR="3B4F2758">
        <w:rPr/>
        <w:t xml:space="preserve"> managing one of the Hotel owned by a Hotel Group.</w:t>
      </w:r>
    </w:p>
    <w:p w:rsidR="3B4F2758" w:rsidP="3B4F2758" w:rsidRDefault="3B4F2758" w14:paraId="7BB68128" w14:textId="3616B055">
      <w:pPr>
        <w:pStyle w:val="ListParagraph"/>
        <w:numPr>
          <w:ilvl w:val="0"/>
          <w:numId w:val="132"/>
        </w:numPr>
        <w:rPr/>
      </w:pPr>
      <w:r w:rsidR="3B4F2758">
        <w:rPr/>
        <w:t>Each Hotelier is also responsible for curating RoomSpecifications for the rooms available at the Hotel he is managing.</w:t>
      </w:r>
    </w:p>
    <w:p w:rsidR="3B4F2758" w:rsidP="3B4F2758" w:rsidRDefault="3B4F2758" w14:paraId="28541F40" w14:textId="1FA56DC6">
      <w:pPr>
        <w:pStyle w:val="ListParagraph"/>
        <w:numPr>
          <w:ilvl w:val="0"/>
          <w:numId w:val="132"/>
        </w:numPr>
        <w:rPr/>
      </w:pPr>
      <w:r w:rsidR="3B4F2758">
        <w:rPr/>
        <w:t>E</w:t>
      </w:r>
      <w:r w:rsidR="3B4F2758">
        <w:rPr/>
        <w:t xml:space="preserve">ach </w:t>
      </w:r>
      <w:r w:rsidR="3B4F2758">
        <w:rPr/>
        <w:t>Room Specification</w:t>
      </w:r>
      <w:r w:rsidR="3B4F2758">
        <w:rPr/>
        <w:t xml:space="preserve"> further </w:t>
      </w:r>
      <w:r w:rsidR="3B4F2758">
        <w:rPr/>
        <w:t>contains</w:t>
      </w:r>
      <w:r w:rsidR="3B4F2758">
        <w:rPr/>
        <w:t xml:space="preserve"> a list of Features available for the specific type of Room.</w:t>
      </w:r>
    </w:p>
    <w:p w:rsidR="3B4F2758" w:rsidP="3B4F2758" w:rsidRDefault="3B4F2758" w14:paraId="19FC32D8" w14:textId="1B403CF7">
      <w:pPr>
        <w:pStyle w:val="ListParagraph"/>
        <w:numPr>
          <w:ilvl w:val="0"/>
          <w:numId w:val="132"/>
        </w:numPr>
        <w:rPr/>
      </w:pPr>
      <w:r w:rsidR="3B4F2758">
        <w:rPr/>
        <w:t>One Hotel can contain single or multiple Rooms.</w:t>
      </w:r>
    </w:p>
    <w:p w:rsidR="3B4F2758" w:rsidP="3B4F2758" w:rsidRDefault="3B4F2758" w14:paraId="5B6C6F19" w14:textId="6ACA9A13">
      <w:pPr>
        <w:pStyle w:val="ListParagraph"/>
        <w:numPr>
          <w:ilvl w:val="0"/>
          <w:numId w:val="132"/>
        </w:numPr>
        <w:rPr/>
      </w:pPr>
      <w:r w:rsidR="3B4F2758">
        <w:rPr/>
        <w:t xml:space="preserve">Each Hotel can have one or many </w:t>
      </w:r>
      <w:r w:rsidR="3B4F2758">
        <w:rPr/>
        <w:t>Policies</w:t>
      </w:r>
      <w:r w:rsidR="3B4F2758">
        <w:rPr/>
        <w:t xml:space="preserve"> depending on the use case.</w:t>
      </w:r>
    </w:p>
    <w:p w:rsidR="3B4F2758" w:rsidP="3B4F2758" w:rsidRDefault="3B4F2758" w14:paraId="38F7C065" w14:textId="7A21C11B">
      <w:pPr>
        <w:pStyle w:val="ListParagraph"/>
        <w:numPr>
          <w:ilvl w:val="0"/>
          <w:numId w:val="132"/>
        </w:numPr>
        <w:rPr/>
      </w:pPr>
      <w:r w:rsidR="3B4F2758">
        <w:rPr/>
        <w:t xml:space="preserve">Each Hotel can have one or many Amenities which are separate from the </w:t>
      </w:r>
      <w:r w:rsidR="3B4F2758">
        <w:rPr/>
        <w:t>Amenities</w:t>
      </w:r>
      <w:r w:rsidR="3B4F2758">
        <w:rPr/>
        <w:t xml:space="preserve"> provided with the Rooms.</w:t>
      </w:r>
    </w:p>
    <w:p w:rsidR="3B4F2758" w:rsidP="3B4F2758" w:rsidRDefault="3B4F2758" w14:paraId="330ECC49" w14:textId="49C447AC">
      <w:pPr>
        <w:pStyle w:val="ListParagraph"/>
        <w:numPr>
          <w:ilvl w:val="0"/>
          <w:numId w:val="132"/>
        </w:numPr>
        <w:rPr/>
      </w:pPr>
      <w:r w:rsidR="3B4F2758">
        <w:rPr/>
        <w:t xml:space="preserve">Each customer can build either no, </w:t>
      </w:r>
      <w:r w:rsidR="3B4F2758">
        <w:rPr/>
        <w:t>single</w:t>
      </w:r>
      <w:r w:rsidR="3B4F2758">
        <w:rPr/>
        <w:t>,</w:t>
      </w:r>
      <w:r w:rsidR="3B4F2758">
        <w:rPr/>
        <w:t xml:space="preserve"> or multiple Itineraries </w:t>
      </w:r>
    </w:p>
    <w:p w:rsidR="3B4F2758" w:rsidP="3B4F2758" w:rsidRDefault="3B4F2758" w14:paraId="7D610F6C" w14:textId="250C360F">
      <w:pPr>
        <w:pStyle w:val="ListParagraph"/>
        <w:numPr>
          <w:ilvl w:val="0"/>
          <w:numId w:val="132"/>
        </w:numPr>
        <w:rPr/>
      </w:pPr>
      <w:r w:rsidR="3B4F2758">
        <w:rPr/>
        <w:t xml:space="preserve">Each </w:t>
      </w:r>
      <w:r w:rsidR="3B4F2758">
        <w:rPr/>
        <w:t>Itinerary</w:t>
      </w:r>
      <w:r w:rsidR="3B4F2758">
        <w:rPr/>
        <w:t xml:space="preserve"> can include single or multiple Bookings, and each Booking is associated with a single Room.</w:t>
      </w:r>
    </w:p>
    <w:p w:rsidR="3B4F2758" w:rsidP="3B4F2758" w:rsidRDefault="3B4F2758" w14:paraId="00C6286F" w14:textId="205B0D8E">
      <w:pPr>
        <w:pStyle w:val="ListParagraph"/>
        <w:numPr>
          <w:ilvl w:val="0"/>
          <w:numId w:val="132"/>
        </w:numPr>
        <w:rPr/>
      </w:pPr>
      <w:r w:rsidR="3B4F2758">
        <w:rPr/>
        <w:t>Each Room can be booked in the name of the Customer making the booking, or even in the name of the Guest who will be staying at the Hotel.</w:t>
      </w:r>
    </w:p>
    <w:p w:rsidR="3B4F2758" w:rsidP="3B4F2758" w:rsidRDefault="3B4F2758" w14:paraId="5EDA9C35" w14:textId="628466AF">
      <w:pPr>
        <w:pStyle w:val="ListParagraph"/>
        <w:numPr>
          <w:ilvl w:val="0"/>
          <w:numId w:val="132"/>
        </w:numPr>
        <w:rPr/>
      </w:pPr>
      <w:r w:rsidR="3B4F2758">
        <w:rPr/>
        <w:t xml:space="preserve">With each Booking, a Customer also has the </w:t>
      </w:r>
      <w:r w:rsidR="3B4F2758">
        <w:rPr/>
        <w:t>option</w:t>
      </w:r>
      <w:r w:rsidR="3B4F2758">
        <w:rPr/>
        <w:t xml:space="preserve"> to have multiple Addon's included with their Booking.</w:t>
      </w:r>
    </w:p>
    <w:p w:rsidR="3B4F2758" w:rsidP="3B4F2758" w:rsidRDefault="3B4F2758" w14:paraId="53A86C65" w14:textId="64362C7B">
      <w:pPr>
        <w:pStyle w:val="Heading3"/>
        <w:rPr/>
      </w:pPr>
      <w:bookmarkStart w:name="_Toc1097659090" w:id="1389947182"/>
      <w:r w:rsidR="3B4F2758">
        <w:rPr/>
        <w:t>Domain Model Glossary</w:t>
      </w:r>
      <w:bookmarkEnd w:id="1389947182"/>
    </w:p>
    <w:p w:rsidR="3B4F2758" w:rsidP="3B4F2758" w:rsidRDefault="3B4F2758" w14:paraId="31083FF3" w14:textId="138EE8B0">
      <w:pPr>
        <w:pStyle w:val="Normal"/>
      </w:pPr>
      <w:r w:rsidR="3B4F2758">
        <w:rPr/>
        <w:t>We have used different term</w:t>
      </w:r>
      <w:r w:rsidR="3B4F2758">
        <w:rPr/>
        <w:t>inology from the project specification to increase the clarity and specif</w:t>
      </w:r>
      <w:r w:rsidR="3B4F2758">
        <w:rPr/>
        <w:t>icity of our model. Below are relevant terms that we wish to disambi</w:t>
      </w:r>
      <w:r w:rsidR="3B4F2758">
        <w:rPr/>
        <w:t>guate.</w:t>
      </w:r>
    </w:p>
    <w:p w:rsidR="3B4F2758" w:rsidP="3B4F2758" w:rsidRDefault="3B4F2758" w14:paraId="11FB33D3" w14:textId="0B963B47">
      <w:pPr>
        <w:pStyle w:val="ListParagraph"/>
        <w:numPr>
          <w:ilvl w:val="0"/>
          <w:numId w:val="133"/>
        </w:numPr>
        <w:rPr/>
      </w:pPr>
      <w:r w:rsidRPr="3B4F2758" w:rsidR="3B4F2758">
        <w:rPr>
          <w:b w:val="1"/>
          <w:bCs w:val="1"/>
        </w:rPr>
        <w:t>Platform Admin</w:t>
      </w:r>
      <w:r w:rsidR="3B4F2758">
        <w:rPr/>
        <w:t xml:space="preserve">: </w:t>
      </w:r>
      <w:r w:rsidR="3B4F2758">
        <w:rPr/>
        <w:t>Platform Admin corresp</w:t>
      </w:r>
      <w:r w:rsidR="3B4F2758">
        <w:rPr/>
        <w:t>onds to the “Admin” in the specification.</w:t>
      </w:r>
    </w:p>
    <w:p w:rsidR="3B4F2758" w:rsidP="3B4F2758" w:rsidRDefault="3B4F2758" w14:paraId="73073EC5" w14:textId="12C1179F">
      <w:pPr>
        <w:pStyle w:val="ListParagraph"/>
        <w:numPr>
          <w:ilvl w:val="0"/>
          <w:numId w:val="133"/>
        </w:numPr>
        <w:bidi w:val="0"/>
        <w:spacing w:before="60" w:beforeAutospacing="off" w:after="60" w:afterAutospacing="off" w:line="259" w:lineRule="auto"/>
        <w:ind w:left="720" w:right="0" w:hanging="360"/>
        <w:jc w:val="both"/>
        <w:rPr/>
      </w:pPr>
      <w:r w:rsidR="3B4F2758">
        <w:rPr/>
        <w:t>We aim to model real-world situations in which an organization owns multiple hotels, for example Marriott or Hilton hotel groups, where each Hotel is managed by one or Hoteliers. To disambiguate these roles, we create Hotel Group Admin and Hotelier.</w:t>
      </w:r>
    </w:p>
    <w:p w:rsidR="3B4F2758" w:rsidP="3B4F2758" w:rsidRDefault="3B4F2758" w14:paraId="50F83475" w14:textId="31CCEDC5">
      <w:pPr>
        <w:pStyle w:val="ListParagraph"/>
        <w:numPr>
          <w:ilvl w:val="1"/>
          <w:numId w:val="133"/>
        </w:numPr>
        <w:bidi w:val="0"/>
        <w:spacing w:before="60" w:beforeAutospacing="off" w:after="60" w:afterAutospacing="off" w:line="259" w:lineRule="auto"/>
        <w:ind w:right="0"/>
        <w:jc w:val="both"/>
        <w:rPr/>
      </w:pPr>
      <w:r w:rsidRPr="3B4F2758" w:rsidR="3B4F2758">
        <w:rPr>
          <w:b w:val="1"/>
          <w:bCs w:val="1"/>
        </w:rPr>
        <w:t>Hotel Group Admin</w:t>
      </w:r>
      <w:r w:rsidR="3B4F2758">
        <w:rPr/>
        <w:t>: the account that owns the Hotels. It can create Hotels and add Hoteliers to each Hotel.</w:t>
      </w:r>
    </w:p>
    <w:p w:rsidR="3B4F2758" w:rsidP="3B4F2758" w:rsidRDefault="3B4F2758" w14:paraId="16D8B0A2" w14:textId="15810AF2">
      <w:pPr>
        <w:pStyle w:val="ListParagraph"/>
        <w:numPr>
          <w:ilvl w:val="1"/>
          <w:numId w:val="133"/>
        </w:numPr>
        <w:bidi w:val="0"/>
        <w:spacing w:before="60" w:beforeAutospacing="off" w:after="60" w:afterAutospacing="off" w:line="259" w:lineRule="auto"/>
        <w:ind w:right="0"/>
        <w:jc w:val="both"/>
        <w:rPr/>
      </w:pPr>
      <w:r w:rsidRPr="3B4F2758" w:rsidR="3B4F2758">
        <w:rPr>
          <w:b w:val="1"/>
          <w:bCs w:val="1"/>
        </w:rPr>
        <w:t>Hotelier</w:t>
      </w:r>
      <w:r w:rsidR="3B4F2758">
        <w:rPr/>
        <w:t>: Hoteliers are responsi</w:t>
      </w:r>
      <w:r w:rsidR="3B4F2758">
        <w:rPr/>
        <w:t xml:space="preserve">ble for managing the rooms, booking, amenities, and so forth, for </w:t>
      </w:r>
      <w:r w:rsidR="3B4F2758">
        <w:rPr/>
        <w:t>the their</w:t>
      </w:r>
      <w:r w:rsidR="3B4F2758">
        <w:rPr/>
        <w:t xml:space="preserve"> specific Hotel.</w:t>
      </w:r>
    </w:p>
    <w:p w:rsidR="3B4F2758" w:rsidP="3B4F2758" w:rsidRDefault="3B4F2758" w14:paraId="050C3B58" w14:textId="72411B42">
      <w:pPr>
        <w:pStyle w:val="ListParagraph"/>
        <w:numPr>
          <w:ilvl w:val="0"/>
          <w:numId w:val="133"/>
        </w:numPr>
        <w:bidi w:val="0"/>
        <w:spacing w:before="60" w:beforeAutospacing="off" w:after="60" w:afterAutospacing="off" w:line="259" w:lineRule="auto"/>
        <w:ind w:right="0"/>
        <w:jc w:val="both"/>
        <w:rPr/>
      </w:pPr>
      <w:r w:rsidR="3B4F2758">
        <w:rPr/>
        <w:t>We aim to model real-world situations in which a single Customer (with an account on the platform) makes a books multiple rooms for multiple guests at a single Hotel. We disambiguate between the following terms.</w:t>
      </w:r>
    </w:p>
    <w:p w:rsidR="3B4F2758" w:rsidP="3B4F2758" w:rsidRDefault="3B4F2758" w14:paraId="1FB5E76B" w14:textId="4C11B246">
      <w:pPr>
        <w:pStyle w:val="ListParagraph"/>
        <w:numPr>
          <w:ilvl w:val="1"/>
          <w:numId w:val="133"/>
        </w:numPr>
        <w:bidi w:val="0"/>
        <w:spacing w:before="60" w:beforeAutospacing="off" w:after="60" w:afterAutospacing="off" w:line="259" w:lineRule="auto"/>
        <w:ind w:right="0"/>
        <w:jc w:val="both"/>
        <w:rPr/>
      </w:pPr>
      <w:r w:rsidRPr="3B4F2758" w:rsidR="3B4F2758">
        <w:rPr>
          <w:b w:val="1"/>
          <w:bCs w:val="1"/>
        </w:rPr>
        <w:t>Customer</w:t>
      </w:r>
      <w:r w:rsidR="3B4F2758">
        <w:rPr>
          <w:b w:val="0"/>
          <w:bCs w:val="0"/>
        </w:rPr>
        <w:t xml:space="preserve">: a user that has an account that they use for creating </w:t>
      </w:r>
      <w:r w:rsidR="3B4F2758">
        <w:rPr>
          <w:b w:val="0"/>
          <w:bCs w:val="0"/>
        </w:rPr>
        <w:t>Itineraries</w:t>
      </w:r>
      <w:r w:rsidR="3B4F2758">
        <w:rPr>
          <w:b w:val="0"/>
          <w:bCs w:val="0"/>
        </w:rPr>
        <w:t xml:space="preserve"> and Bookings.</w:t>
      </w:r>
    </w:p>
    <w:p w:rsidR="3B4F2758" w:rsidP="3B4F2758" w:rsidRDefault="3B4F2758" w14:paraId="1FF69564" w14:textId="65A922C0">
      <w:pPr>
        <w:pStyle w:val="ListParagraph"/>
        <w:numPr>
          <w:ilvl w:val="1"/>
          <w:numId w:val="133"/>
        </w:numPr>
        <w:bidi w:val="0"/>
        <w:spacing w:before="60" w:beforeAutospacing="off" w:after="60" w:afterAutospacing="off" w:line="259" w:lineRule="auto"/>
        <w:ind w:right="0"/>
        <w:jc w:val="both"/>
        <w:rPr/>
      </w:pPr>
      <w:r w:rsidRPr="3B4F2758" w:rsidR="3B4F2758">
        <w:rPr>
          <w:b w:val="1"/>
          <w:bCs w:val="1"/>
        </w:rPr>
        <w:t>Booking</w:t>
      </w:r>
      <w:r w:rsidR="3B4F2758">
        <w:rPr>
          <w:b w:val="0"/>
          <w:bCs w:val="0"/>
        </w:rPr>
        <w:t>: a Booking is a reservation of a single Room in a particular Hotel for a specific calendar period.</w:t>
      </w:r>
    </w:p>
    <w:p w:rsidR="3B4F2758" w:rsidP="3B4F2758" w:rsidRDefault="3B4F2758" w14:paraId="0BC92F93" w14:textId="0D6D3C41">
      <w:pPr>
        <w:pStyle w:val="ListParagraph"/>
        <w:numPr>
          <w:ilvl w:val="1"/>
          <w:numId w:val="133"/>
        </w:numPr>
        <w:bidi w:val="0"/>
        <w:spacing w:before="60" w:beforeAutospacing="off" w:after="60" w:afterAutospacing="off" w:line="259" w:lineRule="auto"/>
        <w:ind w:right="0"/>
        <w:jc w:val="both"/>
        <w:rPr>
          <w:b w:val="0"/>
          <w:bCs w:val="0"/>
        </w:rPr>
      </w:pPr>
      <w:r w:rsidRPr="3B4F2758" w:rsidR="3B4F2758">
        <w:rPr>
          <w:b w:val="1"/>
          <w:bCs w:val="1"/>
        </w:rPr>
        <w:t>Guest</w:t>
      </w:r>
      <w:r w:rsidR="3B4F2758">
        <w:rPr>
          <w:b w:val="0"/>
          <w:bCs w:val="0"/>
        </w:rPr>
        <w:t>: the specific person(s) that will be staying in the Room during a Booking. The Guest may be the Customer or someone else.</w:t>
      </w:r>
    </w:p>
    <w:p w:rsidR="3B4F2758" w:rsidP="3B4F2758" w:rsidRDefault="3B4F2758" w14:paraId="509E6720" w14:textId="0A4DC6AE">
      <w:pPr>
        <w:pStyle w:val="ListParagraph"/>
        <w:numPr>
          <w:ilvl w:val="1"/>
          <w:numId w:val="133"/>
        </w:numPr>
        <w:bidi w:val="0"/>
        <w:spacing w:before="60" w:beforeAutospacing="off" w:after="60" w:afterAutospacing="off" w:line="259" w:lineRule="auto"/>
        <w:ind w:right="0"/>
        <w:jc w:val="both"/>
        <w:rPr>
          <w:b w:val="0"/>
          <w:bCs w:val="0"/>
        </w:rPr>
      </w:pPr>
      <w:r w:rsidRPr="3B4F2758" w:rsidR="3B4F2758">
        <w:rPr>
          <w:b w:val="1"/>
          <w:bCs w:val="1"/>
        </w:rPr>
        <w:t>Itinerary</w:t>
      </w:r>
      <w:r w:rsidR="3B4F2758">
        <w:rPr>
          <w:b w:val="0"/>
          <w:bCs w:val="0"/>
        </w:rPr>
        <w:t>: a group of bookings. Each itinerary contains at least one Booking and allows a customer to make multiple Bookings simultan</w:t>
      </w:r>
      <w:r w:rsidR="3B4F2758">
        <w:rPr>
          <w:b w:val="0"/>
          <w:bCs w:val="0"/>
        </w:rPr>
        <w:t>eously in a single business transaction.</w:t>
      </w:r>
    </w:p>
    <w:p w:rsidR="00AE13A1" w:rsidP="005C1AED" w:rsidRDefault="783E74ED" w14:paraId="74AE1D31" w14:textId="3A828310">
      <w:pPr>
        <w:pStyle w:val="Heading2"/>
        <w:rPr/>
      </w:pPr>
      <w:bookmarkStart w:name="_Toc109995400" w:id="188"/>
      <w:bookmarkStart w:name="_Toc647752555" w:id="879981184"/>
      <w:r w:rsidR="0DAD5351">
        <w:rPr/>
        <w:t>Domain Model Diagram</w:t>
      </w:r>
      <w:bookmarkEnd w:id="188"/>
      <w:bookmarkEnd w:id="879981184"/>
    </w:p>
    <w:p w:rsidR="3B4F2758" w:rsidP="3B4F2758" w:rsidRDefault="3B4F2758" w14:paraId="4FCCBEDB" w14:textId="3878431B">
      <w:pPr>
        <w:jc w:val="center"/>
      </w:pPr>
      <w:r w:rsidR="3B4F2758">
        <w:drawing>
          <wp:inline wp14:editId="54107DE9" wp14:anchorId="6D76911A">
            <wp:extent cx="4572000" cy="4552950"/>
            <wp:effectExtent l="0" t="0" r="0" b="0"/>
            <wp:docPr id="716916997" name="" title=""/>
            <wp:cNvGraphicFramePr>
              <a:graphicFrameLocks noChangeAspect="1"/>
            </wp:cNvGraphicFramePr>
            <a:graphic>
              <a:graphicData uri="http://schemas.openxmlformats.org/drawingml/2006/picture">
                <pic:pic>
                  <pic:nvPicPr>
                    <pic:cNvPr id="0" name=""/>
                    <pic:cNvPicPr/>
                  </pic:nvPicPr>
                  <pic:blipFill>
                    <a:blip r:embed="R3c705488e9b54f16">
                      <a:extLst>
                        <a:ext xmlns:a="http://schemas.openxmlformats.org/drawingml/2006/main" uri="{28A0092B-C50C-407E-A947-70E740481C1C}">
                          <a14:useLocalDpi val="0"/>
                        </a:ext>
                      </a:extLst>
                    </a:blip>
                    <a:stretch>
                      <a:fillRect/>
                    </a:stretch>
                  </pic:blipFill>
                  <pic:spPr>
                    <a:xfrm>
                      <a:off x="0" y="0"/>
                      <a:ext cx="4572000" cy="4552950"/>
                    </a:xfrm>
                    <a:prstGeom prst="rect">
                      <a:avLst/>
                    </a:prstGeom>
                  </pic:spPr>
                </pic:pic>
              </a:graphicData>
            </a:graphic>
          </wp:inline>
        </w:drawing>
      </w:r>
    </w:p>
    <w:p w:rsidR="08B6567C" w:rsidP="3B4F2758" w:rsidRDefault="08B6567C" w14:paraId="51D456DB" w14:textId="3ABCA707">
      <w:pPr>
        <w:pStyle w:val="Heading1"/>
        <w:rPr/>
      </w:pPr>
      <w:bookmarkStart w:name="_Toc1145678253" w:id="996470167"/>
      <w:r w:rsidR="08B6567C">
        <w:rPr/>
        <w:t>Extensions Use Cases</w:t>
      </w:r>
      <w:bookmarkEnd w:id="996470167"/>
    </w:p>
    <w:p w:rsidR="3B4F2758" w:rsidP="3B4F2758" w:rsidRDefault="3B4F2758" w14:paraId="5C6C3CCF" w14:textId="104AB2F5">
      <w:pPr>
        <w:pStyle w:val="Normal"/>
        <w:rPr>
          <w:i w:val="0"/>
          <w:iCs w:val="0"/>
        </w:rPr>
      </w:pPr>
      <w:r w:rsidR="3B4F2758">
        <w:rPr/>
        <w:t xml:space="preserve">The following Use Cases are </w:t>
      </w:r>
      <w:r w:rsidRPr="3B4F2758" w:rsidR="3B4F2758">
        <w:rPr>
          <w:i w:val="1"/>
          <w:iCs w:val="1"/>
        </w:rPr>
        <w:t>extensions</w:t>
      </w:r>
      <w:r w:rsidRPr="3B4F2758" w:rsidR="3B4F2758">
        <w:rPr>
          <w:i w:val="0"/>
          <w:iCs w:val="0"/>
        </w:rPr>
        <w:t xml:space="preserve"> that the team has explored during our research of the domain. They are </w:t>
      </w:r>
      <w:r w:rsidRPr="3B4F2758" w:rsidR="3B4F2758">
        <w:rPr>
          <w:b w:val="1"/>
          <w:bCs w:val="1"/>
          <w:i w:val="0"/>
          <w:iCs w:val="0"/>
        </w:rPr>
        <w:t>not</w:t>
      </w:r>
      <w:r w:rsidRPr="3B4F2758" w:rsidR="3B4F2758">
        <w:rPr>
          <w:b w:val="0"/>
          <w:bCs w:val="0"/>
          <w:i w:val="0"/>
          <w:iCs w:val="0"/>
        </w:rPr>
        <w:t xml:space="preserve"> included in Use Cases, Use Case Diagram or Domain Model. However, we have included these extensions documentation purposes. The team may attempt Extension Use Cases if time permits.</w:t>
      </w:r>
    </w:p>
    <w:p w:rsidR="3F3F5C3A" w:rsidP="3B4F2758" w:rsidRDefault="3F3F5C3A" w14:paraId="339815E4" w14:textId="689C51E7">
      <w:pPr>
        <w:pStyle w:val="Heading2"/>
        <w:rPr/>
      </w:pPr>
      <w:bookmarkStart w:name="_Toc1076959614" w:id="1026101901"/>
      <w:r w:rsidR="3F3F5C3A">
        <w:rPr/>
        <w:t>View FAQs</w:t>
      </w:r>
      <w:bookmarkEnd w:id="1026101901"/>
    </w:p>
    <w:p w:rsidR="3F3F5C3A" w:rsidRDefault="3F3F5C3A" w14:paraId="6269BE5C" w14:textId="079DCB68">
      <w:r w:rsidRPr="3B4F2758" w:rsidR="3F3F5C3A">
        <w:rPr>
          <w:b w:val="1"/>
          <w:bCs w:val="1"/>
        </w:rPr>
        <w:t>Actors</w:t>
      </w:r>
      <w:r w:rsidR="3F3F5C3A">
        <w:rPr/>
        <w:t>: Customer</w:t>
      </w:r>
    </w:p>
    <w:p w:rsidR="3F3F5C3A" w:rsidRDefault="3F3F5C3A" w14:paraId="0DEE6C1C" w14:textId="478182E1">
      <w:r w:rsidRPr="3B4F2758" w:rsidR="3F3F5C3A">
        <w:rPr>
          <w:b w:val="1"/>
          <w:bCs w:val="1"/>
        </w:rPr>
        <w:t>Basic Flow</w:t>
      </w:r>
      <w:r w:rsidR="3F3F5C3A">
        <w:rPr/>
        <w:t>: When a Hotel/Room page is opened, the user can browse through the FAQs section at the bottom of the page which displays questions in the sequence of most asked questions first.</w:t>
      </w:r>
    </w:p>
    <w:p w:rsidR="3F3F5C3A" w:rsidP="3B4F2758" w:rsidRDefault="3F3F5C3A" w14:paraId="13862686" w14:textId="2F6110A3">
      <w:pPr>
        <w:pStyle w:val="Heading2"/>
        <w:rPr/>
      </w:pPr>
      <w:bookmarkStart w:name="_Toc1588941383" w:id="2080990015"/>
      <w:r w:rsidR="3F3F5C3A">
        <w:rPr/>
        <w:t>Manage FAQs</w:t>
      </w:r>
      <w:bookmarkEnd w:id="2080990015"/>
    </w:p>
    <w:p w:rsidR="3F3F5C3A" w:rsidRDefault="3F3F5C3A" w14:paraId="30431ABE" w14:textId="56AD6B83">
      <w:r w:rsidRPr="3B4F2758" w:rsidR="3F3F5C3A">
        <w:rPr>
          <w:b w:val="1"/>
          <w:bCs w:val="1"/>
        </w:rPr>
        <w:t>Actors</w:t>
      </w:r>
      <w:r w:rsidR="3F3F5C3A">
        <w:rPr/>
        <w:t>: Hoteliers</w:t>
      </w:r>
    </w:p>
    <w:p w:rsidR="3F3F5C3A" w:rsidRDefault="3F3F5C3A" w14:paraId="37102B8D" w14:textId="160EC053">
      <w:r w:rsidRPr="3B4F2758" w:rsidR="3F3F5C3A">
        <w:rPr>
          <w:b w:val="1"/>
          <w:bCs w:val="1"/>
        </w:rPr>
        <w:t>Basic Flow</w:t>
      </w:r>
      <w:r w:rsidR="3F3F5C3A">
        <w:rPr/>
        <w:t>: A hotelier can manage the FAQs posted on the platform, including answering the questions, and allowing certain questions to be displayed in the FAQs section.</w:t>
      </w:r>
    </w:p>
    <w:p w:rsidR="20771775" w:rsidP="3B4F2758" w:rsidRDefault="20771775" w14:paraId="012FEC23" w14:textId="50C845B8">
      <w:pPr>
        <w:pStyle w:val="Heading2"/>
        <w:rPr/>
      </w:pPr>
      <w:bookmarkStart w:name="_Toc742520606" w:id="274990209"/>
      <w:r w:rsidR="20771775">
        <w:rPr/>
        <w:t>Book Business Services</w:t>
      </w:r>
      <w:bookmarkEnd w:id="274990209"/>
    </w:p>
    <w:p w:rsidR="5065F41F" w:rsidRDefault="5065F41F" w14:paraId="5D91C07C" w14:textId="101F4188">
      <w:r w:rsidR="5065F41F">
        <w:rPr/>
        <w:t>Actors: Customers</w:t>
      </w:r>
    </w:p>
    <w:p w:rsidR="5065F41F" w:rsidRDefault="5065F41F" w14:paraId="3C72E622" w14:textId="73FA1466">
      <w:r w:rsidR="5065F41F">
        <w:rPr/>
        <w:t>Basic Flow: Allow users to book common hotel spaces (conference rooms, banquet halls)</w:t>
      </w:r>
    </w:p>
    <w:p w:rsidR="3F3F5C3A" w:rsidP="3B4F2758" w:rsidRDefault="3F3F5C3A" w14:paraId="6C01198E" w14:textId="5D1E527E">
      <w:pPr>
        <w:pStyle w:val="Heading2"/>
        <w:rPr/>
      </w:pPr>
      <w:bookmarkStart w:name="_Toc210387042" w:id="1135555262"/>
      <w:r w:rsidR="3F3F5C3A">
        <w:rPr/>
        <w:t>Make Payments</w:t>
      </w:r>
      <w:bookmarkEnd w:id="1135555262"/>
    </w:p>
    <w:p w:rsidR="08B6567C" w:rsidP="3B4F2758" w:rsidRDefault="08B6567C" w14:paraId="0C3C69E0" w14:textId="4C2162C5">
      <w:pPr>
        <w:rPr>
          <w:sz w:val="24"/>
          <w:szCs w:val="24"/>
        </w:rPr>
      </w:pPr>
      <w:r w:rsidR="08B6567C">
        <w:rPr/>
        <w:t>Actors: Customer</w:t>
      </w:r>
    </w:p>
    <w:p w:rsidR="3F3F5C3A" w:rsidRDefault="3F3F5C3A" w14:paraId="57879A65" w14:textId="5E82DC9F">
      <w:r w:rsidR="3F3F5C3A">
        <w:rPr/>
        <w:t>Basic Flow: A user can make payments while making the booking. The user should also receive a generated receipt on the provided email.</w:t>
      </w:r>
    </w:p>
    <w:p w:rsidR="20771775" w:rsidP="3B4F2758" w:rsidRDefault="20771775" w14:paraId="4D6141E5" w14:textId="76D257FD">
      <w:pPr>
        <w:pStyle w:val="Heading2"/>
        <w:rPr/>
      </w:pPr>
      <w:bookmarkStart w:name="_Toc424841645" w:id="1206467130"/>
      <w:r w:rsidR="20771775">
        <w:rPr/>
        <w:t>Request Refund</w:t>
      </w:r>
      <w:bookmarkEnd w:id="1206467130"/>
    </w:p>
    <w:p w:rsidR="5065F41F" w:rsidRDefault="5065F41F" w14:paraId="2FC119CC" w14:textId="02080422">
      <w:r w:rsidR="5065F41F">
        <w:rPr/>
        <w:t>Actors: Customer</w:t>
      </w:r>
    </w:p>
    <w:p w:rsidR="5065F41F" w:rsidRDefault="5065F41F" w14:paraId="1312B90C" w14:textId="4DDFBA08">
      <w:r w:rsidR="5065F41F">
        <w:rPr/>
        <w:t>Basic Flow: Allow users to lodge a request for a refund for an unsatisfactory stay.</w:t>
      </w:r>
    </w:p>
    <w:p w:rsidR="20771775" w:rsidP="3B4F2758" w:rsidRDefault="20771775" w14:paraId="5A9BBE3A" w14:textId="76D257FD">
      <w:pPr>
        <w:pStyle w:val="Heading2"/>
        <w:rPr/>
      </w:pPr>
      <w:bookmarkStart w:name="_Toc527189380" w:id="1686532472"/>
      <w:r w:rsidR="20771775">
        <w:rPr/>
        <w:t>Customer Reviews</w:t>
      </w:r>
      <w:bookmarkEnd w:id="1686532472"/>
    </w:p>
    <w:p w:rsidR="5065F41F" w:rsidRDefault="5065F41F" w14:paraId="54DF5469" w14:textId="19D2FDE8">
      <w:r w:rsidR="5065F41F">
        <w:rPr/>
        <w:t>Actors: Customer</w:t>
      </w:r>
    </w:p>
    <w:p w:rsidR="5065F41F" w:rsidRDefault="5065F41F" w14:paraId="324FD139" w14:textId="1DA7DE40">
      <w:r w:rsidR="5065F41F">
        <w:rPr/>
        <w:t>Basic Flow: Allow users to leave reviews and describe their experiences at hotels.</w:t>
      </w:r>
    </w:p>
    <w:p w:rsidR="20771775" w:rsidP="3B4F2758" w:rsidRDefault="20771775" w14:paraId="3ED8C338" w14:textId="76D257FD">
      <w:pPr>
        <w:pStyle w:val="Heading2"/>
        <w:rPr/>
      </w:pPr>
      <w:bookmarkStart w:name="_Toc2028437766" w:id="1974268115"/>
      <w:r w:rsidR="20771775">
        <w:rPr/>
        <w:t>Book Airport Pick-up and Drop-off</w:t>
      </w:r>
      <w:bookmarkEnd w:id="1974268115"/>
    </w:p>
    <w:p w:rsidR="5065F41F" w:rsidRDefault="5065F41F" w14:paraId="014096CC" w14:textId="183CFFA5">
      <w:r w:rsidR="5065F41F">
        <w:rPr/>
        <w:t>Actors: Customer</w:t>
      </w:r>
    </w:p>
    <w:p w:rsidR="5065F41F" w:rsidRDefault="5065F41F" w14:paraId="35E062D5" w14:textId="42CB231A">
      <w:r w:rsidR="5065F41F">
        <w:rPr/>
        <w:t>Basic Flow: Allow users to book combination deals on hotels (Airport pick-up + drop-off + hotel stay)</w:t>
      </w:r>
    </w:p>
    <w:p w:rsidR="20771775" w:rsidP="3B4F2758" w:rsidRDefault="20771775" w14:paraId="5DB5A465" w14:textId="76D257FD">
      <w:pPr>
        <w:pStyle w:val="Heading2"/>
        <w:rPr/>
      </w:pPr>
      <w:bookmarkStart w:name="_Toc1434571953" w:id="1253030869"/>
      <w:r w:rsidR="20771775">
        <w:rPr/>
        <w:t>Location Wise Recommendations</w:t>
      </w:r>
      <w:bookmarkEnd w:id="1253030869"/>
    </w:p>
    <w:p w:rsidR="5065F41F" w:rsidRDefault="5065F41F" w14:paraId="130989EE" w14:textId="09CA600B">
      <w:r w:rsidR="5065F41F">
        <w:rPr/>
        <w:t>Actors: Customer</w:t>
      </w:r>
    </w:p>
    <w:p w:rsidR="5065F41F" w:rsidRDefault="5065F41F" w14:paraId="2DBD6B8E" w14:textId="04E1F687">
      <w:r w:rsidR="5065F41F">
        <w:rPr/>
        <w:t>Basic Flow: Allow users to receive recommendations of hotels near their current location.</w:t>
      </w:r>
    </w:p>
    <w:p w:rsidR="3F3F5C3A" w:rsidP="3B4F2758" w:rsidRDefault="3F3F5C3A" w14:paraId="074E1AF3" w14:textId="7B1C58EC">
      <w:pPr>
        <w:pStyle w:val="Heading2"/>
        <w:rPr/>
      </w:pPr>
      <w:bookmarkStart w:name="_Toc1201234865" w:id="1868367300"/>
      <w:r w:rsidR="3F3F5C3A">
        <w:rPr/>
        <w:t>View Embedded Location Map</w:t>
      </w:r>
      <w:bookmarkEnd w:id="1868367300"/>
    </w:p>
    <w:p w:rsidR="3F3F5C3A" w:rsidRDefault="3F3F5C3A" w14:paraId="572A1B5E" w14:textId="29D45AAC">
      <w:r w:rsidR="3F3F5C3A">
        <w:rPr/>
        <w:t>Actors: Customer</w:t>
      </w:r>
    </w:p>
    <w:p w:rsidR="3F3F5C3A" w:rsidRDefault="3F3F5C3A" w14:paraId="7EEEA6F1" w14:textId="4DFA283E">
      <w:r w:rsidR="3F3F5C3A">
        <w:rPr/>
        <w:t>Basic Flow: Displaying an embedded map containing the location of the hotel, and if clicked then user is redirected to the Google Maps app (if on mobile) or to browser-based app (if on desktop).</w:t>
      </w:r>
    </w:p>
    <w:p w:rsidR="20771775" w:rsidP="3B4F2758" w:rsidRDefault="20771775" w14:paraId="68557C1A" w14:textId="7AE6683D">
      <w:pPr>
        <w:pStyle w:val="Heading2"/>
        <w:rPr/>
      </w:pPr>
      <w:bookmarkStart w:name="_Toc1165240795" w:id="183884354"/>
      <w:r w:rsidR="20771775">
        <w:rPr/>
        <w:t>Make Enquiry</w:t>
      </w:r>
      <w:bookmarkEnd w:id="183884354"/>
    </w:p>
    <w:p w:rsidR="5065F41F" w:rsidRDefault="5065F41F" w14:paraId="289B3CC3" w14:textId="4C9519F7">
      <w:r w:rsidR="5065F41F">
        <w:rPr/>
        <w:t>Actors: Customers</w:t>
      </w:r>
    </w:p>
    <w:p w:rsidR="5065F41F" w:rsidRDefault="5065F41F" w14:paraId="60462769" w14:textId="49AFFAA6">
      <w:r w:rsidR="5065F41F">
        <w:rPr/>
        <w:t>Basic Flow: Allow customers to speak with the hoteliers via an enquiry board for specifications.</w:t>
      </w:r>
    </w:p>
    <w:p w:rsidR="20771775" w:rsidP="3B4F2758" w:rsidRDefault="20771775" w14:paraId="54C9AE16" w14:textId="3B88C197">
      <w:pPr>
        <w:pStyle w:val="Heading2"/>
        <w:rPr/>
      </w:pPr>
      <w:bookmarkStart w:name="_Toc274997696" w:id="1416603806"/>
      <w:r w:rsidR="20771775">
        <w:rPr/>
        <w:t>Web Check-In</w:t>
      </w:r>
      <w:bookmarkEnd w:id="1416603806"/>
    </w:p>
    <w:p w:rsidR="5065F41F" w:rsidRDefault="5065F41F" w14:paraId="53394A8D" w14:textId="7AE56BFC">
      <w:r w:rsidR="5065F41F">
        <w:rPr/>
        <w:t>Actors: Customers</w:t>
      </w:r>
    </w:p>
    <w:p w:rsidR="5065F41F" w:rsidRDefault="5065F41F" w14:paraId="6DB03ABD" w14:textId="4EE49F1F">
      <w:r w:rsidR="5065F41F">
        <w:rPr/>
        <w:t>Basic Flow: Guests who do not wish to wait in the hotel lobbies are allowed to check in directly prior to arrival.</w:t>
      </w:r>
    </w:p>
    <w:p w:rsidR="20771775" w:rsidP="3B4F2758" w:rsidRDefault="20771775" w14:paraId="11B52F26" w14:textId="5AD227DD">
      <w:pPr>
        <w:pStyle w:val="Heading2"/>
        <w:rPr/>
      </w:pPr>
      <w:bookmarkStart w:name="_Toc1872296279" w:id="1305998828"/>
      <w:r w:rsidR="20771775">
        <w:rPr/>
        <w:t>View Job Opportunities</w:t>
      </w:r>
      <w:bookmarkEnd w:id="1305998828"/>
    </w:p>
    <w:p w:rsidR="5065F41F" w:rsidRDefault="5065F41F" w14:paraId="4A1668DB" w14:textId="1D8F9914">
      <w:r w:rsidR="5065F41F">
        <w:rPr/>
        <w:t>Actors: Customers</w:t>
      </w:r>
    </w:p>
    <w:p w:rsidR="5065F41F" w:rsidRDefault="5065F41F" w14:paraId="0805C6C4" w14:textId="71D3356D">
      <w:r w:rsidR="5065F41F">
        <w:rPr/>
        <w:t>Basic Flow: Allow users to apply for jobs to the said third party booking service.</w:t>
      </w:r>
    </w:p>
    <w:p w:rsidR="20771775" w:rsidP="3B4F2758" w:rsidRDefault="20771775" w14:paraId="4BE03E67" w14:textId="7D5C4C22">
      <w:pPr>
        <w:pStyle w:val="Heading2"/>
        <w:rPr/>
      </w:pPr>
      <w:bookmarkStart w:name="_Toc425372534" w:id="1103231019"/>
      <w:r w:rsidR="20771775">
        <w:rPr/>
        <w:t>Choose Language of system text</w:t>
      </w:r>
      <w:bookmarkEnd w:id="1103231019"/>
    </w:p>
    <w:p w:rsidR="5065F41F" w:rsidRDefault="5065F41F" w14:paraId="0E6E8309" w14:textId="09C08D0B">
      <w:r w:rsidR="5065F41F">
        <w:rPr/>
        <w:t>Actors: Customer, Admin</w:t>
      </w:r>
    </w:p>
    <w:p w:rsidR="5065F41F" w:rsidRDefault="5065F41F" w14:paraId="5D7A5674" w14:textId="3D99B792">
      <w:r w:rsidR="5065F41F">
        <w:rPr/>
        <w:t>Basic Flow: Allow users to view web pages in multiple languages post render. Default language will be English.</w:t>
      </w:r>
    </w:p>
    <w:p w:rsidR="20771775" w:rsidP="3B4F2758" w:rsidRDefault="20771775" w14:paraId="508AECAF" w14:textId="0958E67A">
      <w:pPr>
        <w:pStyle w:val="Heading2"/>
        <w:rPr/>
      </w:pPr>
      <w:bookmarkStart w:name="_Toc1911118419" w:id="2007975055"/>
      <w:r w:rsidR="20771775">
        <w:rPr/>
        <w:t>Create Multi-Location Itinerary</w:t>
      </w:r>
      <w:bookmarkEnd w:id="2007975055"/>
    </w:p>
    <w:p w:rsidR="5065F41F" w:rsidRDefault="5065F41F" w14:paraId="5F73377C" w14:textId="52BDDFCD">
      <w:r w:rsidR="5065F41F">
        <w:rPr/>
        <w:t>Actors: Customer</w:t>
      </w:r>
    </w:p>
    <w:p w:rsidR="5065F41F" w:rsidRDefault="5065F41F" w14:paraId="25BE34DB" w14:textId="570BA91A">
      <w:r w:rsidR="5065F41F">
        <w:rPr/>
        <w:t>Basic Flow: Allow users to create an itinerary consisting of multiple hotels in the same trip.</w:t>
      </w:r>
    </w:p>
    <w:p w:rsidR="20771775" w:rsidP="3B4F2758" w:rsidRDefault="20771775" w14:paraId="32DB9E8E" w14:textId="65D3EEC0">
      <w:pPr>
        <w:pStyle w:val="Heading2"/>
        <w:rPr/>
      </w:pPr>
      <w:bookmarkStart w:name="_Toc142956062" w:id="722752425"/>
      <w:r w:rsidR="20771775">
        <w:rPr/>
        <w:t>Register for Hotel Loyalty Programs</w:t>
      </w:r>
      <w:bookmarkEnd w:id="722752425"/>
    </w:p>
    <w:p w:rsidR="5065F41F" w:rsidRDefault="5065F41F" w14:paraId="39C6B2BE" w14:textId="4844CFF5">
      <w:r w:rsidR="5065F41F">
        <w:rPr/>
        <w:t>Actors: Customers</w:t>
      </w:r>
    </w:p>
    <w:p w:rsidR="5065F41F" w:rsidRDefault="5065F41F" w14:paraId="4E806A6E" w14:textId="6AD33E8E">
      <w:r w:rsidR="5065F41F">
        <w:rPr/>
        <w:t>Basic Flow: Allow users to access loyalty program privileges by redirection to respective third-party hotel websites.</w:t>
      </w:r>
    </w:p>
    <w:p w:rsidR="20771775" w:rsidP="3B4F2758" w:rsidRDefault="20771775" w14:paraId="371C00DD" w14:textId="1C7AD57E">
      <w:pPr>
        <w:pStyle w:val="Heading2"/>
        <w:rPr/>
      </w:pPr>
      <w:bookmarkStart w:name="_Toc2109863612" w:id="328168587"/>
      <w:r w:rsidR="20771775">
        <w:rPr/>
        <w:t>View Virtual Models of rooms</w:t>
      </w:r>
      <w:bookmarkEnd w:id="328168587"/>
    </w:p>
    <w:p w:rsidR="5065F41F" w:rsidRDefault="5065F41F" w14:paraId="0EF8CCE2" w14:textId="7F5A3E13">
      <w:r w:rsidR="5065F41F">
        <w:rPr/>
        <w:t>Actors: Customers</w:t>
      </w:r>
    </w:p>
    <w:p w:rsidR="5065F41F" w:rsidRDefault="5065F41F" w14:paraId="5A33BB29" w14:textId="3022FEA6">
      <w:r w:rsidR="5065F41F">
        <w:rPr/>
        <w:t>Basic Flow: Allow users to view 3D models of rooms</w:t>
      </w:r>
    </w:p>
    <w:p w:rsidR="3B4F2758" w:rsidP="3B4F2758" w:rsidRDefault="3B4F2758" w14:paraId="1DBD76B1" w14:textId="6EA15343">
      <w:pPr>
        <w:pStyle w:val="Normal"/>
        <w:jc w:val="left"/>
      </w:pPr>
    </w:p>
    <w:sectPr w:rsidR="00BA723A" w:rsidSect="00642202">
      <w:headerReference w:type="even" r:id="rId15"/>
      <w:headerReference w:type="default" r:id="rId16"/>
      <w:headerReference w:type="first" r:id="rId17"/>
      <w:pgSz w:w="11906" w:h="16838" w:orient="portrait" w:code="9"/>
      <w:pgMar w:top="1701" w:right="1418" w:bottom="1418" w:left="1418" w:header="680" w:footer="68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9D2CAF" w:rsidP="005C1AED" w:rsidRDefault="009D2CAF" w14:paraId="70B27A2D" w14:textId="77777777">
      <w:r>
        <w:separator/>
      </w:r>
    </w:p>
  </w:endnote>
  <w:endnote w:type="continuationSeparator" w:id="0">
    <w:p w:rsidR="009D2CAF" w:rsidP="005C1AED" w:rsidRDefault="009D2CAF" w14:paraId="2123D788" w14:textId="77777777">
      <w:r>
        <w:continuationSeparator/>
      </w:r>
    </w:p>
  </w:endnote>
  <w:endnote w:type="continuationNotice" w:id="1">
    <w:p w:rsidR="0069440C" w:rsidRDefault="0069440C" w14:paraId="471D33D4" w14:textId="77777777">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482" w:type="dxa"/>
      <w:tblLayout w:type="fixed"/>
      <w:tblLook w:val="0000" w:firstRow="0" w:lastRow="0" w:firstColumn="0" w:lastColumn="0" w:noHBand="0" w:noVBand="0"/>
    </w:tblPr>
    <w:tblGrid>
      <w:gridCol w:w="4158"/>
      <w:gridCol w:w="1440"/>
      <w:gridCol w:w="2970"/>
      <w:gridCol w:w="914"/>
    </w:tblGrid>
    <w:tr w:rsidR="005E4D2C" w:rsidTr="7112BF98" w14:paraId="74AE1D92" w14:textId="77777777">
      <w:trPr>
        <w:trHeight w:val="302"/>
      </w:trPr>
      <w:tc>
        <w:tcPr>
          <w:tcW w:w="4158" w:type="dxa"/>
        </w:tcPr>
        <w:p w:rsidRPr="00761D5C" w:rsidR="005E4D2C" w:rsidP="005C1AED" w:rsidRDefault="005E4D2C" w14:paraId="74AE1D8E" w14:textId="77777777"/>
      </w:tc>
      <w:tc>
        <w:tcPr>
          <w:tcW w:w="1440" w:type="dxa"/>
        </w:tcPr>
        <w:p w:rsidR="005E4D2C" w:rsidP="005C1AED" w:rsidRDefault="005E4D2C" w14:paraId="74AE1D8F" w14:textId="77777777"/>
      </w:tc>
      <w:tc>
        <w:tcPr>
          <w:tcW w:w="2970" w:type="dxa"/>
        </w:tcPr>
        <w:p w:rsidRPr="00643425" w:rsidR="005E4D2C" w:rsidP="005C1AED" w:rsidRDefault="005E4D2C" w14:paraId="74AE1D90" w14:textId="77777777"/>
      </w:tc>
      <w:tc>
        <w:tcPr>
          <w:tcW w:w="914" w:type="dxa"/>
        </w:tcPr>
        <w:p w:rsidR="005E4D2C" w:rsidP="005C1AED" w:rsidRDefault="7112BF98" w14:paraId="74AE1D91" w14:textId="77777777">
          <w:r>
            <w:t xml:space="preserve">page </w:t>
          </w:r>
          <w:r w:rsidRPr="7112BF98" w:rsidR="005E4D2C">
            <w:rPr>
              <w:rStyle w:val="PageNumber"/>
              <w:rFonts w:ascii="Arial" w:hAnsi="Arial"/>
              <w:sz w:val="16"/>
              <w:szCs w:val="16"/>
            </w:rPr>
            <w:fldChar w:fldCharType="begin"/>
          </w:r>
          <w:r w:rsidRPr="7112BF98" w:rsidR="005E4D2C">
            <w:rPr>
              <w:rStyle w:val="PageNumber"/>
              <w:rFonts w:ascii="Arial" w:hAnsi="Arial"/>
              <w:sz w:val="16"/>
              <w:szCs w:val="16"/>
            </w:rPr>
            <w:instrText xml:space="preserve"> PAGE </w:instrText>
          </w:r>
          <w:r w:rsidRPr="7112BF98" w:rsidR="005E4D2C">
            <w:rPr>
              <w:rStyle w:val="PageNumber"/>
              <w:rFonts w:ascii="Arial" w:hAnsi="Arial"/>
              <w:sz w:val="16"/>
              <w:szCs w:val="16"/>
            </w:rPr>
            <w:fldChar w:fldCharType="separate"/>
          </w:r>
          <w:r w:rsidRPr="7112BF98">
            <w:rPr>
              <w:rStyle w:val="PageNumber"/>
              <w:rFonts w:ascii="Arial" w:hAnsi="Arial"/>
              <w:sz w:val="16"/>
              <w:szCs w:val="16"/>
            </w:rPr>
            <w:t>23</w:t>
          </w:r>
          <w:r w:rsidRPr="7112BF98" w:rsidR="005E4D2C">
            <w:rPr>
              <w:rStyle w:val="PageNumber"/>
              <w:rFonts w:ascii="Arial" w:hAnsi="Arial"/>
              <w:sz w:val="16"/>
              <w:szCs w:val="16"/>
            </w:rPr>
            <w:fldChar w:fldCharType="end"/>
          </w:r>
          <w:r>
            <w:t>/</w:t>
          </w:r>
          <w:r w:rsidRPr="7112BF98" w:rsidR="005E4D2C">
            <w:rPr>
              <w:rStyle w:val="PageNumber"/>
              <w:rFonts w:ascii="Arial" w:hAnsi="Arial"/>
              <w:sz w:val="16"/>
              <w:szCs w:val="16"/>
            </w:rPr>
            <w:fldChar w:fldCharType="begin"/>
          </w:r>
          <w:r w:rsidRPr="7112BF98" w:rsidR="005E4D2C">
            <w:rPr>
              <w:rStyle w:val="PageNumber"/>
              <w:rFonts w:ascii="Arial" w:hAnsi="Arial"/>
              <w:sz w:val="16"/>
              <w:szCs w:val="16"/>
            </w:rPr>
            <w:instrText xml:space="preserve"> NUMPAGES </w:instrText>
          </w:r>
          <w:r w:rsidRPr="7112BF98" w:rsidR="005E4D2C">
            <w:rPr>
              <w:rStyle w:val="PageNumber"/>
              <w:rFonts w:ascii="Arial" w:hAnsi="Arial"/>
              <w:sz w:val="16"/>
              <w:szCs w:val="16"/>
            </w:rPr>
            <w:fldChar w:fldCharType="separate"/>
          </w:r>
          <w:r w:rsidRPr="7112BF98">
            <w:rPr>
              <w:rStyle w:val="PageNumber"/>
              <w:rFonts w:ascii="Arial" w:hAnsi="Arial"/>
              <w:sz w:val="16"/>
              <w:szCs w:val="16"/>
            </w:rPr>
            <w:t>23</w:t>
          </w:r>
          <w:r w:rsidRPr="7112BF98" w:rsidR="005E4D2C">
            <w:rPr>
              <w:rStyle w:val="PageNumber"/>
              <w:rFonts w:ascii="Arial" w:hAnsi="Arial"/>
              <w:sz w:val="16"/>
              <w:szCs w:val="16"/>
            </w:rPr>
            <w:fldChar w:fldCharType="end"/>
          </w:r>
        </w:p>
      </w:tc>
    </w:tr>
  </w:tbl>
  <w:p w:rsidR="005E4D2C" w:rsidP="005C1AED" w:rsidRDefault="005E4D2C" w14:paraId="74AE1D93" w14:textId="7777777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9D2CAF" w:rsidP="005C1AED" w:rsidRDefault="009D2CAF" w14:paraId="63EBD669" w14:textId="77777777">
      <w:r>
        <w:separator/>
      </w:r>
    </w:p>
  </w:footnote>
  <w:footnote w:type="continuationSeparator" w:id="0">
    <w:p w:rsidR="009D2CAF" w:rsidP="005C1AED" w:rsidRDefault="009D2CAF" w14:paraId="709EDC67" w14:textId="77777777">
      <w:r>
        <w:continuationSeparator/>
      </w:r>
    </w:p>
  </w:footnote>
  <w:footnote w:type="continuationNotice" w:id="1">
    <w:p w:rsidR="0069440C" w:rsidRDefault="0069440C" w14:paraId="0395D17B" w14:textId="77777777">
      <w:pPr>
        <w:spacing w:before="0"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p w:rsidR="005E4D2C" w:rsidP="005C1AED" w:rsidRDefault="005A7A3F" w14:paraId="74AE1D89" w14:textId="77777777">
    <w:r>
      <w:rPr>
        <w:noProof/>
      </w:rPr>
      <w:drawing>
        <wp:anchor distT="0" distB="0" distL="114300" distR="114300" simplePos="0" relativeHeight="251658240" behindDoc="0" locked="0" layoutInCell="0" allowOverlap="1" wp14:anchorId="74AE1D9D" wp14:editId="74AE1D9E">
          <wp:simplePos x="0" y="0"/>
          <wp:positionH relativeFrom="column">
            <wp:posOffset>0</wp:posOffset>
          </wp:positionH>
          <wp:positionV relativeFrom="paragraph">
            <wp:posOffset>0</wp:posOffset>
          </wp:positionV>
          <wp:extent cx="640080" cy="420370"/>
          <wp:effectExtent l="0" t="0" r="0" b="0"/>
          <wp:wrapTopAndBottom/>
          <wp:docPr id="4" name="Imagem 4" descr="bc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4" descr="bcp"/>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40080" cy="42037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tbl>
    <w:tblPr>
      <w:tblW w:w="0" w:type="auto"/>
      <w:tblBorders>
        <w:top w:val="single" w:color="auto" w:sz="4" w:space="0"/>
      </w:tblBorders>
      <w:tblLayout w:type="fixed"/>
      <w:tblCellMar>
        <w:left w:w="70" w:type="dxa"/>
        <w:right w:w="70" w:type="dxa"/>
      </w:tblCellMar>
      <w:tblLook w:val="0000" w:firstRow="0" w:lastRow="0" w:firstColumn="0" w:lastColumn="0" w:noHBand="0" w:noVBand="0"/>
    </w:tblPr>
    <w:tblGrid>
      <w:gridCol w:w="4304"/>
      <w:gridCol w:w="4340"/>
    </w:tblGrid>
    <w:tr w:rsidR="005E4D2C" w:rsidTr="7112BF98" w14:paraId="74AE1D8C" w14:textId="77777777">
      <w:trPr>
        <w:trHeight w:val="695"/>
      </w:trPr>
      <w:tc>
        <w:tcPr>
          <w:tcW w:w="4304" w:type="dxa"/>
        </w:tcPr>
        <w:p w:rsidR="005E4D2C" w:rsidP="005C1AED" w:rsidRDefault="7112BF98" w14:paraId="74AE1D8A" w14:textId="77777777">
          <w:pPr>
            <w:pStyle w:val="Footer"/>
          </w:pPr>
          <w:r>
            <w:t>&lt;logo ou nome do cliente&gt;</w:t>
          </w:r>
        </w:p>
      </w:tc>
      <w:tc>
        <w:tcPr>
          <w:tcW w:w="4340" w:type="dxa"/>
        </w:tcPr>
        <w:p w:rsidR="005E4D2C" w:rsidP="005C1AED" w:rsidRDefault="005A7A3F" w14:paraId="74AE1D8B" w14:textId="77777777">
          <w:r>
            <w:rPr>
              <w:noProof/>
              <w:sz w:val="20"/>
            </w:rPr>
            <w:drawing>
              <wp:anchor distT="0" distB="0" distL="114300" distR="114300" simplePos="0" relativeHeight="251658241" behindDoc="0" locked="0" layoutInCell="0" allowOverlap="1" wp14:anchorId="74AE1D9F" wp14:editId="74AE1DA0">
                <wp:simplePos x="0" y="0"/>
                <wp:positionH relativeFrom="column">
                  <wp:posOffset>2176780</wp:posOffset>
                </wp:positionH>
                <wp:positionV relativeFrom="paragraph">
                  <wp:posOffset>-368935</wp:posOffset>
                </wp:positionV>
                <wp:extent cx="648335" cy="368935"/>
                <wp:effectExtent l="0" t="0" r="0" b="0"/>
                <wp:wrapTopAndBottom/>
                <wp:docPr id="3"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48335" cy="368935"/>
                        </a:xfrm>
                        <a:prstGeom prst="rect">
                          <a:avLst/>
                        </a:prstGeom>
                        <a:noFill/>
                        <a:ln>
                          <a:noFill/>
                        </a:ln>
                      </pic:spPr>
                    </pic:pic>
                  </a:graphicData>
                </a:graphic>
                <wp14:sizeRelH relativeFrom="page">
                  <wp14:pctWidth>0</wp14:pctWidth>
                </wp14:sizeRelH>
                <wp14:sizeRelV relativeFrom="page">
                  <wp14:pctHeight>0</wp14:pctHeight>
                </wp14:sizeRelV>
              </wp:anchor>
            </w:drawing>
          </w:r>
        </w:p>
      </w:tc>
    </w:tr>
  </w:tbl>
  <w:p w:rsidR="005E4D2C" w:rsidP="005C1AED" w:rsidRDefault="005E4D2C" w14:paraId="74AE1D8D" w14:textId="7777777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E6007" w:rsidP="005C1AED" w:rsidRDefault="006E6007" w14:paraId="74AE1D94" w14:textId="77777777"/>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tbl>
    <w:tblPr>
      <w:tblW w:w="0" w:type="auto"/>
      <w:tblBorders>
        <w:top w:val="single" w:color="auto" w:sz="4" w:space="0"/>
      </w:tblBorders>
      <w:tblLayout w:type="fixed"/>
      <w:tblCellMar>
        <w:left w:w="70" w:type="dxa"/>
        <w:right w:w="70" w:type="dxa"/>
      </w:tblCellMar>
      <w:tblLook w:val="0000" w:firstRow="0" w:lastRow="0" w:firstColumn="0" w:lastColumn="0" w:noHBand="0" w:noVBand="0"/>
    </w:tblPr>
    <w:tblGrid>
      <w:gridCol w:w="4605"/>
      <w:gridCol w:w="4605"/>
    </w:tblGrid>
    <w:tr w:rsidR="006E6007" w:rsidTr="7112BF98" w14:paraId="74AE1D97" w14:textId="77777777">
      <w:trPr>
        <w:trHeight w:val="695"/>
      </w:trPr>
      <w:tc>
        <w:tcPr>
          <w:tcW w:w="4605" w:type="dxa"/>
          <w:tcBorders>
            <w:top w:val="single" w:color="auto" w:sz="4" w:space="0"/>
          </w:tcBorders>
        </w:tcPr>
        <w:p w:rsidR="006E6007" w:rsidP="005C1AED" w:rsidRDefault="7112BF98" w14:paraId="74AE1D95" w14:textId="77777777">
          <w:pPr>
            <w:pStyle w:val="Footer"/>
          </w:pPr>
          <w:r>
            <w:t>Team LANS</w:t>
          </w:r>
        </w:p>
      </w:tc>
      <w:tc>
        <w:tcPr>
          <w:tcW w:w="4605" w:type="dxa"/>
          <w:tcBorders>
            <w:top w:val="single" w:color="auto" w:sz="4" w:space="0"/>
          </w:tcBorders>
        </w:tcPr>
        <w:p w:rsidR="006E6007" w:rsidP="005C1AED" w:rsidRDefault="7112BF98" w14:paraId="74AE1D96" w14:textId="77777777">
          <w:pPr>
            <w:jc w:val="right"/>
          </w:pPr>
          <w:r>
            <w:rPr>
              <w:noProof/>
            </w:rPr>
            <w:drawing>
              <wp:inline distT="0" distB="0" distL="0" distR="0" wp14:anchorId="74AE1DA1" wp14:editId="693A485E">
                <wp:extent cx="1028700" cy="466725"/>
                <wp:effectExtent l="0" t="0" r="0" b="0"/>
                <wp:docPr id="1" name="Picture 4" descr="Image result for unimelb computing and information syste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1">
                          <a:extLst>
                            <a:ext uri="{28A0092B-C50C-407E-A947-70E740481C1C}">
                              <a14:useLocalDpi xmlns:a14="http://schemas.microsoft.com/office/drawing/2010/main" val="0"/>
                            </a:ext>
                          </a:extLst>
                        </a:blip>
                        <a:stretch>
                          <a:fillRect/>
                        </a:stretch>
                      </pic:blipFill>
                      <pic:spPr>
                        <a:xfrm>
                          <a:off x="0" y="0"/>
                          <a:ext cx="1028700" cy="466725"/>
                        </a:xfrm>
                        <a:prstGeom prst="rect">
                          <a:avLst/>
                        </a:prstGeom>
                      </pic:spPr>
                    </pic:pic>
                  </a:graphicData>
                </a:graphic>
              </wp:inline>
            </w:drawing>
          </w:r>
        </w:p>
      </w:tc>
    </w:tr>
  </w:tbl>
  <w:p w:rsidR="006E6007" w:rsidP="005C1AED" w:rsidRDefault="006E6007" w14:paraId="74AE1D98" w14:textId="77777777">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tbl>
    <w:tblPr>
      <w:tblW w:w="0" w:type="auto"/>
      <w:tblBorders>
        <w:top w:val="single" w:color="auto" w:sz="4" w:space="0"/>
      </w:tblBorders>
      <w:tblLayout w:type="fixed"/>
      <w:tblCellMar>
        <w:left w:w="70" w:type="dxa"/>
        <w:right w:w="70" w:type="dxa"/>
      </w:tblCellMar>
      <w:tblLook w:val="0000" w:firstRow="0" w:lastRow="0" w:firstColumn="0" w:lastColumn="0" w:noHBand="0" w:noVBand="0"/>
    </w:tblPr>
    <w:tblGrid>
      <w:gridCol w:w="4605"/>
      <w:gridCol w:w="4605"/>
    </w:tblGrid>
    <w:tr w:rsidR="006E6007" w:rsidTr="7112BF98" w14:paraId="74AE1D9B" w14:textId="77777777">
      <w:trPr>
        <w:trHeight w:val="695"/>
      </w:trPr>
      <w:tc>
        <w:tcPr>
          <w:tcW w:w="4605" w:type="dxa"/>
          <w:tcBorders>
            <w:top w:val="single" w:color="auto" w:sz="4" w:space="0"/>
          </w:tcBorders>
        </w:tcPr>
        <w:p w:rsidR="006E6007" w:rsidP="005C1AED" w:rsidRDefault="7112BF98" w14:paraId="74AE1D99" w14:textId="77777777">
          <w:pPr>
            <w:pStyle w:val="Footer"/>
          </w:pPr>
          <w:r>
            <w:t>Team LANS</w:t>
          </w:r>
        </w:p>
      </w:tc>
      <w:tc>
        <w:tcPr>
          <w:tcW w:w="4605" w:type="dxa"/>
          <w:tcBorders>
            <w:top w:val="single" w:color="auto" w:sz="4" w:space="0"/>
          </w:tcBorders>
        </w:tcPr>
        <w:p w:rsidR="006E6007" w:rsidP="003A496B" w:rsidRDefault="7112BF98" w14:paraId="74AE1D9A" w14:textId="77777777">
          <w:pPr>
            <w:jc w:val="right"/>
          </w:pPr>
          <w:r>
            <w:rPr>
              <w:noProof/>
            </w:rPr>
            <w:drawing>
              <wp:inline distT="0" distB="0" distL="0" distR="0" wp14:anchorId="74AE1DA3" wp14:editId="2A5D91C9">
                <wp:extent cx="1028700" cy="466725"/>
                <wp:effectExtent l="0" t="0" r="0" b="0"/>
                <wp:docPr id="2" name="Picture 4" descr="Image result for unimelb computing and information syste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1">
                          <a:extLst>
                            <a:ext uri="{28A0092B-C50C-407E-A947-70E740481C1C}">
                              <a14:useLocalDpi xmlns:a14="http://schemas.microsoft.com/office/drawing/2010/main" val="0"/>
                            </a:ext>
                          </a:extLst>
                        </a:blip>
                        <a:stretch>
                          <a:fillRect/>
                        </a:stretch>
                      </pic:blipFill>
                      <pic:spPr>
                        <a:xfrm>
                          <a:off x="0" y="0"/>
                          <a:ext cx="1028700" cy="466725"/>
                        </a:xfrm>
                        <a:prstGeom prst="rect">
                          <a:avLst/>
                        </a:prstGeom>
                      </pic:spPr>
                    </pic:pic>
                  </a:graphicData>
                </a:graphic>
              </wp:inline>
            </w:drawing>
          </w:r>
        </w:p>
      </w:tc>
    </w:tr>
  </w:tbl>
  <w:p w:rsidR="006E6007" w:rsidP="005C1AED" w:rsidRDefault="006E6007" w14:paraId="74AE1D9C" w14:textId="77777777">
    <w:pPr>
      <w:pStyle w:val="Header"/>
    </w:pPr>
  </w:p>
</w:hdr>
</file>

<file path=word/intelligence2.xml><?xml version="1.0" encoding="utf-8"?>
<int2:intelligence xmlns:int2="http://schemas.microsoft.com/office/intelligence/2020/intelligence" xmlns:oel="http://schemas.microsoft.com/office/2019/extlst">
  <int2:observations>
    <int2:textHash int2:hashCode="NnSVHsJkpyFoyy" int2:id="asl9RXz0">
      <int2:state int2:type="LegacyProofing" int2:value="Rejected"/>
    </int2:textHash>
    <int2:bookmark int2:bookmarkName="_Int_PQBlxDDB" int2:invalidationBookmarkName="" int2:hashCode="DoV0mm9A1GFLh0" int2:id="9eSzp2i4">
      <int2:state int2:type="LegacyProofing" int2:value="Rejected"/>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132">
    <w:nsid w:val="5ee65c4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1">
    <w:nsid w:val="70a11e7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0">
    <w:nsid w:val="513a4c3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FFFFFF89"/>
    <w:multiLevelType w:val="singleLevel"/>
    <w:tmpl w:val="3F006F58"/>
    <w:lvl w:ilvl="0">
      <w:start w:val="1"/>
      <w:numFmt w:val="bullet"/>
      <w:pStyle w:val="ListBullet"/>
      <w:lvlText w:val=""/>
      <w:lvlJc w:val="left"/>
      <w:pPr>
        <w:tabs>
          <w:tab w:val="num" w:pos="360"/>
        </w:tabs>
        <w:ind w:left="360" w:hanging="360"/>
      </w:pPr>
      <w:rPr>
        <w:rFonts w:hint="default" w:ascii="Symbol" w:hAnsi="Symbol"/>
      </w:rPr>
    </w:lvl>
  </w:abstractNum>
  <w:abstractNum w:abstractNumId="1" w15:restartNumberingAfterBreak="0">
    <w:nsid w:val="013E65F0"/>
    <w:multiLevelType w:val="hybridMultilevel"/>
    <w:tmpl w:val="58F2991A"/>
    <w:lvl w:ilvl="0" w:tplc="7A70B162">
      <w:start w:val="1"/>
      <w:numFmt w:val="decimal"/>
      <w:lvlText w:val="%1."/>
      <w:lvlJc w:val="left"/>
      <w:pPr>
        <w:tabs>
          <w:tab w:val="num" w:pos="720"/>
        </w:tabs>
        <w:ind w:left="720" w:hanging="360"/>
      </w:pPr>
      <w:rPr>
        <w:rFonts w:hint="default" w:cs="Times New Roman"/>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27908B4"/>
    <w:multiLevelType w:val="hybridMultilevel"/>
    <w:tmpl w:val="268E94B0"/>
    <w:lvl w:ilvl="0" w:tplc="7A70B162">
      <w:start w:val="1"/>
      <w:numFmt w:val="decimal"/>
      <w:lvlText w:val="%1."/>
      <w:lvlJc w:val="left"/>
      <w:pPr>
        <w:tabs>
          <w:tab w:val="num" w:pos="720"/>
        </w:tabs>
        <w:ind w:left="720" w:hanging="360"/>
      </w:pPr>
      <w:rPr>
        <w:rFonts w:hint="default" w:cs="Times New Roman"/>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03057A3F"/>
    <w:multiLevelType w:val="hybridMultilevel"/>
    <w:tmpl w:val="3870810A"/>
    <w:lvl w:ilvl="0" w:tplc="04090019">
      <w:start w:val="1"/>
      <w:numFmt w:val="lowerLetter"/>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4" w15:restartNumberingAfterBreak="0">
    <w:nsid w:val="041D796A"/>
    <w:multiLevelType w:val="hybridMultilevel"/>
    <w:tmpl w:val="31086CAA"/>
    <w:lvl w:ilvl="0" w:tplc="7A70B162">
      <w:start w:val="1"/>
      <w:numFmt w:val="decimal"/>
      <w:lvlText w:val="%1."/>
      <w:lvlJc w:val="left"/>
      <w:pPr>
        <w:tabs>
          <w:tab w:val="num" w:pos="720"/>
        </w:tabs>
        <w:ind w:left="720" w:hanging="360"/>
      </w:pPr>
      <w:rPr>
        <w:rFonts w:hint="default" w:cs="Times New Roman"/>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04920B3D"/>
    <w:multiLevelType w:val="hybridMultilevel"/>
    <w:tmpl w:val="A8F40D8A"/>
    <w:lvl w:ilvl="0" w:tplc="7A70B162">
      <w:start w:val="1"/>
      <w:numFmt w:val="decimal"/>
      <w:lvlText w:val="%1."/>
      <w:lvlJc w:val="left"/>
      <w:pPr>
        <w:tabs>
          <w:tab w:val="num" w:pos="720"/>
        </w:tabs>
        <w:ind w:left="720" w:hanging="360"/>
      </w:pPr>
      <w:rPr>
        <w:rFonts w:hint="default" w:cs="Times New Roman"/>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06907285"/>
    <w:multiLevelType w:val="hybridMultilevel"/>
    <w:tmpl w:val="533A6E84"/>
    <w:lvl w:ilvl="0" w:tplc="6742B27E">
      <w:start w:val="1"/>
      <w:numFmt w:val="decimal"/>
      <w:pStyle w:val="Heading1"/>
      <w:lvlText w:val="%1."/>
      <w:lvlJc w:val="left"/>
      <w:pPr>
        <w:tabs>
          <w:tab w:val="num" w:pos="432"/>
        </w:tabs>
        <w:ind w:left="432" w:hanging="432"/>
      </w:pPr>
    </w:lvl>
    <w:lvl w:ilvl="1" w:tplc="0C8A514C">
      <w:start w:val="1"/>
      <w:numFmt w:val="decimal"/>
      <w:pStyle w:val="Heading2"/>
      <w:lvlText w:val="%1.%2"/>
      <w:lvlJc w:val="left"/>
      <w:pPr>
        <w:tabs>
          <w:tab w:val="num" w:pos="576"/>
        </w:tabs>
        <w:ind w:left="576" w:hanging="576"/>
      </w:pPr>
    </w:lvl>
    <w:lvl w:ilvl="2" w:tplc="54B62938">
      <w:start w:val="1"/>
      <w:numFmt w:val="decimal"/>
      <w:pStyle w:val="Heading3"/>
      <w:lvlText w:val="%1.%2.%3"/>
      <w:lvlJc w:val="left"/>
      <w:pPr>
        <w:tabs>
          <w:tab w:val="num" w:pos="720"/>
        </w:tabs>
        <w:ind w:left="720" w:hanging="720"/>
      </w:pPr>
    </w:lvl>
    <w:lvl w:ilvl="3" w:tplc="90F47274">
      <w:start w:val="1"/>
      <w:numFmt w:val="decimal"/>
      <w:pStyle w:val="Heading4"/>
      <w:lvlText w:val="%1.%2.%3.%4"/>
      <w:lvlJc w:val="left"/>
      <w:pPr>
        <w:tabs>
          <w:tab w:val="num" w:pos="864"/>
        </w:tabs>
        <w:ind w:left="864" w:hanging="864"/>
      </w:pPr>
    </w:lvl>
    <w:lvl w:ilvl="4" w:tplc="5FC6A262">
      <w:start w:val="1"/>
      <w:numFmt w:val="decimal"/>
      <w:pStyle w:val="Heading5"/>
      <w:lvlText w:val="%1.%2.%3.%4.%5"/>
      <w:lvlJc w:val="left"/>
      <w:pPr>
        <w:tabs>
          <w:tab w:val="num" w:pos="1008"/>
        </w:tabs>
        <w:ind w:left="1008" w:hanging="1008"/>
      </w:pPr>
    </w:lvl>
    <w:lvl w:ilvl="5" w:tplc="0BCA86C2">
      <w:start w:val="1"/>
      <w:numFmt w:val="decimal"/>
      <w:pStyle w:val="Heading6"/>
      <w:lvlText w:val="%1.%2.%3.%4.%5.%6"/>
      <w:lvlJc w:val="left"/>
      <w:pPr>
        <w:tabs>
          <w:tab w:val="num" w:pos="1152"/>
        </w:tabs>
        <w:ind w:left="1152" w:hanging="1152"/>
      </w:pPr>
    </w:lvl>
    <w:lvl w:ilvl="6" w:tplc="42C8578C">
      <w:start w:val="1"/>
      <w:numFmt w:val="decimal"/>
      <w:pStyle w:val="Heading7"/>
      <w:lvlText w:val="%1.%2.%3.%4.%5.%6.%7"/>
      <w:lvlJc w:val="left"/>
      <w:pPr>
        <w:tabs>
          <w:tab w:val="num" w:pos="1296"/>
        </w:tabs>
        <w:ind w:left="1296" w:hanging="1296"/>
      </w:pPr>
    </w:lvl>
    <w:lvl w:ilvl="7" w:tplc="1E9484CE">
      <w:start w:val="1"/>
      <w:numFmt w:val="decimal"/>
      <w:pStyle w:val="Heading8"/>
      <w:lvlText w:val="%1.%2.%3.%4.%5.%6.%7.%8"/>
      <w:lvlJc w:val="left"/>
      <w:pPr>
        <w:tabs>
          <w:tab w:val="num" w:pos="1440"/>
        </w:tabs>
        <w:ind w:left="1440" w:hanging="1440"/>
      </w:pPr>
    </w:lvl>
    <w:lvl w:ilvl="8" w:tplc="7CE4ADCE">
      <w:start w:val="1"/>
      <w:numFmt w:val="decimal"/>
      <w:pStyle w:val="Heading9"/>
      <w:lvlText w:val="%1.%2.%3.%4.%5.%6.%7.%8.%9"/>
      <w:lvlJc w:val="left"/>
      <w:pPr>
        <w:tabs>
          <w:tab w:val="num" w:pos="1584"/>
        </w:tabs>
        <w:ind w:left="1584" w:hanging="1584"/>
      </w:pPr>
    </w:lvl>
  </w:abstractNum>
  <w:abstractNum w:abstractNumId="7" w15:restartNumberingAfterBreak="0">
    <w:nsid w:val="0725362C"/>
    <w:multiLevelType w:val="hybridMultilevel"/>
    <w:tmpl w:val="3E64ED8E"/>
    <w:lvl w:ilvl="0" w:tplc="0416000F">
      <w:start w:val="1"/>
      <w:numFmt w:val="decimal"/>
      <w:lvlText w:val="%1."/>
      <w:lvlJc w:val="left"/>
      <w:pPr>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079F193B"/>
    <w:multiLevelType w:val="hybridMultilevel"/>
    <w:tmpl w:val="E0C0C6EE"/>
    <w:lvl w:ilvl="0" w:tplc="7A70B162">
      <w:start w:val="1"/>
      <w:numFmt w:val="decimal"/>
      <w:lvlText w:val="%1."/>
      <w:lvlJc w:val="left"/>
      <w:pPr>
        <w:tabs>
          <w:tab w:val="num" w:pos="720"/>
        </w:tabs>
        <w:ind w:left="720" w:hanging="360"/>
      </w:pPr>
      <w:rPr>
        <w:rFonts w:hint="default" w:cs="Times New Roman"/>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0F5D1F12"/>
    <w:multiLevelType w:val="hybridMultilevel"/>
    <w:tmpl w:val="5EB4959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117B46DE"/>
    <w:multiLevelType w:val="hybridMultilevel"/>
    <w:tmpl w:val="091A898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11DB3485"/>
    <w:multiLevelType w:val="hybridMultilevel"/>
    <w:tmpl w:val="0828530C"/>
    <w:lvl w:ilvl="0" w:tplc="7A70B162">
      <w:start w:val="1"/>
      <w:numFmt w:val="decimal"/>
      <w:lvlText w:val="%1."/>
      <w:lvlJc w:val="left"/>
      <w:pPr>
        <w:tabs>
          <w:tab w:val="num" w:pos="720"/>
        </w:tabs>
        <w:ind w:left="720" w:hanging="360"/>
      </w:pPr>
      <w:rPr>
        <w:rFonts w:hint="default" w:cs="Times New Roman"/>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13491AE5"/>
    <w:multiLevelType w:val="hybridMultilevel"/>
    <w:tmpl w:val="08700012"/>
    <w:lvl w:ilvl="0" w:tplc="7A70B162">
      <w:start w:val="1"/>
      <w:numFmt w:val="decimal"/>
      <w:lvlText w:val="%1."/>
      <w:lvlJc w:val="left"/>
      <w:pPr>
        <w:tabs>
          <w:tab w:val="num" w:pos="720"/>
        </w:tabs>
        <w:ind w:left="720" w:hanging="360"/>
      </w:pPr>
      <w:rPr>
        <w:rFonts w:hint="default" w:cs="Times New Roman"/>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13" w15:restartNumberingAfterBreak="0">
    <w:nsid w:val="13527210"/>
    <w:multiLevelType w:val="hybridMultilevel"/>
    <w:tmpl w:val="338E227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145D5719"/>
    <w:multiLevelType w:val="multilevel"/>
    <w:tmpl w:val="A9862C5E"/>
    <w:lvl w:ilvl="0">
      <w:start w:val="1"/>
      <w:numFmt w:val="decimal"/>
      <w:pStyle w:val="PSCReferencia"/>
      <w:lvlText w:val="[%1]"/>
      <w:lvlJc w:val="left"/>
      <w:pPr>
        <w:tabs>
          <w:tab w:val="num" w:pos="360"/>
        </w:tabs>
        <w:ind w:left="360" w:hanging="360"/>
      </w:pPr>
      <w:rPr>
        <w:rFonts w:hint="default" w:cs="Times New Roman"/>
      </w:rPr>
    </w:lvl>
    <w:lvl w:ilvl="1" w:tentative="1">
      <w:start w:val="1"/>
      <w:numFmt w:val="lowerLetter"/>
      <w:lvlText w:val="%2."/>
      <w:lvlJc w:val="left"/>
      <w:pPr>
        <w:tabs>
          <w:tab w:val="num" w:pos="1440"/>
        </w:tabs>
        <w:ind w:left="1440" w:hanging="360"/>
      </w:pPr>
      <w:rPr>
        <w:rFonts w:cs="Times New Roman"/>
      </w:rPr>
    </w:lvl>
    <w:lvl w:ilvl="2" w:tentative="1">
      <w:start w:val="1"/>
      <w:numFmt w:val="lowerRoman"/>
      <w:lvlText w:val="%3."/>
      <w:lvlJc w:val="right"/>
      <w:pPr>
        <w:tabs>
          <w:tab w:val="num" w:pos="2160"/>
        </w:tabs>
        <w:ind w:left="2160" w:hanging="18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lowerLetter"/>
      <w:lvlText w:val="%5."/>
      <w:lvlJc w:val="left"/>
      <w:pPr>
        <w:tabs>
          <w:tab w:val="num" w:pos="3600"/>
        </w:tabs>
        <w:ind w:left="3600" w:hanging="360"/>
      </w:pPr>
      <w:rPr>
        <w:rFonts w:cs="Times New Roman"/>
      </w:rPr>
    </w:lvl>
    <w:lvl w:ilvl="5" w:tentative="1">
      <w:start w:val="1"/>
      <w:numFmt w:val="lowerRoman"/>
      <w:lvlText w:val="%6."/>
      <w:lvlJc w:val="right"/>
      <w:pPr>
        <w:tabs>
          <w:tab w:val="num" w:pos="4320"/>
        </w:tabs>
        <w:ind w:left="4320" w:hanging="18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lowerLetter"/>
      <w:lvlText w:val="%8."/>
      <w:lvlJc w:val="left"/>
      <w:pPr>
        <w:tabs>
          <w:tab w:val="num" w:pos="5760"/>
        </w:tabs>
        <w:ind w:left="5760" w:hanging="360"/>
      </w:pPr>
      <w:rPr>
        <w:rFonts w:cs="Times New Roman"/>
      </w:rPr>
    </w:lvl>
    <w:lvl w:ilvl="8" w:tentative="1">
      <w:start w:val="1"/>
      <w:numFmt w:val="lowerRoman"/>
      <w:lvlText w:val="%9."/>
      <w:lvlJc w:val="right"/>
      <w:pPr>
        <w:tabs>
          <w:tab w:val="num" w:pos="6480"/>
        </w:tabs>
        <w:ind w:left="6480" w:hanging="180"/>
      </w:pPr>
      <w:rPr>
        <w:rFonts w:cs="Times New Roman"/>
      </w:rPr>
    </w:lvl>
  </w:abstractNum>
  <w:abstractNum w:abstractNumId="15" w15:restartNumberingAfterBreak="0">
    <w:nsid w:val="14F65549"/>
    <w:multiLevelType w:val="hybridMultilevel"/>
    <w:tmpl w:val="54E6608E"/>
    <w:lvl w:ilvl="0" w:tplc="7A70B162">
      <w:start w:val="1"/>
      <w:numFmt w:val="decimal"/>
      <w:lvlText w:val="%1."/>
      <w:lvlJc w:val="left"/>
      <w:pPr>
        <w:tabs>
          <w:tab w:val="num" w:pos="720"/>
        </w:tabs>
        <w:ind w:left="720" w:hanging="360"/>
      </w:pPr>
      <w:rPr>
        <w:rFonts w:hint="default" w:cs="Times New Roman"/>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16515DB3"/>
    <w:multiLevelType w:val="hybridMultilevel"/>
    <w:tmpl w:val="EEE20702"/>
    <w:lvl w:ilvl="0" w:tplc="818AFEFA">
      <w:start w:val="1"/>
      <w:numFmt w:val="decimal"/>
      <w:lvlText w:val="%1."/>
      <w:lvlJc w:val="left"/>
      <w:pPr>
        <w:ind w:left="720" w:hanging="360"/>
      </w:pPr>
      <w:rPr>
        <w:rFonts w:hint="default" w:ascii="Times New Roman" w:hAnsi="Times New Roman" w:cs="Times New Roman"/>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17512321"/>
    <w:multiLevelType w:val="hybridMultilevel"/>
    <w:tmpl w:val="A6B4E628"/>
    <w:lvl w:ilvl="0" w:tplc="7A70B162">
      <w:start w:val="1"/>
      <w:numFmt w:val="decimal"/>
      <w:lvlText w:val="%1."/>
      <w:lvlJc w:val="left"/>
      <w:pPr>
        <w:tabs>
          <w:tab w:val="num" w:pos="720"/>
        </w:tabs>
        <w:ind w:left="720" w:hanging="360"/>
      </w:pPr>
      <w:rPr>
        <w:rFonts w:hint="default" w:cs="Times New Roman"/>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18617CFC"/>
    <w:multiLevelType w:val="hybridMultilevel"/>
    <w:tmpl w:val="E4FC5A78"/>
    <w:lvl w:ilvl="0" w:tplc="7A70B162">
      <w:start w:val="1"/>
      <w:numFmt w:val="decimal"/>
      <w:lvlText w:val="%1."/>
      <w:lvlJc w:val="left"/>
      <w:pPr>
        <w:tabs>
          <w:tab w:val="num" w:pos="720"/>
        </w:tabs>
        <w:ind w:left="720" w:hanging="360"/>
      </w:pPr>
      <w:rPr>
        <w:rFonts w:hint="default" w:cs="Times New Roman"/>
      </w:rPr>
    </w:lvl>
    <w:lvl w:ilvl="1" w:tplc="04090019">
      <w:start w:val="1"/>
      <w:numFmt w:val="low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19284773"/>
    <w:multiLevelType w:val="hybridMultilevel"/>
    <w:tmpl w:val="887A29D0"/>
    <w:lvl w:ilvl="0" w:tplc="0416000F">
      <w:start w:val="1"/>
      <w:numFmt w:val="decimal"/>
      <w:lvlText w:val="%1."/>
      <w:lvlJc w:val="left"/>
      <w:pPr>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1AB82AFE"/>
    <w:multiLevelType w:val="hybridMultilevel"/>
    <w:tmpl w:val="2DE401D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1AC94271"/>
    <w:multiLevelType w:val="hybridMultilevel"/>
    <w:tmpl w:val="552007B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1B7B7F07"/>
    <w:multiLevelType w:val="hybridMultilevel"/>
    <w:tmpl w:val="F2E033C0"/>
    <w:lvl w:ilvl="0" w:tplc="7A70B162">
      <w:start w:val="1"/>
      <w:numFmt w:val="decimal"/>
      <w:lvlText w:val="%1."/>
      <w:lvlJc w:val="left"/>
      <w:pPr>
        <w:tabs>
          <w:tab w:val="num" w:pos="720"/>
        </w:tabs>
        <w:ind w:left="720" w:hanging="360"/>
      </w:pPr>
      <w:rPr>
        <w:rFonts w:hint="default" w:cs="Times New Roman"/>
      </w:rPr>
    </w:lvl>
    <w:lvl w:ilvl="1" w:tplc="04160019">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23" w15:restartNumberingAfterBreak="0">
    <w:nsid w:val="1B8B5924"/>
    <w:multiLevelType w:val="hybridMultilevel"/>
    <w:tmpl w:val="EBB89FEE"/>
    <w:lvl w:ilvl="0" w:tplc="7A70B162">
      <w:start w:val="1"/>
      <w:numFmt w:val="decimal"/>
      <w:lvlText w:val="%1."/>
      <w:lvlJc w:val="left"/>
      <w:pPr>
        <w:tabs>
          <w:tab w:val="num" w:pos="720"/>
        </w:tabs>
        <w:ind w:left="720" w:hanging="360"/>
      </w:pPr>
      <w:rPr>
        <w:rFonts w:hint="default" w:cs="Times New Roman"/>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24" w15:restartNumberingAfterBreak="0">
    <w:nsid w:val="1BFA72F8"/>
    <w:multiLevelType w:val="hybridMultilevel"/>
    <w:tmpl w:val="EBB89FEE"/>
    <w:lvl w:ilvl="0" w:tplc="7A70B162">
      <w:start w:val="1"/>
      <w:numFmt w:val="decimal"/>
      <w:lvlText w:val="%1."/>
      <w:lvlJc w:val="left"/>
      <w:pPr>
        <w:tabs>
          <w:tab w:val="num" w:pos="720"/>
        </w:tabs>
        <w:ind w:left="720" w:hanging="360"/>
      </w:pPr>
      <w:rPr>
        <w:rFonts w:hint="default" w:cs="Times New Roman"/>
      </w:rPr>
    </w:lvl>
    <w:lvl w:ilvl="1" w:tplc="04160019">
      <w:start w:val="1"/>
      <w:numFmt w:val="lowerLetter"/>
      <w:lvlText w:val="%2."/>
      <w:lvlJc w:val="left"/>
      <w:pPr>
        <w:tabs>
          <w:tab w:val="num" w:pos="1440"/>
        </w:tabs>
        <w:ind w:left="1440" w:hanging="360"/>
      </w:pPr>
    </w:lvl>
    <w:lvl w:ilvl="2" w:tplc="0416001B">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25" w15:restartNumberingAfterBreak="0">
    <w:nsid w:val="1CF94438"/>
    <w:multiLevelType w:val="hybridMultilevel"/>
    <w:tmpl w:val="ADE0EAB8"/>
    <w:lvl w:ilvl="0" w:tplc="7A70B162">
      <w:start w:val="1"/>
      <w:numFmt w:val="decimal"/>
      <w:lvlText w:val="%1."/>
      <w:lvlJc w:val="left"/>
      <w:pPr>
        <w:tabs>
          <w:tab w:val="num" w:pos="720"/>
        </w:tabs>
        <w:ind w:left="720" w:hanging="360"/>
      </w:pPr>
      <w:rPr>
        <w:rFonts w:hint="default" w:cs="Times New Roman"/>
      </w:rPr>
    </w:lvl>
    <w:lvl w:ilvl="1" w:tplc="04160019">
      <w:start w:val="1"/>
      <w:numFmt w:val="lowerLetter"/>
      <w:lvlText w:val="%2."/>
      <w:lvlJc w:val="left"/>
      <w:pPr>
        <w:tabs>
          <w:tab w:val="num" w:pos="1440"/>
        </w:tabs>
        <w:ind w:left="1440" w:hanging="360"/>
      </w:pPr>
      <w:rPr>
        <w:rFonts w:cs="Times New Roman"/>
      </w:rPr>
    </w:lvl>
    <w:lvl w:ilvl="2" w:tplc="0416001B" w:tentative="1">
      <w:start w:val="1"/>
      <w:numFmt w:val="lowerRoman"/>
      <w:lvlText w:val="%3."/>
      <w:lvlJc w:val="right"/>
      <w:pPr>
        <w:tabs>
          <w:tab w:val="num" w:pos="2160"/>
        </w:tabs>
        <w:ind w:left="2160" w:hanging="180"/>
      </w:pPr>
      <w:rPr>
        <w:rFonts w:cs="Times New Roman"/>
      </w:rPr>
    </w:lvl>
    <w:lvl w:ilvl="3" w:tplc="0416000F" w:tentative="1">
      <w:start w:val="1"/>
      <w:numFmt w:val="decimal"/>
      <w:lvlText w:val="%4."/>
      <w:lvlJc w:val="left"/>
      <w:pPr>
        <w:tabs>
          <w:tab w:val="num" w:pos="2880"/>
        </w:tabs>
        <w:ind w:left="2880" w:hanging="360"/>
      </w:pPr>
      <w:rPr>
        <w:rFonts w:cs="Times New Roman"/>
      </w:rPr>
    </w:lvl>
    <w:lvl w:ilvl="4" w:tplc="04160019" w:tentative="1">
      <w:start w:val="1"/>
      <w:numFmt w:val="lowerLetter"/>
      <w:lvlText w:val="%5."/>
      <w:lvlJc w:val="left"/>
      <w:pPr>
        <w:tabs>
          <w:tab w:val="num" w:pos="3600"/>
        </w:tabs>
        <w:ind w:left="3600" w:hanging="360"/>
      </w:pPr>
      <w:rPr>
        <w:rFonts w:cs="Times New Roman"/>
      </w:rPr>
    </w:lvl>
    <w:lvl w:ilvl="5" w:tplc="0416001B" w:tentative="1">
      <w:start w:val="1"/>
      <w:numFmt w:val="lowerRoman"/>
      <w:lvlText w:val="%6."/>
      <w:lvlJc w:val="right"/>
      <w:pPr>
        <w:tabs>
          <w:tab w:val="num" w:pos="4320"/>
        </w:tabs>
        <w:ind w:left="4320" w:hanging="180"/>
      </w:pPr>
      <w:rPr>
        <w:rFonts w:cs="Times New Roman"/>
      </w:rPr>
    </w:lvl>
    <w:lvl w:ilvl="6" w:tplc="0416000F" w:tentative="1">
      <w:start w:val="1"/>
      <w:numFmt w:val="decimal"/>
      <w:lvlText w:val="%7."/>
      <w:lvlJc w:val="left"/>
      <w:pPr>
        <w:tabs>
          <w:tab w:val="num" w:pos="5040"/>
        </w:tabs>
        <w:ind w:left="5040" w:hanging="360"/>
      </w:pPr>
      <w:rPr>
        <w:rFonts w:cs="Times New Roman"/>
      </w:rPr>
    </w:lvl>
    <w:lvl w:ilvl="7" w:tplc="04160019" w:tentative="1">
      <w:start w:val="1"/>
      <w:numFmt w:val="lowerLetter"/>
      <w:lvlText w:val="%8."/>
      <w:lvlJc w:val="left"/>
      <w:pPr>
        <w:tabs>
          <w:tab w:val="num" w:pos="5760"/>
        </w:tabs>
        <w:ind w:left="5760" w:hanging="360"/>
      </w:pPr>
      <w:rPr>
        <w:rFonts w:cs="Times New Roman"/>
      </w:rPr>
    </w:lvl>
    <w:lvl w:ilvl="8" w:tplc="0416001B" w:tentative="1">
      <w:start w:val="1"/>
      <w:numFmt w:val="lowerRoman"/>
      <w:lvlText w:val="%9."/>
      <w:lvlJc w:val="right"/>
      <w:pPr>
        <w:tabs>
          <w:tab w:val="num" w:pos="6480"/>
        </w:tabs>
        <w:ind w:left="6480" w:hanging="180"/>
      </w:pPr>
      <w:rPr>
        <w:rFonts w:cs="Times New Roman"/>
      </w:rPr>
    </w:lvl>
  </w:abstractNum>
  <w:abstractNum w:abstractNumId="26" w15:restartNumberingAfterBreak="0">
    <w:nsid w:val="1DAF7823"/>
    <w:multiLevelType w:val="hybridMultilevel"/>
    <w:tmpl w:val="4C8E3EDA"/>
    <w:lvl w:ilvl="0" w:tplc="0416000F">
      <w:start w:val="1"/>
      <w:numFmt w:val="decimal"/>
      <w:lvlText w:val="%1."/>
      <w:lvlJc w:val="left"/>
      <w:pPr>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1DF877AE"/>
    <w:multiLevelType w:val="hybridMultilevel"/>
    <w:tmpl w:val="4C8E3EDA"/>
    <w:lvl w:ilvl="0" w:tplc="0416000F">
      <w:start w:val="1"/>
      <w:numFmt w:val="decimal"/>
      <w:lvlText w:val="%1."/>
      <w:lvlJc w:val="left"/>
      <w:pPr>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15:restartNumberingAfterBreak="0">
    <w:nsid w:val="1FFB1637"/>
    <w:multiLevelType w:val="hybridMultilevel"/>
    <w:tmpl w:val="4C8E3EDA"/>
    <w:lvl w:ilvl="0" w:tplc="0416000F">
      <w:start w:val="1"/>
      <w:numFmt w:val="decimal"/>
      <w:lvlText w:val="%1."/>
      <w:lvlJc w:val="left"/>
      <w:pPr>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15:restartNumberingAfterBreak="0">
    <w:nsid w:val="20091E41"/>
    <w:multiLevelType w:val="hybridMultilevel"/>
    <w:tmpl w:val="D09C92C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21987F6A"/>
    <w:multiLevelType w:val="hybridMultilevel"/>
    <w:tmpl w:val="96EC4D76"/>
    <w:lvl w:ilvl="0" w:tplc="7A70B162">
      <w:start w:val="1"/>
      <w:numFmt w:val="decimal"/>
      <w:lvlText w:val="%1."/>
      <w:lvlJc w:val="left"/>
      <w:pPr>
        <w:tabs>
          <w:tab w:val="num" w:pos="720"/>
        </w:tabs>
        <w:ind w:left="720" w:hanging="360"/>
      </w:pPr>
      <w:rPr>
        <w:rFonts w:hint="default" w:cs="Times New Roman"/>
      </w:rPr>
    </w:lvl>
    <w:lvl w:ilvl="1" w:tplc="04160019" w:tentative="1">
      <w:start w:val="1"/>
      <w:numFmt w:val="lowerLetter"/>
      <w:lvlText w:val="%2."/>
      <w:lvlJc w:val="left"/>
      <w:pPr>
        <w:tabs>
          <w:tab w:val="num" w:pos="1440"/>
        </w:tabs>
        <w:ind w:left="1440" w:hanging="360"/>
      </w:pPr>
      <w:rPr>
        <w:rFonts w:cs="Times New Roman"/>
      </w:rPr>
    </w:lvl>
    <w:lvl w:ilvl="2" w:tplc="0416001B" w:tentative="1">
      <w:start w:val="1"/>
      <w:numFmt w:val="lowerRoman"/>
      <w:lvlText w:val="%3."/>
      <w:lvlJc w:val="right"/>
      <w:pPr>
        <w:tabs>
          <w:tab w:val="num" w:pos="2160"/>
        </w:tabs>
        <w:ind w:left="2160" w:hanging="180"/>
      </w:pPr>
      <w:rPr>
        <w:rFonts w:cs="Times New Roman"/>
      </w:rPr>
    </w:lvl>
    <w:lvl w:ilvl="3" w:tplc="0416000F" w:tentative="1">
      <w:start w:val="1"/>
      <w:numFmt w:val="decimal"/>
      <w:lvlText w:val="%4."/>
      <w:lvlJc w:val="left"/>
      <w:pPr>
        <w:tabs>
          <w:tab w:val="num" w:pos="2880"/>
        </w:tabs>
        <w:ind w:left="2880" w:hanging="360"/>
      </w:pPr>
      <w:rPr>
        <w:rFonts w:cs="Times New Roman"/>
      </w:rPr>
    </w:lvl>
    <w:lvl w:ilvl="4" w:tplc="04160019" w:tentative="1">
      <w:start w:val="1"/>
      <w:numFmt w:val="lowerLetter"/>
      <w:lvlText w:val="%5."/>
      <w:lvlJc w:val="left"/>
      <w:pPr>
        <w:tabs>
          <w:tab w:val="num" w:pos="3600"/>
        </w:tabs>
        <w:ind w:left="3600" w:hanging="360"/>
      </w:pPr>
      <w:rPr>
        <w:rFonts w:cs="Times New Roman"/>
      </w:rPr>
    </w:lvl>
    <w:lvl w:ilvl="5" w:tplc="0416001B" w:tentative="1">
      <w:start w:val="1"/>
      <w:numFmt w:val="lowerRoman"/>
      <w:lvlText w:val="%6."/>
      <w:lvlJc w:val="right"/>
      <w:pPr>
        <w:tabs>
          <w:tab w:val="num" w:pos="4320"/>
        </w:tabs>
        <w:ind w:left="4320" w:hanging="180"/>
      </w:pPr>
      <w:rPr>
        <w:rFonts w:cs="Times New Roman"/>
      </w:rPr>
    </w:lvl>
    <w:lvl w:ilvl="6" w:tplc="0416000F" w:tentative="1">
      <w:start w:val="1"/>
      <w:numFmt w:val="decimal"/>
      <w:lvlText w:val="%7."/>
      <w:lvlJc w:val="left"/>
      <w:pPr>
        <w:tabs>
          <w:tab w:val="num" w:pos="5040"/>
        </w:tabs>
        <w:ind w:left="5040" w:hanging="360"/>
      </w:pPr>
      <w:rPr>
        <w:rFonts w:cs="Times New Roman"/>
      </w:rPr>
    </w:lvl>
    <w:lvl w:ilvl="7" w:tplc="04160019" w:tentative="1">
      <w:start w:val="1"/>
      <w:numFmt w:val="lowerLetter"/>
      <w:lvlText w:val="%8."/>
      <w:lvlJc w:val="left"/>
      <w:pPr>
        <w:tabs>
          <w:tab w:val="num" w:pos="5760"/>
        </w:tabs>
        <w:ind w:left="5760" w:hanging="360"/>
      </w:pPr>
      <w:rPr>
        <w:rFonts w:cs="Times New Roman"/>
      </w:rPr>
    </w:lvl>
    <w:lvl w:ilvl="8" w:tplc="0416001B" w:tentative="1">
      <w:start w:val="1"/>
      <w:numFmt w:val="lowerRoman"/>
      <w:lvlText w:val="%9."/>
      <w:lvlJc w:val="right"/>
      <w:pPr>
        <w:tabs>
          <w:tab w:val="num" w:pos="6480"/>
        </w:tabs>
        <w:ind w:left="6480" w:hanging="180"/>
      </w:pPr>
      <w:rPr>
        <w:rFonts w:cs="Times New Roman"/>
      </w:rPr>
    </w:lvl>
  </w:abstractNum>
  <w:abstractNum w:abstractNumId="31" w15:restartNumberingAfterBreak="0">
    <w:nsid w:val="231211D1"/>
    <w:multiLevelType w:val="hybridMultilevel"/>
    <w:tmpl w:val="6052915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15:restartNumberingAfterBreak="0">
    <w:nsid w:val="23E07501"/>
    <w:multiLevelType w:val="hybridMultilevel"/>
    <w:tmpl w:val="396C579C"/>
    <w:lvl w:ilvl="0" w:tplc="0416000F">
      <w:start w:val="1"/>
      <w:numFmt w:val="decimal"/>
      <w:lvlText w:val="%1."/>
      <w:lvlJc w:val="left"/>
      <w:pPr>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15:restartNumberingAfterBreak="0">
    <w:nsid w:val="246C09C5"/>
    <w:multiLevelType w:val="hybridMultilevel"/>
    <w:tmpl w:val="5B02B21E"/>
    <w:lvl w:ilvl="0" w:tplc="FD44CF4A">
      <w:start w:val="1"/>
      <w:numFmt w:val="decimal"/>
      <w:lvlText w:val="%1."/>
      <w:lvlJc w:val="left"/>
      <w:pPr>
        <w:ind w:left="720" w:hanging="360"/>
      </w:pPr>
      <w:rPr>
        <w:rFonts w:hint="default" w:ascii="Times New Roman" w:hAnsi="Times New Roman" w:cs="Times New Roman"/>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15:restartNumberingAfterBreak="0">
    <w:nsid w:val="25322B6F"/>
    <w:multiLevelType w:val="hybridMultilevel"/>
    <w:tmpl w:val="C0B0B30E"/>
    <w:lvl w:ilvl="0" w:tplc="04160001">
      <w:start w:val="1"/>
      <w:numFmt w:val="bullet"/>
      <w:lvlText w:val=""/>
      <w:lvlJc w:val="left"/>
      <w:pPr>
        <w:ind w:left="360" w:hanging="360"/>
      </w:pPr>
      <w:rPr>
        <w:rFonts w:hint="default" w:ascii="Symbol" w:hAnsi="Symbol"/>
      </w:rPr>
    </w:lvl>
    <w:lvl w:ilvl="1" w:tplc="04160003" w:tentative="1">
      <w:start w:val="1"/>
      <w:numFmt w:val="bullet"/>
      <w:lvlText w:val="o"/>
      <w:lvlJc w:val="left"/>
      <w:pPr>
        <w:ind w:left="1080" w:hanging="360"/>
      </w:pPr>
      <w:rPr>
        <w:rFonts w:hint="default" w:ascii="Courier New" w:hAnsi="Courier New" w:cs="Courier New"/>
      </w:rPr>
    </w:lvl>
    <w:lvl w:ilvl="2" w:tplc="04160005" w:tentative="1">
      <w:start w:val="1"/>
      <w:numFmt w:val="bullet"/>
      <w:lvlText w:val=""/>
      <w:lvlJc w:val="left"/>
      <w:pPr>
        <w:ind w:left="1800" w:hanging="360"/>
      </w:pPr>
      <w:rPr>
        <w:rFonts w:hint="default" w:ascii="Wingdings" w:hAnsi="Wingdings"/>
      </w:rPr>
    </w:lvl>
    <w:lvl w:ilvl="3" w:tplc="04160001" w:tentative="1">
      <w:start w:val="1"/>
      <w:numFmt w:val="bullet"/>
      <w:lvlText w:val=""/>
      <w:lvlJc w:val="left"/>
      <w:pPr>
        <w:ind w:left="2520" w:hanging="360"/>
      </w:pPr>
      <w:rPr>
        <w:rFonts w:hint="default" w:ascii="Symbol" w:hAnsi="Symbol"/>
      </w:rPr>
    </w:lvl>
    <w:lvl w:ilvl="4" w:tplc="04160003" w:tentative="1">
      <w:start w:val="1"/>
      <w:numFmt w:val="bullet"/>
      <w:lvlText w:val="o"/>
      <w:lvlJc w:val="left"/>
      <w:pPr>
        <w:ind w:left="3240" w:hanging="360"/>
      </w:pPr>
      <w:rPr>
        <w:rFonts w:hint="default" w:ascii="Courier New" w:hAnsi="Courier New" w:cs="Courier New"/>
      </w:rPr>
    </w:lvl>
    <w:lvl w:ilvl="5" w:tplc="04160005" w:tentative="1">
      <w:start w:val="1"/>
      <w:numFmt w:val="bullet"/>
      <w:lvlText w:val=""/>
      <w:lvlJc w:val="left"/>
      <w:pPr>
        <w:ind w:left="3960" w:hanging="360"/>
      </w:pPr>
      <w:rPr>
        <w:rFonts w:hint="default" w:ascii="Wingdings" w:hAnsi="Wingdings"/>
      </w:rPr>
    </w:lvl>
    <w:lvl w:ilvl="6" w:tplc="04160001" w:tentative="1">
      <w:start w:val="1"/>
      <w:numFmt w:val="bullet"/>
      <w:lvlText w:val=""/>
      <w:lvlJc w:val="left"/>
      <w:pPr>
        <w:ind w:left="4680" w:hanging="360"/>
      </w:pPr>
      <w:rPr>
        <w:rFonts w:hint="default" w:ascii="Symbol" w:hAnsi="Symbol"/>
      </w:rPr>
    </w:lvl>
    <w:lvl w:ilvl="7" w:tplc="04160003" w:tentative="1">
      <w:start w:val="1"/>
      <w:numFmt w:val="bullet"/>
      <w:lvlText w:val="o"/>
      <w:lvlJc w:val="left"/>
      <w:pPr>
        <w:ind w:left="5400" w:hanging="360"/>
      </w:pPr>
      <w:rPr>
        <w:rFonts w:hint="default" w:ascii="Courier New" w:hAnsi="Courier New" w:cs="Courier New"/>
      </w:rPr>
    </w:lvl>
    <w:lvl w:ilvl="8" w:tplc="04160005" w:tentative="1">
      <w:start w:val="1"/>
      <w:numFmt w:val="bullet"/>
      <w:lvlText w:val=""/>
      <w:lvlJc w:val="left"/>
      <w:pPr>
        <w:ind w:left="6120" w:hanging="360"/>
      </w:pPr>
      <w:rPr>
        <w:rFonts w:hint="default" w:ascii="Wingdings" w:hAnsi="Wingdings"/>
      </w:rPr>
    </w:lvl>
  </w:abstractNum>
  <w:abstractNum w:abstractNumId="35" w15:restartNumberingAfterBreak="0">
    <w:nsid w:val="279248AF"/>
    <w:multiLevelType w:val="hybridMultilevel"/>
    <w:tmpl w:val="6210919C"/>
    <w:lvl w:ilvl="0" w:tplc="7A70B162">
      <w:start w:val="1"/>
      <w:numFmt w:val="decimal"/>
      <w:lvlText w:val="%1."/>
      <w:lvlJc w:val="left"/>
      <w:pPr>
        <w:tabs>
          <w:tab w:val="num" w:pos="720"/>
        </w:tabs>
        <w:ind w:left="720" w:hanging="360"/>
      </w:pPr>
      <w:rPr>
        <w:rFonts w:hint="default" w:cs="Times New Roman"/>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 w15:restartNumberingAfterBreak="0">
    <w:nsid w:val="27AB0220"/>
    <w:multiLevelType w:val="hybridMultilevel"/>
    <w:tmpl w:val="8710F92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15:restartNumberingAfterBreak="0">
    <w:nsid w:val="27D55C06"/>
    <w:multiLevelType w:val="hybridMultilevel"/>
    <w:tmpl w:val="166EC412"/>
    <w:lvl w:ilvl="0" w:tplc="7A70B162">
      <w:start w:val="1"/>
      <w:numFmt w:val="decimal"/>
      <w:lvlText w:val="%1."/>
      <w:lvlJc w:val="left"/>
      <w:pPr>
        <w:tabs>
          <w:tab w:val="num" w:pos="720"/>
        </w:tabs>
        <w:ind w:left="720" w:hanging="360"/>
      </w:pPr>
      <w:rPr>
        <w:rFonts w:hint="default" w:cs="Times New Roman"/>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8" w15:restartNumberingAfterBreak="0">
    <w:nsid w:val="28253D21"/>
    <w:multiLevelType w:val="hybridMultilevel"/>
    <w:tmpl w:val="9320C33E"/>
    <w:lvl w:ilvl="0" w:tplc="08090001">
      <w:start w:val="1"/>
      <w:numFmt w:val="bullet"/>
      <w:lvlText w:val=""/>
      <w:lvlJc w:val="left"/>
      <w:pPr>
        <w:ind w:left="720" w:hanging="360"/>
      </w:pPr>
      <w:rPr>
        <w:rFonts w:hint="default" w:ascii="Symbol" w:hAnsi="Symbol"/>
      </w:rPr>
    </w:lvl>
    <w:lvl w:ilvl="1" w:tplc="08090003">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39" w15:restartNumberingAfterBreak="0">
    <w:nsid w:val="2889392E"/>
    <w:multiLevelType w:val="hybridMultilevel"/>
    <w:tmpl w:val="AC4C6A3E"/>
    <w:lvl w:ilvl="0" w:tplc="7A70B162">
      <w:start w:val="1"/>
      <w:numFmt w:val="decimal"/>
      <w:lvlText w:val="%1."/>
      <w:lvlJc w:val="left"/>
      <w:pPr>
        <w:tabs>
          <w:tab w:val="num" w:pos="720"/>
        </w:tabs>
        <w:ind w:left="720" w:hanging="360"/>
      </w:pPr>
      <w:rPr>
        <w:rFonts w:hint="default" w:cs="Times New Roman"/>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0" w15:restartNumberingAfterBreak="0">
    <w:nsid w:val="29891C1A"/>
    <w:multiLevelType w:val="hybridMultilevel"/>
    <w:tmpl w:val="C3D8BEF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1" w15:restartNumberingAfterBreak="0">
    <w:nsid w:val="2DD50297"/>
    <w:multiLevelType w:val="hybridMultilevel"/>
    <w:tmpl w:val="1BD87E4E"/>
    <w:lvl w:ilvl="0" w:tplc="7A70B162">
      <w:start w:val="1"/>
      <w:numFmt w:val="decimal"/>
      <w:lvlText w:val="%1."/>
      <w:lvlJc w:val="left"/>
      <w:pPr>
        <w:tabs>
          <w:tab w:val="num" w:pos="720"/>
        </w:tabs>
        <w:ind w:left="720" w:hanging="360"/>
      </w:pPr>
      <w:rPr>
        <w:rFonts w:hint="default" w:cs="Times New Roman"/>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2" w15:restartNumberingAfterBreak="0">
    <w:nsid w:val="2E9955D7"/>
    <w:multiLevelType w:val="hybridMultilevel"/>
    <w:tmpl w:val="BF804548"/>
    <w:lvl w:ilvl="0" w:tplc="7A70B162">
      <w:start w:val="1"/>
      <w:numFmt w:val="decimal"/>
      <w:lvlText w:val="%1."/>
      <w:lvlJc w:val="left"/>
      <w:pPr>
        <w:tabs>
          <w:tab w:val="num" w:pos="720"/>
        </w:tabs>
        <w:ind w:left="720" w:hanging="360"/>
      </w:pPr>
      <w:rPr>
        <w:rFonts w:hint="default" w:cs="Times New Roman"/>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3" w15:restartNumberingAfterBreak="0">
    <w:nsid w:val="2EB21BC3"/>
    <w:multiLevelType w:val="hybridMultilevel"/>
    <w:tmpl w:val="6BCA9FA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4" w15:restartNumberingAfterBreak="0">
    <w:nsid w:val="2EDF6385"/>
    <w:multiLevelType w:val="hybridMultilevel"/>
    <w:tmpl w:val="6C2C529C"/>
    <w:lvl w:ilvl="0" w:tplc="FD44CF4A">
      <w:start w:val="1"/>
      <w:numFmt w:val="decimal"/>
      <w:lvlText w:val="%1."/>
      <w:lvlJc w:val="left"/>
      <w:pPr>
        <w:ind w:left="720" w:hanging="360"/>
      </w:pPr>
      <w:rPr>
        <w:rFonts w:hint="default" w:ascii="Times New Roman" w:hAnsi="Times New Roman" w:cs="Times New Roman"/>
      </w:rPr>
    </w:lvl>
    <w:lvl w:ilvl="1" w:tplc="04090019">
      <w:start w:val="1"/>
      <w:numFmt w:val="lowerLetter"/>
      <w:lvlText w:val="%2."/>
      <w:lvlJc w:val="left"/>
      <w:pPr>
        <w:tabs>
          <w:tab w:val="num" w:pos="1440"/>
        </w:tabs>
        <w:ind w:left="1440" w:hanging="360"/>
      </w:pPr>
    </w:lvl>
    <w:lvl w:ilvl="2" w:tplc="0416000F">
      <w:start w:val="1"/>
      <w:numFmt w:val="decimal"/>
      <w:lvlText w:val="%3."/>
      <w:lvlJc w:val="left"/>
      <w:pPr>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5" w15:restartNumberingAfterBreak="0">
    <w:nsid w:val="2F99406C"/>
    <w:multiLevelType w:val="hybridMultilevel"/>
    <w:tmpl w:val="3CEE0540"/>
    <w:lvl w:ilvl="0" w:tplc="7A70B162">
      <w:start w:val="1"/>
      <w:numFmt w:val="decimal"/>
      <w:lvlText w:val="%1."/>
      <w:lvlJc w:val="left"/>
      <w:pPr>
        <w:tabs>
          <w:tab w:val="num" w:pos="720"/>
        </w:tabs>
        <w:ind w:left="720" w:hanging="360"/>
      </w:pPr>
      <w:rPr>
        <w:rFonts w:hint="default" w:cs="Times New Roman"/>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6" w15:restartNumberingAfterBreak="0">
    <w:nsid w:val="30601BE1"/>
    <w:multiLevelType w:val="hybridMultilevel"/>
    <w:tmpl w:val="9FE49B0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7" w15:restartNumberingAfterBreak="0">
    <w:nsid w:val="30CD6B29"/>
    <w:multiLevelType w:val="hybridMultilevel"/>
    <w:tmpl w:val="510233A0"/>
    <w:lvl w:ilvl="0" w:tplc="7A70B162">
      <w:start w:val="1"/>
      <w:numFmt w:val="decimal"/>
      <w:lvlText w:val="%1."/>
      <w:lvlJc w:val="left"/>
      <w:pPr>
        <w:tabs>
          <w:tab w:val="num" w:pos="720"/>
        </w:tabs>
        <w:ind w:left="720" w:hanging="360"/>
      </w:pPr>
      <w:rPr>
        <w:rFonts w:hint="default" w:cs="Times New Roman"/>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8" w15:restartNumberingAfterBreak="0">
    <w:nsid w:val="31781599"/>
    <w:multiLevelType w:val="hybridMultilevel"/>
    <w:tmpl w:val="61E8A14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9" w15:restartNumberingAfterBreak="0">
    <w:nsid w:val="325240F0"/>
    <w:multiLevelType w:val="hybridMultilevel"/>
    <w:tmpl w:val="0236406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0" w15:restartNumberingAfterBreak="0">
    <w:nsid w:val="3498652A"/>
    <w:multiLevelType w:val="hybridMultilevel"/>
    <w:tmpl w:val="375AD468"/>
    <w:lvl w:ilvl="0" w:tplc="41C6BC5A">
      <w:start w:val="1"/>
      <w:numFmt w:val="decimal"/>
      <w:lvlText w:val="%1."/>
      <w:lvlJc w:val="left"/>
      <w:pPr>
        <w:tabs>
          <w:tab w:val="num" w:pos="720"/>
        </w:tabs>
        <w:ind w:left="720" w:hanging="360"/>
      </w:pPr>
      <w:rPr>
        <w:rFonts w:hint="default" w:ascii="Times" w:hAnsi="Times"/>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1" w15:restartNumberingAfterBreak="0">
    <w:nsid w:val="35FC3816"/>
    <w:multiLevelType w:val="hybridMultilevel"/>
    <w:tmpl w:val="270C71B2"/>
    <w:lvl w:ilvl="0" w:tplc="0416000F">
      <w:start w:val="1"/>
      <w:numFmt w:val="decimal"/>
      <w:lvlText w:val="%1."/>
      <w:lvlJc w:val="left"/>
      <w:pPr>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2" w15:restartNumberingAfterBreak="0">
    <w:nsid w:val="36FE6E05"/>
    <w:multiLevelType w:val="hybridMultilevel"/>
    <w:tmpl w:val="88E8CBFE"/>
    <w:lvl w:ilvl="0" w:tplc="7A70B162">
      <w:start w:val="1"/>
      <w:numFmt w:val="decimal"/>
      <w:lvlText w:val="%1."/>
      <w:lvlJc w:val="left"/>
      <w:pPr>
        <w:tabs>
          <w:tab w:val="num" w:pos="720"/>
        </w:tabs>
        <w:ind w:left="720" w:hanging="360"/>
      </w:pPr>
      <w:rPr>
        <w:rFonts w:hint="default" w:cs="Times New Roman"/>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3" w15:restartNumberingAfterBreak="0">
    <w:nsid w:val="38420899"/>
    <w:multiLevelType w:val="hybridMultilevel"/>
    <w:tmpl w:val="2264C748"/>
    <w:lvl w:ilvl="0" w:tplc="7A70B162">
      <w:start w:val="1"/>
      <w:numFmt w:val="decimal"/>
      <w:lvlText w:val="%1."/>
      <w:lvlJc w:val="left"/>
      <w:pPr>
        <w:tabs>
          <w:tab w:val="num" w:pos="720"/>
        </w:tabs>
        <w:ind w:left="720" w:hanging="360"/>
      </w:pPr>
      <w:rPr>
        <w:rFonts w:hint="default" w:cs="Times New Roman"/>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4" w15:restartNumberingAfterBreak="0">
    <w:nsid w:val="38FC5940"/>
    <w:multiLevelType w:val="hybridMultilevel"/>
    <w:tmpl w:val="7B0AA766"/>
    <w:lvl w:ilvl="0" w:tplc="7A70B162">
      <w:start w:val="1"/>
      <w:numFmt w:val="decimal"/>
      <w:lvlText w:val="%1."/>
      <w:lvlJc w:val="left"/>
      <w:pPr>
        <w:tabs>
          <w:tab w:val="num" w:pos="720"/>
        </w:tabs>
        <w:ind w:left="720" w:hanging="360"/>
      </w:pPr>
      <w:rPr>
        <w:rFonts w:hint="default" w:cs="Times New Roman"/>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5" w15:restartNumberingAfterBreak="0">
    <w:nsid w:val="39732BA6"/>
    <w:multiLevelType w:val="hybridMultilevel"/>
    <w:tmpl w:val="632C10A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6" w15:restartNumberingAfterBreak="0">
    <w:nsid w:val="3C54263B"/>
    <w:multiLevelType w:val="hybridMultilevel"/>
    <w:tmpl w:val="A2EEF7F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7" w15:restartNumberingAfterBreak="0">
    <w:nsid w:val="3E4D4878"/>
    <w:multiLevelType w:val="hybridMultilevel"/>
    <w:tmpl w:val="D63C6984"/>
    <w:lvl w:ilvl="0" w:tplc="7A70B162">
      <w:start w:val="1"/>
      <w:numFmt w:val="decimal"/>
      <w:lvlText w:val="%1."/>
      <w:lvlJc w:val="left"/>
      <w:pPr>
        <w:tabs>
          <w:tab w:val="num" w:pos="720"/>
        </w:tabs>
        <w:ind w:left="720" w:hanging="360"/>
      </w:pPr>
      <w:rPr>
        <w:rFonts w:hint="default" w:cs="Times New Roman"/>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8" w15:restartNumberingAfterBreak="0">
    <w:nsid w:val="42712F1B"/>
    <w:multiLevelType w:val="hybridMultilevel"/>
    <w:tmpl w:val="9A2ADE06"/>
    <w:lvl w:ilvl="0" w:tplc="818AFEFA">
      <w:start w:val="1"/>
      <w:numFmt w:val="decimal"/>
      <w:lvlText w:val="%1."/>
      <w:lvlJc w:val="left"/>
      <w:pPr>
        <w:ind w:left="720" w:hanging="360"/>
      </w:pPr>
      <w:rPr>
        <w:rFonts w:hint="default" w:ascii="Times New Roman" w:hAnsi="Times New Roman" w:cs="Times New Roman"/>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9" w15:restartNumberingAfterBreak="0">
    <w:nsid w:val="42FE5331"/>
    <w:multiLevelType w:val="hybridMultilevel"/>
    <w:tmpl w:val="79449A3C"/>
    <w:lvl w:ilvl="0" w:tplc="7A70B162">
      <w:start w:val="1"/>
      <w:numFmt w:val="decimal"/>
      <w:lvlText w:val="%1."/>
      <w:lvlJc w:val="left"/>
      <w:pPr>
        <w:tabs>
          <w:tab w:val="num" w:pos="720"/>
        </w:tabs>
        <w:ind w:left="720" w:hanging="360"/>
      </w:pPr>
      <w:rPr>
        <w:rFonts w:hint="default" w:cs="Times New Roman"/>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0" w15:restartNumberingAfterBreak="0">
    <w:nsid w:val="431B238B"/>
    <w:multiLevelType w:val="hybridMultilevel"/>
    <w:tmpl w:val="92C62EA8"/>
    <w:lvl w:ilvl="0" w:tplc="7A70B162">
      <w:start w:val="1"/>
      <w:numFmt w:val="decimal"/>
      <w:lvlText w:val="%1."/>
      <w:lvlJc w:val="left"/>
      <w:pPr>
        <w:tabs>
          <w:tab w:val="num" w:pos="720"/>
        </w:tabs>
        <w:ind w:left="720" w:hanging="360"/>
      </w:pPr>
      <w:rPr>
        <w:rFonts w:hint="default" w:cs="Times New Roman"/>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1" w15:restartNumberingAfterBreak="0">
    <w:nsid w:val="440711D6"/>
    <w:multiLevelType w:val="hybridMultilevel"/>
    <w:tmpl w:val="BED68C4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2" w15:restartNumberingAfterBreak="0">
    <w:nsid w:val="446632F7"/>
    <w:multiLevelType w:val="hybridMultilevel"/>
    <w:tmpl w:val="B2E48AFC"/>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63" w15:restartNumberingAfterBreak="0">
    <w:nsid w:val="44A52CA1"/>
    <w:multiLevelType w:val="hybridMultilevel"/>
    <w:tmpl w:val="CC2A24A6"/>
    <w:lvl w:ilvl="0" w:tplc="818AFEFA">
      <w:start w:val="1"/>
      <w:numFmt w:val="decimal"/>
      <w:lvlText w:val="%1."/>
      <w:lvlJc w:val="left"/>
      <w:pPr>
        <w:ind w:left="720" w:hanging="360"/>
      </w:pPr>
      <w:rPr>
        <w:rFonts w:hint="default" w:ascii="Times New Roman" w:hAnsi="Times New Roman" w:cs="Times New Roman"/>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4" w15:restartNumberingAfterBreak="0">
    <w:nsid w:val="45342E24"/>
    <w:multiLevelType w:val="hybridMultilevel"/>
    <w:tmpl w:val="A6A46EB8"/>
    <w:lvl w:ilvl="0" w:tplc="FF1ED64E">
      <w:start w:val="1"/>
      <w:numFmt w:val="lowerLetter"/>
      <w:lvlText w:val="%1."/>
      <w:lvlJc w:val="left"/>
      <w:pPr>
        <w:ind w:left="1800" w:hanging="360"/>
      </w:pPr>
      <w:rPr>
        <w:rFonts w:hint="default" w:cs="Times New Roman"/>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5" w15:restartNumberingAfterBreak="0">
    <w:nsid w:val="46F852BF"/>
    <w:multiLevelType w:val="hybridMultilevel"/>
    <w:tmpl w:val="4712F992"/>
    <w:lvl w:ilvl="0" w:tplc="0416000F">
      <w:start w:val="1"/>
      <w:numFmt w:val="decimal"/>
      <w:lvlText w:val="%1."/>
      <w:lvlJc w:val="left"/>
      <w:pPr>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6" w15:restartNumberingAfterBreak="0">
    <w:nsid w:val="49BC6A24"/>
    <w:multiLevelType w:val="hybridMultilevel"/>
    <w:tmpl w:val="85CC852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7" w15:restartNumberingAfterBreak="0">
    <w:nsid w:val="49C84C09"/>
    <w:multiLevelType w:val="hybridMultilevel"/>
    <w:tmpl w:val="59C436F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8" w15:restartNumberingAfterBreak="0">
    <w:nsid w:val="49D960F8"/>
    <w:multiLevelType w:val="hybridMultilevel"/>
    <w:tmpl w:val="36BC5A80"/>
    <w:lvl w:ilvl="0" w:tplc="7A70B162">
      <w:start w:val="1"/>
      <w:numFmt w:val="decimal"/>
      <w:lvlText w:val="%1."/>
      <w:lvlJc w:val="left"/>
      <w:pPr>
        <w:tabs>
          <w:tab w:val="num" w:pos="720"/>
        </w:tabs>
        <w:ind w:left="720" w:hanging="360"/>
      </w:pPr>
      <w:rPr>
        <w:rFonts w:hint="default" w:cs="Times New Roman"/>
      </w:rPr>
    </w:lvl>
    <w:lvl w:ilvl="1" w:tplc="04090019">
      <w:start w:val="1"/>
      <w:numFmt w:val="low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9" w15:restartNumberingAfterBreak="0">
    <w:nsid w:val="4AEC0322"/>
    <w:multiLevelType w:val="hybridMultilevel"/>
    <w:tmpl w:val="B2805C6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0" w15:restartNumberingAfterBreak="0">
    <w:nsid w:val="4BF54541"/>
    <w:multiLevelType w:val="hybridMultilevel"/>
    <w:tmpl w:val="2E92039A"/>
    <w:lvl w:ilvl="0" w:tplc="04090001">
      <w:start w:val="1"/>
      <w:numFmt w:val="bullet"/>
      <w:lvlText w:val=""/>
      <w:lvlJc w:val="left"/>
      <w:pPr>
        <w:tabs>
          <w:tab w:val="num" w:pos="720"/>
        </w:tabs>
        <w:ind w:left="720" w:hanging="360"/>
      </w:pPr>
      <w:rPr>
        <w:rFonts w:hint="default" w:ascii="Symbol" w:hAnsi="Symbol"/>
      </w:rPr>
    </w:lvl>
    <w:lvl w:ilvl="1" w:tplc="04090003" w:tentative="1">
      <w:start w:val="1"/>
      <w:numFmt w:val="bullet"/>
      <w:lvlText w:val="o"/>
      <w:lvlJc w:val="left"/>
      <w:pPr>
        <w:tabs>
          <w:tab w:val="num" w:pos="1440"/>
        </w:tabs>
        <w:ind w:left="1440" w:hanging="360"/>
      </w:pPr>
      <w:rPr>
        <w:rFonts w:hint="default" w:ascii="Courier New" w:hAnsi="Courier New" w:cs="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71" w15:restartNumberingAfterBreak="0">
    <w:nsid w:val="4BF67487"/>
    <w:multiLevelType w:val="hybridMultilevel"/>
    <w:tmpl w:val="7040D1D4"/>
    <w:lvl w:ilvl="0" w:tplc="7A70B162">
      <w:start w:val="1"/>
      <w:numFmt w:val="decimal"/>
      <w:lvlText w:val="%1."/>
      <w:lvlJc w:val="left"/>
      <w:pPr>
        <w:tabs>
          <w:tab w:val="num" w:pos="720"/>
        </w:tabs>
        <w:ind w:left="720" w:hanging="360"/>
      </w:pPr>
      <w:rPr>
        <w:rFonts w:hint="default" w:cs="Times New Roman"/>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2" w15:restartNumberingAfterBreak="0">
    <w:nsid w:val="4D615AC5"/>
    <w:multiLevelType w:val="hybridMultilevel"/>
    <w:tmpl w:val="EA404BA0"/>
    <w:lvl w:ilvl="0" w:tplc="04160019">
      <w:start w:val="1"/>
      <w:numFmt w:val="lowerLetter"/>
      <w:lvlText w:val="%1."/>
      <w:lvlJc w:val="left"/>
      <w:pPr>
        <w:ind w:left="144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3" w15:restartNumberingAfterBreak="0">
    <w:nsid w:val="4D6F699F"/>
    <w:multiLevelType w:val="hybridMultilevel"/>
    <w:tmpl w:val="A11AF27E"/>
    <w:lvl w:ilvl="0" w:tplc="7A70B162">
      <w:start w:val="1"/>
      <w:numFmt w:val="decimal"/>
      <w:lvlText w:val="%1."/>
      <w:lvlJc w:val="left"/>
      <w:pPr>
        <w:tabs>
          <w:tab w:val="num" w:pos="720"/>
        </w:tabs>
        <w:ind w:left="720" w:hanging="360"/>
      </w:pPr>
      <w:rPr>
        <w:rFonts w:hint="default" w:cs="Times New Roman"/>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4" w15:restartNumberingAfterBreak="0">
    <w:nsid w:val="4E2F1F72"/>
    <w:multiLevelType w:val="hybridMultilevel"/>
    <w:tmpl w:val="7DEE9C70"/>
    <w:lvl w:ilvl="0" w:tplc="E8A6E3BA">
      <w:start w:val="1"/>
      <w:numFmt w:val="decimal"/>
      <w:lvlText w:val="%1."/>
      <w:lvlJc w:val="left"/>
      <w:pPr>
        <w:tabs>
          <w:tab w:val="num" w:pos="720"/>
        </w:tabs>
        <w:ind w:left="720" w:hanging="360"/>
      </w:pPr>
      <w:rPr>
        <w:rFonts w:hint="default" w:ascii="Times New Roman" w:hAnsi="Times New Roman" w:cs="Times New Roman"/>
        <w:b w:val="0"/>
      </w:rPr>
    </w:lvl>
    <w:lvl w:ilvl="1" w:tplc="17464C4E">
      <w:start w:val="1"/>
      <w:numFmt w:val="lowerLetter"/>
      <w:lvlText w:val="%2."/>
      <w:lvlJc w:val="left"/>
      <w:pPr>
        <w:tabs>
          <w:tab w:val="num" w:pos="1440"/>
        </w:tabs>
        <w:ind w:left="1440" w:hanging="360"/>
      </w:pPr>
      <w:rPr>
        <w:rFonts w:cs="Times New Roman"/>
        <w:b w:val="0"/>
      </w:rPr>
    </w:lvl>
    <w:lvl w:ilvl="2" w:tplc="0416001B" w:tentative="1">
      <w:start w:val="1"/>
      <w:numFmt w:val="lowerRoman"/>
      <w:lvlText w:val="%3."/>
      <w:lvlJc w:val="right"/>
      <w:pPr>
        <w:tabs>
          <w:tab w:val="num" w:pos="2160"/>
        </w:tabs>
        <w:ind w:left="2160" w:hanging="180"/>
      </w:pPr>
      <w:rPr>
        <w:rFonts w:cs="Times New Roman"/>
      </w:rPr>
    </w:lvl>
    <w:lvl w:ilvl="3" w:tplc="0416000F" w:tentative="1">
      <w:start w:val="1"/>
      <w:numFmt w:val="decimal"/>
      <w:lvlText w:val="%4."/>
      <w:lvlJc w:val="left"/>
      <w:pPr>
        <w:tabs>
          <w:tab w:val="num" w:pos="2880"/>
        </w:tabs>
        <w:ind w:left="2880" w:hanging="360"/>
      </w:pPr>
      <w:rPr>
        <w:rFonts w:cs="Times New Roman"/>
      </w:rPr>
    </w:lvl>
    <w:lvl w:ilvl="4" w:tplc="04160019" w:tentative="1">
      <w:start w:val="1"/>
      <w:numFmt w:val="lowerLetter"/>
      <w:lvlText w:val="%5."/>
      <w:lvlJc w:val="left"/>
      <w:pPr>
        <w:tabs>
          <w:tab w:val="num" w:pos="3600"/>
        </w:tabs>
        <w:ind w:left="3600" w:hanging="360"/>
      </w:pPr>
      <w:rPr>
        <w:rFonts w:cs="Times New Roman"/>
      </w:rPr>
    </w:lvl>
    <w:lvl w:ilvl="5" w:tplc="0416001B" w:tentative="1">
      <w:start w:val="1"/>
      <w:numFmt w:val="lowerRoman"/>
      <w:lvlText w:val="%6."/>
      <w:lvlJc w:val="right"/>
      <w:pPr>
        <w:tabs>
          <w:tab w:val="num" w:pos="4320"/>
        </w:tabs>
        <w:ind w:left="4320" w:hanging="180"/>
      </w:pPr>
      <w:rPr>
        <w:rFonts w:cs="Times New Roman"/>
      </w:rPr>
    </w:lvl>
    <w:lvl w:ilvl="6" w:tplc="0416000F" w:tentative="1">
      <w:start w:val="1"/>
      <w:numFmt w:val="decimal"/>
      <w:lvlText w:val="%7."/>
      <w:lvlJc w:val="left"/>
      <w:pPr>
        <w:tabs>
          <w:tab w:val="num" w:pos="5040"/>
        </w:tabs>
        <w:ind w:left="5040" w:hanging="360"/>
      </w:pPr>
      <w:rPr>
        <w:rFonts w:cs="Times New Roman"/>
      </w:rPr>
    </w:lvl>
    <w:lvl w:ilvl="7" w:tplc="04160019" w:tentative="1">
      <w:start w:val="1"/>
      <w:numFmt w:val="lowerLetter"/>
      <w:lvlText w:val="%8."/>
      <w:lvlJc w:val="left"/>
      <w:pPr>
        <w:tabs>
          <w:tab w:val="num" w:pos="5760"/>
        </w:tabs>
        <w:ind w:left="5760" w:hanging="360"/>
      </w:pPr>
      <w:rPr>
        <w:rFonts w:cs="Times New Roman"/>
      </w:rPr>
    </w:lvl>
    <w:lvl w:ilvl="8" w:tplc="0416001B" w:tentative="1">
      <w:start w:val="1"/>
      <w:numFmt w:val="lowerRoman"/>
      <w:lvlText w:val="%9."/>
      <w:lvlJc w:val="right"/>
      <w:pPr>
        <w:tabs>
          <w:tab w:val="num" w:pos="6480"/>
        </w:tabs>
        <w:ind w:left="6480" w:hanging="180"/>
      </w:pPr>
      <w:rPr>
        <w:rFonts w:cs="Times New Roman"/>
      </w:rPr>
    </w:lvl>
  </w:abstractNum>
  <w:abstractNum w:abstractNumId="75" w15:restartNumberingAfterBreak="0">
    <w:nsid w:val="4F914496"/>
    <w:multiLevelType w:val="hybridMultilevel"/>
    <w:tmpl w:val="C2C0E05A"/>
    <w:lvl w:ilvl="0" w:tplc="7A70B162">
      <w:start w:val="1"/>
      <w:numFmt w:val="decimal"/>
      <w:lvlText w:val="%1."/>
      <w:lvlJc w:val="left"/>
      <w:pPr>
        <w:tabs>
          <w:tab w:val="num" w:pos="720"/>
        </w:tabs>
        <w:ind w:left="720" w:hanging="360"/>
      </w:pPr>
      <w:rPr>
        <w:rFonts w:hint="default" w:cs="Times New Roman"/>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6" w15:restartNumberingAfterBreak="0">
    <w:nsid w:val="51656153"/>
    <w:multiLevelType w:val="hybridMultilevel"/>
    <w:tmpl w:val="D5CA3A08"/>
    <w:lvl w:ilvl="0" w:tplc="0416000F">
      <w:start w:val="1"/>
      <w:numFmt w:val="decimal"/>
      <w:lvlText w:val="%1."/>
      <w:lvlJc w:val="left"/>
      <w:pPr>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7" w15:restartNumberingAfterBreak="0">
    <w:nsid w:val="51986CC1"/>
    <w:multiLevelType w:val="hybridMultilevel"/>
    <w:tmpl w:val="04F2F3E8"/>
    <w:lvl w:ilvl="0" w:tplc="FD44CF4A">
      <w:start w:val="1"/>
      <w:numFmt w:val="decimal"/>
      <w:lvlText w:val="%1."/>
      <w:lvlJc w:val="left"/>
      <w:pPr>
        <w:ind w:left="720" w:hanging="360"/>
      </w:pPr>
      <w:rPr>
        <w:rFonts w:hint="default" w:ascii="Times New Roman" w:hAnsi="Times New Roman" w:cs="Times New Roman"/>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8" w15:restartNumberingAfterBreak="0">
    <w:nsid w:val="52264F75"/>
    <w:multiLevelType w:val="hybridMultilevel"/>
    <w:tmpl w:val="FD60E2A2"/>
    <w:lvl w:ilvl="0" w:tplc="08090001">
      <w:start w:val="1"/>
      <w:numFmt w:val="bullet"/>
      <w:lvlText w:val=""/>
      <w:lvlJc w:val="left"/>
      <w:pPr>
        <w:ind w:left="720" w:hanging="360"/>
      </w:pPr>
      <w:rPr>
        <w:rFonts w:hint="default" w:ascii="Symbol" w:hAnsi="Symbol"/>
      </w:rPr>
    </w:lvl>
    <w:lvl w:ilvl="1" w:tplc="08090003">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79" w15:restartNumberingAfterBreak="0">
    <w:nsid w:val="5247235D"/>
    <w:multiLevelType w:val="hybridMultilevel"/>
    <w:tmpl w:val="1F1826FC"/>
    <w:lvl w:ilvl="0" w:tplc="2DCA0968">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0" w15:restartNumberingAfterBreak="0">
    <w:nsid w:val="52D154CD"/>
    <w:multiLevelType w:val="hybridMultilevel"/>
    <w:tmpl w:val="EE6EAB74"/>
    <w:lvl w:ilvl="0" w:tplc="04160019">
      <w:start w:val="1"/>
      <w:numFmt w:val="lowerLetter"/>
      <w:lvlText w:val="%1."/>
      <w:lvlJc w:val="left"/>
      <w:pPr>
        <w:ind w:left="144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1" w15:restartNumberingAfterBreak="0">
    <w:nsid w:val="536048BA"/>
    <w:multiLevelType w:val="hybridMultilevel"/>
    <w:tmpl w:val="375AD468"/>
    <w:lvl w:ilvl="0" w:tplc="41C6BC5A">
      <w:start w:val="1"/>
      <w:numFmt w:val="decimal"/>
      <w:lvlText w:val="%1."/>
      <w:lvlJc w:val="left"/>
      <w:pPr>
        <w:tabs>
          <w:tab w:val="num" w:pos="720"/>
        </w:tabs>
        <w:ind w:left="720" w:hanging="360"/>
      </w:pPr>
      <w:rPr>
        <w:rFonts w:hint="default" w:ascii="Times" w:hAnsi="Times"/>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2" w15:restartNumberingAfterBreak="0">
    <w:nsid w:val="54017FC8"/>
    <w:multiLevelType w:val="hybridMultilevel"/>
    <w:tmpl w:val="D950946E"/>
    <w:lvl w:ilvl="0" w:tplc="7A70B162">
      <w:start w:val="1"/>
      <w:numFmt w:val="decimal"/>
      <w:lvlText w:val="%1."/>
      <w:lvlJc w:val="left"/>
      <w:pPr>
        <w:tabs>
          <w:tab w:val="num" w:pos="720"/>
        </w:tabs>
        <w:ind w:left="720" w:hanging="360"/>
      </w:pPr>
      <w:rPr>
        <w:rFonts w:hint="default" w:cs="Times New Roman"/>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3" w15:restartNumberingAfterBreak="0">
    <w:nsid w:val="555859FF"/>
    <w:multiLevelType w:val="hybridMultilevel"/>
    <w:tmpl w:val="9F54C3B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4" w15:restartNumberingAfterBreak="0">
    <w:nsid w:val="58AC1080"/>
    <w:multiLevelType w:val="hybridMultilevel"/>
    <w:tmpl w:val="563E126A"/>
    <w:lvl w:ilvl="0" w:tplc="0416000F">
      <w:start w:val="1"/>
      <w:numFmt w:val="decimal"/>
      <w:lvlText w:val="%1."/>
      <w:lvlJc w:val="left"/>
      <w:pPr>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5" w15:restartNumberingAfterBreak="0">
    <w:nsid w:val="5BE82DBD"/>
    <w:multiLevelType w:val="hybridMultilevel"/>
    <w:tmpl w:val="DC4C010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6" w15:restartNumberingAfterBreak="0">
    <w:nsid w:val="5C3F23EB"/>
    <w:multiLevelType w:val="hybridMultilevel"/>
    <w:tmpl w:val="49547A58"/>
    <w:lvl w:ilvl="0" w:tplc="0416000F">
      <w:start w:val="1"/>
      <w:numFmt w:val="decimal"/>
      <w:lvlText w:val="%1."/>
      <w:lvlJc w:val="left"/>
      <w:pPr>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7" w15:restartNumberingAfterBreak="0">
    <w:nsid w:val="5CC403DF"/>
    <w:multiLevelType w:val="hybridMultilevel"/>
    <w:tmpl w:val="56241B3E"/>
    <w:lvl w:ilvl="0" w:tplc="0416000F">
      <w:start w:val="1"/>
      <w:numFmt w:val="decimal"/>
      <w:lvlText w:val="%1."/>
      <w:lvlJc w:val="left"/>
      <w:pPr>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8" w15:restartNumberingAfterBreak="0">
    <w:nsid w:val="5CD10678"/>
    <w:multiLevelType w:val="hybridMultilevel"/>
    <w:tmpl w:val="28CA4D9C"/>
    <w:lvl w:ilvl="0" w:tplc="7A70B162">
      <w:start w:val="1"/>
      <w:numFmt w:val="decimal"/>
      <w:lvlText w:val="%1."/>
      <w:lvlJc w:val="left"/>
      <w:pPr>
        <w:tabs>
          <w:tab w:val="num" w:pos="720"/>
        </w:tabs>
        <w:ind w:left="720" w:hanging="360"/>
      </w:pPr>
      <w:rPr>
        <w:rFonts w:hint="default" w:cs="Times New Roman"/>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9" w15:restartNumberingAfterBreak="0">
    <w:nsid w:val="5DFD0CF1"/>
    <w:multiLevelType w:val="hybridMultilevel"/>
    <w:tmpl w:val="B204D1C6"/>
    <w:lvl w:ilvl="0" w:tplc="0416000F">
      <w:start w:val="1"/>
      <w:numFmt w:val="decimal"/>
      <w:lvlText w:val="%1."/>
      <w:lvlJc w:val="left"/>
      <w:pPr>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0" w15:restartNumberingAfterBreak="0">
    <w:nsid w:val="5E356183"/>
    <w:multiLevelType w:val="hybridMultilevel"/>
    <w:tmpl w:val="6AC8D8B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1" w15:restartNumberingAfterBreak="0">
    <w:nsid w:val="5E4261BC"/>
    <w:multiLevelType w:val="hybridMultilevel"/>
    <w:tmpl w:val="743A57F0"/>
    <w:lvl w:ilvl="0" w:tplc="7A70B162">
      <w:start w:val="1"/>
      <w:numFmt w:val="decimal"/>
      <w:lvlText w:val="%1."/>
      <w:lvlJc w:val="left"/>
      <w:pPr>
        <w:tabs>
          <w:tab w:val="num" w:pos="720"/>
        </w:tabs>
        <w:ind w:left="720" w:hanging="360"/>
      </w:pPr>
      <w:rPr>
        <w:rFonts w:hint="default" w:cs="Times New Roman"/>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2" w15:restartNumberingAfterBreak="0">
    <w:nsid w:val="5E9A7B28"/>
    <w:multiLevelType w:val="hybridMultilevel"/>
    <w:tmpl w:val="E9CA8010"/>
    <w:lvl w:ilvl="0" w:tplc="7A70B162">
      <w:start w:val="1"/>
      <w:numFmt w:val="decimal"/>
      <w:lvlText w:val="%1."/>
      <w:lvlJc w:val="left"/>
      <w:pPr>
        <w:tabs>
          <w:tab w:val="num" w:pos="720"/>
        </w:tabs>
        <w:ind w:left="720" w:hanging="360"/>
      </w:pPr>
      <w:rPr>
        <w:rFonts w:hint="default" w:cs="Times New Roman"/>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3" w15:restartNumberingAfterBreak="0">
    <w:nsid w:val="5ECE496A"/>
    <w:multiLevelType w:val="hybridMultilevel"/>
    <w:tmpl w:val="3252F5CE"/>
    <w:lvl w:ilvl="0" w:tplc="818AFEFA">
      <w:start w:val="1"/>
      <w:numFmt w:val="decimal"/>
      <w:lvlText w:val="%1."/>
      <w:lvlJc w:val="left"/>
      <w:pPr>
        <w:ind w:left="720" w:hanging="360"/>
      </w:pPr>
      <w:rPr>
        <w:rFonts w:hint="default" w:ascii="Times New Roman" w:hAnsi="Times New Roman" w:cs="Times New Roman"/>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4" w15:restartNumberingAfterBreak="0">
    <w:nsid w:val="5F5643B1"/>
    <w:multiLevelType w:val="hybridMultilevel"/>
    <w:tmpl w:val="448C457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5" w15:restartNumberingAfterBreak="0">
    <w:nsid w:val="5F9D6387"/>
    <w:multiLevelType w:val="hybridMultilevel"/>
    <w:tmpl w:val="003659D0"/>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96" w15:restartNumberingAfterBreak="0">
    <w:nsid w:val="5FFC0895"/>
    <w:multiLevelType w:val="hybridMultilevel"/>
    <w:tmpl w:val="E00810E8"/>
    <w:lvl w:ilvl="0" w:tplc="7A70B162">
      <w:start w:val="1"/>
      <w:numFmt w:val="decimal"/>
      <w:lvlText w:val="%1."/>
      <w:lvlJc w:val="left"/>
      <w:pPr>
        <w:tabs>
          <w:tab w:val="num" w:pos="720"/>
        </w:tabs>
        <w:ind w:left="720" w:hanging="360"/>
      </w:pPr>
      <w:rPr>
        <w:rFonts w:hint="default" w:cs="Times New Roman"/>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97" w15:restartNumberingAfterBreak="0">
    <w:nsid w:val="60893F21"/>
    <w:multiLevelType w:val="hybridMultilevel"/>
    <w:tmpl w:val="294EEDDE"/>
    <w:lvl w:ilvl="0" w:tplc="FD44CF4A">
      <w:start w:val="1"/>
      <w:numFmt w:val="decimal"/>
      <w:lvlText w:val="%1."/>
      <w:lvlJc w:val="left"/>
      <w:pPr>
        <w:ind w:left="720" w:hanging="360"/>
      </w:pPr>
      <w:rPr>
        <w:rFonts w:hint="default" w:ascii="Times New Roman" w:hAnsi="Times New Roman" w:cs="Times New Roman"/>
      </w:r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8" w15:restartNumberingAfterBreak="0">
    <w:nsid w:val="609A39B6"/>
    <w:multiLevelType w:val="hybridMultilevel"/>
    <w:tmpl w:val="C4B270D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9" w15:restartNumberingAfterBreak="0">
    <w:nsid w:val="61611EB4"/>
    <w:multiLevelType w:val="hybridMultilevel"/>
    <w:tmpl w:val="47FE3942"/>
    <w:lvl w:ilvl="0" w:tplc="06A8DF8A">
      <w:start w:val="1"/>
      <w:numFmt w:val="decimal"/>
      <w:lvlText w:val="%1."/>
      <w:lvlJc w:val="left"/>
      <w:pPr>
        <w:tabs>
          <w:tab w:val="num" w:pos="720"/>
        </w:tabs>
        <w:ind w:left="720" w:hanging="360"/>
      </w:pPr>
      <w:rPr>
        <w:rFonts w:hint="default" w:ascii="Times New Roman" w:hAnsi="Times New Roman" w:cs="Times New Roman"/>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0" w15:restartNumberingAfterBreak="0">
    <w:nsid w:val="62872BD0"/>
    <w:multiLevelType w:val="hybridMultilevel"/>
    <w:tmpl w:val="2CCA964C"/>
    <w:lvl w:ilvl="0" w:tplc="7A70B162">
      <w:start w:val="1"/>
      <w:numFmt w:val="decimal"/>
      <w:lvlText w:val="%1."/>
      <w:lvlJc w:val="left"/>
      <w:pPr>
        <w:tabs>
          <w:tab w:val="num" w:pos="720"/>
        </w:tabs>
        <w:ind w:left="720" w:hanging="360"/>
      </w:pPr>
      <w:rPr>
        <w:rFonts w:hint="default" w:cs="Times New Roman"/>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1" w15:restartNumberingAfterBreak="0">
    <w:nsid w:val="639C2EE6"/>
    <w:multiLevelType w:val="hybridMultilevel"/>
    <w:tmpl w:val="E6BAEEF2"/>
    <w:lvl w:ilvl="0" w:tplc="7A70B162">
      <w:start w:val="1"/>
      <w:numFmt w:val="decimal"/>
      <w:lvlText w:val="%1."/>
      <w:lvlJc w:val="left"/>
      <w:pPr>
        <w:tabs>
          <w:tab w:val="num" w:pos="720"/>
        </w:tabs>
        <w:ind w:left="720" w:hanging="360"/>
      </w:pPr>
      <w:rPr>
        <w:rFonts w:hint="default" w:cs="Times New Roman"/>
      </w:rPr>
    </w:lvl>
    <w:lvl w:ilvl="1" w:tplc="04160019">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102" w15:restartNumberingAfterBreak="0">
    <w:nsid w:val="6494479D"/>
    <w:multiLevelType w:val="hybridMultilevel"/>
    <w:tmpl w:val="2648ECA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3" w15:restartNumberingAfterBreak="0">
    <w:nsid w:val="668248BB"/>
    <w:multiLevelType w:val="hybridMultilevel"/>
    <w:tmpl w:val="DAD6E232"/>
    <w:lvl w:ilvl="0" w:tplc="0416000F">
      <w:start w:val="1"/>
      <w:numFmt w:val="decimal"/>
      <w:lvlText w:val="%1."/>
      <w:lvlJc w:val="left"/>
      <w:pPr>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4" w15:restartNumberingAfterBreak="0">
    <w:nsid w:val="68025927"/>
    <w:multiLevelType w:val="hybridMultilevel"/>
    <w:tmpl w:val="D2441B6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5" w15:restartNumberingAfterBreak="0">
    <w:nsid w:val="68DF7CDD"/>
    <w:multiLevelType w:val="hybridMultilevel"/>
    <w:tmpl w:val="EA929A12"/>
    <w:lvl w:ilvl="0" w:tplc="E8A6E3BA">
      <w:start w:val="1"/>
      <w:numFmt w:val="decimal"/>
      <w:lvlText w:val="%1."/>
      <w:lvlJc w:val="left"/>
      <w:pPr>
        <w:tabs>
          <w:tab w:val="num" w:pos="720"/>
        </w:tabs>
        <w:ind w:left="720" w:hanging="360"/>
      </w:pPr>
      <w:rPr>
        <w:rFonts w:hint="default" w:ascii="Times New Roman" w:hAnsi="Times New Roman" w:cs="Times New Roman"/>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6" w15:restartNumberingAfterBreak="0">
    <w:nsid w:val="6D0D538C"/>
    <w:multiLevelType w:val="hybridMultilevel"/>
    <w:tmpl w:val="C15EDDDA"/>
    <w:lvl w:ilvl="0" w:tplc="E8A6E3BA">
      <w:start w:val="1"/>
      <w:numFmt w:val="decimal"/>
      <w:lvlText w:val="%1."/>
      <w:lvlJc w:val="left"/>
      <w:pPr>
        <w:tabs>
          <w:tab w:val="num" w:pos="720"/>
        </w:tabs>
        <w:ind w:left="720" w:hanging="360"/>
      </w:pPr>
      <w:rPr>
        <w:rFonts w:hint="default" w:ascii="Times New Roman" w:hAnsi="Times New Roman" w:cs="Times New Roman"/>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7" w15:restartNumberingAfterBreak="0">
    <w:nsid w:val="6D245ACC"/>
    <w:multiLevelType w:val="hybridMultilevel"/>
    <w:tmpl w:val="09DEE2C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8" w15:restartNumberingAfterBreak="0">
    <w:nsid w:val="6DB46066"/>
    <w:multiLevelType w:val="hybridMultilevel"/>
    <w:tmpl w:val="CAD6F6F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9" w15:restartNumberingAfterBreak="0">
    <w:nsid w:val="6DBD3F1E"/>
    <w:multiLevelType w:val="hybridMultilevel"/>
    <w:tmpl w:val="53F667B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0" w15:restartNumberingAfterBreak="0">
    <w:nsid w:val="6E080B14"/>
    <w:multiLevelType w:val="hybridMultilevel"/>
    <w:tmpl w:val="B0E275D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1" w15:restartNumberingAfterBreak="0">
    <w:nsid w:val="70677536"/>
    <w:multiLevelType w:val="hybridMultilevel"/>
    <w:tmpl w:val="96EC4D76"/>
    <w:lvl w:ilvl="0" w:tplc="7A70B162">
      <w:start w:val="1"/>
      <w:numFmt w:val="decimal"/>
      <w:lvlText w:val="%1."/>
      <w:lvlJc w:val="left"/>
      <w:pPr>
        <w:tabs>
          <w:tab w:val="num" w:pos="720"/>
        </w:tabs>
        <w:ind w:left="720" w:hanging="360"/>
      </w:pPr>
      <w:rPr>
        <w:rFonts w:hint="default" w:cs="Times New Roman"/>
      </w:rPr>
    </w:lvl>
    <w:lvl w:ilvl="1" w:tplc="04160019" w:tentative="1">
      <w:start w:val="1"/>
      <w:numFmt w:val="lowerLetter"/>
      <w:lvlText w:val="%2."/>
      <w:lvlJc w:val="left"/>
      <w:pPr>
        <w:tabs>
          <w:tab w:val="num" w:pos="1440"/>
        </w:tabs>
        <w:ind w:left="1440" w:hanging="360"/>
      </w:pPr>
      <w:rPr>
        <w:rFonts w:cs="Times New Roman"/>
      </w:rPr>
    </w:lvl>
    <w:lvl w:ilvl="2" w:tplc="0416001B" w:tentative="1">
      <w:start w:val="1"/>
      <w:numFmt w:val="lowerRoman"/>
      <w:lvlText w:val="%3."/>
      <w:lvlJc w:val="right"/>
      <w:pPr>
        <w:tabs>
          <w:tab w:val="num" w:pos="2160"/>
        </w:tabs>
        <w:ind w:left="2160" w:hanging="180"/>
      </w:pPr>
      <w:rPr>
        <w:rFonts w:cs="Times New Roman"/>
      </w:rPr>
    </w:lvl>
    <w:lvl w:ilvl="3" w:tplc="0416000F" w:tentative="1">
      <w:start w:val="1"/>
      <w:numFmt w:val="decimal"/>
      <w:lvlText w:val="%4."/>
      <w:lvlJc w:val="left"/>
      <w:pPr>
        <w:tabs>
          <w:tab w:val="num" w:pos="2880"/>
        </w:tabs>
        <w:ind w:left="2880" w:hanging="360"/>
      </w:pPr>
      <w:rPr>
        <w:rFonts w:cs="Times New Roman"/>
      </w:rPr>
    </w:lvl>
    <w:lvl w:ilvl="4" w:tplc="04160019" w:tentative="1">
      <w:start w:val="1"/>
      <w:numFmt w:val="lowerLetter"/>
      <w:lvlText w:val="%5."/>
      <w:lvlJc w:val="left"/>
      <w:pPr>
        <w:tabs>
          <w:tab w:val="num" w:pos="3600"/>
        </w:tabs>
        <w:ind w:left="3600" w:hanging="360"/>
      </w:pPr>
      <w:rPr>
        <w:rFonts w:cs="Times New Roman"/>
      </w:rPr>
    </w:lvl>
    <w:lvl w:ilvl="5" w:tplc="0416001B" w:tentative="1">
      <w:start w:val="1"/>
      <w:numFmt w:val="lowerRoman"/>
      <w:lvlText w:val="%6."/>
      <w:lvlJc w:val="right"/>
      <w:pPr>
        <w:tabs>
          <w:tab w:val="num" w:pos="4320"/>
        </w:tabs>
        <w:ind w:left="4320" w:hanging="180"/>
      </w:pPr>
      <w:rPr>
        <w:rFonts w:cs="Times New Roman"/>
      </w:rPr>
    </w:lvl>
    <w:lvl w:ilvl="6" w:tplc="0416000F" w:tentative="1">
      <w:start w:val="1"/>
      <w:numFmt w:val="decimal"/>
      <w:lvlText w:val="%7."/>
      <w:lvlJc w:val="left"/>
      <w:pPr>
        <w:tabs>
          <w:tab w:val="num" w:pos="5040"/>
        </w:tabs>
        <w:ind w:left="5040" w:hanging="360"/>
      </w:pPr>
      <w:rPr>
        <w:rFonts w:cs="Times New Roman"/>
      </w:rPr>
    </w:lvl>
    <w:lvl w:ilvl="7" w:tplc="04160019" w:tentative="1">
      <w:start w:val="1"/>
      <w:numFmt w:val="lowerLetter"/>
      <w:lvlText w:val="%8."/>
      <w:lvlJc w:val="left"/>
      <w:pPr>
        <w:tabs>
          <w:tab w:val="num" w:pos="5760"/>
        </w:tabs>
        <w:ind w:left="5760" w:hanging="360"/>
      </w:pPr>
      <w:rPr>
        <w:rFonts w:cs="Times New Roman"/>
      </w:rPr>
    </w:lvl>
    <w:lvl w:ilvl="8" w:tplc="0416001B" w:tentative="1">
      <w:start w:val="1"/>
      <w:numFmt w:val="lowerRoman"/>
      <w:lvlText w:val="%9."/>
      <w:lvlJc w:val="right"/>
      <w:pPr>
        <w:tabs>
          <w:tab w:val="num" w:pos="6480"/>
        </w:tabs>
        <w:ind w:left="6480" w:hanging="180"/>
      </w:pPr>
      <w:rPr>
        <w:rFonts w:cs="Times New Roman"/>
      </w:rPr>
    </w:lvl>
  </w:abstractNum>
  <w:abstractNum w:abstractNumId="112" w15:restartNumberingAfterBreak="0">
    <w:nsid w:val="71786174"/>
    <w:multiLevelType w:val="hybridMultilevel"/>
    <w:tmpl w:val="31086CAA"/>
    <w:lvl w:ilvl="0" w:tplc="7A70B162">
      <w:start w:val="1"/>
      <w:numFmt w:val="decimal"/>
      <w:lvlText w:val="%1."/>
      <w:lvlJc w:val="left"/>
      <w:pPr>
        <w:tabs>
          <w:tab w:val="num" w:pos="720"/>
        </w:tabs>
        <w:ind w:left="720" w:hanging="360"/>
      </w:pPr>
      <w:rPr>
        <w:rFonts w:hint="default" w:cs="Times New Roman"/>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3" w15:restartNumberingAfterBreak="0">
    <w:nsid w:val="71982233"/>
    <w:multiLevelType w:val="hybridMultilevel"/>
    <w:tmpl w:val="6C5A527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4" w15:restartNumberingAfterBreak="0">
    <w:nsid w:val="72102B2A"/>
    <w:multiLevelType w:val="hybridMultilevel"/>
    <w:tmpl w:val="270C71B2"/>
    <w:lvl w:ilvl="0" w:tplc="0416000F">
      <w:start w:val="1"/>
      <w:numFmt w:val="decimal"/>
      <w:lvlText w:val="%1."/>
      <w:lvlJc w:val="left"/>
      <w:pPr>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5" w15:restartNumberingAfterBreak="0">
    <w:nsid w:val="73DF10DF"/>
    <w:multiLevelType w:val="hybridMultilevel"/>
    <w:tmpl w:val="EFC877C6"/>
    <w:lvl w:ilvl="0" w:tplc="04090019">
      <w:start w:val="1"/>
      <w:numFmt w:val="lowerLetter"/>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16" w15:restartNumberingAfterBreak="0">
    <w:nsid w:val="7407079A"/>
    <w:multiLevelType w:val="hybridMultilevel"/>
    <w:tmpl w:val="9A2ADE06"/>
    <w:lvl w:ilvl="0" w:tplc="818AFEFA">
      <w:start w:val="1"/>
      <w:numFmt w:val="decimal"/>
      <w:lvlText w:val="%1."/>
      <w:lvlJc w:val="left"/>
      <w:pPr>
        <w:ind w:left="720" w:hanging="360"/>
      </w:pPr>
      <w:rPr>
        <w:rFonts w:hint="default" w:ascii="Times New Roman" w:hAnsi="Times New Roman" w:cs="Times New Roman"/>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7" w15:restartNumberingAfterBreak="0">
    <w:nsid w:val="755E69EB"/>
    <w:multiLevelType w:val="hybridMultilevel"/>
    <w:tmpl w:val="9D9CDAB0"/>
    <w:lvl w:ilvl="0" w:tplc="0416000F">
      <w:start w:val="1"/>
      <w:numFmt w:val="decimal"/>
      <w:lvlText w:val="%1."/>
      <w:lvlJc w:val="left"/>
      <w:pPr>
        <w:ind w:left="720" w:hanging="360"/>
      </w:pPr>
    </w:lvl>
    <w:lvl w:ilvl="1" w:tplc="04090001">
      <w:start w:val="1"/>
      <w:numFmt w:val="bullet"/>
      <w:lvlText w:val=""/>
      <w:lvlJc w:val="left"/>
      <w:pPr>
        <w:tabs>
          <w:tab w:val="num" w:pos="1440"/>
        </w:tabs>
        <w:ind w:left="1440" w:hanging="360"/>
      </w:pPr>
      <w:rPr>
        <w:rFonts w:hint="default" w:ascii="Symbol" w:hAnsi="Symbol"/>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8" w15:restartNumberingAfterBreak="0">
    <w:nsid w:val="75B563D2"/>
    <w:multiLevelType w:val="hybridMultilevel"/>
    <w:tmpl w:val="60981B6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9" w15:restartNumberingAfterBreak="0">
    <w:nsid w:val="763408C7"/>
    <w:multiLevelType w:val="hybridMultilevel"/>
    <w:tmpl w:val="96EC4D76"/>
    <w:lvl w:ilvl="0" w:tplc="7A70B162">
      <w:start w:val="1"/>
      <w:numFmt w:val="decimal"/>
      <w:lvlText w:val="%1."/>
      <w:lvlJc w:val="left"/>
      <w:pPr>
        <w:tabs>
          <w:tab w:val="num" w:pos="720"/>
        </w:tabs>
        <w:ind w:left="720" w:hanging="360"/>
      </w:pPr>
      <w:rPr>
        <w:rFonts w:hint="default" w:cs="Times New Roman"/>
      </w:rPr>
    </w:lvl>
    <w:lvl w:ilvl="1" w:tplc="04160019" w:tentative="1">
      <w:start w:val="1"/>
      <w:numFmt w:val="lowerLetter"/>
      <w:lvlText w:val="%2."/>
      <w:lvlJc w:val="left"/>
      <w:pPr>
        <w:tabs>
          <w:tab w:val="num" w:pos="1440"/>
        </w:tabs>
        <w:ind w:left="1440" w:hanging="360"/>
      </w:pPr>
      <w:rPr>
        <w:rFonts w:cs="Times New Roman"/>
      </w:rPr>
    </w:lvl>
    <w:lvl w:ilvl="2" w:tplc="0416001B" w:tentative="1">
      <w:start w:val="1"/>
      <w:numFmt w:val="lowerRoman"/>
      <w:lvlText w:val="%3."/>
      <w:lvlJc w:val="right"/>
      <w:pPr>
        <w:tabs>
          <w:tab w:val="num" w:pos="2160"/>
        </w:tabs>
        <w:ind w:left="2160" w:hanging="180"/>
      </w:pPr>
      <w:rPr>
        <w:rFonts w:cs="Times New Roman"/>
      </w:rPr>
    </w:lvl>
    <w:lvl w:ilvl="3" w:tplc="0416000F" w:tentative="1">
      <w:start w:val="1"/>
      <w:numFmt w:val="decimal"/>
      <w:lvlText w:val="%4."/>
      <w:lvlJc w:val="left"/>
      <w:pPr>
        <w:tabs>
          <w:tab w:val="num" w:pos="2880"/>
        </w:tabs>
        <w:ind w:left="2880" w:hanging="360"/>
      </w:pPr>
      <w:rPr>
        <w:rFonts w:cs="Times New Roman"/>
      </w:rPr>
    </w:lvl>
    <w:lvl w:ilvl="4" w:tplc="04160019" w:tentative="1">
      <w:start w:val="1"/>
      <w:numFmt w:val="lowerLetter"/>
      <w:lvlText w:val="%5."/>
      <w:lvlJc w:val="left"/>
      <w:pPr>
        <w:tabs>
          <w:tab w:val="num" w:pos="3600"/>
        </w:tabs>
        <w:ind w:left="3600" w:hanging="360"/>
      </w:pPr>
      <w:rPr>
        <w:rFonts w:cs="Times New Roman"/>
      </w:rPr>
    </w:lvl>
    <w:lvl w:ilvl="5" w:tplc="0416001B" w:tentative="1">
      <w:start w:val="1"/>
      <w:numFmt w:val="lowerRoman"/>
      <w:lvlText w:val="%6."/>
      <w:lvlJc w:val="right"/>
      <w:pPr>
        <w:tabs>
          <w:tab w:val="num" w:pos="4320"/>
        </w:tabs>
        <w:ind w:left="4320" w:hanging="180"/>
      </w:pPr>
      <w:rPr>
        <w:rFonts w:cs="Times New Roman"/>
      </w:rPr>
    </w:lvl>
    <w:lvl w:ilvl="6" w:tplc="0416000F" w:tentative="1">
      <w:start w:val="1"/>
      <w:numFmt w:val="decimal"/>
      <w:lvlText w:val="%7."/>
      <w:lvlJc w:val="left"/>
      <w:pPr>
        <w:tabs>
          <w:tab w:val="num" w:pos="5040"/>
        </w:tabs>
        <w:ind w:left="5040" w:hanging="360"/>
      </w:pPr>
      <w:rPr>
        <w:rFonts w:cs="Times New Roman"/>
      </w:rPr>
    </w:lvl>
    <w:lvl w:ilvl="7" w:tplc="04160019" w:tentative="1">
      <w:start w:val="1"/>
      <w:numFmt w:val="lowerLetter"/>
      <w:lvlText w:val="%8."/>
      <w:lvlJc w:val="left"/>
      <w:pPr>
        <w:tabs>
          <w:tab w:val="num" w:pos="5760"/>
        </w:tabs>
        <w:ind w:left="5760" w:hanging="360"/>
      </w:pPr>
      <w:rPr>
        <w:rFonts w:cs="Times New Roman"/>
      </w:rPr>
    </w:lvl>
    <w:lvl w:ilvl="8" w:tplc="0416001B" w:tentative="1">
      <w:start w:val="1"/>
      <w:numFmt w:val="lowerRoman"/>
      <w:lvlText w:val="%9."/>
      <w:lvlJc w:val="right"/>
      <w:pPr>
        <w:tabs>
          <w:tab w:val="num" w:pos="6480"/>
        </w:tabs>
        <w:ind w:left="6480" w:hanging="180"/>
      </w:pPr>
      <w:rPr>
        <w:rFonts w:cs="Times New Roman"/>
      </w:rPr>
    </w:lvl>
  </w:abstractNum>
  <w:abstractNum w:abstractNumId="120" w15:restartNumberingAfterBreak="0">
    <w:nsid w:val="780E1511"/>
    <w:multiLevelType w:val="hybridMultilevel"/>
    <w:tmpl w:val="D75A15BA"/>
    <w:lvl w:ilvl="0" w:tplc="36F4B0E6">
      <w:start w:val="1"/>
      <w:numFmt w:val="bullet"/>
      <w:lvlText w:val="-"/>
      <w:lvlJc w:val="left"/>
      <w:pPr>
        <w:ind w:left="720" w:hanging="360"/>
      </w:pPr>
      <w:rPr>
        <w:rFonts w:hint="default" w:ascii="Times" w:hAnsi="Times" w:eastAsia="Times New Roman" w:cs="Times New Roman"/>
      </w:rPr>
    </w:lvl>
    <w:lvl w:ilvl="1" w:tplc="08090003">
      <w:start w:val="1"/>
      <w:numFmt w:val="bullet"/>
      <w:lvlText w:val="o"/>
      <w:lvlJc w:val="left"/>
      <w:pPr>
        <w:ind w:left="1440" w:hanging="360"/>
      </w:pPr>
      <w:rPr>
        <w:rFonts w:hint="default" w:ascii="Courier New" w:hAnsi="Courier New" w:cs="Courier New"/>
      </w:rPr>
    </w:lvl>
    <w:lvl w:ilvl="2" w:tplc="08090005">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21" w15:restartNumberingAfterBreak="0">
    <w:nsid w:val="783F55F9"/>
    <w:multiLevelType w:val="hybridMultilevel"/>
    <w:tmpl w:val="E9667CD8"/>
    <w:lvl w:ilvl="0" w:tplc="E8A6E3BA">
      <w:start w:val="1"/>
      <w:numFmt w:val="decimal"/>
      <w:lvlText w:val="%1."/>
      <w:lvlJc w:val="left"/>
      <w:pPr>
        <w:tabs>
          <w:tab w:val="num" w:pos="720"/>
        </w:tabs>
        <w:ind w:left="720" w:hanging="360"/>
      </w:pPr>
      <w:rPr>
        <w:rFonts w:hint="default" w:ascii="Times New Roman" w:hAnsi="Times New Roman" w:cs="Times New Roman"/>
        <w:b w:val="0"/>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2" w15:restartNumberingAfterBreak="0">
    <w:nsid w:val="7880293C"/>
    <w:multiLevelType w:val="hybridMultilevel"/>
    <w:tmpl w:val="240AF70E"/>
    <w:lvl w:ilvl="0" w:tplc="04160001">
      <w:start w:val="1"/>
      <w:numFmt w:val="bullet"/>
      <w:lvlText w:val=""/>
      <w:lvlJc w:val="left"/>
      <w:pPr>
        <w:ind w:left="720" w:hanging="360"/>
      </w:pPr>
      <w:rPr>
        <w:rFonts w:hint="default" w:ascii="Symbol" w:hAnsi="Symbol"/>
      </w:rPr>
    </w:lvl>
    <w:lvl w:ilvl="1" w:tplc="04160003" w:tentative="1">
      <w:start w:val="1"/>
      <w:numFmt w:val="bullet"/>
      <w:lvlText w:val="o"/>
      <w:lvlJc w:val="left"/>
      <w:pPr>
        <w:ind w:left="1440" w:hanging="360"/>
      </w:pPr>
      <w:rPr>
        <w:rFonts w:hint="default" w:ascii="Courier New" w:hAnsi="Courier New" w:cs="Courier New"/>
      </w:rPr>
    </w:lvl>
    <w:lvl w:ilvl="2" w:tplc="04160005" w:tentative="1">
      <w:start w:val="1"/>
      <w:numFmt w:val="bullet"/>
      <w:lvlText w:val=""/>
      <w:lvlJc w:val="left"/>
      <w:pPr>
        <w:ind w:left="2160" w:hanging="360"/>
      </w:pPr>
      <w:rPr>
        <w:rFonts w:hint="default" w:ascii="Wingdings" w:hAnsi="Wingdings"/>
      </w:rPr>
    </w:lvl>
    <w:lvl w:ilvl="3" w:tplc="04160001" w:tentative="1">
      <w:start w:val="1"/>
      <w:numFmt w:val="bullet"/>
      <w:lvlText w:val=""/>
      <w:lvlJc w:val="left"/>
      <w:pPr>
        <w:ind w:left="2880" w:hanging="360"/>
      </w:pPr>
      <w:rPr>
        <w:rFonts w:hint="default" w:ascii="Symbol" w:hAnsi="Symbol"/>
      </w:rPr>
    </w:lvl>
    <w:lvl w:ilvl="4" w:tplc="04160003" w:tentative="1">
      <w:start w:val="1"/>
      <w:numFmt w:val="bullet"/>
      <w:lvlText w:val="o"/>
      <w:lvlJc w:val="left"/>
      <w:pPr>
        <w:ind w:left="3600" w:hanging="360"/>
      </w:pPr>
      <w:rPr>
        <w:rFonts w:hint="default" w:ascii="Courier New" w:hAnsi="Courier New" w:cs="Courier New"/>
      </w:rPr>
    </w:lvl>
    <w:lvl w:ilvl="5" w:tplc="04160005" w:tentative="1">
      <w:start w:val="1"/>
      <w:numFmt w:val="bullet"/>
      <w:lvlText w:val=""/>
      <w:lvlJc w:val="left"/>
      <w:pPr>
        <w:ind w:left="4320" w:hanging="360"/>
      </w:pPr>
      <w:rPr>
        <w:rFonts w:hint="default" w:ascii="Wingdings" w:hAnsi="Wingdings"/>
      </w:rPr>
    </w:lvl>
    <w:lvl w:ilvl="6" w:tplc="04160001" w:tentative="1">
      <w:start w:val="1"/>
      <w:numFmt w:val="bullet"/>
      <w:lvlText w:val=""/>
      <w:lvlJc w:val="left"/>
      <w:pPr>
        <w:ind w:left="5040" w:hanging="360"/>
      </w:pPr>
      <w:rPr>
        <w:rFonts w:hint="default" w:ascii="Symbol" w:hAnsi="Symbol"/>
      </w:rPr>
    </w:lvl>
    <w:lvl w:ilvl="7" w:tplc="04160003" w:tentative="1">
      <w:start w:val="1"/>
      <w:numFmt w:val="bullet"/>
      <w:lvlText w:val="o"/>
      <w:lvlJc w:val="left"/>
      <w:pPr>
        <w:ind w:left="5760" w:hanging="360"/>
      </w:pPr>
      <w:rPr>
        <w:rFonts w:hint="default" w:ascii="Courier New" w:hAnsi="Courier New" w:cs="Courier New"/>
      </w:rPr>
    </w:lvl>
    <w:lvl w:ilvl="8" w:tplc="04160005" w:tentative="1">
      <w:start w:val="1"/>
      <w:numFmt w:val="bullet"/>
      <w:lvlText w:val=""/>
      <w:lvlJc w:val="left"/>
      <w:pPr>
        <w:ind w:left="6480" w:hanging="360"/>
      </w:pPr>
      <w:rPr>
        <w:rFonts w:hint="default" w:ascii="Wingdings" w:hAnsi="Wingdings"/>
      </w:rPr>
    </w:lvl>
  </w:abstractNum>
  <w:abstractNum w:abstractNumId="123" w15:restartNumberingAfterBreak="0">
    <w:nsid w:val="7B0720D3"/>
    <w:multiLevelType w:val="hybridMultilevel"/>
    <w:tmpl w:val="E760EF2A"/>
    <w:lvl w:ilvl="0" w:tplc="FD44CF4A">
      <w:start w:val="1"/>
      <w:numFmt w:val="decimal"/>
      <w:lvlText w:val="%1."/>
      <w:lvlJc w:val="left"/>
      <w:pPr>
        <w:ind w:left="720" w:hanging="360"/>
      </w:pPr>
      <w:rPr>
        <w:rFonts w:hint="default" w:ascii="Times New Roman" w:hAnsi="Times New Roman" w:cs="Times New Roman"/>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4" w15:restartNumberingAfterBreak="0">
    <w:nsid w:val="7C395DCD"/>
    <w:multiLevelType w:val="hybridMultilevel"/>
    <w:tmpl w:val="A17A71A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5" w15:restartNumberingAfterBreak="0">
    <w:nsid w:val="7C4C500A"/>
    <w:multiLevelType w:val="hybridMultilevel"/>
    <w:tmpl w:val="BD32C6B6"/>
    <w:lvl w:ilvl="0" w:tplc="E8A6E3BA">
      <w:start w:val="1"/>
      <w:numFmt w:val="decimal"/>
      <w:lvlText w:val="%1."/>
      <w:lvlJc w:val="left"/>
      <w:pPr>
        <w:tabs>
          <w:tab w:val="num" w:pos="720"/>
        </w:tabs>
        <w:ind w:left="720" w:hanging="360"/>
      </w:pPr>
      <w:rPr>
        <w:rFonts w:hint="default" w:ascii="Times New Roman" w:hAnsi="Times New Roman" w:cs="Times New Roman"/>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6" w15:restartNumberingAfterBreak="0">
    <w:nsid w:val="7CD714CB"/>
    <w:multiLevelType w:val="hybridMultilevel"/>
    <w:tmpl w:val="ABEABA14"/>
    <w:lvl w:ilvl="0" w:tplc="E8A6E3BA">
      <w:start w:val="1"/>
      <w:numFmt w:val="decimal"/>
      <w:lvlText w:val="%1."/>
      <w:lvlJc w:val="left"/>
      <w:pPr>
        <w:tabs>
          <w:tab w:val="num" w:pos="720"/>
        </w:tabs>
        <w:ind w:left="720" w:hanging="360"/>
      </w:pPr>
      <w:rPr>
        <w:rFonts w:hint="default" w:ascii="Times New Roman" w:hAnsi="Times New Roman" w:cs="Times New Roman"/>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7" w15:restartNumberingAfterBreak="0">
    <w:nsid w:val="7DD11608"/>
    <w:multiLevelType w:val="hybridMultilevel"/>
    <w:tmpl w:val="EEE20702"/>
    <w:lvl w:ilvl="0" w:tplc="818AFEFA">
      <w:start w:val="1"/>
      <w:numFmt w:val="decimal"/>
      <w:lvlText w:val="%1."/>
      <w:lvlJc w:val="left"/>
      <w:pPr>
        <w:ind w:left="720" w:hanging="360"/>
      </w:pPr>
      <w:rPr>
        <w:rFonts w:hint="default" w:ascii="Times New Roman" w:hAnsi="Times New Roman" w:cs="Times New Roman"/>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8" w15:restartNumberingAfterBreak="0">
    <w:nsid w:val="7E460A1F"/>
    <w:multiLevelType w:val="hybridMultilevel"/>
    <w:tmpl w:val="F45E7DC4"/>
    <w:lvl w:ilvl="0" w:tplc="7A70B162">
      <w:start w:val="1"/>
      <w:numFmt w:val="decimal"/>
      <w:lvlText w:val="%1."/>
      <w:lvlJc w:val="left"/>
      <w:pPr>
        <w:tabs>
          <w:tab w:val="num" w:pos="720"/>
        </w:tabs>
        <w:ind w:left="720" w:hanging="360"/>
      </w:pPr>
      <w:rPr>
        <w:rFonts w:hint="default" w:cs="Times New Roman"/>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9" w15:restartNumberingAfterBreak="0">
    <w:nsid w:val="7EE31327"/>
    <w:multiLevelType w:val="hybridMultilevel"/>
    <w:tmpl w:val="CB10A1F6"/>
    <w:lvl w:ilvl="0" w:tplc="7A70B162">
      <w:start w:val="1"/>
      <w:numFmt w:val="decimal"/>
      <w:lvlText w:val="%1."/>
      <w:lvlJc w:val="left"/>
      <w:pPr>
        <w:tabs>
          <w:tab w:val="num" w:pos="720"/>
        </w:tabs>
        <w:ind w:left="720" w:hanging="360"/>
      </w:pPr>
      <w:rPr>
        <w:rFonts w:hint="default" w:cs="Times New Roman"/>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num w:numId="134">
    <w:abstractNumId w:val="132"/>
  </w:num>
  <w:num w:numId="133">
    <w:abstractNumId w:val="131"/>
  </w:num>
  <w:num w:numId="132">
    <w:abstractNumId w:val="130"/>
  </w:num>
  <w:num w:numId="1" w16cid:durableId="889459997">
    <w:abstractNumId w:val="6"/>
  </w:num>
  <w:num w:numId="2" w16cid:durableId="688332143">
    <w:abstractNumId w:val="14"/>
  </w:num>
  <w:num w:numId="3" w16cid:durableId="1725525154">
    <w:abstractNumId w:val="0"/>
  </w:num>
  <w:num w:numId="4" w16cid:durableId="1444835994">
    <w:abstractNumId w:val="59"/>
  </w:num>
  <w:num w:numId="5" w16cid:durableId="1217745136">
    <w:abstractNumId w:val="1"/>
  </w:num>
  <w:num w:numId="6" w16cid:durableId="1259679240">
    <w:abstractNumId w:val="7"/>
  </w:num>
  <w:num w:numId="7" w16cid:durableId="803501239">
    <w:abstractNumId w:val="32"/>
  </w:num>
  <w:num w:numId="8" w16cid:durableId="1673796861">
    <w:abstractNumId w:val="89"/>
  </w:num>
  <w:num w:numId="9" w16cid:durableId="1041631978">
    <w:abstractNumId w:val="51"/>
  </w:num>
  <w:num w:numId="10" w16cid:durableId="1663243023">
    <w:abstractNumId w:val="81"/>
  </w:num>
  <w:num w:numId="11" w16cid:durableId="1442843606">
    <w:abstractNumId w:val="93"/>
  </w:num>
  <w:num w:numId="12" w16cid:durableId="1011109791">
    <w:abstractNumId w:val="50"/>
  </w:num>
  <w:num w:numId="13" w16cid:durableId="1501695653">
    <w:abstractNumId w:val="70"/>
  </w:num>
  <w:num w:numId="14" w16cid:durableId="2055886025">
    <w:abstractNumId w:val="117"/>
  </w:num>
  <w:num w:numId="15" w16cid:durableId="1642997715">
    <w:abstractNumId w:val="27"/>
  </w:num>
  <w:num w:numId="16" w16cid:durableId="376777922">
    <w:abstractNumId w:val="4"/>
  </w:num>
  <w:num w:numId="17" w16cid:durableId="1247810538">
    <w:abstractNumId w:val="33"/>
  </w:num>
  <w:num w:numId="18" w16cid:durableId="885529627">
    <w:abstractNumId w:val="80"/>
  </w:num>
  <w:num w:numId="19" w16cid:durableId="1845512288">
    <w:abstractNumId w:val="71"/>
  </w:num>
  <w:num w:numId="20" w16cid:durableId="1220751761">
    <w:abstractNumId w:val="73"/>
  </w:num>
  <w:num w:numId="21" w16cid:durableId="1400909702">
    <w:abstractNumId w:val="114"/>
  </w:num>
  <w:num w:numId="22" w16cid:durableId="1925262560">
    <w:abstractNumId w:val="88"/>
  </w:num>
  <w:num w:numId="23" w16cid:durableId="1025711932">
    <w:abstractNumId w:val="87"/>
  </w:num>
  <w:num w:numId="24" w16cid:durableId="1930118903">
    <w:abstractNumId w:val="98"/>
  </w:num>
  <w:num w:numId="25" w16cid:durableId="904221903">
    <w:abstractNumId w:val="110"/>
  </w:num>
  <w:num w:numId="26" w16cid:durableId="1079213998">
    <w:abstractNumId w:val="69"/>
  </w:num>
  <w:num w:numId="27" w16cid:durableId="35398840">
    <w:abstractNumId w:val="40"/>
  </w:num>
  <w:num w:numId="28" w16cid:durableId="1887138886">
    <w:abstractNumId w:val="118"/>
  </w:num>
  <w:num w:numId="29" w16cid:durableId="1963075884">
    <w:abstractNumId w:val="124"/>
  </w:num>
  <w:num w:numId="30" w16cid:durableId="620576569">
    <w:abstractNumId w:val="21"/>
  </w:num>
  <w:num w:numId="31" w16cid:durableId="784618218">
    <w:abstractNumId w:val="83"/>
  </w:num>
  <w:num w:numId="32" w16cid:durableId="714230844">
    <w:abstractNumId w:val="55"/>
  </w:num>
  <w:num w:numId="33" w16cid:durableId="1801336029">
    <w:abstractNumId w:val="66"/>
  </w:num>
  <w:num w:numId="34" w16cid:durableId="1133522850">
    <w:abstractNumId w:val="109"/>
  </w:num>
  <w:num w:numId="35" w16cid:durableId="242374567">
    <w:abstractNumId w:val="29"/>
  </w:num>
  <w:num w:numId="36" w16cid:durableId="1537497379">
    <w:abstractNumId w:val="63"/>
  </w:num>
  <w:num w:numId="37" w16cid:durableId="1683123548">
    <w:abstractNumId w:val="18"/>
  </w:num>
  <w:num w:numId="38" w16cid:durableId="989870224">
    <w:abstractNumId w:val="72"/>
  </w:num>
  <w:num w:numId="39" w16cid:durableId="682319249">
    <w:abstractNumId w:val="92"/>
  </w:num>
  <w:num w:numId="40" w16cid:durableId="1296906631">
    <w:abstractNumId w:val="30"/>
  </w:num>
  <w:num w:numId="41" w16cid:durableId="641890670">
    <w:abstractNumId w:val="128"/>
  </w:num>
  <w:num w:numId="42" w16cid:durableId="953629873">
    <w:abstractNumId w:val="16"/>
  </w:num>
  <w:num w:numId="43" w16cid:durableId="444348595">
    <w:abstractNumId w:val="58"/>
  </w:num>
  <w:num w:numId="44" w16cid:durableId="1864971694">
    <w:abstractNumId w:val="91"/>
  </w:num>
  <w:num w:numId="45" w16cid:durableId="447893775">
    <w:abstractNumId w:val="35"/>
  </w:num>
  <w:num w:numId="46" w16cid:durableId="1985042742">
    <w:abstractNumId w:val="100"/>
  </w:num>
  <w:num w:numId="47" w16cid:durableId="1143087268">
    <w:abstractNumId w:val="57"/>
  </w:num>
  <w:num w:numId="48" w16cid:durableId="1870099269">
    <w:abstractNumId w:val="2"/>
  </w:num>
  <w:num w:numId="49" w16cid:durableId="1593508346">
    <w:abstractNumId w:val="34"/>
  </w:num>
  <w:num w:numId="50" w16cid:durableId="312683281">
    <w:abstractNumId w:val="25"/>
  </w:num>
  <w:num w:numId="51" w16cid:durableId="1441335635">
    <w:abstractNumId w:val="119"/>
  </w:num>
  <w:num w:numId="52" w16cid:durableId="1785465352">
    <w:abstractNumId w:val="111"/>
  </w:num>
  <w:num w:numId="53" w16cid:durableId="2009747034">
    <w:abstractNumId w:val="60"/>
  </w:num>
  <w:num w:numId="54" w16cid:durableId="145128807">
    <w:abstractNumId w:val="45"/>
  </w:num>
  <w:num w:numId="55" w16cid:durableId="440496939">
    <w:abstractNumId w:val="82"/>
  </w:num>
  <w:num w:numId="56" w16cid:durableId="307366309">
    <w:abstractNumId w:val="11"/>
  </w:num>
  <w:num w:numId="57" w16cid:durableId="609167123">
    <w:abstractNumId w:val="14"/>
  </w:num>
  <w:num w:numId="58" w16cid:durableId="1088769434">
    <w:abstractNumId w:val="112"/>
  </w:num>
  <w:num w:numId="59" w16cid:durableId="1194614606">
    <w:abstractNumId w:val="53"/>
  </w:num>
  <w:num w:numId="60" w16cid:durableId="2071419052">
    <w:abstractNumId w:val="26"/>
  </w:num>
  <w:num w:numId="61" w16cid:durableId="268390839">
    <w:abstractNumId w:val="28"/>
  </w:num>
  <w:num w:numId="62" w16cid:durableId="579799119">
    <w:abstractNumId w:val="123"/>
  </w:num>
  <w:num w:numId="63" w16cid:durableId="1686863330">
    <w:abstractNumId w:val="44"/>
  </w:num>
  <w:num w:numId="64" w16cid:durableId="505174678">
    <w:abstractNumId w:val="122"/>
  </w:num>
  <w:num w:numId="65" w16cid:durableId="1708676717">
    <w:abstractNumId w:val="97"/>
  </w:num>
  <w:num w:numId="66" w16cid:durableId="1726489297">
    <w:abstractNumId w:val="127"/>
  </w:num>
  <w:num w:numId="67" w16cid:durableId="1542748089">
    <w:abstractNumId w:val="116"/>
  </w:num>
  <w:num w:numId="68" w16cid:durableId="994183220">
    <w:abstractNumId w:val="22"/>
  </w:num>
  <w:num w:numId="69" w16cid:durableId="1596865048">
    <w:abstractNumId w:val="96"/>
  </w:num>
  <w:num w:numId="70" w16cid:durableId="2091389985">
    <w:abstractNumId w:val="23"/>
  </w:num>
  <w:num w:numId="71" w16cid:durableId="1775395257">
    <w:abstractNumId w:val="24"/>
  </w:num>
  <w:num w:numId="72" w16cid:durableId="1278442950">
    <w:abstractNumId w:val="101"/>
  </w:num>
  <w:num w:numId="73" w16cid:durableId="1951081632">
    <w:abstractNumId w:val="129"/>
  </w:num>
  <w:num w:numId="74" w16cid:durableId="1072194923">
    <w:abstractNumId w:val="12"/>
  </w:num>
  <w:num w:numId="75" w16cid:durableId="221645554">
    <w:abstractNumId w:val="68"/>
  </w:num>
  <w:num w:numId="76" w16cid:durableId="249892451">
    <w:abstractNumId w:val="54"/>
  </w:num>
  <w:num w:numId="77" w16cid:durableId="547030855">
    <w:abstractNumId w:val="75"/>
  </w:num>
  <w:num w:numId="78" w16cid:durableId="1278371029">
    <w:abstractNumId w:val="64"/>
  </w:num>
  <w:num w:numId="79" w16cid:durableId="284316050">
    <w:abstractNumId w:val="41"/>
  </w:num>
  <w:num w:numId="80" w16cid:durableId="140276322">
    <w:abstractNumId w:val="13"/>
  </w:num>
  <w:num w:numId="81" w16cid:durableId="2051109003">
    <w:abstractNumId w:val="74"/>
  </w:num>
  <w:num w:numId="82" w16cid:durableId="1130711862">
    <w:abstractNumId w:val="77"/>
  </w:num>
  <w:num w:numId="83" w16cid:durableId="373191781">
    <w:abstractNumId w:val="125"/>
  </w:num>
  <w:num w:numId="84" w16cid:durableId="610092137">
    <w:abstractNumId w:val="121"/>
  </w:num>
  <w:num w:numId="85" w16cid:durableId="958610605">
    <w:abstractNumId w:val="86"/>
  </w:num>
  <w:num w:numId="86" w16cid:durableId="1884635124">
    <w:abstractNumId w:val="126"/>
  </w:num>
  <w:num w:numId="87" w16cid:durableId="856121004">
    <w:abstractNumId w:val="105"/>
  </w:num>
  <w:num w:numId="88" w16cid:durableId="925260997">
    <w:abstractNumId w:val="48"/>
  </w:num>
  <w:num w:numId="89" w16cid:durableId="1025712754">
    <w:abstractNumId w:val="52"/>
  </w:num>
  <w:num w:numId="90" w16cid:durableId="883253259">
    <w:abstractNumId w:val="47"/>
  </w:num>
  <w:num w:numId="91" w16cid:durableId="1074669229">
    <w:abstractNumId w:val="5"/>
  </w:num>
  <w:num w:numId="92" w16cid:durableId="1690914048">
    <w:abstractNumId w:val="15"/>
  </w:num>
  <w:num w:numId="93" w16cid:durableId="827672296">
    <w:abstractNumId w:val="36"/>
  </w:num>
  <w:num w:numId="94" w16cid:durableId="130248268">
    <w:abstractNumId w:val="10"/>
  </w:num>
  <w:num w:numId="95" w16cid:durableId="924149940">
    <w:abstractNumId w:val="107"/>
  </w:num>
  <w:num w:numId="96" w16cid:durableId="538015515">
    <w:abstractNumId w:val="94"/>
  </w:num>
  <w:num w:numId="97" w16cid:durableId="236207538">
    <w:abstractNumId w:val="43"/>
  </w:num>
  <w:num w:numId="98" w16cid:durableId="141822967">
    <w:abstractNumId w:val="104"/>
  </w:num>
  <w:num w:numId="99" w16cid:durableId="898518128">
    <w:abstractNumId w:val="102"/>
  </w:num>
  <w:num w:numId="100" w16cid:durableId="474836982">
    <w:abstractNumId w:val="46"/>
  </w:num>
  <w:num w:numId="101" w16cid:durableId="320042995">
    <w:abstractNumId w:val="67"/>
  </w:num>
  <w:num w:numId="102" w16cid:durableId="2060670275">
    <w:abstractNumId w:val="56"/>
  </w:num>
  <w:num w:numId="103" w16cid:durableId="846675271">
    <w:abstractNumId w:val="90"/>
  </w:num>
  <w:num w:numId="104" w16cid:durableId="2175385">
    <w:abstractNumId w:val="17"/>
  </w:num>
  <w:num w:numId="105" w16cid:durableId="64763434">
    <w:abstractNumId w:val="39"/>
  </w:num>
  <w:num w:numId="106" w16cid:durableId="839348781">
    <w:abstractNumId w:val="37"/>
  </w:num>
  <w:num w:numId="107" w16cid:durableId="1997997857">
    <w:abstractNumId w:val="61"/>
  </w:num>
  <w:num w:numId="108" w16cid:durableId="850679222">
    <w:abstractNumId w:val="85"/>
  </w:num>
  <w:num w:numId="109" w16cid:durableId="1703356759">
    <w:abstractNumId w:val="49"/>
  </w:num>
  <w:num w:numId="110" w16cid:durableId="877862863">
    <w:abstractNumId w:val="99"/>
  </w:num>
  <w:num w:numId="111" w16cid:durableId="83458267">
    <w:abstractNumId w:val="8"/>
  </w:num>
  <w:num w:numId="112" w16cid:durableId="852718592">
    <w:abstractNumId w:val="19"/>
  </w:num>
  <w:num w:numId="113" w16cid:durableId="2106265630">
    <w:abstractNumId w:val="65"/>
  </w:num>
  <w:num w:numId="114" w16cid:durableId="122501859">
    <w:abstractNumId w:val="76"/>
  </w:num>
  <w:num w:numId="115" w16cid:durableId="1149440713">
    <w:abstractNumId w:val="103"/>
  </w:num>
  <w:num w:numId="116" w16cid:durableId="1664161394">
    <w:abstractNumId w:val="84"/>
  </w:num>
  <w:num w:numId="117" w16cid:durableId="1166825049">
    <w:abstractNumId w:val="106"/>
  </w:num>
  <w:num w:numId="118" w16cid:durableId="1645814500">
    <w:abstractNumId w:val="3"/>
  </w:num>
  <w:num w:numId="119" w16cid:durableId="799957596">
    <w:abstractNumId w:val="115"/>
  </w:num>
  <w:num w:numId="120" w16cid:durableId="1082917448">
    <w:abstractNumId w:val="113"/>
  </w:num>
  <w:num w:numId="121" w16cid:durableId="784694097">
    <w:abstractNumId w:val="108"/>
  </w:num>
  <w:num w:numId="122" w16cid:durableId="555630180">
    <w:abstractNumId w:val="31"/>
  </w:num>
  <w:num w:numId="123" w16cid:durableId="1333217549">
    <w:abstractNumId w:val="20"/>
  </w:num>
  <w:num w:numId="124" w16cid:durableId="846872260">
    <w:abstractNumId w:val="42"/>
  </w:num>
  <w:num w:numId="125" w16cid:durableId="382337152">
    <w:abstractNumId w:val="9"/>
  </w:num>
  <w:num w:numId="126" w16cid:durableId="1837652989">
    <w:abstractNumId w:val="95"/>
  </w:num>
  <w:num w:numId="127" w16cid:durableId="1088889296">
    <w:abstractNumId w:val="62"/>
  </w:num>
  <w:num w:numId="128" w16cid:durableId="1423405625">
    <w:abstractNumId w:val="78"/>
  </w:num>
  <w:num w:numId="129" w16cid:durableId="1394230697">
    <w:abstractNumId w:val="38"/>
  </w:num>
  <w:num w:numId="130" w16cid:durableId="535653462">
    <w:abstractNumId w:val="79"/>
  </w:num>
  <w:num w:numId="131" w16cid:durableId="1864980854">
    <w:abstractNumId w:val="120"/>
  </w:num>
  <w:numIdMacAtCleanup w:val="36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displayBackgroundShape/>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val="false"/>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2102"/>
    <w:rsid w:val="00000610"/>
    <w:rsid w:val="00000DA0"/>
    <w:rsid w:val="000010DC"/>
    <w:rsid w:val="0000158E"/>
    <w:rsid w:val="00002063"/>
    <w:rsid w:val="0000251F"/>
    <w:rsid w:val="00002A69"/>
    <w:rsid w:val="00002AC7"/>
    <w:rsid w:val="00002AD9"/>
    <w:rsid w:val="00002BD4"/>
    <w:rsid w:val="00002F38"/>
    <w:rsid w:val="000030A9"/>
    <w:rsid w:val="00003564"/>
    <w:rsid w:val="000043A3"/>
    <w:rsid w:val="00004481"/>
    <w:rsid w:val="0000483C"/>
    <w:rsid w:val="00004F81"/>
    <w:rsid w:val="000056FD"/>
    <w:rsid w:val="0000578D"/>
    <w:rsid w:val="00005D66"/>
    <w:rsid w:val="00005E94"/>
    <w:rsid w:val="00005FA7"/>
    <w:rsid w:val="00006A47"/>
    <w:rsid w:val="000070C9"/>
    <w:rsid w:val="00007629"/>
    <w:rsid w:val="000076AA"/>
    <w:rsid w:val="00007F10"/>
    <w:rsid w:val="000106E8"/>
    <w:rsid w:val="000112D9"/>
    <w:rsid w:val="00011410"/>
    <w:rsid w:val="00011476"/>
    <w:rsid w:val="000125B0"/>
    <w:rsid w:val="000126FF"/>
    <w:rsid w:val="00012D53"/>
    <w:rsid w:val="000134F1"/>
    <w:rsid w:val="00014072"/>
    <w:rsid w:val="000141F5"/>
    <w:rsid w:val="000143B8"/>
    <w:rsid w:val="000144E3"/>
    <w:rsid w:val="00014615"/>
    <w:rsid w:val="00014A64"/>
    <w:rsid w:val="00014ECC"/>
    <w:rsid w:val="00014F81"/>
    <w:rsid w:val="00015942"/>
    <w:rsid w:val="00015A15"/>
    <w:rsid w:val="00015C2B"/>
    <w:rsid w:val="00015D83"/>
    <w:rsid w:val="00016384"/>
    <w:rsid w:val="00016E35"/>
    <w:rsid w:val="00016ED6"/>
    <w:rsid w:val="00017D81"/>
    <w:rsid w:val="00020246"/>
    <w:rsid w:val="00020340"/>
    <w:rsid w:val="000208BE"/>
    <w:rsid w:val="00020BE2"/>
    <w:rsid w:val="00020CC0"/>
    <w:rsid w:val="00020FA9"/>
    <w:rsid w:val="000212E0"/>
    <w:rsid w:val="000215D3"/>
    <w:rsid w:val="00021786"/>
    <w:rsid w:val="00021791"/>
    <w:rsid w:val="00022119"/>
    <w:rsid w:val="000229D4"/>
    <w:rsid w:val="00022C2A"/>
    <w:rsid w:val="00022D9D"/>
    <w:rsid w:val="00022F01"/>
    <w:rsid w:val="0002311C"/>
    <w:rsid w:val="00023A7C"/>
    <w:rsid w:val="00023D60"/>
    <w:rsid w:val="00023DE8"/>
    <w:rsid w:val="0002401E"/>
    <w:rsid w:val="00024467"/>
    <w:rsid w:val="0002463F"/>
    <w:rsid w:val="000249AE"/>
    <w:rsid w:val="00024B1D"/>
    <w:rsid w:val="00024B33"/>
    <w:rsid w:val="00024F4F"/>
    <w:rsid w:val="000258E1"/>
    <w:rsid w:val="00026274"/>
    <w:rsid w:val="000265AE"/>
    <w:rsid w:val="00026838"/>
    <w:rsid w:val="00026AA8"/>
    <w:rsid w:val="00026AD5"/>
    <w:rsid w:val="00027A36"/>
    <w:rsid w:val="00027FF3"/>
    <w:rsid w:val="0003000A"/>
    <w:rsid w:val="000301ED"/>
    <w:rsid w:val="00030A00"/>
    <w:rsid w:val="00030CD9"/>
    <w:rsid w:val="00030D5E"/>
    <w:rsid w:val="00031314"/>
    <w:rsid w:val="000317F8"/>
    <w:rsid w:val="00031807"/>
    <w:rsid w:val="00031C2B"/>
    <w:rsid w:val="00031DC4"/>
    <w:rsid w:val="00031E95"/>
    <w:rsid w:val="0003238F"/>
    <w:rsid w:val="00032457"/>
    <w:rsid w:val="000330B7"/>
    <w:rsid w:val="000339C5"/>
    <w:rsid w:val="00033B43"/>
    <w:rsid w:val="00033DA0"/>
    <w:rsid w:val="0003496D"/>
    <w:rsid w:val="00034C41"/>
    <w:rsid w:val="00034D1A"/>
    <w:rsid w:val="00034F6C"/>
    <w:rsid w:val="000355BB"/>
    <w:rsid w:val="00035628"/>
    <w:rsid w:val="000359EF"/>
    <w:rsid w:val="00035B90"/>
    <w:rsid w:val="000361DB"/>
    <w:rsid w:val="00036AD9"/>
    <w:rsid w:val="00036C43"/>
    <w:rsid w:val="00037988"/>
    <w:rsid w:val="000406FF"/>
    <w:rsid w:val="00040704"/>
    <w:rsid w:val="00040754"/>
    <w:rsid w:val="00040CF9"/>
    <w:rsid w:val="0004169B"/>
    <w:rsid w:val="000417E4"/>
    <w:rsid w:val="00041815"/>
    <w:rsid w:val="00041862"/>
    <w:rsid w:val="000418C8"/>
    <w:rsid w:val="00041962"/>
    <w:rsid w:val="000419F6"/>
    <w:rsid w:val="00041D04"/>
    <w:rsid w:val="00041F42"/>
    <w:rsid w:val="000422C3"/>
    <w:rsid w:val="000428BB"/>
    <w:rsid w:val="00042C28"/>
    <w:rsid w:val="00043397"/>
    <w:rsid w:val="000434CB"/>
    <w:rsid w:val="00043523"/>
    <w:rsid w:val="000440A7"/>
    <w:rsid w:val="000442B0"/>
    <w:rsid w:val="000450F2"/>
    <w:rsid w:val="000451EB"/>
    <w:rsid w:val="00045467"/>
    <w:rsid w:val="000454C0"/>
    <w:rsid w:val="000455C9"/>
    <w:rsid w:val="000459B0"/>
    <w:rsid w:val="00045A39"/>
    <w:rsid w:val="000463AC"/>
    <w:rsid w:val="000463AE"/>
    <w:rsid w:val="00046475"/>
    <w:rsid w:val="00046548"/>
    <w:rsid w:val="00046829"/>
    <w:rsid w:val="0004686C"/>
    <w:rsid w:val="000469CF"/>
    <w:rsid w:val="00047154"/>
    <w:rsid w:val="0004761A"/>
    <w:rsid w:val="00047975"/>
    <w:rsid w:val="00047B13"/>
    <w:rsid w:val="00050017"/>
    <w:rsid w:val="000500FC"/>
    <w:rsid w:val="00050546"/>
    <w:rsid w:val="0005089E"/>
    <w:rsid w:val="0005104B"/>
    <w:rsid w:val="00051104"/>
    <w:rsid w:val="0005121B"/>
    <w:rsid w:val="00051553"/>
    <w:rsid w:val="0005223D"/>
    <w:rsid w:val="0005248D"/>
    <w:rsid w:val="000525A4"/>
    <w:rsid w:val="000526EC"/>
    <w:rsid w:val="00052B4C"/>
    <w:rsid w:val="00053124"/>
    <w:rsid w:val="000533F6"/>
    <w:rsid w:val="0005345A"/>
    <w:rsid w:val="000536E0"/>
    <w:rsid w:val="00053750"/>
    <w:rsid w:val="00053D90"/>
    <w:rsid w:val="00054734"/>
    <w:rsid w:val="0005489A"/>
    <w:rsid w:val="00054B9A"/>
    <w:rsid w:val="00054CD0"/>
    <w:rsid w:val="00054D6D"/>
    <w:rsid w:val="00054E8F"/>
    <w:rsid w:val="00054FE1"/>
    <w:rsid w:val="000550B7"/>
    <w:rsid w:val="000551A9"/>
    <w:rsid w:val="000552B2"/>
    <w:rsid w:val="00055C6A"/>
    <w:rsid w:val="00055C78"/>
    <w:rsid w:val="00056274"/>
    <w:rsid w:val="00056632"/>
    <w:rsid w:val="00056790"/>
    <w:rsid w:val="00056F60"/>
    <w:rsid w:val="0005740C"/>
    <w:rsid w:val="00057DC0"/>
    <w:rsid w:val="000604F7"/>
    <w:rsid w:val="0006051E"/>
    <w:rsid w:val="0006088D"/>
    <w:rsid w:val="00060B2B"/>
    <w:rsid w:val="0006157A"/>
    <w:rsid w:val="00061D07"/>
    <w:rsid w:val="0006204C"/>
    <w:rsid w:val="0006251E"/>
    <w:rsid w:val="0006257C"/>
    <w:rsid w:val="000625B1"/>
    <w:rsid w:val="00062686"/>
    <w:rsid w:val="000628E0"/>
    <w:rsid w:val="000638DE"/>
    <w:rsid w:val="00063CA9"/>
    <w:rsid w:val="00064161"/>
    <w:rsid w:val="00064363"/>
    <w:rsid w:val="000648CF"/>
    <w:rsid w:val="00064A75"/>
    <w:rsid w:val="00064E43"/>
    <w:rsid w:val="000659A6"/>
    <w:rsid w:val="00065CF8"/>
    <w:rsid w:val="00065E9A"/>
    <w:rsid w:val="00066A0B"/>
    <w:rsid w:val="00066A4D"/>
    <w:rsid w:val="00066FCC"/>
    <w:rsid w:val="00067B22"/>
    <w:rsid w:val="00067DA2"/>
    <w:rsid w:val="00067E7C"/>
    <w:rsid w:val="00067FA8"/>
    <w:rsid w:val="000707EA"/>
    <w:rsid w:val="00070F81"/>
    <w:rsid w:val="000715A2"/>
    <w:rsid w:val="000715E8"/>
    <w:rsid w:val="000715F2"/>
    <w:rsid w:val="000716C1"/>
    <w:rsid w:val="00071774"/>
    <w:rsid w:val="0007183F"/>
    <w:rsid w:val="000722FD"/>
    <w:rsid w:val="00072718"/>
    <w:rsid w:val="000729DB"/>
    <w:rsid w:val="00072D3C"/>
    <w:rsid w:val="00072F12"/>
    <w:rsid w:val="00073113"/>
    <w:rsid w:val="0007377C"/>
    <w:rsid w:val="00073CEF"/>
    <w:rsid w:val="00074050"/>
    <w:rsid w:val="0007431D"/>
    <w:rsid w:val="00074442"/>
    <w:rsid w:val="0007445B"/>
    <w:rsid w:val="0007473D"/>
    <w:rsid w:val="0007487D"/>
    <w:rsid w:val="00074F48"/>
    <w:rsid w:val="000753D3"/>
    <w:rsid w:val="00075D08"/>
    <w:rsid w:val="000761C9"/>
    <w:rsid w:val="000764C2"/>
    <w:rsid w:val="00076AB5"/>
    <w:rsid w:val="0007711D"/>
    <w:rsid w:val="000775F7"/>
    <w:rsid w:val="00081C22"/>
    <w:rsid w:val="00081C83"/>
    <w:rsid w:val="00081D56"/>
    <w:rsid w:val="00081E15"/>
    <w:rsid w:val="000820AC"/>
    <w:rsid w:val="000824DA"/>
    <w:rsid w:val="00082DF2"/>
    <w:rsid w:val="000840B8"/>
    <w:rsid w:val="00084199"/>
    <w:rsid w:val="00084558"/>
    <w:rsid w:val="0008496B"/>
    <w:rsid w:val="0008497E"/>
    <w:rsid w:val="00084D38"/>
    <w:rsid w:val="00085C2B"/>
    <w:rsid w:val="00086424"/>
    <w:rsid w:val="00086497"/>
    <w:rsid w:val="000864E5"/>
    <w:rsid w:val="0008684A"/>
    <w:rsid w:val="0008697E"/>
    <w:rsid w:val="00086B91"/>
    <w:rsid w:val="000870F5"/>
    <w:rsid w:val="00087387"/>
    <w:rsid w:val="000874EF"/>
    <w:rsid w:val="000878CF"/>
    <w:rsid w:val="00087C71"/>
    <w:rsid w:val="00087D4D"/>
    <w:rsid w:val="00087FBC"/>
    <w:rsid w:val="0009018A"/>
    <w:rsid w:val="00090346"/>
    <w:rsid w:val="000907A6"/>
    <w:rsid w:val="00090919"/>
    <w:rsid w:val="00090C33"/>
    <w:rsid w:val="00090D62"/>
    <w:rsid w:val="00090D87"/>
    <w:rsid w:val="000913B3"/>
    <w:rsid w:val="00091793"/>
    <w:rsid w:val="0009213D"/>
    <w:rsid w:val="0009216E"/>
    <w:rsid w:val="00092A7B"/>
    <w:rsid w:val="0009329C"/>
    <w:rsid w:val="00093804"/>
    <w:rsid w:val="0009385F"/>
    <w:rsid w:val="000938E3"/>
    <w:rsid w:val="00093A9C"/>
    <w:rsid w:val="00093B0A"/>
    <w:rsid w:val="00093C26"/>
    <w:rsid w:val="00093C3F"/>
    <w:rsid w:val="00094164"/>
    <w:rsid w:val="00094789"/>
    <w:rsid w:val="00094833"/>
    <w:rsid w:val="00094899"/>
    <w:rsid w:val="00094FEA"/>
    <w:rsid w:val="000950C2"/>
    <w:rsid w:val="00095188"/>
    <w:rsid w:val="00095258"/>
    <w:rsid w:val="00095B4C"/>
    <w:rsid w:val="00096765"/>
    <w:rsid w:val="00096873"/>
    <w:rsid w:val="00096897"/>
    <w:rsid w:val="00096AE2"/>
    <w:rsid w:val="00096DF1"/>
    <w:rsid w:val="00096F8B"/>
    <w:rsid w:val="0009788C"/>
    <w:rsid w:val="000A0110"/>
    <w:rsid w:val="000A0440"/>
    <w:rsid w:val="000A0BD5"/>
    <w:rsid w:val="000A144A"/>
    <w:rsid w:val="000A183E"/>
    <w:rsid w:val="000A1C8C"/>
    <w:rsid w:val="000A2065"/>
    <w:rsid w:val="000A283F"/>
    <w:rsid w:val="000A316E"/>
    <w:rsid w:val="000A317D"/>
    <w:rsid w:val="000A3458"/>
    <w:rsid w:val="000A361B"/>
    <w:rsid w:val="000A3BA4"/>
    <w:rsid w:val="000A3E2B"/>
    <w:rsid w:val="000A3EF3"/>
    <w:rsid w:val="000A4179"/>
    <w:rsid w:val="000A4C8A"/>
    <w:rsid w:val="000A4CB2"/>
    <w:rsid w:val="000A568C"/>
    <w:rsid w:val="000A5B4D"/>
    <w:rsid w:val="000A6001"/>
    <w:rsid w:val="000A60C6"/>
    <w:rsid w:val="000A719B"/>
    <w:rsid w:val="000A791A"/>
    <w:rsid w:val="000A7D05"/>
    <w:rsid w:val="000A7F90"/>
    <w:rsid w:val="000B014D"/>
    <w:rsid w:val="000B0C37"/>
    <w:rsid w:val="000B0D03"/>
    <w:rsid w:val="000B13EC"/>
    <w:rsid w:val="000B145E"/>
    <w:rsid w:val="000B1475"/>
    <w:rsid w:val="000B1EA9"/>
    <w:rsid w:val="000B2AB5"/>
    <w:rsid w:val="000B2EE0"/>
    <w:rsid w:val="000B3623"/>
    <w:rsid w:val="000B3A43"/>
    <w:rsid w:val="000B45F1"/>
    <w:rsid w:val="000B5527"/>
    <w:rsid w:val="000B5ABF"/>
    <w:rsid w:val="000B5E70"/>
    <w:rsid w:val="000B666C"/>
    <w:rsid w:val="000B67F4"/>
    <w:rsid w:val="000B6B3D"/>
    <w:rsid w:val="000B7179"/>
    <w:rsid w:val="000B767E"/>
    <w:rsid w:val="000B7ABB"/>
    <w:rsid w:val="000C0187"/>
    <w:rsid w:val="000C0344"/>
    <w:rsid w:val="000C0E0D"/>
    <w:rsid w:val="000C123E"/>
    <w:rsid w:val="000C13F1"/>
    <w:rsid w:val="000C205C"/>
    <w:rsid w:val="000C228A"/>
    <w:rsid w:val="000C23C4"/>
    <w:rsid w:val="000C2E29"/>
    <w:rsid w:val="000C33C8"/>
    <w:rsid w:val="000C35C6"/>
    <w:rsid w:val="000C36A1"/>
    <w:rsid w:val="000C3967"/>
    <w:rsid w:val="000C3D3C"/>
    <w:rsid w:val="000C41EE"/>
    <w:rsid w:val="000C436D"/>
    <w:rsid w:val="000C460F"/>
    <w:rsid w:val="000C49C7"/>
    <w:rsid w:val="000C49F1"/>
    <w:rsid w:val="000C4C0E"/>
    <w:rsid w:val="000C52B3"/>
    <w:rsid w:val="000C5552"/>
    <w:rsid w:val="000C5C52"/>
    <w:rsid w:val="000C6538"/>
    <w:rsid w:val="000C6B1C"/>
    <w:rsid w:val="000C6DF6"/>
    <w:rsid w:val="000C6E53"/>
    <w:rsid w:val="000C6FBA"/>
    <w:rsid w:val="000C7487"/>
    <w:rsid w:val="000C75A5"/>
    <w:rsid w:val="000C76A1"/>
    <w:rsid w:val="000C7C33"/>
    <w:rsid w:val="000C7CC6"/>
    <w:rsid w:val="000C7EC2"/>
    <w:rsid w:val="000C7FA6"/>
    <w:rsid w:val="000D0159"/>
    <w:rsid w:val="000D0241"/>
    <w:rsid w:val="000D0348"/>
    <w:rsid w:val="000D049C"/>
    <w:rsid w:val="000D066B"/>
    <w:rsid w:val="000D099D"/>
    <w:rsid w:val="000D1144"/>
    <w:rsid w:val="000D13B6"/>
    <w:rsid w:val="000D2199"/>
    <w:rsid w:val="000D265B"/>
    <w:rsid w:val="000D2DB5"/>
    <w:rsid w:val="000D2E64"/>
    <w:rsid w:val="000D2FA2"/>
    <w:rsid w:val="000D3025"/>
    <w:rsid w:val="000D30D3"/>
    <w:rsid w:val="000D34BA"/>
    <w:rsid w:val="000D3992"/>
    <w:rsid w:val="000D421D"/>
    <w:rsid w:val="000D4990"/>
    <w:rsid w:val="000D58A5"/>
    <w:rsid w:val="000D5AB0"/>
    <w:rsid w:val="000D6055"/>
    <w:rsid w:val="000D60C5"/>
    <w:rsid w:val="000D67E8"/>
    <w:rsid w:val="000D6B88"/>
    <w:rsid w:val="000D6C83"/>
    <w:rsid w:val="000D6D2A"/>
    <w:rsid w:val="000D6F53"/>
    <w:rsid w:val="000D7706"/>
    <w:rsid w:val="000D7D1B"/>
    <w:rsid w:val="000D7E5E"/>
    <w:rsid w:val="000D7FFC"/>
    <w:rsid w:val="000E070C"/>
    <w:rsid w:val="000E0B90"/>
    <w:rsid w:val="000E0BD1"/>
    <w:rsid w:val="000E0CAA"/>
    <w:rsid w:val="000E0CDF"/>
    <w:rsid w:val="000E0FAA"/>
    <w:rsid w:val="000E13F0"/>
    <w:rsid w:val="000E2661"/>
    <w:rsid w:val="000E31CB"/>
    <w:rsid w:val="000E44AD"/>
    <w:rsid w:val="000E4547"/>
    <w:rsid w:val="000E4635"/>
    <w:rsid w:val="000E52C1"/>
    <w:rsid w:val="000E57B7"/>
    <w:rsid w:val="000E616C"/>
    <w:rsid w:val="000E7A79"/>
    <w:rsid w:val="000E7BD5"/>
    <w:rsid w:val="000E7D7E"/>
    <w:rsid w:val="000F053D"/>
    <w:rsid w:val="000F05B8"/>
    <w:rsid w:val="000F11DF"/>
    <w:rsid w:val="000F12C9"/>
    <w:rsid w:val="000F13EA"/>
    <w:rsid w:val="000F1558"/>
    <w:rsid w:val="000F1761"/>
    <w:rsid w:val="000F1DC7"/>
    <w:rsid w:val="000F24D1"/>
    <w:rsid w:val="000F2643"/>
    <w:rsid w:val="000F277D"/>
    <w:rsid w:val="000F337C"/>
    <w:rsid w:val="000F3398"/>
    <w:rsid w:val="000F3822"/>
    <w:rsid w:val="000F3B50"/>
    <w:rsid w:val="000F40D0"/>
    <w:rsid w:val="000F43E1"/>
    <w:rsid w:val="000F48FD"/>
    <w:rsid w:val="000F5A86"/>
    <w:rsid w:val="000F5ACE"/>
    <w:rsid w:val="000F6697"/>
    <w:rsid w:val="000F67A6"/>
    <w:rsid w:val="000F6B60"/>
    <w:rsid w:val="000F7082"/>
    <w:rsid w:val="000F79E1"/>
    <w:rsid w:val="000F7F7E"/>
    <w:rsid w:val="00100730"/>
    <w:rsid w:val="00100B22"/>
    <w:rsid w:val="00101870"/>
    <w:rsid w:val="001018BA"/>
    <w:rsid w:val="00101EDD"/>
    <w:rsid w:val="001021EF"/>
    <w:rsid w:val="00102531"/>
    <w:rsid w:val="0010350B"/>
    <w:rsid w:val="001040E7"/>
    <w:rsid w:val="001046C8"/>
    <w:rsid w:val="0010497E"/>
    <w:rsid w:val="001052F1"/>
    <w:rsid w:val="00105407"/>
    <w:rsid w:val="00105A6C"/>
    <w:rsid w:val="001062C3"/>
    <w:rsid w:val="001062DC"/>
    <w:rsid w:val="00106CA3"/>
    <w:rsid w:val="00107DC9"/>
    <w:rsid w:val="0011066C"/>
    <w:rsid w:val="0011073F"/>
    <w:rsid w:val="00110C3B"/>
    <w:rsid w:val="001114D1"/>
    <w:rsid w:val="001115C0"/>
    <w:rsid w:val="001118D5"/>
    <w:rsid w:val="00111938"/>
    <w:rsid w:val="00111BDB"/>
    <w:rsid w:val="00111CB9"/>
    <w:rsid w:val="001120A3"/>
    <w:rsid w:val="00112385"/>
    <w:rsid w:val="00112E00"/>
    <w:rsid w:val="00113048"/>
    <w:rsid w:val="00113052"/>
    <w:rsid w:val="00113A8F"/>
    <w:rsid w:val="00114440"/>
    <w:rsid w:val="001145CF"/>
    <w:rsid w:val="00114FB8"/>
    <w:rsid w:val="001156DB"/>
    <w:rsid w:val="00115E2C"/>
    <w:rsid w:val="00117012"/>
    <w:rsid w:val="00117285"/>
    <w:rsid w:val="00117E0D"/>
    <w:rsid w:val="00117EC5"/>
    <w:rsid w:val="001200C7"/>
    <w:rsid w:val="0012060B"/>
    <w:rsid w:val="0012065E"/>
    <w:rsid w:val="00121046"/>
    <w:rsid w:val="001210CB"/>
    <w:rsid w:val="0012117A"/>
    <w:rsid w:val="001212E2"/>
    <w:rsid w:val="00121440"/>
    <w:rsid w:val="00121D36"/>
    <w:rsid w:val="00122340"/>
    <w:rsid w:val="0012275C"/>
    <w:rsid w:val="00122D09"/>
    <w:rsid w:val="00123175"/>
    <w:rsid w:val="001231F7"/>
    <w:rsid w:val="001237D8"/>
    <w:rsid w:val="00123B53"/>
    <w:rsid w:val="00123FA6"/>
    <w:rsid w:val="00123FAC"/>
    <w:rsid w:val="00123FB9"/>
    <w:rsid w:val="00124043"/>
    <w:rsid w:val="001243E4"/>
    <w:rsid w:val="001247E3"/>
    <w:rsid w:val="0012486A"/>
    <w:rsid w:val="00124DA8"/>
    <w:rsid w:val="00125A5A"/>
    <w:rsid w:val="0012625A"/>
    <w:rsid w:val="00126F63"/>
    <w:rsid w:val="00126F73"/>
    <w:rsid w:val="00127461"/>
    <w:rsid w:val="00127547"/>
    <w:rsid w:val="001277DC"/>
    <w:rsid w:val="00127C6C"/>
    <w:rsid w:val="00127F4C"/>
    <w:rsid w:val="00127FB3"/>
    <w:rsid w:val="001302A7"/>
    <w:rsid w:val="001302BC"/>
    <w:rsid w:val="00130AD9"/>
    <w:rsid w:val="00130B73"/>
    <w:rsid w:val="00130C3C"/>
    <w:rsid w:val="00130C74"/>
    <w:rsid w:val="00131823"/>
    <w:rsid w:val="00131BF5"/>
    <w:rsid w:val="0013229A"/>
    <w:rsid w:val="001322CD"/>
    <w:rsid w:val="001322D1"/>
    <w:rsid w:val="0013259B"/>
    <w:rsid w:val="001326C5"/>
    <w:rsid w:val="00132771"/>
    <w:rsid w:val="00132BFE"/>
    <w:rsid w:val="0013346B"/>
    <w:rsid w:val="00134193"/>
    <w:rsid w:val="00134265"/>
    <w:rsid w:val="001349A0"/>
    <w:rsid w:val="00134C73"/>
    <w:rsid w:val="00135350"/>
    <w:rsid w:val="00135352"/>
    <w:rsid w:val="00135606"/>
    <w:rsid w:val="001365A9"/>
    <w:rsid w:val="00136EA5"/>
    <w:rsid w:val="001370F0"/>
    <w:rsid w:val="0013747D"/>
    <w:rsid w:val="00137EEB"/>
    <w:rsid w:val="00140292"/>
    <w:rsid w:val="00140428"/>
    <w:rsid w:val="00140676"/>
    <w:rsid w:val="0014074D"/>
    <w:rsid w:val="001407E2"/>
    <w:rsid w:val="00141C2E"/>
    <w:rsid w:val="00141FD8"/>
    <w:rsid w:val="00142422"/>
    <w:rsid w:val="00142436"/>
    <w:rsid w:val="00143197"/>
    <w:rsid w:val="001434DE"/>
    <w:rsid w:val="001436EC"/>
    <w:rsid w:val="001444EA"/>
    <w:rsid w:val="001445AD"/>
    <w:rsid w:val="0014487A"/>
    <w:rsid w:val="00144B9A"/>
    <w:rsid w:val="0014515E"/>
    <w:rsid w:val="001451B1"/>
    <w:rsid w:val="0014538B"/>
    <w:rsid w:val="001458AF"/>
    <w:rsid w:val="00145F86"/>
    <w:rsid w:val="001462E4"/>
    <w:rsid w:val="001466A8"/>
    <w:rsid w:val="00146F5D"/>
    <w:rsid w:val="00147253"/>
    <w:rsid w:val="001477E7"/>
    <w:rsid w:val="00147AD0"/>
    <w:rsid w:val="00147CE6"/>
    <w:rsid w:val="00147DF6"/>
    <w:rsid w:val="00147EC3"/>
    <w:rsid w:val="00147F5B"/>
    <w:rsid w:val="001515B5"/>
    <w:rsid w:val="00151937"/>
    <w:rsid w:val="001520C6"/>
    <w:rsid w:val="00152AFF"/>
    <w:rsid w:val="001533EE"/>
    <w:rsid w:val="001533FC"/>
    <w:rsid w:val="00153C4D"/>
    <w:rsid w:val="00153D1D"/>
    <w:rsid w:val="00154000"/>
    <w:rsid w:val="00154088"/>
    <w:rsid w:val="0015493D"/>
    <w:rsid w:val="00154AC1"/>
    <w:rsid w:val="00154E71"/>
    <w:rsid w:val="00155936"/>
    <w:rsid w:val="00155E24"/>
    <w:rsid w:val="00156C0D"/>
    <w:rsid w:val="001570D7"/>
    <w:rsid w:val="001572AC"/>
    <w:rsid w:val="001578EF"/>
    <w:rsid w:val="00157A96"/>
    <w:rsid w:val="00157B01"/>
    <w:rsid w:val="0016051A"/>
    <w:rsid w:val="0016063B"/>
    <w:rsid w:val="00160A40"/>
    <w:rsid w:val="0016155F"/>
    <w:rsid w:val="001616A1"/>
    <w:rsid w:val="00162233"/>
    <w:rsid w:val="001625AC"/>
    <w:rsid w:val="001628A7"/>
    <w:rsid w:val="00162A99"/>
    <w:rsid w:val="00162D92"/>
    <w:rsid w:val="0016346C"/>
    <w:rsid w:val="00163840"/>
    <w:rsid w:val="00163B3A"/>
    <w:rsid w:val="00163F1C"/>
    <w:rsid w:val="001645A3"/>
    <w:rsid w:val="001645A6"/>
    <w:rsid w:val="00164726"/>
    <w:rsid w:val="00164C29"/>
    <w:rsid w:val="001656AE"/>
    <w:rsid w:val="001659E1"/>
    <w:rsid w:val="00165C58"/>
    <w:rsid w:val="00166812"/>
    <w:rsid w:val="00166D30"/>
    <w:rsid w:val="00166EB4"/>
    <w:rsid w:val="00167823"/>
    <w:rsid w:val="00167B4B"/>
    <w:rsid w:val="00170222"/>
    <w:rsid w:val="001712B3"/>
    <w:rsid w:val="0017174C"/>
    <w:rsid w:val="00171837"/>
    <w:rsid w:val="001718F5"/>
    <w:rsid w:val="00171BDF"/>
    <w:rsid w:val="00171C0B"/>
    <w:rsid w:val="00171CDA"/>
    <w:rsid w:val="00171E20"/>
    <w:rsid w:val="00171EA5"/>
    <w:rsid w:val="001722ED"/>
    <w:rsid w:val="00172307"/>
    <w:rsid w:val="0017232A"/>
    <w:rsid w:val="00172676"/>
    <w:rsid w:val="00172881"/>
    <w:rsid w:val="00172BA9"/>
    <w:rsid w:val="00172D46"/>
    <w:rsid w:val="00172F72"/>
    <w:rsid w:val="00173530"/>
    <w:rsid w:val="00173ED3"/>
    <w:rsid w:val="001741CD"/>
    <w:rsid w:val="00174F96"/>
    <w:rsid w:val="001753D5"/>
    <w:rsid w:val="001754A7"/>
    <w:rsid w:val="00175982"/>
    <w:rsid w:val="00175B8C"/>
    <w:rsid w:val="00175C16"/>
    <w:rsid w:val="00176176"/>
    <w:rsid w:val="00176236"/>
    <w:rsid w:val="0017631C"/>
    <w:rsid w:val="00176A9B"/>
    <w:rsid w:val="00176AE7"/>
    <w:rsid w:val="00176D8B"/>
    <w:rsid w:val="00177014"/>
    <w:rsid w:val="0017767B"/>
    <w:rsid w:val="0018034F"/>
    <w:rsid w:val="00180441"/>
    <w:rsid w:val="00180A96"/>
    <w:rsid w:val="00180C82"/>
    <w:rsid w:val="00180E55"/>
    <w:rsid w:val="00180F91"/>
    <w:rsid w:val="001810A5"/>
    <w:rsid w:val="0018135F"/>
    <w:rsid w:val="0018187F"/>
    <w:rsid w:val="00181E30"/>
    <w:rsid w:val="00182289"/>
    <w:rsid w:val="001822EB"/>
    <w:rsid w:val="00182C6D"/>
    <w:rsid w:val="001832FD"/>
    <w:rsid w:val="0018352D"/>
    <w:rsid w:val="001839EA"/>
    <w:rsid w:val="00183F32"/>
    <w:rsid w:val="00183F52"/>
    <w:rsid w:val="001840A7"/>
    <w:rsid w:val="001841D0"/>
    <w:rsid w:val="00184891"/>
    <w:rsid w:val="00184A91"/>
    <w:rsid w:val="00184DB8"/>
    <w:rsid w:val="001851A7"/>
    <w:rsid w:val="00185829"/>
    <w:rsid w:val="00185D14"/>
    <w:rsid w:val="00185F3C"/>
    <w:rsid w:val="00185FD1"/>
    <w:rsid w:val="00186702"/>
    <w:rsid w:val="00186A23"/>
    <w:rsid w:val="0018703F"/>
    <w:rsid w:val="001878B6"/>
    <w:rsid w:val="00187A0B"/>
    <w:rsid w:val="001904C2"/>
    <w:rsid w:val="00190511"/>
    <w:rsid w:val="0019101D"/>
    <w:rsid w:val="001918BB"/>
    <w:rsid w:val="00191AFD"/>
    <w:rsid w:val="00191ED7"/>
    <w:rsid w:val="0019200F"/>
    <w:rsid w:val="00192147"/>
    <w:rsid w:val="001921D2"/>
    <w:rsid w:val="001927B3"/>
    <w:rsid w:val="001927C2"/>
    <w:rsid w:val="0019291D"/>
    <w:rsid w:val="001929D6"/>
    <w:rsid w:val="00192FAA"/>
    <w:rsid w:val="00193221"/>
    <w:rsid w:val="00193928"/>
    <w:rsid w:val="00193F1B"/>
    <w:rsid w:val="0019486C"/>
    <w:rsid w:val="00194A1C"/>
    <w:rsid w:val="00194A38"/>
    <w:rsid w:val="00194A9E"/>
    <w:rsid w:val="00194B3A"/>
    <w:rsid w:val="00194F65"/>
    <w:rsid w:val="001962E6"/>
    <w:rsid w:val="00196C65"/>
    <w:rsid w:val="001975F0"/>
    <w:rsid w:val="00197AB6"/>
    <w:rsid w:val="00197DC5"/>
    <w:rsid w:val="001A0076"/>
    <w:rsid w:val="001A053E"/>
    <w:rsid w:val="001A0759"/>
    <w:rsid w:val="001A12EF"/>
    <w:rsid w:val="001A1447"/>
    <w:rsid w:val="001A1483"/>
    <w:rsid w:val="001A1669"/>
    <w:rsid w:val="001A1754"/>
    <w:rsid w:val="001A1CFF"/>
    <w:rsid w:val="001A2C9D"/>
    <w:rsid w:val="001A2DB2"/>
    <w:rsid w:val="001A3079"/>
    <w:rsid w:val="001A355E"/>
    <w:rsid w:val="001A3B13"/>
    <w:rsid w:val="001A3BCB"/>
    <w:rsid w:val="001A43A7"/>
    <w:rsid w:val="001A477F"/>
    <w:rsid w:val="001A4A3B"/>
    <w:rsid w:val="001A4D31"/>
    <w:rsid w:val="001A4EB3"/>
    <w:rsid w:val="001A5228"/>
    <w:rsid w:val="001A5CA5"/>
    <w:rsid w:val="001A64DC"/>
    <w:rsid w:val="001A7034"/>
    <w:rsid w:val="001A7221"/>
    <w:rsid w:val="001A745A"/>
    <w:rsid w:val="001A7B7C"/>
    <w:rsid w:val="001A7B7E"/>
    <w:rsid w:val="001B0827"/>
    <w:rsid w:val="001B0C16"/>
    <w:rsid w:val="001B1163"/>
    <w:rsid w:val="001B11B5"/>
    <w:rsid w:val="001B12F0"/>
    <w:rsid w:val="001B152F"/>
    <w:rsid w:val="001B161F"/>
    <w:rsid w:val="001B16BE"/>
    <w:rsid w:val="001B1DF2"/>
    <w:rsid w:val="001B1E34"/>
    <w:rsid w:val="001B2797"/>
    <w:rsid w:val="001B2968"/>
    <w:rsid w:val="001B31EB"/>
    <w:rsid w:val="001B32BE"/>
    <w:rsid w:val="001B3494"/>
    <w:rsid w:val="001B39A0"/>
    <w:rsid w:val="001B4233"/>
    <w:rsid w:val="001B47EA"/>
    <w:rsid w:val="001B4902"/>
    <w:rsid w:val="001B498D"/>
    <w:rsid w:val="001B4B80"/>
    <w:rsid w:val="001B55D9"/>
    <w:rsid w:val="001B5875"/>
    <w:rsid w:val="001B5B6A"/>
    <w:rsid w:val="001B6903"/>
    <w:rsid w:val="001B6FA1"/>
    <w:rsid w:val="001B7112"/>
    <w:rsid w:val="001B71F8"/>
    <w:rsid w:val="001B7BB6"/>
    <w:rsid w:val="001B7C71"/>
    <w:rsid w:val="001B7DC8"/>
    <w:rsid w:val="001C02E5"/>
    <w:rsid w:val="001C03D6"/>
    <w:rsid w:val="001C0508"/>
    <w:rsid w:val="001C0901"/>
    <w:rsid w:val="001C0A08"/>
    <w:rsid w:val="001C0A14"/>
    <w:rsid w:val="001C0D96"/>
    <w:rsid w:val="001C19A8"/>
    <w:rsid w:val="001C1B14"/>
    <w:rsid w:val="001C1FC3"/>
    <w:rsid w:val="001C2225"/>
    <w:rsid w:val="001C22BE"/>
    <w:rsid w:val="001C234D"/>
    <w:rsid w:val="001C297E"/>
    <w:rsid w:val="001C2A59"/>
    <w:rsid w:val="001C3108"/>
    <w:rsid w:val="001C3835"/>
    <w:rsid w:val="001C3A7C"/>
    <w:rsid w:val="001C3BB2"/>
    <w:rsid w:val="001C3D9A"/>
    <w:rsid w:val="001C4040"/>
    <w:rsid w:val="001C4070"/>
    <w:rsid w:val="001C59A7"/>
    <w:rsid w:val="001C5AD5"/>
    <w:rsid w:val="001C61F2"/>
    <w:rsid w:val="001C7497"/>
    <w:rsid w:val="001C7B85"/>
    <w:rsid w:val="001C7C79"/>
    <w:rsid w:val="001C7ED3"/>
    <w:rsid w:val="001D0211"/>
    <w:rsid w:val="001D03C4"/>
    <w:rsid w:val="001D16BF"/>
    <w:rsid w:val="001D1D3F"/>
    <w:rsid w:val="001D202D"/>
    <w:rsid w:val="001D20DF"/>
    <w:rsid w:val="001D21E8"/>
    <w:rsid w:val="001D2EE7"/>
    <w:rsid w:val="001D307B"/>
    <w:rsid w:val="001D3227"/>
    <w:rsid w:val="001D394B"/>
    <w:rsid w:val="001D3C38"/>
    <w:rsid w:val="001D41AC"/>
    <w:rsid w:val="001D457C"/>
    <w:rsid w:val="001D4B65"/>
    <w:rsid w:val="001D4CAF"/>
    <w:rsid w:val="001D51DC"/>
    <w:rsid w:val="001D53EA"/>
    <w:rsid w:val="001D5C9C"/>
    <w:rsid w:val="001D5E7D"/>
    <w:rsid w:val="001D5FF6"/>
    <w:rsid w:val="001D615B"/>
    <w:rsid w:val="001D6280"/>
    <w:rsid w:val="001D664C"/>
    <w:rsid w:val="001D6AD2"/>
    <w:rsid w:val="001D6D09"/>
    <w:rsid w:val="001D7182"/>
    <w:rsid w:val="001D74A5"/>
    <w:rsid w:val="001E024B"/>
    <w:rsid w:val="001E085E"/>
    <w:rsid w:val="001E0880"/>
    <w:rsid w:val="001E13B1"/>
    <w:rsid w:val="001E1681"/>
    <w:rsid w:val="001E1DDD"/>
    <w:rsid w:val="001E2613"/>
    <w:rsid w:val="001E26E9"/>
    <w:rsid w:val="001E295A"/>
    <w:rsid w:val="001E2991"/>
    <w:rsid w:val="001E29C6"/>
    <w:rsid w:val="001E2AD5"/>
    <w:rsid w:val="001E35E8"/>
    <w:rsid w:val="001E3AD9"/>
    <w:rsid w:val="001E47C9"/>
    <w:rsid w:val="001E4A29"/>
    <w:rsid w:val="001E4AE1"/>
    <w:rsid w:val="001E504C"/>
    <w:rsid w:val="001E5431"/>
    <w:rsid w:val="001E5643"/>
    <w:rsid w:val="001E5954"/>
    <w:rsid w:val="001E5CA3"/>
    <w:rsid w:val="001E5DF8"/>
    <w:rsid w:val="001E6224"/>
    <w:rsid w:val="001E63C4"/>
    <w:rsid w:val="001E7936"/>
    <w:rsid w:val="001E797C"/>
    <w:rsid w:val="001E7994"/>
    <w:rsid w:val="001E7AC1"/>
    <w:rsid w:val="001E7BA2"/>
    <w:rsid w:val="001E7F60"/>
    <w:rsid w:val="001F06F1"/>
    <w:rsid w:val="001F0933"/>
    <w:rsid w:val="001F11F3"/>
    <w:rsid w:val="001F1C45"/>
    <w:rsid w:val="001F1CB7"/>
    <w:rsid w:val="001F1D6B"/>
    <w:rsid w:val="001F23A1"/>
    <w:rsid w:val="001F28FF"/>
    <w:rsid w:val="001F2F61"/>
    <w:rsid w:val="001F30B9"/>
    <w:rsid w:val="001F32C5"/>
    <w:rsid w:val="001F3457"/>
    <w:rsid w:val="001F34FF"/>
    <w:rsid w:val="001F39D5"/>
    <w:rsid w:val="001F3AF6"/>
    <w:rsid w:val="001F3DCB"/>
    <w:rsid w:val="001F49D1"/>
    <w:rsid w:val="001F5BEA"/>
    <w:rsid w:val="001F6569"/>
    <w:rsid w:val="001F67C4"/>
    <w:rsid w:val="001F779E"/>
    <w:rsid w:val="001F7A83"/>
    <w:rsid w:val="001F7B17"/>
    <w:rsid w:val="00200589"/>
    <w:rsid w:val="0020059C"/>
    <w:rsid w:val="002011E8"/>
    <w:rsid w:val="00201648"/>
    <w:rsid w:val="002026CB"/>
    <w:rsid w:val="00202A85"/>
    <w:rsid w:val="00202ED9"/>
    <w:rsid w:val="00202F46"/>
    <w:rsid w:val="00202F6A"/>
    <w:rsid w:val="00202FEC"/>
    <w:rsid w:val="0020357D"/>
    <w:rsid w:val="00203A18"/>
    <w:rsid w:val="00204B37"/>
    <w:rsid w:val="00204B55"/>
    <w:rsid w:val="00204FC6"/>
    <w:rsid w:val="00205E99"/>
    <w:rsid w:val="00206182"/>
    <w:rsid w:val="002076D7"/>
    <w:rsid w:val="0020782B"/>
    <w:rsid w:val="00207F07"/>
    <w:rsid w:val="002100AD"/>
    <w:rsid w:val="002100B7"/>
    <w:rsid w:val="002103DB"/>
    <w:rsid w:val="0021055E"/>
    <w:rsid w:val="0021115C"/>
    <w:rsid w:val="0021144D"/>
    <w:rsid w:val="002121B5"/>
    <w:rsid w:val="00212564"/>
    <w:rsid w:val="002125A1"/>
    <w:rsid w:val="002126E1"/>
    <w:rsid w:val="00212939"/>
    <w:rsid w:val="00212A14"/>
    <w:rsid w:val="00212B1C"/>
    <w:rsid w:val="00212EBD"/>
    <w:rsid w:val="00212FF7"/>
    <w:rsid w:val="00213036"/>
    <w:rsid w:val="00213790"/>
    <w:rsid w:val="00213F2D"/>
    <w:rsid w:val="00214299"/>
    <w:rsid w:val="0021478A"/>
    <w:rsid w:val="00214B56"/>
    <w:rsid w:val="00214C06"/>
    <w:rsid w:val="00214F1B"/>
    <w:rsid w:val="00214F22"/>
    <w:rsid w:val="00215719"/>
    <w:rsid w:val="00215919"/>
    <w:rsid w:val="00215F75"/>
    <w:rsid w:val="00216B48"/>
    <w:rsid w:val="00217460"/>
    <w:rsid w:val="0021776D"/>
    <w:rsid w:val="00217AEA"/>
    <w:rsid w:val="00217F1B"/>
    <w:rsid w:val="0022088E"/>
    <w:rsid w:val="00220BBB"/>
    <w:rsid w:val="00221079"/>
    <w:rsid w:val="00221209"/>
    <w:rsid w:val="00221215"/>
    <w:rsid w:val="00221A7E"/>
    <w:rsid w:val="00221F82"/>
    <w:rsid w:val="00222B2F"/>
    <w:rsid w:val="00222D38"/>
    <w:rsid w:val="00223C66"/>
    <w:rsid w:val="00223EDB"/>
    <w:rsid w:val="00224249"/>
    <w:rsid w:val="0022454D"/>
    <w:rsid w:val="00224B8B"/>
    <w:rsid w:val="00224C4B"/>
    <w:rsid w:val="00224C4D"/>
    <w:rsid w:val="00224E9E"/>
    <w:rsid w:val="002250E4"/>
    <w:rsid w:val="002250F7"/>
    <w:rsid w:val="002257A8"/>
    <w:rsid w:val="00226074"/>
    <w:rsid w:val="00226290"/>
    <w:rsid w:val="00226A21"/>
    <w:rsid w:val="00226BEE"/>
    <w:rsid w:val="00226FDE"/>
    <w:rsid w:val="0022716F"/>
    <w:rsid w:val="002277AD"/>
    <w:rsid w:val="00227C65"/>
    <w:rsid w:val="0022E97A"/>
    <w:rsid w:val="00230074"/>
    <w:rsid w:val="0023085E"/>
    <w:rsid w:val="00230B24"/>
    <w:rsid w:val="002315FE"/>
    <w:rsid w:val="00231675"/>
    <w:rsid w:val="002318A1"/>
    <w:rsid w:val="00231959"/>
    <w:rsid w:val="00231961"/>
    <w:rsid w:val="00231FB2"/>
    <w:rsid w:val="002320C3"/>
    <w:rsid w:val="002321E2"/>
    <w:rsid w:val="002322EB"/>
    <w:rsid w:val="00232956"/>
    <w:rsid w:val="00232C69"/>
    <w:rsid w:val="00232F6D"/>
    <w:rsid w:val="00232FF8"/>
    <w:rsid w:val="00233B06"/>
    <w:rsid w:val="00233B2A"/>
    <w:rsid w:val="00233E38"/>
    <w:rsid w:val="00234398"/>
    <w:rsid w:val="002344DE"/>
    <w:rsid w:val="00234E80"/>
    <w:rsid w:val="00234F67"/>
    <w:rsid w:val="002350D6"/>
    <w:rsid w:val="0023511E"/>
    <w:rsid w:val="002355DE"/>
    <w:rsid w:val="0023563C"/>
    <w:rsid w:val="00235834"/>
    <w:rsid w:val="002359C6"/>
    <w:rsid w:val="00235A36"/>
    <w:rsid w:val="002360EE"/>
    <w:rsid w:val="00236151"/>
    <w:rsid w:val="00236217"/>
    <w:rsid w:val="00236431"/>
    <w:rsid w:val="002364C2"/>
    <w:rsid w:val="00237662"/>
    <w:rsid w:val="002379B2"/>
    <w:rsid w:val="00237E27"/>
    <w:rsid w:val="002408B9"/>
    <w:rsid w:val="002409D3"/>
    <w:rsid w:val="00240AA9"/>
    <w:rsid w:val="0024109A"/>
    <w:rsid w:val="00242392"/>
    <w:rsid w:val="00242603"/>
    <w:rsid w:val="00243519"/>
    <w:rsid w:val="002438B9"/>
    <w:rsid w:val="00243D42"/>
    <w:rsid w:val="00244987"/>
    <w:rsid w:val="00244A25"/>
    <w:rsid w:val="00244A70"/>
    <w:rsid w:val="00245E8F"/>
    <w:rsid w:val="00246525"/>
    <w:rsid w:val="00246B94"/>
    <w:rsid w:val="00246EE6"/>
    <w:rsid w:val="00247814"/>
    <w:rsid w:val="00250037"/>
    <w:rsid w:val="002500ED"/>
    <w:rsid w:val="002501A7"/>
    <w:rsid w:val="0025034C"/>
    <w:rsid w:val="002507B2"/>
    <w:rsid w:val="00250BBC"/>
    <w:rsid w:val="00251060"/>
    <w:rsid w:val="00251211"/>
    <w:rsid w:val="00251417"/>
    <w:rsid w:val="0025141C"/>
    <w:rsid w:val="00251810"/>
    <w:rsid w:val="002519C1"/>
    <w:rsid w:val="0025247E"/>
    <w:rsid w:val="002528C4"/>
    <w:rsid w:val="00252D76"/>
    <w:rsid w:val="00253342"/>
    <w:rsid w:val="0025342F"/>
    <w:rsid w:val="00253680"/>
    <w:rsid w:val="00253B31"/>
    <w:rsid w:val="00253CA8"/>
    <w:rsid w:val="0025465B"/>
    <w:rsid w:val="00255081"/>
    <w:rsid w:val="00255288"/>
    <w:rsid w:val="0025557E"/>
    <w:rsid w:val="002559C4"/>
    <w:rsid w:val="00255D2A"/>
    <w:rsid w:val="00255F6A"/>
    <w:rsid w:val="00256069"/>
    <w:rsid w:val="002561B2"/>
    <w:rsid w:val="00256292"/>
    <w:rsid w:val="00256500"/>
    <w:rsid w:val="00256606"/>
    <w:rsid w:val="002567C8"/>
    <w:rsid w:val="002570A5"/>
    <w:rsid w:val="00257177"/>
    <w:rsid w:val="00257A33"/>
    <w:rsid w:val="00257B12"/>
    <w:rsid w:val="00257D51"/>
    <w:rsid w:val="00257DEE"/>
    <w:rsid w:val="002605BC"/>
    <w:rsid w:val="002605C4"/>
    <w:rsid w:val="00260BA6"/>
    <w:rsid w:val="00260BE1"/>
    <w:rsid w:val="002611AC"/>
    <w:rsid w:val="0026129C"/>
    <w:rsid w:val="00261325"/>
    <w:rsid w:val="00261878"/>
    <w:rsid w:val="00262117"/>
    <w:rsid w:val="00262254"/>
    <w:rsid w:val="002628A4"/>
    <w:rsid w:val="00262CA4"/>
    <w:rsid w:val="00262E0E"/>
    <w:rsid w:val="002635E2"/>
    <w:rsid w:val="0026374E"/>
    <w:rsid w:val="00263847"/>
    <w:rsid w:val="00263B14"/>
    <w:rsid w:val="00263B73"/>
    <w:rsid w:val="00263E3C"/>
    <w:rsid w:val="00263F4A"/>
    <w:rsid w:val="002644F3"/>
    <w:rsid w:val="00264E7E"/>
    <w:rsid w:val="00265877"/>
    <w:rsid w:val="002658A3"/>
    <w:rsid w:val="00265A2E"/>
    <w:rsid w:val="00265BD7"/>
    <w:rsid w:val="00265D9E"/>
    <w:rsid w:val="00265E04"/>
    <w:rsid w:val="00266360"/>
    <w:rsid w:val="002665B6"/>
    <w:rsid w:val="002668A0"/>
    <w:rsid w:val="002677DD"/>
    <w:rsid w:val="00267874"/>
    <w:rsid w:val="00267C9E"/>
    <w:rsid w:val="00270050"/>
    <w:rsid w:val="0027012B"/>
    <w:rsid w:val="00270163"/>
    <w:rsid w:val="0027052B"/>
    <w:rsid w:val="00270545"/>
    <w:rsid w:val="002707FA"/>
    <w:rsid w:val="002712D8"/>
    <w:rsid w:val="0027166B"/>
    <w:rsid w:val="00271F47"/>
    <w:rsid w:val="002720A8"/>
    <w:rsid w:val="0027231D"/>
    <w:rsid w:val="00272755"/>
    <w:rsid w:val="00272A2A"/>
    <w:rsid w:val="00272D6F"/>
    <w:rsid w:val="002732A4"/>
    <w:rsid w:val="0027330D"/>
    <w:rsid w:val="00273665"/>
    <w:rsid w:val="002738D8"/>
    <w:rsid w:val="0027409C"/>
    <w:rsid w:val="002745A1"/>
    <w:rsid w:val="00274638"/>
    <w:rsid w:val="0027479B"/>
    <w:rsid w:val="00274C78"/>
    <w:rsid w:val="00274F01"/>
    <w:rsid w:val="00275647"/>
    <w:rsid w:val="00275810"/>
    <w:rsid w:val="00276431"/>
    <w:rsid w:val="002766EE"/>
    <w:rsid w:val="00276945"/>
    <w:rsid w:val="00276AB1"/>
    <w:rsid w:val="00276ABD"/>
    <w:rsid w:val="00277543"/>
    <w:rsid w:val="002775C4"/>
    <w:rsid w:val="002778A7"/>
    <w:rsid w:val="002779DF"/>
    <w:rsid w:val="00277F4E"/>
    <w:rsid w:val="00280512"/>
    <w:rsid w:val="002806BB"/>
    <w:rsid w:val="00280A05"/>
    <w:rsid w:val="00280E8F"/>
    <w:rsid w:val="00280F61"/>
    <w:rsid w:val="0028131C"/>
    <w:rsid w:val="00281908"/>
    <w:rsid w:val="00281989"/>
    <w:rsid w:val="00281B6C"/>
    <w:rsid w:val="00281BB8"/>
    <w:rsid w:val="00281D47"/>
    <w:rsid w:val="00281EDC"/>
    <w:rsid w:val="00281FDF"/>
    <w:rsid w:val="00282233"/>
    <w:rsid w:val="0028229E"/>
    <w:rsid w:val="002823B3"/>
    <w:rsid w:val="002826D7"/>
    <w:rsid w:val="00282776"/>
    <w:rsid w:val="002827A3"/>
    <w:rsid w:val="0028319E"/>
    <w:rsid w:val="00283EE8"/>
    <w:rsid w:val="00283EED"/>
    <w:rsid w:val="00284036"/>
    <w:rsid w:val="0028441E"/>
    <w:rsid w:val="0028464F"/>
    <w:rsid w:val="002853AC"/>
    <w:rsid w:val="00285858"/>
    <w:rsid w:val="0028587A"/>
    <w:rsid w:val="00285B27"/>
    <w:rsid w:val="00285B44"/>
    <w:rsid w:val="0028612B"/>
    <w:rsid w:val="00286275"/>
    <w:rsid w:val="002867DD"/>
    <w:rsid w:val="0028741D"/>
    <w:rsid w:val="00287452"/>
    <w:rsid w:val="00287504"/>
    <w:rsid w:val="0028781E"/>
    <w:rsid w:val="00287F69"/>
    <w:rsid w:val="00290694"/>
    <w:rsid w:val="00290782"/>
    <w:rsid w:val="0029146E"/>
    <w:rsid w:val="002914DE"/>
    <w:rsid w:val="002917DC"/>
    <w:rsid w:val="002920C3"/>
    <w:rsid w:val="0029211E"/>
    <w:rsid w:val="00292291"/>
    <w:rsid w:val="00292813"/>
    <w:rsid w:val="00292884"/>
    <w:rsid w:val="002928CE"/>
    <w:rsid w:val="00293656"/>
    <w:rsid w:val="0029452E"/>
    <w:rsid w:val="0029453B"/>
    <w:rsid w:val="0029453C"/>
    <w:rsid w:val="002948BA"/>
    <w:rsid w:val="0029492D"/>
    <w:rsid w:val="00294AC7"/>
    <w:rsid w:val="00295307"/>
    <w:rsid w:val="00295843"/>
    <w:rsid w:val="00295E62"/>
    <w:rsid w:val="00295F07"/>
    <w:rsid w:val="002960A0"/>
    <w:rsid w:val="00296617"/>
    <w:rsid w:val="00297106"/>
    <w:rsid w:val="00297333"/>
    <w:rsid w:val="002973DE"/>
    <w:rsid w:val="00297639"/>
    <w:rsid w:val="002976F6"/>
    <w:rsid w:val="002A02B0"/>
    <w:rsid w:val="002A0A44"/>
    <w:rsid w:val="002A0C1B"/>
    <w:rsid w:val="002A15F0"/>
    <w:rsid w:val="002A180C"/>
    <w:rsid w:val="002A1B34"/>
    <w:rsid w:val="002A1C11"/>
    <w:rsid w:val="002A2036"/>
    <w:rsid w:val="002A2534"/>
    <w:rsid w:val="002A258A"/>
    <w:rsid w:val="002A25F9"/>
    <w:rsid w:val="002A2B5A"/>
    <w:rsid w:val="002A3713"/>
    <w:rsid w:val="002A38F4"/>
    <w:rsid w:val="002A3F5C"/>
    <w:rsid w:val="002A4294"/>
    <w:rsid w:val="002A43AC"/>
    <w:rsid w:val="002A4A5D"/>
    <w:rsid w:val="002A4D9F"/>
    <w:rsid w:val="002A5445"/>
    <w:rsid w:val="002A5C42"/>
    <w:rsid w:val="002A5D4C"/>
    <w:rsid w:val="002A5E98"/>
    <w:rsid w:val="002A5EE3"/>
    <w:rsid w:val="002A684C"/>
    <w:rsid w:val="002A7568"/>
    <w:rsid w:val="002A796D"/>
    <w:rsid w:val="002A7C24"/>
    <w:rsid w:val="002A7F19"/>
    <w:rsid w:val="002A7F29"/>
    <w:rsid w:val="002B002A"/>
    <w:rsid w:val="002B0275"/>
    <w:rsid w:val="002B0E16"/>
    <w:rsid w:val="002B1000"/>
    <w:rsid w:val="002B1205"/>
    <w:rsid w:val="002B131B"/>
    <w:rsid w:val="002B14AE"/>
    <w:rsid w:val="002B1D7F"/>
    <w:rsid w:val="002B1DC1"/>
    <w:rsid w:val="002B28C7"/>
    <w:rsid w:val="002B2B22"/>
    <w:rsid w:val="002B2BC4"/>
    <w:rsid w:val="002B2F1A"/>
    <w:rsid w:val="002B339E"/>
    <w:rsid w:val="002B3DEA"/>
    <w:rsid w:val="002B3E17"/>
    <w:rsid w:val="002B40AA"/>
    <w:rsid w:val="002B42C8"/>
    <w:rsid w:val="002B4588"/>
    <w:rsid w:val="002B4A4B"/>
    <w:rsid w:val="002B4B59"/>
    <w:rsid w:val="002B4D02"/>
    <w:rsid w:val="002B4DD2"/>
    <w:rsid w:val="002B5A47"/>
    <w:rsid w:val="002B656B"/>
    <w:rsid w:val="002B6805"/>
    <w:rsid w:val="002B6B39"/>
    <w:rsid w:val="002B6C71"/>
    <w:rsid w:val="002B6E8F"/>
    <w:rsid w:val="002B78D5"/>
    <w:rsid w:val="002B79E9"/>
    <w:rsid w:val="002B7B64"/>
    <w:rsid w:val="002B7DB0"/>
    <w:rsid w:val="002B7E02"/>
    <w:rsid w:val="002B7F76"/>
    <w:rsid w:val="002C04B1"/>
    <w:rsid w:val="002C05EC"/>
    <w:rsid w:val="002C07B2"/>
    <w:rsid w:val="002C1209"/>
    <w:rsid w:val="002C139D"/>
    <w:rsid w:val="002C16D8"/>
    <w:rsid w:val="002C1CE2"/>
    <w:rsid w:val="002C1F54"/>
    <w:rsid w:val="002C2796"/>
    <w:rsid w:val="002C28B9"/>
    <w:rsid w:val="002C2CCF"/>
    <w:rsid w:val="002C2D55"/>
    <w:rsid w:val="002C31EB"/>
    <w:rsid w:val="002C426C"/>
    <w:rsid w:val="002C433E"/>
    <w:rsid w:val="002C4677"/>
    <w:rsid w:val="002C584C"/>
    <w:rsid w:val="002C615E"/>
    <w:rsid w:val="002C62FC"/>
    <w:rsid w:val="002C7DC5"/>
    <w:rsid w:val="002C7FCF"/>
    <w:rsid w:val="002D0727"/>
    <w:rsid w:val="002D07E5"/>
    <w:rsid w:val="002D0CCA"/>
    <w:rsid w:val="002D0F18"/>
    <w:rsid w:val="002D0F85"/>
    <w:rsid w:val="002D10A5"/>
    <w:rsid w:val="002D1252"/>
    <w:rsid w:val="002D1DD9"/>
    <w:rsid w:val="002D20D0"/>
    <w:rsid w:val="002D211E"/>
    <w:rsid w:val="002D26A9"/>
    <w:rsid w:val="002D276E"/>
    <w:rsid w:val="002D28F6"/>
    <w:rsid w:val="002D2EC2"/>
    <w:rsid w:val="002D41D6"/>
    <w:rsid w:val="002D423A"/>
    <w:rsid w:val="002D4FB3"/>
    <w:rsid w:val="002D58E3"/>
    <w:rsid w:val="002D6572"/>
    <w:rsid w:val="002D66A3"/>
    <w:rsid w:val="002D683E"/>
    <w:rsid w:val="002D7229"/>
    <w:rsid w:val="002D72D2"/>
    <w:rsid w:val="002D785A"/>
    <w:rsid w:val="002D79FA"/>
    <w:rsid w:val="002D7A69"/>
    <w:rsid w:val="002E08AC"/>
    <w:rsid w:val="002E0B4E"/>
    <w:rsid w:val="002E10EE"/>
    <w:rsid w:val="002E1361"/>
    <w:rsid w:val="002E15E1"/>
    <w:rsid w:val="002E1C63"/>
    <w:rsid w:val="002E1D80"/>
    <w:rsid w:val="002E2790"/>
    <w:rsid w:val="002E328A"/>
    <w:rsid w:val="002E333C"/>
    <w:rsid w:val="002E389B"/>
    <w:rsid w:val="002E399C"/>
    <w:rsid w:val="002E41A1"/>
    <w:rsid w:val="002E43BB"/>
    <w:rsid w:val="002E459A"/>
    <w:rsid w:val="002E468D"/>
    <w:rsid w:val="002E4AC0"/>
    <w:rsid w:val="002E4B04"/>
    <w:rsid w:val="002E4BBE"/>
    <w:rsid w:val="002E4CD6"/>
    <w:rsid w:val="002E5784"/>
    <w:rsid w:val="002E5A61"/>
    <w:rsid w:val="002E5A6A"/>
    <w:rsid w:val="002E5DF4"/>
    <w:rsid w:val="002E6571"/>
    <w:rsid w:val="002E6C2E"/>
    <w:rsid w:val="002E6D7A"/>
    <w:rsid w:val="002E711F"/>
    <w:rsid w:val="002E79F5"/>
    <w:rsid w:val="002F0860"/>
    <w:rsid w:val="002F0EFC"/>
    <w:rsid w:val="002F172A"/>
    <w:rsid w:val="002F1753"/>
    <w:rsid w:val="002F1949"/>
    <w:rsid w:val="002F1D17"/>
    <w:rsid w:val="002F2F6C"/>
    <w:rsid w:val="002F2FF0"/>
    <w:rsid w:val="002F30FE"/>
    <w:rsid w:val="002F3104"/>
    <w:rsid w:val="002F3188"/>
    <w:rsid w:val="002F3236"/>
    <w:rsid w:val="002F35B2"/>
    <w:rsid w:val="002F3934"/>
    <w:rsid w:val="002F3F62"/>
    <w:rsid w:val="002F4298"/>
    <w:rsid w:val="002F43BD"/>
    <w:rsid w:val="002F48C9"/>
    <w:rsid w:val="002F4ABD"/>
    <w:rsid w:val="002F54CB"/>
    <w:rsid w:val="002F5729"/>
    <w:rsid w:val="002F5BE4"/>
    <w:rsid w:val="002F5CD0"/>
    <w:rsid w:val="002F643F"/>
    <w:rsid w:val="002F6C7F"/>
    <w:rsid w:val="002F6CEF"/>
    <w:rsid w:val="002F74C7"/>
    <w:rsid w:val="002F79F8"/>
    <w:rsid w:val="00300051"/>
    <w:rsid w:val="003000AA"/>
    <w:rsid w:val="003001C6"/>
    <w:rsid w:val="00300C38"/>
    <w:rsid w:val="0030159E"/>
    <w:rsid w:val="003021C5"/>
    <w:rsid w:val="00302D40"/>
    <w:rsid w:val="00302D8C"/>
    <w:rsid w:val="0030327F"/>
    <w:rsid w:val="00303547"/>
    <w:rsid w:val="00303616"/>
    <w:rsid w:val="00303B35"/>
    <w:rsid w:val="00303D65"/>
    <w:rsid w:val="003044FB"/>
    <w:rsid w:val="003045D8"/>
    <w:rsid w:val="003048CF"/>
    <w:rsid w:val="0030495F"/>
    <w:rsid w:val="00304D63"/>
    <w:rsid w:val="00304FD8"/>
    <w:rsid w:val="00305051"/>
    <w:rsid w:val="00305326"/>
    <w:rsid w:val="0030559A"/>
    <w:rsid w:val="00305882"/>
    <w:rsid w:val="00305AF9"/>
    <w:rsid w:val="00305B76"/>
    <w:rsid w:val="0030631A"/>
    <w:rsid w:val="00306398"/>
    <w:rsid w:val="003063BF"/>
    <w:rsid w:val="00306843"/>
    <w:rsid w:val="003071B9"/>
    <w:rsid w:val="003072C5"/>
    <w:rsid w:val="00307D4F"/>
    <w:rsid w:val="00307D6A"/>
    <w:rsid w:val="00307F61"/>
    <w:rsid w:val="00310280"/>
    <w:rsid w:val="00310B6B"/>
    <w:rsid w:val="00310DCB"/>
    <w:rsid w:val="0031100F"/>
    <w:rsid w:val="00311133"/>
    <w:rsid w:val="0031133D"/>
    <w:rsid w:val="00311477"/>
    <w:rsid w:val="003114A4"/>
    <w:rsid w:val="003116D6"/>
    <w:rsid w:val="00312143"/>
    <w:rsid w:val="003124BC"/>
    <w:rsid w:val="003126AB"/>
    <w:rsid w:val="0031273F"/>
    <w:rsid w:val="0031288A"/>
    <w:rsid w:val="00312B81"/>
    <w:rsid w:val="00313409"/>
    <w:rsid w:val="00313A98"/>
    <w:rsid w:val="00313C5C"/>
    <w:rsid w:val="00314367"/>
    <w:rsid w:val="00314592"/>
    <w:rsid w:val="0031472D"/>
    <w:rsid w:val="00314849"/>
    <w:rsid w:val="0031491A"/>
    <w:rsid w:val="003149D3"/>
    <w:rsid w:val="003149D7"/>
    <w:rsid w:val="00314EEE"/>
    <w:rsid w:val="00315262"/>
    <w:rsid w:val="0031590B"/>
    <w:rsid w:val="00315ADF"/>
    <w:rsid w:val="00315F78"/>
    <w:rsid w:val="00316113"/>
    <w:rsid w:val="0031627D"/>
    <w:rsid w:val="0031648E"/>
    <w:rsid w:val="0031673B"/>
    <w:rsid w:val="0031674E"/>
    <w:rsid w:val="00316A4A"/>
    <w:rsid w:val="00316F90"/>
    <w:rsid w:val="0032008B"/>
    <w:rsid w:val="00320263"/>
    <w:rsid w:val="003203B1"/>
    <w:rsid w:val="0032069E"/>
    <w:rsid w:val="00321506"/>
    <w:rsid w:val="00322782"/>
    <w:rsid w:val="00322CE7"/>
    <w:rsid w:val="00322E77"/>
    <w:rsid w:val="00322EF1"/>
    <w:rsid w:val="00322FAA"/>
    <w:rsid w:val="00323321"/>
    <w:rsid w:val="00323831"/>
    <w:rsid w:val="00323EA7"/>
    <w:rsid w:val="00323EE9"/>
    <w:rsid w:val="0032486B"/>
    <w:rsid w:val="003256B7"/>
    <w:rsid w:val="00325725"/>
    <w:rsid w:val="00325838"/>
    <w:rsid w:val="003258C7"/>
    <w:rsid w:val="00325B2E"/>
    <w:rsid w:val="00325E31"/>
    <w:rsid w:val="003262A3"/>
    <w:rsid w:val="0032673D"/>
    <w:rsid w:val="00326BA0"/>
    <w:rsid w:val="00327190"/>
    <w:rsid w:val="00327636"/>
    <w:rsid w:val="00327678"/>
    <w:rsid w:val="00327A68"/>
    <w:rsid w:val="00330254"/>
    <w:rsid w:val="00330BDF"/>
    <w:rsid w:val="00331026"/>
    <w:rsid w:val="00331853"/>
    <w:rsid w:val="00331C0A"/>
    <w:rsid w:val="003333A6"/>
    <w:rsid w:val="003335E2"/>
    <w:rsid w:val="0033451E"/>
    <w:rsid w:val="003346FF"/>
    <w:rsid w:val="0033591C"/>
    <w:rsid w:val="0033598B"/>
    <w:rsid w:val="00336149"/>
    <w:rsid w:val="0033676C"/>
    <w:rsid w:val="00337255"/>
    <w:rsid w:val="0033776B"/>
    <w:rsid w:val="00337A47"/>
    <w:rsid w:val="00337B5F"/>
    <w:rsid w:val="00337D8A"/>
    <w:rsid w:val="00340050"/>
    <w:rsid w:val="0034153B"/>
    <w:rsid w:val="003429A0"/>
    <w:rsid w:val="00342C53"/>
    <w:rsid w:val="003435B4"/>
    <w:rsid w:val="00343A4E"/>
    <w:rsid w:val="00343A95"/>
    <w:rsid w:val="00343C9A"/>
    <w:rsid w:val="003440FB"/>
    <w:rsid w:val="003444A4"/>
    <w:rsid w:val="00344DD5"/>
    <w:rsid w:val="00344F0D"/>
    <w:rsid w:val="00344F9F"/>
    <w:rsid w:val="00346AA8"/>
    <w:rsid w:val="00346B08"/>
    <w:rsid w:val="00347680"/>
    <w:rsid w:val="003476D5"/>
    <w:rsid w:val="00347F71"/>
    <w:rsid w:val="00347FB3"/>
    <w:rsid w:val="00350D56"/>
    <w:rsid w:val="00350D5F"/>
    <w:rsid w:val="003511D7"/>
    <w:rsid w:val="003512A7"/>
    <w:rsid w:val="003516E8"/>
    <w:rsid w:val="00352831"/>
    <w:rsid w:val="0035309F"/>
    <w:rsid w:val="00353C29"/>
    <w:rsid w:val="0035401B"/>
    <w:rsid w:val="003547BF"/>
    <w:rsid w:val="003549E8"/>
    <w:rsid w:val="00354A65"/>
    <w:rsid w:val="00354EF0"/>
    <w:rsid w:val="0035544C"/>
    <w:rsid w:val="00355A9C"/>
    <w:rsid w:val="00355CEB"/>
    <w:rsid w:val="00355F64"/>
    <w:rsid w:val="00356366"/>
    <w:rsid w:val="003564FB"/>
    <w:rsid w:val="00356851"/>
    <w:rsid w:val="0035725F"/>
    <w:rsid w:val="003572E4"/>
    <w:rsid w:val="003572EF"/>
    <w:rsid w:val="003575A1"/>
    <w:rsid w:val="0035796C"/>
    <w:rsid w:val="003579F4"/>
    <w:rsid w:val="00357A91"/>
    <w:rsid w:val="00357B49"/>
    <w:rsid w:val="00357DD4"/>
    <w:rsid w:val="00357F1E"/>
    <w:rsid w:val="00357F47"/>
    <w:rsid w:val="0036079F"/>
    <w:rsid w:val="00360817"/>
    <w:rsid w:val="00360B54"/>
    <w:rsid w:val="00360D40"/>
    <w:rsid w:val="00360DE7"/>
    <w:rsid w:val="00360F15"/>
    <w:rsid w:val="0036127A"/>
    <w:rsid w:val="003613AE"/>
    <w:rsid w:val="0036177D"/>
    <w:rsid w:val="0036182D"/>
    <w:rsid w:val="003618DA"/>
    <w:rsid w:val="00361D47"/>
    <w:rsid w:val="00361DB9"/>
    <w:rsid w:val="00362384"/>
    <w:rsid w:val="003623F2"/>
    <w:rsid w:val="00362504"/>
    <w:rsid w:val="0036256A"/>
    <w:rsid w:val="003626BC"/>
    <w:rsid w:val="0036277B"/>
    <w:rsid w:val="0036287B"/>
    <w:rsid w:val="0036341E"/>
    <w:rsid w:val="0036342E"/>
    <w:rsid w:val="00363657"/>
    <w:rsid w:val="00363AD6"/>
    <w:rsid w:val="00363B0B"/>
    <w:rsid w:val="003641FA"/>
    <w:rsid w:val="0036486D"/>
    <w:rsid w:val="00364934"/>
    <w:rsid w:val="003659CF"/>
    <w:rsid w:val="00365ABC"/>
    <w:rsid w:val="00365EBA"/>
    <w:rsid w:val="003661AF"/>
    <w:rsid w:val="00366B60"/>
    <w:rsid w:val="00366F05"/>
    <w:rsid w:val="0036751C"/>
    <w:rsid w:val="003701CC"/>
    <w:rsid w:val="0037062A"/>
    <w:rsid w:val="00370709"/>
    <w:rsid w:val="00370B90"/>
    <w:rsid w:val="00370E67"/>
    <w:rsid w:val="0037140F"/>
    <w:rsid w:val="003716FF"/>
    <w:rsid w:val="00371B7D"/>
    <w:rsid w:val="00371BC8"/>
    <w:rsid w:val="00371BF8"/>
    <w:rsid w:val="00371F99"/>
    <w:rsid w:val="0037201E"/>
    <w:rsid w:val="003727C0"/>
    <w:rsid w:val="0037301F"/>
    <w:rsid w:val="00373CA0"/>
    <w:rsid w:val="00373EEC"/>
    <w:rsid w:val="0037404F"/>
    <w:rsid w:val="00374204"/>
    <w:rsid w:val="00374BC0"/>
    <w:rsid w:val="003750D8"/>
    <w:rsid w:val="003754C9"/>
    <w:rsid w:val="0037578F"/>
    <w:rsid w:val="003758C7"/>
    <w:rsid w:val="00375CFF"/>
    <w:rsid w:val="00375E09"/>
    <w:rsid w:val="00376129"/>
    <w:rsid w:val="00376F00"/>
    <w:rsid w:val="0037728D"/>
    <w:rsid w:val="003773A3"/>
    <w:rsid w:val="00377EB6"/>
    <w:rsid w:val="00380885"/>
    <w:rsid w:val="003816E9"/>
    <w:rsid w:val="00381AA5"/>
    <w:rsid w:val="00381B52"/>
    <w:rsid w:val="00382D0C"/>
    <w:rsid w:val="00382D22"/>
    <w:rsid w:val="00382E9E"/>
    <w:rsid w:val="00383108"/>
    <w:rsid w:val="00383116"/>
    <w:rsid w:val="003831E8"/>
    <w:rsid w:val="00383439"/>
    <w:rsid w:val="00383A39"/>
    <w:rsid w:val="00384503"/>
    <w:rsid w:val="00384CF1"/>
    <w:rsid w:val="00384F30"/>
    <w:rsid w:val="00385204"/>
    <w:rsid w:val="00385517"/>
    <w:rsid w:val="00386030"/>
    <w:rsid w:val="0038666D"/>
    <w:rsid w:val="00386973"/>
    <w:rsid w:val="00386CA1"/>
    <w:rsid w:val="00387C31"/>
    <w:rsid w:val="00387CFB"/>
    <w:rsid w:val="003901B1"/>
    <w:rsid w:val="0039029F"/>
    <w:rsid w:val="00390714"/>
    <w:rsid w:val="00390761"/>
    <w:rsid w:val="003907FC"/>
    <w:rsid w:val="003912B5"/>
    <w:rsid w:val="0039166E"/>
    <w:rsid w:val="003916AA"/>
    <w:rsid w:val="0039203A"/>
    <w:rsid w:val="00392139"/>
    <w:rsid w:val="00392476"/>
    <w:rsid w:val="003929E5"/>
    <w:rsid w:val="00392BA3"/>
    <w:rsid w:val="00393172"/>
    <w:rsid w:val="00393726"/>
    <w:rsid w:val="00393D69"/>
    <w:rsid w:val="00393E36"/>
    <w:rsid w:val="00394287"/>
    <w:rsid w:val="003942A3"/>
    <w:rsid w:val="003943F0"/>
    <w:rsid w:val="00394567"/>
    <w:rsid w:val="003948D1"/>
    <w:rsid w:val="00394AB2"/>
    <w:rsid w:val="00394D83"/>
    <w:rsid w:val="003956FC"/>
    <w:rsid w:val="00395826"/>
    <w:rsid w:val="003958EB"/>
    <w:rsid w:val="0039598F"/>
    <w:rsid w:val="00395CDA"/>
    <w:rsid w:val="0039628D"/>
    <w:rsid w:val="003964BE"/>
    <w:rsid w:val="0039650E"/>
    <w:rsid w:val="0039709B"/>
    <w:rsid w:val="00397215"/>
    <w:rsid w:val="00397624"/>
    <w:rsid w:val="00397FD9"/>
    <w:rsid w:val="003A0063"/>
    <w:rsid w:val="003A0537"/>
    <w:rsid w:val="003A096F"/>
    <w:rsid w:val="003A0AE7"/>
    <w:rsid w:val="003A0BB9"/>
    <w:rsid w:val="003A0BC3"/>
    <w:rsid w:val="003A0FD0"/>
    <w:rsid w:val="003A1D9F"/>
    <w:rsid w:val="003A2586"/>
    <w:rsid w:val="003A2D59"/>
    <w:rsid w:val="003A35DF"/>
    <w:rsid w:val="003A37FE"/>
    <w:rsid w:val="003A38C1"/>
    <w:rsid w:val="003A4045"/>
    <w:rsid w:val="003A4126"/>
    <w:rsid w:val="003A459D"/>
    <w:rsid w:val="003A496B"/>
    <w:rsid w:val="003A4A4E"/>
    <w:rsid w:val="003A4A81"/>
    <w:rsid w:val="003A50F8"/>
    <w:rsid w:val="003A60EC"/>
    <w:rsid w:val="003A655C"/>
    <w:rsid w:val="003A684F"/>
    <w:rsid w:val="003B00BF"/>
    <w:rsid w:val="003B00E3"/>
    <w:rsid w:val="003B02DB"/>
    <w:rsid w:val="003B0458"/>
    <w:rsid w:val="003B05D2"/>
    <w:rsid w:val="003B091B"/>
    <w:rsid w:val="003B0AB8"/>
    <w:rsid w:val="003B0E3C"/>
    <w:rsid w:val="003B1250"/>
    <w:rsid w:val="003B12D0"/>
    <w:rsid w:val="003B172A"/>
    <w:rsid w:val="003B1F42"/>
    <w:rsid w:val="003B1FCF"/>
    <w:rsid w:val="003B1FFA"/>
    <w:rsid w:val="003B26FD"/>
    <w:rsid w:val="003B286A"/>
    <w:rsid w:val="003B2A42"/>
    <w:rsid w:val="003B2D1A"/>
    <w:rsid w:val="003B2FFE"/>
    <w:rsid w:val="003B33FD"/>
    <w:rsid w:val="003B390F"/>
    <w:rsid w:val="003B3EB4"/>
    <w:rsid w:val="003B3FF7"/>
    <w:rsid w:val="003B438A"/>
    <w:rsid w:val="003B43ED"/>
    <w:rsid w:val="003B4D4B"/>
    <w:rsid w:val="003B4EE0"/>
    <w:rsid w:val="003B5B5B"/>
    <w:rsid w:val="003B5F8C"/>
    <w:rsid w:val="003B646C"/>
    <w:rsid w:val="003B73F6"/>
    <w:rsid w:val="003C0095"/>
    <w:rsid w:val="003C00B3"/>
    <w:rsid w:val="003C0BD6"/>
    <w:rsid w:val="003C0D30"/>
    <w:rsid w:val="003C0EA0"/>
    <w:rsid w:val="003C166E"/>
    <w:rsid w:val="003C1C32"/>
    <w:rsid w:val="003C221A"/>
    <w:rsid w:val="003C2DDF"/>
    <w:rsid w:val="003C2E95"/>
    <w:rsid w:val="003C2F7C"/>
    <w:rsid w:val="003C3480"/>
    <w:rsid w:val="003C3607"/>
    <w:rsid w:val="003C3671"/>
    <w:rsid w:val="003C3791"/>
    <w:rsid w:val="003C3C3E"/>
    <w:rsid w:val="003C3CF9"/>
    <w:rsid w:val="003C3E92"/>
    <w:rsid w:val="003C4278"/>
    <w:rsid w:val="003C4285"/>
    <w:rsid w:val="003C453F"/>
    <w:rsid w:val="003C4643"/>
    <w:rsid w:val="003C4D1B"/>
    <w:rsid w:val="003C52C0"/>
    <w:rsid w:val="003C54CC"/>
    <w:rsid w:val="003C61B8"/>
    <w:rsid w:val="003C62B1"/>
    <w:rsid w:val="003C66CD"/>
    <w:rsid w:val="003C6BA6"/>
    <w:rsid w:val="003C6CD4"/>
    <w:rsid w:val="003C734D"/>
    <w:rsid w:val="003C794B"/>
    <w:rsid w:val="003C7C20"/>
    <w:rsid w:val="003C7F41"/>
    <w:rsid w:val="003D0B93"/>
    <w:rsid w:val="003D0E18"/>
    <w:rsid w:val="003D1962"/>
    <w:rsid w:val="003D251A"/>
    <w:rsid w:val="003D27AF"/>
    <w:rsid w:val="003D396C"/>
    <w:rsid w:val="003D4E9A"/>
    <w:rsid w:val="003D52E2"/>
    <w:rsid w:val="003D59EF"/>
    <w:rsid w:val="003D5AB2"/>
    <w:rsid w:val="003D5B7D"/>
    <w:rsid w:val="003D61A5"/>
    <w:rsid w:val="003D68D4"/>
    <w:rsid w:val="003D6A94"/>
    <w:rsid w:val="003D6F16"/>
    <w:rsid w:val="003D7467"/>
    <w:rsid w:val="003D7998"/>
    <w:rsid w:val="003D7D58"/>
    <w:rsid w:val="003D7DBE"/>
    <w:rsid w:val="003D7EA4"/>
    <w:rsid w:val="003E026F"/>
    <w:rsid w:val="003E0271"/>
    <w:rsid w:val="003E040D"/>
    <w:rsid w:val="003E0503"/>
    <w:rsid w:val="003E090B"/>
    <w:rsid w:val="003E1126"/>
    <w:rsid w:val="003E19B1"/>
    <w:rsid w:val="003E1B3D"/>
    <w:rsid w:val="003E2B64"/>
    <w:rsid w:val="003E3105"/>
    <w:rsid w:val="003E35EF"/>
    <w:rsid w:val="003E3C9A"/>
    <w:rsid w:val="003E45D9"/>
    <w:rsid w:val="003E47C6"/>
    <w:rsid w:val="003E4E52"/>
    <w:rsid w:val="003E50EE"/>
    <w:rsid w:val="003E54E7"/>
    <w:rsid w:val="003E560D"/>
    <w:rsid w:val="003E5A53"/>
    <w:rsid w:val="003E5FAD"/>
    <w:rsid w:val="003E614B"/>
    <w:rsid w:val="003E6ABB"/>
    <w:rsid w:val="003E776D"/>
    <w:rsid w:val="003E7AE3"/>
    <w:rsid w:val="003E7CCF"/>
    <w:rsid w:val="003F0430"/>
    <w:rsid w:val="003F05FF"/>
    <w:rsid w:val="003F1446"/>
    <w:rsid w:val="003F15F0"/>
    <w:rsid w:val="003F16BE"/>
    <w:rsid w:val="003F1CDE"/>
    <w:rsid w:val="003F1EA9"/>
    <w:rsid w:val="003F22A5"/>
    <w:rsid w:val="003F259A"/>
    <w:rsid w:val="003F2E73"/>
    <w:rsid w:val="003F356E"/>
    <w:rsid w:val="003F3615"/>
    <w:rsid w:val="003F4276"/>
    <w:rsid w:val="003F46AC"/>
    <w:rsid w:val="003F4964"/>
    <w:rsid w:val="003F499A"/>
    <w:rsid w:val="003F4C7B"/>
    <w:rsid w:val="003F5714"/>
    <w:rsid w:val="003F5F07"/>
    <w:rsid w:val="003F61A6"/>
    <w:rsid w:val="003F61DC"/>
    <w:rsid w:val="003F64B8"/>
    <w:rsid w:val="003F654D"/>
    <w:rsid w:val="003F65F2"/>
    <w:rsid w:val="003F6775"/>
    <w:rsid w:val="003F6BC3"/>
    <w:rsid w:val="003F6FCF"/>
    <w:rsid w:val="003F76BD"/>
    <w:rsid w:val="003F7F79"/>
    <w:rsid w:val="00400484"/>
    <w:rsid w:val="004015EB"/>
    <w:rsid w:val="00401B26"/>
    <w:rsid w:val="00401F25"/>
    <w:rsid w:val="00402228"/>
    <w:rsid w:val="004025DE"/>
    <w:rsid w:val="00402DBF"/>
    <w:rsid w:val="0040331C"/>
    <w:rsid w:val="004039E6"/>
    <w:rsid w:val="00403AEF"/>
    <w:rsid w:val="00403AF0"/>
    <w:rsid w:val="00403C4D"/>
    <w:rsid w:val="00403F48"/>
    <w:rsid w:val="0040407C"/>
    <w:rsid w:val="00404737"/>
    <w:rsid w:val="00405D3C"/>
    <w:rsid w:val="00405FFD"/>
    <w:rsid w:val="004062F1"/>
    <w:rsid w:val="004064F9"/>
    <w:rsid w:val="004066AE"/>
    <w:rsid w:val="004074D6"/>
    <w:rsid w:val="0040778C"/>
    <w:rsid w:val="004077A8"/>
    <w:rsid w:val="00407F11"/>
    <w:rsid w:val="00410236"/>
    <w:rsid w:val="0041052F"/>
    <w:rsid w:val="00410A88"/>
    <w:rsid w:val="00410E30"/>
    <w:rsid w:val="00411178"/>
    <w:rsid w:val="0041141F"/>
    <w:rsid w:val="00411A47"/>
    <w:rsid w:val="00411BBE"/>
    <w:rsid w:val="00411C53"/>
    <w:rsid w:val="00411CCB"/>
    <w:rsid w:val="00411F00"/>
    <w:rsid w:val="00412009"/>
    <w:rsid w:val="0041374B"/>
    <w:rsid w:val="0041381A"/>
    <w:rsid w:val="00413C09"/>
    <w:rsid w:val="00413C9C"/>
    <w:rsid w:val="00413E71"/>
    <w:rsid w:val="00414034"/>
    <w:rsid w:val="0041424E"/>
    <w:rsid w:val="004143BD"/>
    <w:rsid w:val="0041497F"/>
    <w:rsid w:val="00414D82"/>
    <w:rsid w:val="00414DE2"/>
    <w:rsid w:val="00415030"/>
    <w:rsid w:val="00415901"/>
    <w:rsid w:val="00415FB3"/>
    <w:rsid w:val="00416AC9"/>
    <w:rsid w:val="0041711C"/>
    <w:rsid w:val="00417347"/>
    <w:rsid w:val="00417904"/>
    <w:rsid w:val="00417B8E"/>
    <w:rsid w:val="004206B2"/>
    <w:rsid w:val="0042110E"/>
    <w:rsid w:val="004211CA"/>
    <w:rsid w:val="0042120B"/>
    <w:rsid w:val="004214F7"/>
    <w:rsid w:val="004227AC"/>
    <w:rsid w:val="004227FA"/>
    <w:rsid w:val="00422B4B"/>
    <w:rsid w:val="00422BFF"/>
    <w:rsid w:val="00423561"/>
    <w:rsid w:val="00423B28"/>
    <w:rsid w:val="00423D48"/>
    <w:rsid w:val="00424362"/>
    <w:rsid w:val="00424750"/>
    <w:rsid w:val="00424ACF"/>
    <w:rsid w:val="00424FAE"/>
    <w:rsid w:val="00425934"/>
    <w:rsid w:val="0042595F"/>
    <w:rsid w:val="004259B7"/>
    <w:rsid w:val="00425DA4"/>
    <w:rsid w:val="004261F1"/>
    <w:rsid w:val="0042629A"/>
    <w:rsid w:val="00426599"/>
    <w:rsid w:val="00426EF5"/>
    <w:rsid w:val="00427B32"/>
    <w:rsid w:val="00427C09"/>
    <w:rsid w:val="00427C29"/>
    <w:rsid w:val="004300C9"/>
    <w:rsid w:val="004308B3"/>
    <w:rsid w:val="00431394"/>
    <w:rsid w:val="004316A8"/>
    <w:rsid w:val="004316E3"/>
    <w:rsid w:val="00431F37"/>
    <w:rsid w:val="004327C9"/>
    <w:rsid w:val="00432BAC"/>
    <w:rsid w:val="00432EBA"/>
    <w:rsid w:val="00432F86"/>
    <w:rsid w:val="0043316A"/>
    <w:rsid w:val="004332FE"/>
    <w:rsid w:val="00433510"/>
    <w:rsid w:val="00433E3E"/>
    <w:rsid w:val="00433F4F"/>
    <w:rsid w:val="00434141"/>
    <w:rsid w:val="00434455"/>
    <w:rsid w:val="00434463"/>
    <w:rsid w:val="00434500"/>
    <w:rsid w:val="00434630"/>
    <w:rsid w:val="00434A16"/>
    <w:rsid w:val="00434DE1"/>
    <w:rsid w:val="00435BC5"/>
    <w:rsid w:val="00435C3D"/>
    <w:rsid w:val="004366D3"/>
    <w:rsid w:val="00436766"/>
    <w:rsid w:val="00436C15"/>
    <w:rsid w:val="00436F47"/>
    <w:rsid w:val="00436F88"/>
    <w:rsid w:val="004376A7"/>
    <w:rsid w:val="00437FEC"/>
    <w:rsid w:val="00440351"/>
    <w:rsid w:val="0044081D"/>
    <w:rsid w:val="004409F6"/>
    <w:rsid w:val="004410ED"/>
    <w:rsid w:val="004412FB"/>
    <w:rsid w:val="0044161C"/>
    <w:rsid w:val="00441800"/>
    <w:rsid w:val="00441E4F"/>
    <w:rsid w:val="00441F9B"/>
    <w:rsid w:val="004421E7"/>
    <w:rsid w:val="004429C3"/>
    <w:rsid w:val="00442C37"/>
    <w:rsid w:val="00442D54"/>
    <w:rsid w:val="00442DBC"/>
    <w:rsid w:val="00442FD3"/>
    <w:rsid w:val="004431AF"/>
    <w:rsid w:val="004440CE"/>
    <w:rsid w:val="0044417F"/>
    <w:rsid w:val="004445DE"/>
    <w:rsid w:val="0044460A"/>
    <w:rsid w:val="00444B0A"/>
    <w:rsid w:val="00444C23"/>
    <w:rsid w:val="00444F20"/>
    <w:rsid w:val="0044505E"/>
    <w:rsid w:val="00445401"/>
    <w:rsid w:val="00445420"/>
    <w:rsid w:val="00445B74"/>
    <w:rsid w:val="00445BF5"/>
    <w:rsid w:val="00445F2C"/>
    <w:rsid w:val="00446ED3"/>
    <w:rsid w:val="00446EDA"/>
    <w:rsid w:val="00447113"/>
    <w:rsid w:val="00447209"/>
    <w:rsid w:val="0044772D"/>
    <w:rsid w:val="00447892"/>
    <w:rsid w:val="00447CB6"/>
    <w:rsid w:val="00450435"/>
    <w:rsid w:val="004509CA"/>
    <w:rsid w:val="00451009"/>
    <w:rsid w:val="00451424"/>
    <w:rsid w:val="00452D77"/>
    <w:rsid w:val="004538C6"/>
    <w:rsid w:val="00453F0D"/>
    <w:rsid w:val="00453FA6"/>
    <w:rsid w:val="00454539"/>
    <w:rsid w:val="0045461A"/>
    <w:rsid w:val="004550A2"/>
    <w:rsid w:val="0045513A"/>
    <w:rsid w:val="0045585E"/>
    <w:rsid w:val="00455BB3"/>
    <w:rsid w:val="00455D2F"/>
    <w:rsid w:val="00455F73"/>
    <w:rsid w:val="00456193"/>
    <w:rsid w:val="00457270"/>
    <w:rsid w:val="00457875"/>
    <w:rsid w:val="00457AEB"/>
    <w:rsid w:val="00460A9B"/>
    <w:rsid w:val="00460B0C"/>
    <w:rsid w:val="00460B94"/>
    <w:rsid w:val="00460D47"/>
    <w:rsid w:val="0046101D"/>
    <w:rsid w:val="00461D7B"/>
    <w:rsid w:val="00462210"/>
    <w:rsid w:val="00462373"/>
    <w:rsid w:val="004628F4"/>
    <w:rsid w:val="00462B3F"/>
    <w:rsid w:val="00462F6D"/>
    <w:rsid w:val="00463340"/>
    <w:rsid w:val="00464142"/>
    <w:rsid w:val="00465507"/>
    <w:rsid w:val="00465725"/>
    <w:rsid w:val="00465F58"/>
    <w:rsid w:val="00465F83"/>
    <w:rsid w:val="004662A1"/>
    <w:rsid w:val="004664F2"/>
    <w:rsid w:val="00466957"/>
    <w:rsid w:val="004669CE"/>
    <w:rsid w:val="00467298"/>
    <w:rsid w:val="0046739F"/>
    <w:rsid w:val="00467C6C"/>
    <w:rsid w:val="00467CEE"/>
    <w:rsid w:val="00471327"/>
    <w:rsid w:val="00471384"/>
    <w:rsid w:val="00471773"/>
    <w:rsid w:val="00471EB5"/>
    <w:rsid w:val="00472104"/>
    <w:rsid w:val="00472120"/>
    <w:rsid w:val="004725B6"/>
    <w:rsid w:val="00472877"/>
    <w:rsid w:val="00472959"/>
    <w:rsid w:val="004729AC"/>
    <w:rsid w:val="00472F82"/>
    <w:rsid w:val="00473332"/>
    <w:rsid w:val="0047373D"/>
    <w:rsid w:val="00473976"/>
    <w:rsid w:val="00473D09"/>
    <w:rsid w:val="00473EDE"/>
    <w:rsid w:val="00474159"/>
    <w:rsid w:val="00474AC3"/>
    <w:rsid w:val="00474E59"/>
    <w:rsid w:val="00474F58"/>
    <w:rsid w:val="00475276"/>
    <w:rsid w:val="00476063"/>
    <w:rsid w:val="004761A7"/>
    <w:rsid w:val="00476327"/>
    <w:rsid w:val="004764E6"/>
    <w:rsid w:val="004765F0"/>
    <w:rsid w:val="00476672"/>
    <w:rsid w:val="00476B50"/>
    <w:rsid w:val="00476E01"/>
    <w:rsid w:val="0047712A"/>
    <w:rsid w:val="00477B3E"/>
    <w:rsid w:val="0047BD08"/>
    <w:rsid w:val="0047C7A0"/>
    <w:rsid w:val="0048007F"/>
    <w:rsid w:val="00480445"/>
    <w:rsid w:val="004808B4"/>
    <w:rsid w:val="0048097E"/>
    <w:rsid w:val="00480A5F"/>
    <w:rsid w:val="004811DD"/>
    <w:rsid w:val="00481B0C"/>
    <w:rsid w:val="00481CCF"/>
    <w:rsid w:val="00482943"/>
    <w:rsid w:val="004830EB"/>
    <w:rsid w:val="004842BC"/>
    <w:rsid w:val="00484433"/>
    <w:rsid w:val="00484C0A"/>
    <w:rsid w:val="00484CDE"/>
    <w:rsid w:val="00484F7A"/>
    <w:rsid w:val="0048518B"/>
    <w:rsid w:val="00485395"/>
    <w:rsid w:val="00485957"/>
    <w:rsid w:val="00485965"/>
    <w:rsid w:val="00485DEF"/>
    <w:rsid w:val="00486307"/>
    <w:rsid w:val="00486975"/>
    <w:rsid w:val="004871F7"/>
    <w:rsid w:val="004878DA"/>
    <w:rsid w:val="00487A05"/>
    <w:rsid w:val="0049000B"/>
    <w:rsid w:val="00490105"/>
    <w:rsid w:val="00490474"/>
    <w:rsid w:val="00491020"/>
    <w:rsid w:val="00491211"/>
    <w:rsid w:val="004914A3"/>
    <w:rsid w:val="00491A9C"/>
    <w:rsid w:val="00491B80"/>
    <w:rsid w:val="00492680"/>
    <w:rsid w:val="004928B6"/>
    <w:rsid w:val="00492A0B"/>
    <w:rsid w:val="00492BD3"/>
    <w:rsid w:val="00493041"/>
    <w:rsid w:val="00493B1A"/>
    <w:rsid w:val="00493BE1"/>
    <w:rsid w:val="00494084"/>
    <w:rsid w:val="004941D9"/>
    <w:rsid w:val="004943C5"/>
    <w:rsid w:val="00494E48"/>
    <w:rsid w:val="00494F4D"/>
    <w:rsid w:val="00495213"/>
    <w:rsid w:val="0049580F"/>
    <w:rsid w:val="00495D28"/>
    <w:rsid w:val="00495D7D"/>
    <w:rsid w:val="00496DA0"/>
    <w:rsid w:val="00496DC4"/>
    <w:rsid w:val="004971D1"/>
    <w:rsid w:val="00497C88"/>
    <w:rsid w:val="00497FD3"/>
    <w:rsid w:val="004A0494"/>
    <w:rsid w:val="004A05BE"/>
    <w:rsid w:val="004A081E"/>
    <w:rsid w:val="004A09D4"/>
    <w:rsid w:val="004A0A20"/>
    <w:rsid w:val="004A0DD0"/>
    <w:rsid w:val="004A0F48"/>
    <w:rsid w:val="004A181E"/>
    <w:rsid w:val="004A1CBE"/>
    <w:rsid w:val="004A1D05"/>
    <w:rsid w:val="004A1F23"/>
    <w:rsid w:val="004A2481"/>
    <w:rsid w:val="004A3261"/>
    <w:rsid w:val="004A3D6D"/>
    <w:rsid w:val="004A3FA3"/>
    <w:rsid w:val="004A411B"/>
    <w:rsid w:val="004A48F4"/>
    <w:rsid w:val="004A4AF9"/>
    <w:rsid w:val="004A4BBA"/>
    <w:rsid w:val="004A4DF1"/>
    <w:rsid w:val="004A4E64"/>
    <w:rsid w:val="004A5949"/>
    <w:rsid w:val="004A6062"/>
    <w:rsid w:val="004A6195"/>
    <w:rsid w:val="004A704B"/>
    <w:rsid w:val="004A79F6"/>
    <w:rsid w:val="004B005B"/>
    <w:rsid w:val="004B0482"/>
    <w:rsid w:val="004B07E5"/>
    <w:rsid w:val="004B1290"/>
    <w:rsid w:val="004B330E"/>
    <w:rsid w:val="004B36A5"/>
    <w:rsid w:val="004B39C7"/>
    <w:rsid w:val="004B3FB1"/>
    <w:rsid w:val="004B4778"/>
    <w:rsid w:val="004B4BF1"/>
    <w:rsid w:val="004B4D4D"/>
    <w:rsid w:val="004B4F04"/>
    <w:rsid w:val="004B519F"/>
    <w:rsid w:val="004B53DE"/>
    <w:rsid w:val="004B59EE"/>
    <w:rsid w:val="004B637E"/>
    <w:rsid w:val="004B64E1"/>
    <w:rsid w:val="004B6572"/>
    <w:rsid w:val="004B6746"/>
    <w:rsid w:val="004B6849"/>
    <w:rsid w:val="004B686B"/>
    <w:rsid w:val="004B68B6"/>
    <w:rsid w:val="004B6BC4"/>
    <w:rsid w:val="004B719B"/>
    <w:rsid w:val="004B73F7"/>
    <w:rsid w:val="004B78A9"/>
    <w:rsid w:val="004C03C9"/>
    <w:rsid w:val="004C0766"/>
    <w:rsid w:val="004C07AF"/>
    <w:rsid w:val="004C081E"/>
    <w:rsid w:val="004C0CB6"/>
    <w:rsid w:val="004C0FEC"/>
    <w:rsid w:val="004C102E"/>
    <w:rsid w:val="004C118A"/>
    <w:rsid w:val="004C1394"/>
    <w:rsid w:val="004C1A70"/>
    <w:rsid w:val="004C22C0"/>
    <w:rsid w:val="004C292C"/>
    <w:rsid w:val="004C2A52"/>
    <w:rsid w:val="004C318B"/>
    <w:rsid w:val="004C3573"/>
    <w:rsid w:val="004C38A3"/>
    <w:rsid w:val="004C3CE1"/>
    <w:rsid w:val="004C47BD"/>
    <w:rsid w:val="004C482E"/>
    <w:rsid w:val="004C486E"/>
    <w:rsid w:val="004C4960"/>
    <w:rsid w:val="004C4D6A"/>
    <w:rsid w:val="004C512B"/>
    <w:rsid w:val="004C54FF"/>
    <w:rsid w:val="004C55FD"/>
    <w:rsid w:val="004C5B2D"/>
    <w:rsid w:val="004C61DE"/>
    <w:rsid w:val="004C6344"/>
    <w:rsid w:val="004C6E9A"/>
    <w:rsid w:val="004C6E9B"/>
    <w:rsid w:val="004C7ED5"/>
    <w:rsid w:val="004D0475"/>
    <w:rsid w:val="004D092F"/>
    <w:rsid w:val="004D0A60"/>
    <w:rsid w:val="004D0ACC"/>
    <w:rsid w:val="004D0E19"/>
    <w:rsid w:val="004D1238"/>
    <w:rsid w:val="004D1424"/>
    <w:rsid w:val="004D1CEA"/>
    <w:rsid w:val="004D2718"/>
    <w:rsid w:val="004D2799"/>
    <w:rsid w:val="004D2C80"/>
    <w:rsid w:val="004D3553"/>
    <w:rsid w:val="004D380A"/>
    <w:rsid w:val="004D3D95"/>
    <w:rsid w:val="004D4079"/>
    <w:rsid w:val="004D445E"/>
    <w:rsid w:val="004D48E9"/>
    <w:rsid w:val="004D55E8"/>
    <w:rsid w:val="004D5E32"/>
    <w:rsid w:val="004D633B"/>
    <w:rsid w:val="004D64BF"/>
    <w:rsid w:val="004D687F"/>
    <w:rsid w:val="004D6B49"/>
    <w:rsid w:val="004D6C7C"/>
    <w:rsid w:val="004D6E8C"/>
    <w:rsid w:val="004D7792"/>
    <w:rsid w:val="004D79A8"/>
    <w:rsid w:val="004D7B51"/>
    <w:rsid w:val="004D7C11"/>
    <w:rsid w:val="004D7F88"/>
    <w:rsid w:val="004E038A"/>
    <w:rsid w:val="004E0FBA"/>
    <w:rsid w:val="004E182C"/>
    <w:rsid w:val="004E1C9E"/>
    <w:rsid w:val="004E1CFE"/>
    <w:rsid w:val="004E1E74"/>
    <w:rsid w:val="004E2103"/>
    <w:rsid w:val="004E22C6"/>
    <w:rsid w:val="004E3E3B"/>
    <w:rsid w:val="004E4BA7"/>
    <w:rsid w:val="004E4D47"/>
    <w:rsid w:val="004E540B"/>
    <w:rsid w:val="004E5452"/>
    <w:rsid w:val="004E549B"/>
    <w:rsid w:val="004E5AAB"/>
    <w:rsid w:val="004E5CD2"/>
    <w:rsid w:val="004E6BD3"/>
    <w:rsid w:val="004E7634"/>
    <w:rsid w:val="004E7843"/>
    <w:rsid w:val="004E788B"/>
    <w:rsid w:val="004E78C1"/>
    <w:rsid w:val="004E7BD3"/>
    <w:rsid w:val="004F0515"/>
    <w:rsid w:val="004F056D"/>
    <w:rsid w:val="004F0649"/>
    <w:rsid w:val="004F070B"/>
    <w:rsid w:val="004F0B00"/>
    <w:rsid w:val="004F0B19"/>
    <w:rsid w:val="004F0C3A"/>
    <w:rsid w:val="004F16DF"/>
    <w:rsid w:val="004F19DC"/>
    <w:rsid w:val="004F2606"/>
    <w:rsid w:val="004F2654"/>
    <w:rsid w:val="004F2F8F"/>
    <w:rsid w:val="004F31CB"/>
    <w:rsid w:val="004F370B"/>
    <w:rsid w:val="004F38CD"/>
    <w:rsid w:val="004F40AF"/>
    <w:rsid w:val="004F4659"/>
    <w:rsid w:val="004F4B14"/>
    <w:rsid w:val="004F4E92"/>
    <w:rsid w:val="004F536C"/>
    <w:rsid w:val="004F598C"/>
    <w:rsid w:val="004F5D74"/>
    <w:rsid w:val="004F61F3"/>
    <w:rsid w:val="004F637A"/>
    <w:rsid w:val="004F6D1F"/>
    <w:rsid w:val="004F6F65"/>
    <w:rsid w:val="004F73E3"/>
    <w:rsid w:val="004F7AAD"/>
    <w:rsid w:val="00500020"/>
    <w:rsid w:val="0050013F"/>
    <w:rsid w:val="00500592"/>
    <w:rsid w:val="00500A4C"/>
    <w:rsid w:val="00500B97"/>
    <w:rsid w:val="005016E3"/>
    <w:rsid w:val="005019DD"/>
    <w:rsid w:val="00502297"/>
    <w:rsid w:val="00502402"/>
    <w:rsid w:val="0050311C"/>
    <w:rsid w:val="00503789"/>
    <w:rsid w:val="005038A1"/>
    <w:rsid w:val="00504C6D"/>
    <w:rsid w:val="005050FC"/>
    <w:rsid w:val="005052E2"/>
    <w:rsid w:val="005056A1"/>
    <w:rsid w:val="00505AF3"/>
    <w:rsid w:val="00505D02"/>
    <w:rsid w:val="00506F50"/>
    <w:rsid w:val="005070C5"/>
    <w:rsid w:val="00507340"/>
    <w:rsid w:val="005078F1"/>
    <w:rsid w:val="00507D52"/>
    <w:rsid w:val="0050E46A"/>
    <w:rsid w:val="005101AA"/>
    <w:rsid w:val="005102F7"/>
    <w:rsid w:val="00510457"/>
    <w:rsid w:val="00510641"/>
    <w:rsid w:val="00510FD7"/>
    <w:rsid w:val="00511724"/>
    <w:rsid w:val="00511917"/>
    <w:rsid w:val="00511EE3"/>
    <w:rsid w:val="005127EA"/>
    <w:rsid w:val="00512C6F"/>
    <w:rsid w:val="00513108"/>
    <w:rsid w:val="00513778"/>
    <w:rsid w:val="00513987"/>
    <w:rsid w:val="005140CF"/>
    <w:rsid w:val="00514797"/>
    <w:rsid w:val="005147CB"/>
    <w:rsid w:val="00514ABC"/>
    <w:rsid w:val="00514B67"/>
    <w:rsid w:val="00514E55"/>
    <w:rsid w:val="00514F76"/>
    <w:rsid w:val="00515304"/>
    <w:rsid w:val="005164D4"/>
    <w:rsid w:val="00516B34"/>
    <w:rsid w:val="0051768C"/>
    <w:rsid w:val="005177D1"/>
    <w:rsid w:val="00517C24"/>
    <w:rsid w:val="00520378"/>
    <w:rsid w:val="0052076B"/>
    <w:rsid w:val="00520BC7"/>
    <w:rsid w:val="00520F08"/>
    <w:rsid w:val="00520FF0"/>
    <w:rsid w:val="00521D0E"/>
    <w:rsid w:val="0052215B"/>
    <w:rsid w:val="00522379"/>
    <w:rsid w:val="005226AF"/>
    <w:rsid w:val="00522DA3"/>
    <w:rsid w:val="005230D5"/>
    <w:rsid w:val="00523303"/>
    <w:rsid w:val="00523E0A"/>
    <w:rsid w:val="005240A2"/>
    <w:rsid w:val="00524E6F"/>
    <w:rsid w:val="005255CD"/>
    <w:rsid w:val="0052588B"/>
    <w:rsid w:val="00526111"/>
    <w:rsid w:val="00526E1F"/>
    <w:rsid w:val="00526F2D"/>
    <w:rsid w:val="005273DB"/>
    <w:rsid w:val="00527736"/>
    <w:rsid w:val="00527868"/>
    <w:rsid w:val="005278B0"/>
    <w:rsid w:val="005279EB"/>
    <w:rsid w:val="00527CF0"/>
    <w:rsid w:val="00530098"/>
    <w:rsid w:val="00530143"/>
    <w:rsid w:val="00530B72"/>
    <w:rsid w:val="00530D74"/>
    <w:rsid w:val="00531061"/>
    <w:rsid w:val="0053150E"/>
    <w:rsid w:val="005318D5"/>
    <w:rsid w:val="00531C3D"/>
    <w:rsid w:val="00531C4B"/>
    <w:rsid w:val="00531DDC"/>
    <w:rsid w:val="00531E59"/>
    <w:rsid w:val="005323A0"/>
    <w:rsid w:val="00533AD0"/>
    <w:rsid w:val="00533B31"/>
    <w:rsid w:val="00534045"/>
    <w:rsid w:val="00534436"/>
    <w:rsid w:val="00534592"/>
    <w:rsid w:val="00534FD0"/>
    <w:rsid w:val="00535093"/>
    <w:rsid w:val="00535CCD"/>
    <w:rsid w:val="00535DF6"/>
    <w:rsid w:val="0053621E"/>
    <w:rsid w:val="005366D6"/>
    <w:rsid w:val="00536D7C"/>
    <w:rsid w:val="005371B6"/>
    <w:rsid w:val="00537601"/>
    <w:rsid w:val="00537A90"/>
    <w:rsid w:val="00537E20"/>
    <w:rsid w:val="005409EB"/>
    <w:rsid w:val="00540FE9"/>
    <w:rsid w:val="005417B9"/>
    <w:rsid w:val="00541C97"/>
    <w:rsid w:val="00542168"/>
    <w:rsid w:val="005422B7"/>
    <w:rsid w:val="00542B92"/>
    <w:rsid w:val="00542D6D"/>
    <w:rsid w:val="00542EC2"/>
    <w:rsid w:val="0054345D"/>
    <w:rsid w:val="00543654"/>
    <w:rsid w:val="00543738"/>
    <w:rsid w:val="00543AB9"/>
    <w:rsid w:val="00544125"/>
    <w:rsid w:val="00544CF6"/>
    <w:rsid w:val="005451FF"/>
    <w:rsid w:val="00545BC3"/>
    <w:rsid w:val="00545C34"/>
    <w:rsid w:val="00545C36"/>
    <w:rsid w:val="00546773"/>
    <w:rsid w:val="00546C86"/>
    <w:rsid w:val="00546E01"/>
    <w:rsid w:val="00547058"/>
    <w:rsid w:val="00547BA9"/>
    <w:rsid w:val="00547E99"/>
    <w:rsid w:val="00550019"/>
    <w:rsid w:val="00550120"/>
    <w:rsid w:val="005506E2"/>
    <w:rsid w:val="005509F8"/>
    <w:rsid w:val="00550A99"/>
    <w:rsid w:val="00550CAD"/>
    <w:rsid w:val="005518AE"/>
    <w:rsid w:val="005519F5"/>
    <w:rsid w:val="00551F60"/>
    <w:rsid w:val="0055252A"/>
    <w:rsid w:val="005525C6"/>
    <w:rsid w:val="0055290B"/>
    <w:rsid w:val="00552BD2"/>
    <w:rsid w:val="00553BBB"/>
    <w:rsid w:val="00553FD7"/>
    <w:rsid w:val="00554278"/>
    <w:rsid w:val="00554314"/>
    <w:rsid w:val="00554816"/>
    <w:rsid w:val="00554A34"/>
    <w:rsid w:val="00554D4F"/>
    <w:rsid w:val="00554D67"/>
    <w:rsid w:val="00555410"/>
    <w:rsid w:val="005556C3"/>
    <w:rsid w:val="00556E23"/>
    <w:rsid w:val="00556EEA"/>
    <w:rsid w:val="00557399"/>
    <w:rsid w:val="00557415"/>
    <w:rsid w:val="0055757C"/>
    <w:rsid w:val="00557DBA"/>
    <w:rsid w:val="00557F7D"/>
    <w:rsid w:val="005614E8"/>
    <w:rsid w:val="0056153C"/>
    <w:rsid w:val="00561954"/>
    <w:rsid w:val="00561E0E"/>
    <w:rsid w:val="005622E7"/>
    <w:rsid w:val="00562E16"/>
    <w:rsid w:val="00562E23"/>
    <w:rsid w:val="0056319F"/>
    <w:rsid w:val="0056377B"/>
    <w:rsid w:val="005637B8"/>
    <w:rsid w:val="005644D0"/>
    <w:rsid w:val="0056454C"/>
    <w:rsid w:val="00564686"/>
    <w:rsid w:val="00564A86"/>
    <w:rsid w:val="00564E9F"/>
    <w:rsid w:val="00565BCF"/>
    <w:rsid w:val="0056606B"/>
    <w:rsid w:val="00566235"/>
    <w:rsid w:val="005667FD"/>
    <w:rsid w:val="0056705A"/>
    <w:rsid w:val="00567503"/>
    <w:rsid w:val="00567994"/>
    <w:rsid w:val="00570653"/>
    <w:rsid w:val="00570716"/>
    <w:rsid w:val="00570943"/>
    <w:rsid w:val="00570A45"/>
    <w:rsid w:val="00571E30"/>
    <w:rsid w:val="00572930"/>
    <w:rsid w:val="00573038"/>
    <w:rsid w:val="005730CD"/>
    <w:rsid w:val="005735BC"/>
    <w:rsid w:val="005737D1"/>
    <w:rsid w:val="005738AA"/>
    <w:rsid w:val="005750B0"/>
    <w:rsid w:val="00575651"/>
    <w:rsid w:val="00575DE9"/>
    <w:rsid w:val="0057627A"/>
    <w:rsid w:val="005766E5"/>
    <w:rsid w:val="005767A9"/>
    <w:rsid w:val="005767ED"/>
    <w:rsid w:val="00576843"/>
    <w:rsid w:val="00576D8B"/>
    <w:rsid w:val="00577A4B"/>
    <w:rsid w:val="00577A78"/>
    <w:rsid w:val="005804CF"/>
    <w:rsid w:val="005807B1"/>
    <w:rsid w:val="005807D9"/>
    <w:rsid w:val="00580A1A"/>
    <w:rsid w:val="005816FB"/>
    <w:rsid w:val="005817B1"/>
    <w:rsid w:val="0058219B"/>
    <w:rsid w:val="005822F5"/>
    <w:rsid w:val="005826B9"/>
    <w:rsid w:val="00583523"/>
    <w:rsid w:val="00583A95"/>
    <w:rsid w:val="00583E53"/>
    <w:rsid w:val="00583F0A"/>
    <w:rsid w:val="005841ED"/>
    <w:rsid w:val="0058486A"/>
    <w:rsid w:val="0058493A"/>
    <w:rsid w:val="00584AF6"/>
    <w:rsid w:val="0058580B"/>
    <w:rsid w:val="00585DA9"/>
    <w:rsid w:val="00586B39"/>
    <w:rsid w:val="00586C7F"/>
    <w:rsid w:val="0058709E"/>
    <w:rsid w:val="0058713B"/>
    <w:rsid w:val="00587210"/>
    <w:rsid w:val="0058757D"/>
    <w:rsid w:val="00587BD2"/>
    <w:rsid w:val="00587E11"/>
    <w:rsid w:val="00587F81"/>
    <w:rsid w:val="00590014"/>
    <w:rsid w:val="00590110"/>
    <w:rsid w:val="00590749"/>
    <w:rsid w:val="00590C7A"/>
    <w:rsid w:val="00590E7A"/>
    <w:rsid w:val="00590FDB"/>
    <w:rsid w:val="00591362"/>
    <w:rsid w:val="005913D2"/>
    <w:rsid w:val="00591AFC"/>
    <w:rsid w:val="00591B9B"/>
    <w:rsid w:val="00591D1B"/>
    <w:rsid w:val="005922FA"/>
    <w:rsid w:val="00592DB2"/>
    <w:rsid w:val="00592EC1"/>
    <w:rsid w:val="00592F55"/>
    <w:rsid w:val="00592FC5"/>
    <w:rsid w:val="00593497"/>
    <w:rsid w:val="00593AE4"/>
    <w:rsid w:val="00593B82"/>
    <w:rsid w:val="005941B3"/>
    <w:rsid w:val="005947EE"/>
    <w:rsid w:val="00594845"/>
    <w:rsid w:val="00594F3E"/>
    <w:rsid w:val="00595278"/>
    <w:rsid w:val="005952CB"/>
    <w:rsid w:val="00595809"/>
    <w:rsid w:val="0059581B"/>
    <w:rsid w:val="00595D8A"/>
    <w:rsid w:val="00596159"/>
    <w:rsid w:val="005961BC"/>
    <w:rsid w:val="005970EF"/>
    <w:rsid w:val="00597134"/>
    <w:rsid w:val="00597145"/>
    <w:rsid w:val="005971CE"/>
    <w:rsid w:val="005979C0"/>
    <w:rsid w:val="00597B3E"/>
    <w:rsid w:val="00597BB6"/>
    <w:rsid w:val="00597F03"/>
    <w:rsid w:val="005A0A50"/>
    <w:rsid w:val="005A0DCF"/>
    <w:rsid w:val="005A1481"/>
    <w:rsid w:val="005A1900"/>
    <w:rsid w:val="005A1F91"/>
    <w:rsid w:val="005A200D"/>
    <w:rsid w:val="005A2478"/>
    <w:rsid w:val="005A2562"/>
    <w:rsid w:val="005A29C0"/>
    <w:rsid w:val="005A2D16"/>
    <w:rsid w:val="005A317E"/>
    <w:rsid w:val="005A3A67"/>
    <w:rsid w:val="005A4187"/>
    <w:rsid w:val="005A445E"/>
    <w:rsid w:val="005A44B7"/>
    <w:rsid w:val="005A45DF"/>
    <w:rsid w:val="005A4A8F"/>
    <w:rsid w:val="005A4BF1"/>
    <w:rsid w:val="005A4D0D"/>
    <w:rsid w:val="005A5063"/>
    <w:rsid w:val="005A541A"/>
    <w:rsid w:val="005A5791"/>
    <w:rsid w:val="005A58BD"/>
    <w:rsid w:val="005A61CD"/>
    <w:rsid w:val="005A7A3F"/>
    <w:rsid w:val="005A7AA4"/>
    <w:rsid w:val="005A7CB0"/>
    <w:rsid w:val="005B03F0"/>
    <w:rsid w:val="005B0598"/>
    <w:rsid w:val="005B07CD"/>
    <w:rsid w:val="005B0C70"/>
    <w:rsid w:val="005B1363"/>
    <w:rsid w:val="005B1683"/>
    <w:rsid w:val="005B1A7E"/>
    <w:rsid w:val="005B1F77"/>
    <w:rsid w:val="005B2B61"/>
    <w:rsid w:val="005B3155"/>
    <w:rsid w:val="005B35EF"/>
    <w:rsid w:val="005B39AC"/>
    <w:rsid w:val="005B39B8"/>
    <w:rsid w:val="005B3A97"/>
    <w:rsid w:val="005B3E78"/>
    <w:rsid w:val="005B3EF0"/>
    <w:rsid w:val="005B3F7C"/>
    <w:rsid w:val="005B4181"/>
    <w:rsid w:val="005B4495"/>
    <w:rsid w:val="005B4702"/>
    <w:rsid w:val="005B4834"/>
    <w:rsid w:val="005B49C9"/>
    <w:rsid w:val="005B4A14"/>
    <w:rsid w:val="005B4D13"/>
    <w:rsid w:val="005B4E7C"/>
    <w:rsid w:val="005B4FAE"/>
    <w:rsid w:val="005B56A5"/>
    <w:rsid w:val="005B5EBA"/>
    <w:rsid w:val="005B6580"/>
    <w:rsid w:val="005B66FC"/>
    <w:rsid w:val="005B67F1"/>
    <w:rsid w:val="005B6AA9"/>
    <w:rsid w:val="005B74A8"/>
    <w:rsid w:val="005B75EA"/>
    <w:rsid w:val="005B7AC1"/>
    <w:rsid w:val="005C023B"/>
    <w:rsid w:val="005C0983"/>
    <w:rsid w:val="005C14D2"/>
    <w:rsid w:val="005C1AED"/>
    <w:rsid w:val="005C20C4"/>
    <w:rsid w:val="005C2B3E"/>
    <w:rsid w:val="005C2DB2"/>
    <w:rsid w:val="005C314E"/>
    <w:rsid w:val="005C31DC"/>
    <w:rsid w:val="005C32E3"/>
    <w:rsid w:val="005C3637"/>
    <w:rsid w:val="005C39A6"/>
    <w:rsid w:val="005C3C03"/>
    <w:rsid w:val="005C3E01"/>
    <w:rsid w:val="005C41AA"/>
    <w:rsid w:val="005C4350"/>
    <w:rsid w:val="005C4388"/>
    <w:rsid w:val="005C491F"/>
    <w:rsid w:val="005C4E6D"/>
    <w:rsid w:val="005C506D"/>
    <w:rsid w:val="005C5731"/>
    <w:rsid w:val="005C5DA1"/>
    <w:rsid w:val="005C63B5"/>
    <w:rsid w:val="005C63CF"/>
    <w:rsid w:val="005C64AB"/>
    <w:rsid w:val="005C6C33"/>
    <w:rsid w:val="005C6C36"/>
    <w:rsid w:val="005C6C85"/>
    <w:rsid w:val="005C6F59"/>
    <w:rsid w:val="005C6F6F"/>
    <w:rsid w:val="005C7911"/>
    <w:rsid w:val="005C7A72"/>
    <w:rsid w:val="005D0493"/>
    <w:rsid w:val="005D065E"/>
    <w:rsid w:val="005D0704"/>
    <w:rsid w:val="005D0825"/>
    <w:rsid w:val="005D09B6"/>
    <w:rsid w:val="005D109E"/>
    <w:rsid w:val="005D127B"/>
    <w:rsid w:val="005D1A38"/>
    <w:rsid w:val="005D1B5D"/>
    <w:rsid w:val="005D1DF5"/>
    <w:rsid w:val="005D271B"/>
    <w:rsid w:val="005D27BC"/>
    <w:rsid w:val="005D2814"/>
    <w:rsid w:val="005D28C8"/>
    <w:rsid w:val="005D2F85"/>
    <w:rsid w:val="005D303E"/>
    <w:rsid w:val="005D397E"/>
    <w:rsid w:val="005D48A1"/>
    <w:rsid w:val="005D4F40"/>
    <w:rsid w:val="005D50DD"/>
    <w:rsid w:val="005D5114"/>
    <w:rsid w:val="005D5235"/>
    <w:rsid w:val="005D54A2"/>
    <w:rsid w:val="005D58D7"/>
    <w:rsid w:val="005D5A04"/>
    <w:rsid w:val="005D5A43"/>
    <w:rsid w:val="005D5BD3"/>
    <w:rsid w:val="005D5CCC"/>
    <w:rsid w:val="005D5DCA"/>
    <w:rsid w:val="005D60D5"/>
    <w:rsid w:val="005D6321"/>
    <w:rsid w:val="005D64A2"/>
    <w:rsid w:val="005D65BF"/>
    <w:rsid w:val="005D708F"/>
    <w:rsid w:val="005D7399"/>
    <w:rsid w:val="005D7904"/>
    <w:rsid w:val="005E0713"/>
    <w:rsid w:val="005E0A20"/>
    <w:rsid w:val="005E0EC7"/>
    <w:rsid w:val="005E1138"/>
    <w:rsid w:val="005E1CD5"/>
    <w:rsid w:val="005E207A"/>
    <w:rsid w:val="005E21C8"/>
    <w:rsid w:val="005E2A1A"/>
    <w:rsid w:val="005E2AE7"/>
    <w:rsid w:val="005E2B4A"/>
    <w:rsid w:val="005E361A"/>
    <w:rsid w:val="005E3720"/>
    <w:rsid w:val="005E44D0"/>
    <w:rsid w:val="005E4A13"/>
    <w:rsid w:val="005E4C60"/>
    <w:rsid w:val="005E4D2C"/>
    <w:rsid w:val="005E4DF6"/>
    <w:rsid w:val="005E5E41"/>
    <w:rsid w:val="005E5FC7"/>
    <w:rsid w:val="005E6F25"/>
    <w:rsid w:val="005E7287"/>
    <w:rsid w:val="005E728A"/>
    <w:rsid w:val="005E78FA"/>
    <w:rsid w:val="005E7A11"/>
    <w:rsid w:val="005E7B94"/>
    <w:rsid w:val="005E7D10"/>
    <w:rsid w:val="005F038A"/>
    <w:rsid w:val="005F052F"/>
    <w:rsid w:val="005F15A9"/>
    <w:rsid w:val="005F1A31"/>
    <w:rsid w:val="005F23B8"/>
    <w:rsid w:val="005F27B0"/>
    <w:rsid w:val="005F2C2F"/>
    <w:rsid w:val="005F2E72"/>
    <w:rsid w:val="005F3073"/>
    <w:rsid w:val="005F30B3"/>
    <w:rsid w:val="005F36DC"/>
    <w:rsid w:val="005F4052"/>
    <w:rsid w:val="005F425E"/>
    <w:rsid w:val="005F46D6"/>
    <w:rsid w:val="005F4FE2"/>
    <w:rsid w:val="005F52B1"/>
    <w:rsid w:val="005F5A2E"/>
    <w:rsid w:val="005F5B3E"/>
    <w:rsid w:val="005F5C76"/>
    <w:rsid w:val="005F652E"/>
    <w:rsid w:val="005F6659"/>
    <w:rsid w:val="005F6851"/>
    <w:rsid w:val="005F6CE8"/>
    <w:rsid w:val="005F6CFE"/>
    <w:rsid w:val="005F6F76"/>
    <w:rsid w:val="005F7418"/>
    <w:rsid w:val="00600421"/>
    <w:rsid w:val="006005E2"/>
    <w:rsid w:val="00600B3E"/>
    <w:rsid w:val="00601270"/>
    <w:rsid w:val="006013C2"/>
    <w:rsid w:val="00601468"/>
    <w:rsid w:val="0060154F"/>
    <w:rsid w:val="006017A6"/>
    <w:rsid w:val="006018CE"/>
    <w:rsid w:val="00601B6D"/>
    <w:rsid w:val="00601BD5"/>
    <w:rsid w:val="006020E9"/>
    <w:rsid w:val="0060249C"/>
    <w:rsid w:val="00602723"/>
    <w:rsid w:val="00602F3D"/>
    <w:rsid w:val="0060311A"/>
    <w:rsid w:val="0060395A"/>
    <w:rsid w:val="00603ABF"/>
    <w:rsid w:val="00603B78"/>
    <w:rsid w:val="00603EF1"/>
    <w:rsid w:val="00604009"/>
    <w:rsid w:val="006043DC"/>
    <w:rsid w:val="00604C3C"/>
    <w:rsid w:val="00605B0A"/>
    <w:rsid w:val="00605EA1"/>
    <w:rsid w:val="006066C7"/>
    <w:rsid w:val="006069BB"/>
    <w:rsid w:val="00606E36"/>
    <w:rsid w:val="00607094"/>
    <w:rsid w:val="006077E8"/>
    <w:rsid w:val="00607B47"/>
    <w:rsid w:val="00610231"/>
    <w:rsid w:val="00610492"/>
    <w:rsid w:val="00610889"/>
    <w:rsid w:val="00610D24"/>
    <w:rsid w:val="00611165"/>
    <w:rsid w:val="00611210"/>
    <w:rsid w:val="00611513"/>
    <w:rsid w:val="00611B73"/>
    <w:rsid w:val="00611E48"/>
    <w:rsid w:val="00611ED1"/>
    <w:rsid w:val="0061240D"/>
    <w:rsid w:val="006125A4"/>
    <w:rsid w:val="00612B76"/>
    <w:rsid w:val="00612E51"/>
    <w:rsid w:val="00613731"/>
    <w:rsid w:val="00613C01"/>
    <w:rsid w:val="006142B9"/>
    <w:rsid w:val="00614B79"/>
    <w:rsid w:val="00614BE6"/>
    <w:rsid w:val="00614DCA"/>
    <w:rsid w:val="006150F7"/>
    <w:rsid w:val="006151E9"/>
    <w:rsid w:val="00615A47"/>
    <w:rsid w:val="006162E1"/>
    <w:rsid w:val="006162F5"/>
    <w:rsid w:val="006166E2"/>
    <w:rsid w:val="006167D2"/>
    <w:rsid w:val="00616FD2"/>
    <w:rsid w:val="006170D8"/>
    <w:rsid w:val="006170E1"/>
    <w:rsid w:val="006179B2"/>
    <w:rsid w:val="00617D5C"/>
    <w:rsid w:val="00617F95"/>
    <w:rsid w:val="006200E9"/>
    <w:rsid w:val="00620312"/>
    <w:rsid w:val="006209F2"/>
    <w:rsid w:val="00620B82"/>
    <w:rsid w:val="00620BDD"/>
    <w:rsid w:val="00620C2F"/>
    <w:rsid w:val="00622B75"/>
    <w:rsid w:val="00622F77"/>
    <w:rsid w:val="0062379E"/>
    <w:rsid w:val="00625609"/>
    <w:rsid w:val="00625763"/>
    <w:rsid w:val="00625B44"/>
    <w:rsid w:val="00625C95"/>
    <w:rsid w:val="00626105"/>
    <w:rsid w:val="00626555"/>
    <w:rsid w:val="00626C9D"/>
    <w:rsid w:val="006271FD"/>
    <w:rsid w:val="0062731E"/>
    <w:rsid w:val="00627C74"/>
    <w:rsid w:val="006300BC"/>
    <w:rsid w:val="00630E96"/>
    <w:rsid w:val="0063107D"/>
    <w:rsid w:val="00631302"/>
    <w:rsid w:val="00631365"/>
    <w:rsid w:val="006313C3"/>
    <w:rsid w:val="0063153D"/>
    <w:rsid w:val="00631948"/>
    <w:rsid w:val="00631DF6"/>
    <w:rsid w:val="006320B4"/>
    <w:rsid w:val="00632B1D"/>
    <w:rsid w:val="00632D97"/>
    <w:rsid w:val="00632DCA"/>
    <w:rsid w:val="006330A8"/>
    <w:rsid w:val="0063321E"/>
    <w:rsid w:val="006337F4"/>
    <w:rsid w:val="00633ABE"/>
    <w:rsid w:val="006342E9"/>
    <w:rsid w:val="00634EC2"/>
    <w:rsid w:val="00635E56"/>
    <w:rsid w:val="0063616B"/>
    <w:rsid w:val="00636392"/>
    <w:rsid w:val="0063671C"/>
    <w:rsid w:val="006367A8"/>
    <w:rsid w:val="00636800"/>
    <w:rsid w:val="0063685B"/>
    <w:rsid w:val="00636C48"/>
    <w:rsid w:val="00637896"/>
    <w:rsid w:val="00637B77"/>
    <w:rsid w:val="00637C23"/>
    <w:rsid w:val="00637DBC"/>
    <w:rsid w:val="006402EB"/>
    <w:rsid w:val="006409BC"/>
    <w:rsid w:val="006409CF"/>
    <w:rsid w:val="00640C0E"/>
    <w:rsid w:val="00641082"/>
    <w:rsid w:val="006418A6"/>
    <w:rsid w:val="00641E3A"/>
    <w:rsid w:val="00642202"/>
    <w:rsid w:val="006426CC"/>
    <w:rsid w:val="0064322A"/>
    <w:rsid w:val="00643928"/>
    <w:rsid w:val="006439E3"/>
    <w:rsid w:val="00643C87"/>
    <w:rsid w:val="00644784"/>
    <w:rsid w:val="0064496B"/>
    <w:rsid w:val="00644A02"/>
    <w:rsid w:val="00644F73"/>
    <w:rsid w:val="00644FB0"/>
    <w:rsid w:val="006456A8"/>
    <w:rsid w:val="006456E9"/>
    <w:rsid w:val="006457A8"/>
    <w:rsid w:val="006467B6"/>
    <w:rsid w:val="00646FFC"/>
    <w:rsid w:val="0064714F"/>
    <w:rsid w:val="0064743E"/>
    <w:rsid w:val="006474AA"/>
    <w:rsid w:val="00647847"/>
    <w:rsid w:val="00647A23"/>
    <w:rsid w:val="00647CCE"/>
    <w:rsid w:val="00647D4B"/>
    <w:rsid w:val="00647E04"/>
    <w:rsid w:val="00650097"/>
    <w:rsid w:val="00650599"/>
    <w:rsid w:val="00650763"/>
    <w:rsid w:val="006509B0"/>
    <w:rsid w:val="00651722"/>
    <w:rsid w:val="00651CB8"/>
    <w:rsid w:val="00651F74"/>
    <w:rsid w:val="006526BA"/>
    <w:rsid w:val="00652B1E"/>
    <w:rsid w:val="00652CA4"/>
    <w:rsid w:val="00652F65"/>
    <w:rsid w:val="00652FAC"/>
    <w:rsid w:val="00653233"/>
    <w:rsid w:val="0065336C"/>
    <w:rsid w:val="0065436E"/>
    <w:rsid w:val="006543CD"/>
    <w:rsid w:val="006543F4"/>
    <w:rsid w:val="0065479D"/>
    <w:rsid w:val="00654CAF"/>
    <w:rsid w:val="00654DC6"/>
    <w:rsid w:val="00654F7D"/>
    <w:rsid w:val="006557FC"/>
    <w:rsid w:val="00655960"/>
    <w:rsid w:val="00655E17"/>
    <w:rsid w:val="00655F1F"/>
    <w:rsid w:val="00655FDA"/>
    <w:rsid w:val="0065611C"/>
    <w:rsid w:val="00656245"/>
    <w:rsid w:val="006569F3"/>
    <w:rsid w:val="006570BF"/>
    <w:rsid w:val="00657310"/>
    <w:rsid w:val="0065780C"/>
    <w:rsid w:val="00657CBA"/>
    <w:rsid w:val="00657DAB"/>
    <w:rsid w:val="006604DF"/>
    <w:rsid w:val="00660876"/>
    <w:rsid w:val="00660CBE"/>
    <w:rsid w:val="00661615"/>
    <w:rsid w:val="00661B59"/>
    <w:rsid w:val="00661D78"/>
    <w:rsid w:val="00661DA4"/>
    <w:rsid w:val="00662A3B"/>
    <w:rsid w:val="00663740"/>
    <w:rsid w:val="00663A20"/>
    <w:rsid w:val="00663ACB"/>
    <w:rsid w:val="00663B90"/>
    <w:rsid w:val="006644B0"/>
    <w:rsid w:val="006645B3"/>
    <w:rsid w:val="006647C6"/>
    <w:rsid w:val="0066527A"/>
    <w:rsid w:val="0066529D"/>
    <w:rsid w:val="00665709"/>
    <w:rsid w:val="0066605C"/>
    <w:rsid w:val="00666209"/>
    <w:rsid w:val="0066632E"/>
    <w:rsid w:val="006664C8"/>
    <w:rsid w:val="006666DA"/>
    <w:rsid w:val="00666793"/>
    <w:rsid w:val="00666E41"/>
    <w:rsid w:val="00666F40"/>
    <w:rsid w:val="0066737B"/>
    <w:rsid w:val="00667EF5"/>
    <w:rsid w:val="00670C7D"/>
    <w:rsid w:val="00671303"/>
    <w:rsid w:val="00671366"/>
    <w:rsid w:val="0067168B"/>
    <w:rsid w:val="00671D4E"/>
    <w:rsid w:val="00672F37"/>
    <w:rsid w:val="0067363B"/>
    <w:rsid w:val="00674215"/>
    <w:rsid w:val="00674217"/>
    <w:rsid w:val="006742B4"/>
    <w:rsid w:val="0067435A"/>
    <w:rsid w:val="00674457"/>
    <w:rsid w:val="00674F84"/>
    <w:rsid w:val="00675491"/>
    <w:rsid w:val="006757BC"/>
    <w:rsid w:val="00676C71"/>
    <w:rsid w:val="00677138"/>
    <w:rsid w:val="00677450"/>
    <w:rsid w:val="0067774C"/>
    <w:rsid w:val="00677774"/>
    <w:rsid w:val="00677AC8"/>
    <w:rsid w:val="006808AB"/>
    <w:rsid w:val="00680FE5"/>
    <w:rsid w:val="0068148A"/>
    <w:rsid w:val="00681939"/>
    <w:rsid w:val="00681ABC"/>
    <w:rsid w:val="00682192"/>
    <w:rsid w:val="006821E2"/>
    <w:rsid w:val="00682ACB"/>
    <w:rsid w:val="006839BA"/>
    <w:rsid w:val="006839CA"/>
    <w:rsid w:val="00684585"/>
    <w:rsid w:val="00684D39"/>
    <w:rsid w:val="00685120"/>
    <w:rsid w:val="00685159"/>
    <w:rsid w:val="00685A1A"/>
    <w:rsid w:val="0068602E"/>
    <w:rsid w:val="006862F1"/>
    <w:rsid w:val="0068655A"/>
    <w:rsid w:val="006865E1"/>
    <w:rsid w:val="006868D7"/>
    <w:rsid w:val="006869F2"/>
    <w:rsid w:val="006873FF"/>
    <w:rsid w:val="00687560"/>
    <w:rsid w:val="00687669"/>
    <w:rsid w:val="0068767A"/>
    <w:rsid w:val="00687701"/>
    <w:rsid w:val="00687C0F"/>
    <w:rsid w:val="00690475"/>
    <w:rsid w:val="0069077B"/>
    <w:rsid w:val="00690838"/>
    <w:rsid w:val="00690A04"/>
    <w:rsid w:val="00691A51"/>
    <w:rsid w:val="00691B52"/>
    <w:rsid w:val="00691BD1"/>
    <w:rsid w:val="00691D79"/>
    <w:rsid w:val="006920AB"/>
    <w:rsid w:val="0069254A"/>
    <w:rsid w:val="00692630"/>
    <w:rsid w:val="006930DB"/>
    <w:rsid w:val="0069372A"/>
    <w:rsid w:val="00693B78"/>
    <w:rsid w:val="00693CF6"/>
    <w:rsid w:val="00693D24"/>
    <w:rsid w:val="00693DBB"/>
    <w:rsid w:val="00693FC1"/>
    <w:rsid w:val="0069400D"/>
    <w:rsid w:val="0069440C"/>
    <w:rsid w:val="006950B6"/>
    <w:rsid w:val="0069510C"/>
    <w:rsid w:val="006954CC"/>
    <w:rsid w:val="006961F5"/>
    <w:rsid w:val="0069672A"/>
    <w:rsid w:val="0069769C"/>
    <w:rsid w:val="006977AD"/>
    <w:rsid w:val="006A05BE"/>
    <w:rsid w:val="006A084C"/>
    <w:rsid w:val="006A107D"/>
    <w:rsid w:val="006A1408"/>
    <w:rsid w:val="006A1569"/>
    <w:rsid w:val="006A1DA6"/>
    <w:rsid w:val="006A1E86"/>
    <w:rsid w:val="006A21A7"/>
    <w:rsid w:val="006A25F7"/>
    <w:rsid w:val="006A2F6C"/>
    <w:rsid w:val="006A2F9B"/>
    <w:rsid w:val="006A3611"/>
    <w:rsid w:val="006A37C4"/>
    <w:rsid w:val="006A3D3C"/>
    <w:rsid w:val="006A4147"/>
    <w:rsid w:val="006A4235"/>
    <w:rsid w:val="006A4667"/>
    <w:rsid w:val="006A4995"/>
    <w:rsid w:val="006A49DB"/>
    <w:rsid w:val="006A4A72"/>
    <w:rsid w:val="006A4F72"/>
    <w:rsid w:val="006A5221"/>
    <w:rsid w:val="006A5783"/>
    <w:rsid w:val="006A578D"/>
    <w:rsid w:val="006A5794"/>
    <w:rsid w:val="006A5971"/>
    <w:rsid w:val="006A5DE7"/>
    <w:rsid w:val="006A6640"/>
    <w:rsid w:val="006A6CA9"/>
    <w:rsid w:val="006A7341"/>
    <w:rsid w:val="006A75DD"/>
    <w:rsid w:val="006A76F0"/>
    <w:rsid w:val="006A772F"/>
    <w:rsid w:val="006A7EF4"/>
    <w:rsid w:val="006B00BD"/>
    <w:rsid w:val="006B030C"/>
    <w:rsid w:val="006B0C2A"/>
    <w:rsid w:val="006B147D"/>
    <w:rsid w:val="006B15E8"/>
    <w:rsid w:val="006B1685"/>
    <w:rsid w:val="006B1A5E"/>
    <w:rsid w:val="006B1D81"/>
    <w:rsid w:val="006B1F6B"/>
    <w:rsid w:val="006B23B1"/>
    <w:rsid w:val="006B2B9E"/>
    <w:rsid w:val="006B33AD"/>
    <w:rsid w:val="006B3F41"/>
    <w:rsid w:val="006B403B"/>
    <w:rsid w:val="006B412B"/>
    <w:rsid w:val="006B4198"/>
    <w:rsid w:val="006B41FD"/>
    <w:rsid w:val="006B4347"/>
    <w:rsid w:val="006B5139"/>
    <w:rsid w:val="006B53FF"/>
    <w:rsid w:val="006B68E7"/>
    <w:rsid w:val="006B750B"/>
    <w:rsid w:val="006B7564"/>
    <w:rsid w:val="006B76D9"/>
    <w:rsid w:val="006B7C02"/>
    <w:rsid w:val="006C0265"/>
    <w:rsid w:val="006C053A"/>
    <w:rsid w:val="006C06E6"/>
    <w:rsid w:val="006C0D7A"/>
    <w:rsid w:val="006C1552"/>
    <w:rsid w:val="006C1B5D"/>
    <w:rsid w:val="006C1BFC"/>
    <w:rsid w:val="006C1FFF"/>
    <w:rsid w:val="006C2429"/>
    <w:rsid w:val="006C2D6E"/>
    <w:rsid w:val="006C2DB5"/>
    <w:rsid w:val="006C2E94"/>
    <w:rsid w:val="006C3008"/>
    <w:rsid w:val="006C338E"/>
    <w:rsid w:val="006C3A87"/>
    <w:rsid w:val="006C3B2F"/>
    <w:rsid w:val="006C3C9D"/>
    <w:rsid w:val="006C3F72"/>
    <w:rsid w:val="006C4088"/>
    <w:rsid w:val="006C40E1"/>
    <w:rsid w:val="006C4C79"/>
    <w:rsid w:val="006C4D78"/>
    <w:rsid w:val="006C4D9D"/>
    <w:rsid w:val="006C4EF6"/>
    <w:rsid w:val="006C64FE"/>
    <w:rsid w:val="006C6FA8"/>
    <w:rsid w:val="006C7134"/>
    <w:rsid w:val="006C72EF"/>
    <w:rsid w:val="006C7BB5"/>
    <w:rsid w:val="006D03D4"/>
    <w:rsid w:val="006D05A8"/>
    <w:rsid w:val="006D0885"/>
    <w:rsid w:val="006D0A43"/>
    <w:rsid w:val="006D0B06"/>
    <w:rsid w:val="006D0BAD"/>
    <w:rsid w:val="006D2368"/>
    <w:rsid w:val="006D34F6"/>
    <w:rsid w:val="006D351A"/>
    <w:rsid w:val="006D3F1D"/>
    <w:rsid w:val="006D3F54"/>
    <w:rsid w:val="006D4143"/>
    <w:rsid w:val="006D44DC"/>
    <w:rsid w:val="006D4681"/>
    <w:rsid w:val="006D4708"/>
    <w:rsid w:val="006D48A6"/>
    <w:rsid w:val="006D4913"/>
    <w:rsid w:val="006D4BAE"/>
    <w:rsid w:val="006D4F8C"/>
    <w:rsid w:val="006D4FA5"/>
    <w:rsid w:val="006D5124"/>
    <w:rsid w:val="006D582B"/>
    <w:rsid w:val="006D5B49"/>
    <w:rsid w:val="006D5E01"/>
    <w:rsid w:val="006D5E23"/>
    <w:rsid w:val="006D6433"/>
    <w:rsid w:val="006D7060"/>
    <w:rsid w:val="006D7570"/>
    <w:rsid w:val="006D75ED"/>
    <w:rsid w:val="006D78F3"/>
    <w:rsid w:val="006D7A95"/>
    <w:rsid w:val="006D7B34"/>
    <w:rsid w:val="006D7C86"/>
    <w:rsid w:val="006E0267"/>
    <w:rsid w:val="006E0444"/>
    <w:rsid w:val="006E04C2"/>
    <w:rsid w:val="006E06C8"/>
    <w:rsid w:val="006E089D"/>
    <w:rsid w:val="006E11C3"/>
    <w:rsid w:val="006E1435"/>
    <w:rsid w:val="006E19D0"/>
    <w:rsid w:val="006E1C5D"/>
    <w:rsid w:val="006E1F5E"/>
    <w:rsid w:val="006E2077"/>
    <w:rsid w:val="006E2191"/>
    <w:rsid w:val="006E232E"/>
    <w:rsid w:val="006E26FF"/>
    <w:rsid w:val="006E2876"/>
    <w:rsid w:val="006E28BB"/>
    <w:rsid w:val="006E2B31"/>
    <w:rsid w:val="006E2C19"/>
    <w:rsid w:val="006E2CDF"/>
    <w:rsid w:val="006E2F23"/>
    <w:rsid w:val="006E3A84"/>
    <w:rsid w:val="006E4498"/>
    <w:rsid w:val="006E48B5"/>
    <w:rsid w:val="006E4D41"/>
    <w:rsid w:val="006E59BE"/>
    <w:rsid w:val="006E5C93"/>
    <w:rsid w:val="006E5E63"/>
    <w:rsid w:val="006E6007"/>
    <w:rsid w:val="006F07CE"/>
    <w:rsid w:val="006F0E6B"/>
    <w:rsid w:val="006F130D"/>
    <w:rsid w:val="006F18F7"/>
    <w:rsid w:val="006F1A64"/>
    <w:rsid w:val="006F216B"/>
    <w:rsid w:val="006F2B11"/>
    <w:rsid w:val="006F31DD"/>
    <w:rsid w:val="006F33EE"/>
    <w:rsid w:val="006F3802"/>
    <w:rsid w:val="006F3EFE"/>
    <w:rsid w:val="006F4124"/>
    <w:rsid w:val="006F4976"/>
    <w:rsid w:val="006F4CB1"/>
    <w:rsid w:val="006F4E4C"/>
    <w:rsid w:val="006F5052"/>
    <w:rsid w:val="006F509D"/>
    <w:rsid w:val="006F5449"/>
    <w:rsid w:val="006F5555"/>
    <w:rsid w:val="006F5687"/>
    <w:rsid w:val="006F6295"/>
    <w:rsid w:val="006F69F3"/>
    <w:rsid w:val="006F6E73"/>
    <w:rsid w:val="006F762A"/>
    <w:rsid w:val="006F7AA5"/>
    <w:rsid w:val="006F7CF1"/>
    <w:rsid w:val="00700D3A"/>
    <w:rsid w:val="0070270D"/>
    <w:rsid w:val="007027BC"/>
    <w:rsid w:val="00702CAB"/>
    <w:rsid w:val="0070310E"/>
    <w:rsid w:val="00703671"/>
    <w:rsid w:val="00703A3D"/>
    <w:rsid w:val="00703B93"/>
    <w:rsid w:val="00703ED0"/>
    <w:rsid w:val="0070435E"/>
    <w:rsid w:val="007045C4"/>
    <w:rsid w:val="00704710"/>
    <w:rsid w:val="00704C41"/>
    <w:rsid w:val="0070507C"/>
    <w:rsid w:val="00705084"/>
    <w:rsid w:val="0070584A"/>
    <w:rsid w:val="00706EAC"/>
    <w:rsid w:val="00707177"/>
    <w:rsid w:val="00707226"/>
    <w:rsid w:val="00707916"/>
    <w:rsid w:val="007079FF"/>
    <w:rsid w:val="00707F95"/>
    <w:rsid w:val="0071001F"/>
    <w:rsid w:val="0071025D"/>
    <w:rsid w:val="00710525"/>
    <w:rsid w:val="00710D8F"/>
    <w:rsid w:val="00710FCD"/>
    <w:rsid w:val="007118A4"/>
    <w:rsid w:val="00711B0F"/>
    <w:rsid w:val="00711FDE"/>
    <w:rsid w:val="0071253A"/>
    <w:rsid w:val="007125A5"/>
    <w:rsid w:val="0071269A"/>
    <w:rsid w:val="007126B1"/>
    <w:rsid w:val="00712767"/>
    <w:rsid w:val="00712C42"/>
    <w:rsid w:val="00712FD8"/>
    <w:rsid w:val="00713087"/>
    <w:rsid w:val="00713282"/>
    <w:rsid w:val="00713B22"/>
    <w:rsid w:val="00713EEA"/>
    <w:rsid w:val="00713F89"/>
    <w:rsid w:val="00714A77"/>
    <w:rsid w:val="00714C7E"/>
    <w:rsid w:val="00714DE9"/>
    <w:rsid w:val="00715F46"/>
    <w:rsid w:val="0071606A"/>
    <w:rsid w:val="007164CD"/>
    <w:rsid w:val="0071658E"/>
    <w:rsid w:val="00716E18"/>
    <w:rsid w:val="00716E4D"/>
    <w:rsid w:val="00716FF8"/>
    <w:rsid w:val="007176FE"/>
    <w:rsid w:val="00717837"/>
    <w:rsid w:val="00717EC6"/>
    <w:rsid w:val="0072058E"/>
    <w:rsid w:val="007206CD"/>
    <w:rsid w:val="00720AA2"/>
    <w:rsid w:val="00720B03"/>
    <w:rsid w:val="00721277"/>
    <w:rsid w:val="0072169C"/>
    <w:rsid w:val="00721BAE"/>
    <w:rsid w:val="00721D62"/>
    <w:rsid w:val="007220DC"/>
    <w:rsid w:val="0072218F"/>
    <w:rsid w:val="007222F7"/>
    <w:rsid w:val="007224ED"/>
    <w:rsid w:val="00722562"/>
    <w:rsid w:val="00722CF7"/>
    <w:rsid w:val="00722ECF"/>
    <w:rsid w:val="00723C52"/>
    <w:rsid w:val="00723CFF"/>
    <w:rsid w:val="00723D4E"/>
    <w:rsid w:val="00723E34"/>
    <w:rsid w:val="00724054"/>
    <w:rsid w:val="00724C07"/>
    <w:rsid w:val="00724F5F"/>
    <w:rsid w:val="0072501C"/>
    <w:rsid w:val="007255BA"/>
    <w:rsid w:val="00725BAC"/>
    <w:rsid w:val="00725E53"/>
    <w:rsid w:val="00725FD5"/>
    <w:rsid w:val="00726233"/>
    <w:rsid w:val="007263D5"/>
    <w:rsid w:val="00726A90"/>
    <w:rsid w:val="00727987"/>
    <w:rsid w:val="00727C3E"/>
    <w:rsid w:val="00727E5E"/>
    <w:rsid w:val="00730068"/>
    <w:rsid w:val="00730488"/>
    <w:rsid w:val="007307D8"/>
    <w:rsid w:val="00730B37"/>
    <w:rsid w:val="00730C65"/>
    <w:rsid w:val="007314F8"/>
    <w:rsid w:val="00732400"/>
    <w:rsid w:val="00732422"/>
    <w:rsid w:val="0073292D"/>
    <w:rsid w:val="00732972"/>
    <w:rsid w:val="007329B7"/>
    <w:rsid w:val="00732C32"/>
    <w:rsid w:val="00732D20"/>
    <w:rsid w:val="00733440"/>
    <w:rsid w:val="00733576"/>
    <w:rsid w:val="0073360F"/>
    <w:rsid w:val="00733910"/>
    <w:rsid w:val="00733AC8"/>
    <w:rsid w:val="00733D0D"/>
    <w:rsid w:val="00733DAF"/>
    <w:rsid w:val="00733E49"/>
    <w:rsid w:val="0073431F"/>
    <w:rsid w:val="007343B9"/>
    <w:rsid w:val="00734ABC"/>
    <w:rsid w:val="00734E6C"/>
    <w:rsid w:val="00735A5D"/>
    <w:rsid w:val="00735DB4"/>
    <w:rsid w:val="007364EE"/>
    <w:rsid w:val="007367E9"/>
    <w:rsid w:val="00736C11"/>
    <w:rsid w:val="00737118"/>
    <w:rsid w:val="00737C09"/>
    <w:rsid w:val="00737F70"/>
    <w:rsid w:val="007403A9"/>
    <w:rsid w:val="007403EA"/>
    <w:rsid w:val="00740559"/>
    <w:rsid w:val="00740EC5"/>
    <w:rsid w:val="007411B9"/>
    <w:rsid w:val="00741A8D"/>
    <w:rsid w:val="0074229D"/>
    <w:rsid w:val="00742FA3"/>
    <w:rsid w:val="0074399F"/>
    <w:rsid w:val="007439F2"/>
    <w:rsid w:val="00743DB6"/>
    <w:rsid w:val="007440B6"/>
    <w:rsid w:val="00744543"/>
    <w:rsid w:val="0074461A"/>
    <w:rsid w:val="00744D76"/>
    <w:rsid w:val="00744D9E"/>
    <w:rsid w:val="007454EF"/>
    <w:rsid w:val="00745754"/>
    <w:rsid w:val="00745E2E"/>
    <w:rsid w:val="00745EC3"/>
    <w:rsid w:val="00745F85"/>
    <w:rsid w:val="00745F90"/>
    <w:rsid w:val="00746468"/>
    <w:rsid w:val="00746DFA"/>
    <w:rsid w:val="00747221"/>
    <w:rsid w:val="00747551"/>
    <w:rsid w:val="007475FA"/>
    <w:rsid w:val="0074768A"/>
    <w:rsid w:val="00747FEE"/>
    <w:rsid w:val="007502BC"/>
    <w:rsid w:val="0075039A"/>
    <w:rsid w:val="007503D5"/>
    <w:rsid w:val="007508DF"/>
    <w:rsid w:val="00750C6B"/>
    <w:rsid w:val="00750D7D"/>
    <w:rsid w:val="00750EB3"/>
    <w:rsid w:val="007516B8"/>
    <w:rsid w:val="007519F1"/>
    <w:rsid w:val="00752486"/>
    <w:rsid w:val="0075265B"/>
    <w:rsid w:val="00752800"/>
    <w:rsid w:val="00752A15"/>
    <w:rsid w:val="00752C4A"/>
    <w:rsid w:val="00754701"/>
    <w:rsid w:val="007547A8"/>
    <w:rsid w:val="0075548A"/>
    <w:rsid w:val="0075557F"/>
    <w:rsid w:val="00755781"/>
    <w:rsid w:val="007557E3"/>
    <w:rsid w:val="00755C8E"/>
    <w:rsid w:val="00756031"/>
    <w:rsid w:val="0075637D"/>
    <w:rsid w:val="007570CF"/>
    <w:rsid w:val="007574A0"/>
    <w:rsid w:val="007575E4"/>
    <w:rsid w:val="0075772C"/>
    <w:rsid w:val="00757A45"/>
    <w:rsid w:val="00757B14"/>
    <w:rsid w:val="00757CC7"/>
    <w:rsid w:val="0076059B"/>
    <w:rsid w:val="007605CD"/>
    <w:rsid w:val="0076063B"/>
    <w:rsid w:val="00760B0C"/>
    <w:rsid w:val="00760CF9"/>
    <w:rsid w:val="00760ECA"/>
    <w:rsid w:val="007613F0"/>
    <w:rsid w:val="00761533"/>
    <w:rsid w:val="007616A4"/>
    <w:rsid w:val="0076184F"/>
    <w:rsid w:val="00761A84"/>
    <w:rsid w:val="00761FF7"/>
    <w:rsid w:val="00762C5C"/>
    <w:rsid w:val="00763032"/>
    <w:rsid w:val="00763242"/>
    <w:rsid w:val="00763325"/>
    <w:rsid w:val="007633E2"/>
    <w:rsid w:val="00763A85"/>
    <w:rsid w:val="00763B17"/>
    <w:rsid w:val="007642FF"/>
    <w:rsid w:val="00764365"/>
    <w:rsid w:val="007649BF"/>
    <w:rsid w:val="00764C01"/>
    <w:rsid w:val="00764DBA"/>
    <w:rsid w:val="007651FD"/>
    <w:rsid w:val="007655E7"/>
    <w:rsid w:val="00765652"/>
    <w:rsid w:val="00765A85"/>
    <w:rsid w:val="00765F7D"/>
    <w:rsid w:val="0076635E"/>
    <w:rsid w:val="007668AD"/>
    <w:rsid w:val="00766F76"/>
    <w:rsid w:val="00767886"/>
    <w:rsid w:val="00770E5E"/>
    <w:rsid w:val="007716BF"/>
    <w:rsid w:val="00771950"/>
    <w:rsid w:val="00771D43"/>
    <w:rsid w:val="00771EDC"/>
    <w:rsid w:val="0077233C"/>
    <w:rsid w:val="00772905"/>
    <w:rsid w:val="00772A45"/>
    <w:rsid w:val="00772F0F"/>
    <w:rsid w:val="007732ED"/>
    <w:rsid w:val="007738A0"/>
    <w:rsid w:val="00773CB3"/>
    <w:rsid w:val="0077418F"/>
    <w:rsid w:val="0077427D"/>
    <w:rsid w:val="007747CA"/>
    <w:rsid w:val="00774910"/>
    <w:rsid w:val="00774D6A"/>
    <w:rsid w:val="00775562"/>
    <w:rsid w:val="00775672"/>
    <w:rsid w:val="007759E8"/>
    <w:rsid w:val="00775E8A"/>
    <w:rsid w:val="007760B4"/>
    <w:rsid w:val="007764F1"/>
    <w:rsid w:val="00776A36"/>
    <w:rsid w:val="00776B73"/>
    <w:rsid w:val="00777140"/>
    <w:rsid w:val="00777155"/>
    <w:rsid w:val="0077731A"/>
    <w:rsid w:val="007778C6"/>
    <w:rsid w:val="00777A09"/>
    <w:rsid w:val="0078003D"/>
    <w:rsid w:val="007809E8"/>
    <w:rsid w:val="00780F2A"/>
    <w:rsid w:val="00781395"/>
    <w:rsid w:val="0078172C"/>
    <w:rsid w:val="00781748"/>
    <w:rsid w:val="00782702"/>
    <w:rsid w:val="00782E4D"/>
    <w:rsid w:val="007833AC"/>
    <w:rsid w:val="00783524"/>
    <w:rsid w:val="007837AE"/>
    <w:rsid w:val="007838CE"/>
    <w:rsid w:val="00783DA8"/>
    <w:rsid w:val="007841C3"/>
    <w:rsid w:val="00784BAB"/>
    <w:rsid w:val="0078500D"/>
    <w:rsid w:val="00785127"/>
    <w:rsid w:val="00785337"/>
    <w:rsid w:val="00785652"/>
    <w:rsid w:val="007858E6"/>
    <w:rsid w:val="00785BC8"/>
    <w:rsid w:val="0078612A"/>
    <w:rsid w:val="007861FE"/>
    <w:rsid w:val="0078658A"/>
    <w:rsid w:val="00786859"/>
    <w:rsid w:val="00787ADF"/>
    <w:rsid w:val="00787C8B"/>
    <w:rsid w:val="007900CF"/>
    <w:rsid w:val="00791C02"/>
    <w:rsid w:val="007925D4"/>
    <w:rsid w:val="0079294A"/>
    <w:rsid w:val="00792A71"/>
    <w:rsid w:val="00792DF8"/>
    <w:rsid w:val="00792FB8"/>
    <w:rsid w:val="00793530"/>
    <w:rsid w:val="00793B69"/>
    <w:rsid w:val="00793DC9"/>
    <w:rsid w:val="00794122"/>
    <w:rsid w:val="00794878"/>
    <w:rsid w:val="00795356"/>
    <w:rsid w:val="00795769"/>
    <w:rsid w:val="007964A8"/>
    <w:rsid w:val="007973DE"/>
    <w:rsid w:val="007976C6"/>
    <w:rsid w:val="00797D1E"/>
    <w:rsid w:val="007A016E"/>
    <w:rsid w:val="007A02F7"/>
    <w:rsid w:val="007A07D0"/>
    <w:rsid w:val="007A0D00"/>
    <w:rsid w:val="007A1254"/>
    <w:rsid w:val="007A1904"/>
    <w:rsid w:val="007A1EEF"/>
    <w:rsid w:val="007A279E"/>
    <w:rsid w:val="007A28B2"/>
    <w:rsid w:val="007A2D18"/>
    <w:rsid w:val="007A2D3B"/>
    <w:rsid w:val="007A2DDA"/>
    <w:rsid w:val="007A3933"/>
    <w:rsid w:val="007A39D0"/>
    <w:rsid w:val="007A3B2E"/>
    <w:rsid w:val="007A3B89"/>
    <w:rsid w:val="007A3BC5"/>
    <w:rsid w:val="007A3EBD"/>
    <w:rsid w:val="007A400B"/>
    <w:rsid w:val="007A4293"/>
    <w:rsid w:val="007A4727"/>
    <w:rsid w:val="007A490A"/>
    <w:rsid w:val="007A4E9A"/>
    <w:rsid w:val="007A508F"/>
    <w:rsid w:val="007A5930"/>
    <w:rsid w:val="007A68D1"/>
    <w:rsid w:val="007A7005"/>
    <w:rsid w:val="007A7314"/>
    <w:rsid w:val="007A7DC5"/>
    <w:rsid w:val="007B0096"/>
    <w:rsid w:val="007B0C07"/>
    <w:rsid w:val="007B0C85"/>
    <w:rsid w:val="007B0D13"/>
    <w:rsid w:val="007B1D72"/>
    <w:rsid w:val="007B254F"/>
    <w:rsid w:val="007B26F1"/>
    <w:rsid w:val="007B2A74"/>
    <w:rsid w:val="007B2DF0"/>
    <w:rsid w:val="007B3609"/>
    <w:rsid w:val="007B364C"/>
    <w:rsid w:val="007B372F"/>
    <w:rsid w:val="007B3AE2"/>
    <w:rsid w:val="007B434D"/>
    <w:rsid w:val="007B446A"/>
    <w:rsid w:val="007B5004"/>
    <w:rsid w:val="007B5367"/>
    <w:rsid w:val="007B5431"/>
    <w:rsid w:val="007B5844"/>
    <w:rsid w:val="007B62A6"/>
    <w:rsid w:val="007B65F0"/>
    <w:rsid w:val="007B66CF"/>
    <w:rsid w:val="007B6956"/>
    <w:rsid w:val="007B6AC4"/>
    <w:rsid w:val="007B7469"/>
    <w:rsid w:val="007B78DA"/>
    <w:rsid w:val="007B79F7"/>
    <w:rsid w:val="007B7C62"/>
    <w:rsid w:val="007B7DC0"/>
    <w:rsid w:val="007C02B3"/>
    <w:rsid w:val="007C02F1"/>
    <w:rsid w:val="007C0AE8"/>
    <w:rsid w:val="007C0EEF"/>
    <w:rsid w:val="007C194F"/>
    <w:rsid w:val="007C1EDE"/>
    <w:rsid w:val="007C20F8"/>
    <w:rsid w:val="007C259E"/>
    <w:rsid w:val="007C294D"/>
    <w:rsid w:val="007C29AD"/>
    <w:rsid w:val="007C2C3D"/>
    <w:rsid w:val="007C3832"/>
    <w:rsid w:val="007C38C7"/>
    <w:rsid w:val="007C395F"/>
    <w:rsid w:val="007C3CE7"/>
    <w:rsid w:val="007C3E5D"/>
    <w:rsid w:val="007C5B39"/>
    <w:rsid w:val="007C61AC"/>
    <w:rsid w:val="007C6CB4"/>
    <w:rsid w:val="007C6E5F"/>
    <w:rsid w:val="007C715A"/>
    <w:rsid w:val="007C78EE"/>
    <w:rsid w:val="007C7A59"/>
    <w:rsid w:val="007C7E63"/>
    <w:rsid w:val="007D0134"/>
    <w:rsid w:val="007D0E62"/>
    <w:rsid w:val="007D0F13"/>
    <w:rsid w:val="007D10C1"/>
    <w:rsid w:val="007D17B7"/>
    <w:rsid w:val="007D1AFD"/>
    <w:rsid w:val="007D1B93"/>
    <w:rsid w:val="007D1D49"/>
    <w:rsid w:val="007D21E8"/>
    <w:rsid w:val="007D263A"/>
    <w:rsid w:val="007D28DE"/>
    <w:rsid w:val="007D2D2A"/>
    <w:rsid w:val="007D2E08"/>
    <w:rsid w:val="007D2F69"/>
    <w:rsid w:val="007D3718"/>
    <w:rsid w:val="007D38CC"/>
    <w:rsid w:val="007D3915"/>
    <w:rsid w:val="007D43C3"/>
    <w:rsid w:val="007D46D2"/>
    <w:rsid w:val="007D4F63"/>
    <w:rsid w:val="007D5560"/>
    <w:rsid w:val="007D572F"/>
    <w:rsid w:val="007D57AB"/>
    <w:rsid w:val="007D59D7"/>
    <w:rsid w:val="007D62C8"/>
    <w:rsid w:val="007D6BF4"/>
    <w:rsid w:val="007D6C9D"/>
    <w:rsid w:val="007D7136"/>
    <w:rsid w:val="007D7609"/>
    <w:rsid w:val="007D7C06"/>
    <w:rsid w:val="007D7D7D"/>
    <w:rsid w:val="007E000B"/>
    <w:rsid w:val="007E153C"/>
    <w:rsid w:val="007E17E5"/>
    <w:rsid w:val="007E189D"/>
    <w:rsid w:val="007E1AC4"/>
    <w:rsid w:val="007E2948"/>
    <w:rsid w:val="007E2B8D"/>
    <w:rsid w:val="007E2CFB"/>
    <w:rsid w:val="007E31CE"/>
    <w:rsid w:val="007E3483"/>
    <w:rsid w:val="007E366F"/>
    <w:rsid w:val="007E3817"/>
    <w:rsid w:val="007E4684"/>
    <w:rsid w:val="007E4AE6"/>
    <w:rsid w:val="007E4BBC"/>
    <w:rsid w:val="007E4D7B"/>
    <w:rsid w:val="007E4E6C"/>
    <w:rsid w:val="007E5052"/>
    <w:rsid w:val="007E6182"/>
    <w:rsid w:val="007E667D"/>
    <w:rsid w:val="007E6A45"/>
    <w:rsid w:val="007E6AEF"/>
    <w:rsid w:val="007E6C28"/>
    <w:rsid w:val="007E7129"/>
    <w:rsid w:val="007E77B9"/>
    <w:rsid w:val="007F0C7C"/>
    <w:rsid w:val="007F2030"/>
    <w:rsid w:val="007F25A4"/>
    <w:rsid w:val="007F2611"/>
    <w:rsid w:val="007F2CAC"/>
    <w:rsid w:val="007F38C1"/>
    <w:rsid w:val="007F3DE4"/>
    <w:rsid w:val="007F3EEF"/>
    <w:rsid w:val="007F4771"/>
    <w:rsid w:val="007F4BBF"/>
    <w:rsid w:val="007F5139"/>
    <w:rsid w:val="007F5158"/>
    <w:rsid w:val="007F54AF"/>
    <w:rsid w:val="007F5562"/>
    <w:rsid w:val="007F619F"/>
    <w:rsid w:val="007F6763"/>
    <w:rsid w:val="007F6B6D"/>
    <w:rsid w:val="007F7A6F"/>
    <w:rsid w:val="007F7ECE"/>
    <w:rsid w:val="008001F4"/>
    <w:rsid w:val="008005B1"/>
    <w:rsid w:val="0080087A"/>
    <w:rsid w:val="00800F4C"/>
    <w:rsid w:val="00801034"/>
    <w:rsid w:val="00801972"/>
    <w:rsid w:val="00801D2D"/>
    <w:rsid w:val="00801FC5"/>
    <w:rsid w:val="00802036"/>
    <w:rsid w:val="008027D1"/>
    <w:rsid w:val="00802D96"/>
    <w:rsid w:val="008038C2"/>
    <w:rsid w:val="00803F69"/>
    <w:rsid w:val="00804A0C"/>
    <w:rsid w:val="00805128"/>
    <w:rsid w:val="00805A72"/>
    <w:rsid w:val="00806372"/>
    <w:rsid w:val="008063C7"/>
    <w:rsid w:val="008064F7"/>
    <w:rsid w:val="00806A55"/>
    <w:rsid w:val="00807041"/>
    <w:rsid w:val="0080715C"/>
    <w:rsid w:val="0080751F"/>
    <w:rsid w:val="00807629"/>
    <w:rsid w:val="0080768C"/>
    <w:rsid w:val="00807F9A"/>
    <w:rsid w:val="00811473"/>
    <w:rsid w:val="0081147A"/>
    <w:rsid w:val="00811B2E"/>
    <w:rsid w:val="00811EEB"/>
    <w:rsid w:val="00812237"/>
    <w:rsid w:val="0081262D"/>
    <w:rsid w:val="00812BBD"/>
    <w:rsid w:val="00812DFC"/>
    <w:rsid w:val="00812E90"/>
    <w:rsid w:val="0081310A"/>
    <w:rsid w:val="00813149"/>
    <w:rsid w:val="00813164"/>
    <w:rsid w:val="0081336F"/>
    <w:rsid w:val="0081340F"/>
    <w:rsid w:val="008138C3"/>
    <w:rsid w:val="00813CF4"/>
    <w:rsid w:val="00813D94"/>
    <w:rsid w:val="00813EA4"/>
    <w:rsid w:val="008140B1"/>
    <w:rsid w:val="00814140"/>
    <w:rsid w:val="008142B5"/>
    <w:rsid w:val="00814506"/>
    <w:rsid w:val="0081553B"/>
    <w:rsid w:val="0081559B"/>
    <w:rsid w:val="0081571D"/>
    <w:rsid w:val="00815809"/>
    <w:rsid w:val="008158D7"/>
    <w:rsid w:val="008158F3"/>
    <w:rsid w:val="008159DC"/>
    <w:rsid w:val="00816118"/>
    <w:rsid w:val="00816156"/>
    <w:rsid w:val="0081619C"/>
    <w:rsid w:val="008161BE"/>
    <w:rsid w:val="00817190"/>
    <w:rsid w:val="00817612"/>
    <w:rsid w:val="00820301"/>
    <w:rsid w:val="008203EA"/>
    <w:rsid w:val="00820619"/>
    <w:rsid w:val="008209D9"/>
    <w:rsid w:val="008219F5"/>
    <w:rsid w:val="00821BFE"/>
    <w:rsid w:val="00821E78"/>
    <w:rsid w:val="008226BF"/>
    <w:rsid w:val="00822D9B"/>
    <w:rsid w:val="0082324E"/>
    <w:rsid w:val="00823454"/>
    <w:rsid w:val="00824431"/>
    <w:rsid w:val="008246CD"/>
    <w:rsid w:val="008248B2"/>
    <w:rsid w:val="0082498D"/>
    <w:rsid w:val="00824B28"/>
    <w:rsid w:val="00825D84"/>
    <w:rsid w:val="00826430"/>
    <w:rsid w:val="008267D6"/>
    <w:rsid w:val="00826847"/>
    <w:rsid w:val="00826899"/>
    <w:rsid w:val="00826AB9"/>
    <w:rsid w:val="00826B48"/>
    <w:rsid w:val="008272D3"/>
    <w:rsid w:val="00827455"/>
    <w:rsid w:val="0082755F"/>
    <w:rsid w:val="00827A06"/>
    <w:rsid w:val="008304CE"/>
    <w:rsid w:val="008305DF"/>
    <w:rsid w:val="00830873"/>
    <w:rsid w:val="008308D5"/>
    <w:rsid w:val="0083135A"/>
    <w:rsid w:val="0083164B"/>
    <w:rsid w:val="00831BE9"/>
    <w:rsid w:val="00831FCD"/>
    <w:rsid w:val="00832213"/>
    <w:rsid w:val="00832300"/>
    <w:rsid w:val="00832878"/>
    <w:rsid w:val="00832E23"/>
    <w:rsid w:val="00832FB3"/>
    <w:rsid w:val="008336F1"/>
    <w:rsid w:val="008340D6"/>
    <w:rsid w:val="00834D5A"/>
    <w:rsid w:val="008351B1"/>
    <w:rsid w:val="00835620"/>
    <w:rsid w:val="008358B2"/>
    <w:rsid w:val="00836222"/>
    <w:rsid w:val="00836B0E"/>
    <w:rsid w:val="00836B74"/>
    <w:rsid w:val="00836C26"/>
    <w:rsid w:val="00836F1E"/>
    <w:rsid w:val="00836F60"/>
    <w:rsid w:val="00836FFD"/>
    <w:rsid w:val="008371E4"/>
    <w:rsid w:val="008371F2"/>
    <w:rsid w:val="0083774C"/>
    <w:rsid w:val="008377B4"/>
    <w:rsid w:val="00837901"/>
    <w:rsid w:val="00837B06"/>
    <w:rsid w:val="00840AAD"/>
    <w:rsid w:val="00840B43"/>
    <w:rsid w:val="00840E9C"/>
    <w:rsid w:val="0084135D"/>
    <w:rsid w:val="008413FA"/>
    <w:rsid w:val="00841687"/>
    <w:rsid w:val="00841784"/>
    <w:rsid w:val="00841C4E"/>
    <w:rsid w:val="0084217F"/>
    <w:rsid w:val="0084272D"/>
    <w:rsid w:val="0084281F"/>
    <w:rsid w:val="00842C7E"/>
    <w:rsid w:val="00842DA3"/>
    <w:rsid w:val="008436F0"/>
    <w:rsid w:val="00843DDB"/>
    <w:rsid w:val="00844B73"/>
    <w:rsid w:val="00844B9C"/>
    <w:rsid w:val="00844D1B"/>
    <w:rsid w:val="008453EE"/>
    <w:rsid w:val="00846109"/>
    <w:rsid w:val="00846327"/>
    <w:rsid w:val="00847592"/>
    <w:rsid w:val="0084767D"/>
    <w:rsid w:val="00847C2F"/>
    <w:rsid w:val="00850950"/>
    <w:rsid w:val="00850CF4"/>
    <w:rsid w:val="00851411"/>
    <w:rsid w:val="00852206"/>
    <w:rsid w:val="00852A21"/>
    <w:rsid w:val="00853173"/>
    <w:rsid w:val="008532A9"/>
    <w:rsid w:val="00853556"/>
    <w:rsid w:val="00853CBE"/>
    <w:rsid w:val="00853CED"/>
    <w:rsid w:val="00853DD8"/>
    <w:rsid w:val="0085409C"/>
    <w:rsid w:val="0085457A"/>
    <w:rsid w:val="00854FEC"/>
    <w:rsid w:val="00855090"/>
    <w:rsid w:val="00855286"/>
    <w:rsid w:val="00855517"/>
    <w:rsid w:val="0085579D"/>
    <w:rsid w:val="00855A49"/>
    <w:rsid w:val="00855A91"/>
    <w:rsid w:val="00855B44"/>
    <w:rsid w:val="00855D05"/>
    <w:rsid w:val="00855F8D"/>
    <w:rsid w:val="00856097"/>
    <w:rsid w:val="008564D9"/>
    <w:rsid w:val="00856795"/>
    <w:rsid w:val="00856A2A"/>
    <w:rsid w:val="00857710"/>
    <w:rsid w:val="00857A61"/>
    <w:rsid w:val="008603C2"/>
    <w:rsid w:val="00860B0F"/>
    <w:rsid w:val="00861058"/>
    <w:rsid w:val="00861869"/>
    <w:rsid w:val="00861F75"/>
    <w:rsid w:val="0086201C"/>
    <w:rsid w:val="00862544"/>
    <w:rsid w:val="00862641"/>
    <w:rsid w:val="0086276C"/>
    <w:rsid w:val="008627ED"/>
    <w:rsid w:val="00862C84"/>
    <w:rsid w:val="00862DBB"/>
    <w:rsid w:val="008630CB"/>
    <w:rsid w:val="00863521"/>
    <w:rsid w:val="008637B4"/>
    <w:rsid w:val="0086386F"/>
    <w:rsid w:val="0086396C"/>
    <w:rsid w:val="00863A17"/>
    <w:rsid w:val="00863D3E"/>
    <w:rsid w:val="008645FF"/>
    <w:rsid w:val="00864603"/>
    <w:rsid w:val="008646C4"/>
    <w:rsid w:val="0086482A"/>
    <w:rsid w:val="00864C36"/>
    <w:rsid w:val="00864CE8"/>
    <w:rsid w:val="00864F49"/>
    <w:rsid w:val="008656AB"/>
    <w:rsid w:val="00866601"/>
    <w:rsid w:val="008667A3"/>
    <w:rsid w:val="00866950"/>
    <w:rsid w:val="00866EAB"/>
    <w:rsid w:val="0086757B"/>
    <w:rsid w:val="008676D9"/>
    <w:rsid w:val="00867993"/>
    <w:rsid w:val="00867D2B"/>
    <w:rsid w:val="00867D94"/>
    <w:rsid w:val="00867F87"/>
    <w:rsid w:val="00867FD3"/>
    <w:rsid w:val="008702DC"/>
    <w:rsid w:val="008705EB"/>
    <w:rsid w:val="008713DA"/>
    <w:rsid w:val="008716E9"/>
    <w:rsid w:val="00871878"/>
    <w:rsid w:val="0087189A"/>
    <w:rsid w:val="00871A92"/>
    <w:rsid w:val="00871D3F"/>
    <w:rsid w:val="00872C7F"/>
    <w:rsid w:val="00872EA5"/>
    <w:rsid w:val="00873110"/>
    <w:rsid w:val="0087321B"/>
    <w:rsid w:val="0087325D"/>
    <w:rsid w:val="0087392F"/>
    <w:rsid w:val="00873A96"/>
    <w:rsid w:val="00873D40"/>
    <w:rsid w:val="00873FAF"/>
    <w:rsid w:val="008742FD"/>
    <w:rsid w:val="00874681"/>
    <w:rsid w:val="00874802"/>
    <w:rsid w:val="00874829"/>
    <w:rsid w:val="0087501B"/>
    <w:rsid w:val="00875045"/>
    <w:rsid w:val="008765B0"/>
    <w:rsid w:val="00877A13"/>
    <w:rsid w:val="00877D11"/>
    <w:rsid w:val="008807A2"/>
    <w:rsid w:val="00880838"/>
    <w:rsid w:val="00880E7E"/>
    <w:rsid w:val="00881476"/>
    <w:rsid w:val="00881B06"/>
    <w:rsid w:val="00881ED1"/>
    <w:rsid w:val="008821A3"/>
    <w:rsid w:val="00882226"/>
    <w:rsid w:val="00882570"/>
    <w:rsid w:val="00882E1E"/>
    <w:rsid w:val="00882EF4"/>
    <w:rsid w:val="00882F0E"/>
    <w:rsid w:val="00882F9C"/>
    <w:rsid w:val="008836E6"/>
    <w:rsid w:val="00883A3E"/>
    <w:rsid w:val="008846B1"/>
    <w:rsid w:val="00884762"/>
    <w:rsid w:val="00884CF7"/>
    <w:rsid w:val="00884E80"/>
    <w:rsid w:val="0088534C"/>
    <w:rsid w:val="00885415"/>
    <w:rsid w:val="0088551B"/>
    <w:rsid w:val="00885535"/>
    <w:rsid w:val="00885E8F"/>
    <w:rsid w:val="00886930"/>
    <w:rsid w:val="008870A4"/>
    <w:rsid w:val="00887242"/>
    <w:rsid w:val="00887C19"/>
    <w:rsid w:val="00887E4B"/>
    <w:rsid w:val="00890362"/>
    <w:rsid w:val="00890B76"/>
    <w:rsid w:val="00890DD2"/>
    <w:rsid w:val="00890DFA"/>
    <w:rsid w:val="0089127F"/>
    <w:rsid w:val="008921BE"/>
    <w:rsid w:val="008923D5"/>
    <w:rsid w:val="00892800"/>
    <w:rsid w:val="00892FAF"/>
    <w:rsid w:val="0089300A"/>
    <w:rsid w:val="008935DF"/>
    <w:rsid w:val="008936A6"/>
    <w:rsid w:val="00894B5C"/>
    <w:rsid w:val="00894D65"/>
    <w:rsid w:val="00894E38"/>
    <w:rsid w:val="00894F69"/>
    <w:rsid w:val="008957A3"/>
    <w:rsid w:val="0089595E"/>
    <w:rsid w:val="00895AC7"/>
    <w:rsid w:val="00896D93"/>
    <w:rsid w:val="00896F29"/>
    <w:rsid w:val="00896F77"/>
    <w:rsid w:val="008975B0"/>
    <w:rsid w:val="00897648"/>
    <w:rsid w:val="00897788"/>
    <w:rsid w:val="008977C5"/>
    <w:rsid w:val="008979C0"/>
    <w:rsid w:val="00897A33"/>
    <w:rsid w:val="00897AD5"/>
    <w:rsid w:val="008A0A95"/>
    <w:rsid w:val="008A1365"/>
    <w:rsid w:val="008A1503"/>
    <w:rsid w:val="008A2CEA"/>
    <w:rsid w:val="008A2EC7"/>
    <w:rsid w:val="008A2F41"/>
    <w:rsid w:val="008A2FBE"/>
    <w:rsid w:val="008A3225"/>
    <w:rsid w:val="008A32B3"/>
    <w:rsid w:val="008A33EC"/>
    <w:rsid w:val="008A354A"/>
    <w:rsid w:val="008A3781"/>
    <w:rsid w:val="008A3882"/>
    <w:rsid w:val="008A38D6"/>
    <w:rsid w:val="008A3C06"/>
    <w:rsid w:val="008A49FE"/>
    <w:rsid w:val="008A4EDB"/>
    <w:rsid w:val="008A51C2"/>
    <w:rsid w:val="008A5240"/>
    <w:rsid w:val="008A53B8"/>
    <w:rsid w:val="008A53E5"/>
    <w:rsid w:val="008A5A1F"/>
    <w:rsid w:val="008A5B44"/>
    <w:rsid w:val="008A638B"/>
    <w:rsid w:val="008A6950"/>
    <w:rsid w:val="008A6B9D"/>
    <w:rsid w:val="008A6C26"/>
    <w:rsid w:val="008A6E6A"/>
    <w:rsid w:val="008A73B4"/>
    <w:rsid w:val="008A7E1F"/>
    <w:rsid w:val="008A7FDC"/>
    <w:rsid w:val="008B0079"/>
    <w:rsid w:val="008B02EC"/>
    <w:rsid w:val="008B0501"/>
    <w:rsid w:val="008B0639"/>
    <w:rsid w:val="008B0EAA"/>
    <w:rsid w:val="008B0FCC"/>
    <w:rsid w:val="008B174A"/>
    <w:rsid w:val="008B2124"/>
    <w:rsid w:val="008B2247"/>
    <w:rsid w:val="008B2D04"/>
    <w:rsid w:val="008B342F"/>
    <w:rsid w:val="008B3CBB"/>
    <w:rsid w:val="008B3CF9"/>
    <w:rsid w:val="008B58B5"/>
    <w:rsid w:val="008B5937"/>
    <w:rsid w:val="008B5A66"/>
    <w:rsid w:val="008B5D7C"/>
    <w:rsid w:val="008B5E5D"/>
    <w:rsid w:val="008B6661"/>
    <w:rsid w:val="008B69F9"/>
    <w:rsid w:val="008B6B9D"/>
    <w:rsid w:val="008B6E49"/>
    <w:rsid w:val="008B723B"/>
    <w:rsid w:val="008B72E8"/>
    <w:rsid w:val="008B74EF"/>
    <w:rsid w:val="008B7587"/>
    <w:rsid w:val="008B7821"/>
    <w:rsid w:val="008B7BF2"/>
    <w:rsid w:val="008C02FC"/>
    <w:rsid w:val="008C0443"/>
    <w:rsid w:val="008C04D2"/>
    <w:rsid w:val="008C0897"/>
    <w:rsid w:val="008C0A82"/>
    <w:rsid w:val="008C13ED"/>
    <w:rsid w:val="008C3165"/>
    <w:rsid w:val="008C334D"/>
    <w:rsid w:val="008C372F"/>
    <w:rsid w:val="008C377D"/>
    <w:rsid w:val="008C4842"/>
    <w:rsid w:val="008C49DF"/>
    <w:rsid w:val="008C4DCD"/>
    <w:rsid w:val="008C50C9"/>
    <w:rsid w:val="008C5696"/>
    <w:rsid w:val="008C5C5A"/>
    <w:rsid w:val="008C5DE1"/>
    <w:rsid w:val="008C6451"/>
    <w:rsid w:val="008C6622"/>
    <w:rsid w:val="008C67C3"/>
    <w:rsid w:val="008C6AE2"/>
    <w:rsid w:val="008C6B53"/>
    <w:rsid w:val="008C6BDE"/>
    <w:rsid w:val="008C6D2E"/>
    <w:rsid w:val="008C6F79"/>
    <w:rsid w:val="008C7126"/>
    <w:rsid w:val="008C7853"/>
    <w:rsid w:val="008C7AD6"/>
    <w:rsid w:val="008C7CB2"/>
    <w:rsid w:val="008D015D"/>
    <w:rsid w:val="008D0FD2"/>
    <w:rsid w:val="008D1BE8"/>
    <w:rsid w:val="008D1CB3"/>
    <w:rsid w:val="008D21A8"/>
    <w:rsid w:val="008D2218"/>
    <w:rsid w:val="008D24BB"/>
    <w:rsid w:val="008D2B6C"/>
    <w:rsid w:val="008D2DE1"/>
    <w:rsid w:val="008D3190"/>
    <w:rsid w:val="008D31F2"/>
    <w:rsid w:val="008D45AE"/>
    <w:rsid w:val="008D4DC2"/>
    <w:rsid w:val="008D4F37"/>
    <w:rsid w:val="008D512A"/>
    <w:rsid w:val="008D573B"/>
    <w:rsid w:val="008D5A2B"/>
    <w:rsid w:val="008D5B09"/>
    <w:rsid w:val="008D5BF4"/>
    <w:rsid w:val="008D5FF3"/>
    <w:rsid w:val="008D6326"/>
    <w:rsid w:val="008D65E9"/>
    <w:rsid w:val="008D6A33"/>
    <w:rsid w:val="008D7B52"/>
    <w:rsid w:val="008D7BE2"/>
    <w:rsid w:val="008D7CA9"/>
    <w:rsid w:val="008D7D06"/>
    <w:rsid w:val="008D7D2C"/>
    <w:rsid w:val="008E040F"/>
    <w:rsid w:val="008E050B"/>
    <w:rsid w:val="008E056F"/>
    <w:rsid w:val="008E07FD"/>
    <w:rsid w:val="008E086B"/>
    <w:rsid w:val="008E1416"/>
    <w:rsid w:val="008E15DF"/>
    <w:rsid w:val="008E176E"/>
    <w:rsid w:val="008E1835"/>
    <w:rsid w:val="008E1C0D"/>
    <w:rsid w:val="008E1EA1"/>
    <w:rsid w:val="008E2539"/>
    <w:rsid w:val="008E2703"/>
    <w:rsid w:val="008E285D"/>
    <w:rsid w:val="008E2CEE"/>
    <w:rsid w:val="008E2EFD"/>
    <w:rsid w:val="008E30A1"/>
    <w:rsid w:val="008E327F"/>
    <w:rsid w:val="008E37D3"/>
    <w:rsid w:val="008E4111"/>
    <w:rsid w:val="008E440D"/>
    <w:rsid w:val="008E45D3"/>
    <w:rsid w:val="008E5723"/>
    <w:rsid w:val="008E5827"/>
    <w:rsid w:val="008E582F"/>
    <w:rsid w:val="008E589E"/>
    <w:rsid w:val="008E5BB2"/>
    <w:rsid w:val="008E702B"/>
    <w:rsid w:val="008E78C0"/>
    <w:rsid w:val="008E7B2B"/>
    <w:rsid w:val="008E7CC4"/>
    <w:rsid w:val="008F002B"/>
    <w:rsid w:val="008F012C"/>
    <w:rsid w:val="008F04A2"/>
    <w:rsid w:val="008F09E6"/>
    <w:rsid w:val="008F0B87"/>
    <w:rsid w:val="008F15C7"/>
    <w:rsid w:val="008F1BF7"/>
    <w:rsid w:val="008F1C49"/>
    <w:rsid w:val="008F1DC4"/>
    <w:rsid w:val="008F21FA"/>
    <w:rsid w:val="008F27B0"/>
    <w:rsid w:val="008F280D"/>
    <w:rsid w:val="008F2AFF"/>
    <w:rsid w:val="008F2E86"/>
    <w:rsid w:val="008F311C"/>
    <w:rsid w:val="008F321B"/>
    <w:rsid w:val="008F331E"/>
    <w:rsid w:val="008F36A2"/>
    <w:rsid w:val="008F3897"/>
    <w:rsid w:val="008F3927"/>
    <w:rsid w:val="008F3BC4"/>
    <w:rsid w:val="008F3F66"/>
    <w:rsid w:val="008F3FA0"/>
    <w:rsid w:val="008F4004"/>
    <w:rsid w:val="008F4F65"/>
    <w:rsid w:val="008F56A5"/>
    <w:rsid w:val="008F6306"/>
    <w:rsid w:val="008F749E"/>
    <w:rsid w:val="008F75D1"/>
    <w:rsid w:val="008F7A26"/>
    <w:rsid w:val="008F7FFE"/>
    <w:rsid w:val="00900037"/>
    <w:rsid w:val="0090078D"/>
    <w:rsid w:val="009008F1"/>
    <w:rsid w:val="009009CD"/>
    <w:rsid w:val="00900C94"/>
    <w:rsid w:val="009013FE"/>
    <w:rsid w:val="00901C2D"/>
    <w:rsid w:val="00902A30"/>
    <w:rsid w:val="00902F48"/>
    <w:rsid w:val="00903157"/>
    <w:rsid w:val="00903306"/>
    <w:rsid w:val="009038CB"/>
    <w:rsid w:val="009043E9"/>
    <w:rsid w:val="009052F6"/>
    <w:rsid w:val="0090537F"/>
    <w:rsid w:val="00905737"/>
    <w:rsid w:val="00905DDF"/>
    <w:rsid w:val="00906BF5"/>
    <w:rsid w:val="00906E6A"/>
    <w:rsid w:val="0090709C"/>
    <w:rsid w:val="00907414"/>
    <w:rsid w:val="009076C5"/>
    <w:rsid w:val="009078DB"/>
    <w:rsid w:val="00907B99"/>
    <w:rsid w:val="00907C64"/>
    <w:rsid w:val="009101A3"/>
    <w:rsid w:val="00910671"/>
    <w:rsid w:val="0091071D"/>
    <w:rsid w:val="00910774"/>
    <w:rsid w:val="0091082F"/>
    <w:rsid w:val="00910B8A"/>
    <w:rsid w:val="00910B92"/>
    <w:rsid w:val="00910C19"/>
    <w:rsid w:val="00911498"/>
    <w:rsid w:val="00911C47"/>
    <w:rsid w:val="009121DE"/>
    <w:rsid w:val="009122E4"/>
    <w:rsid w:val="00912896"/>
    <w:rsid w:val="00912F18"/>
    <w:rsid w:val="00913059"/>
    <w:rsid w:val="009135BD"/>
    <w:rsid w:val="009138E7"/>
    <w:rsid w:val="009139FD"/>
    <w:rsid w:val="00913BCD"/>
    <w:rsid w:val="00914244"/>
    <w:rsid w:val="00914687"/>
    <w:rsid w:val="009148DF"/>
    <w:rsid w:val="00914B24"/>
    <w:rsid w:val="00914B61"/>
    <w:rsid w:val="009152C4"/>
    <w:rsid w:val="009154CA"/>
    <w:rsid w:val="00915899"/>
    <w:rsid w:val="00915FBE"/>
    <w:rsid w:val="00917929"/>
    <w:rsid w:val="00917934"/>
    <w:rsid w:val="00917E5F"/>
    <w:rsid w:val="00920900"/>
    <w:rsid w:val="00920971"/>
    <w:rsid w:val="00920A6E"/>
    <w:rsid w:val="00920AAE"/>
    <w:rsid w:val="00920BB3"/>
    <w:rsid w:val="00920FF8"/>
    <w:rsid w:val="00921289"/>
    <w:rsid w:val="0092131A"/>
    <w:rsid w:val="00921703"/>
    <w:rsid w:val="00921A58"/>
    <w:rsid w:val="0092203F"/>
    <w:rsid w:val="00922129"/>
    <w:rsid w:val="009226AD"/>
    <w:rsid w:val="0092293E"/>
    <w:rsid w:val="00922F7B"/>
    <w:rsid w:val="0092309C"/>
    <w:rsid w:val="00923F13"/>
    <w:rsid w:val="009241FD"/>
    <w:rsid w:val="009243E3"/>
    <w:rsid w:val="0092448B"/>
    <w:rsid w:val="009246BD"/>
    <w:rsid w:val="00925064"/>
    <w:rsid w:val="00925213"/>
    <w:rsid w:val="009254E7"/>
    <w:rsid w:val="00925D21"/>
    <w:rsid w:val="00926056"/>
    <w:rsid w:val="009263A9"/>
    <w:rsid w:val="00926F3E"/>
    <w:rsid w:val="009279E7"/>
    <w:rsid w:val="00930330"/>
    <w:rsid w:val="00930792"/>
    <w:rsid w:val="00931281"/>
    <w:rsid w:val="009313AD"/>
    <w:rsid w:val="009317C6"/>
    <w:rsid w:val="00931FD2"/>
    <w:rsid w:val="00932025"/>
    <w:rsid w:val="0093250D"/>
    <w:rsid w:val="009325A9"/>
    <w:rsid w:val="009326B6"/>
    <w:rsid w:val="0093279B"/>
    <w:rsid w:val="00932AC1"/>
    <w:rsid w:val="0093316B"/>
    <w:rsid w:val="0093316C"/>
    <w:rsid w:val="009333F3"/>
    <w:rsid w:val="009333F5"/>
    <w:rsid w:val="009346B9"/>
    <w:rsid w:val="00935292"/>
    <w:rsid w:val="009358C4"/>
    <w:rsid w:val="00936146"/>
    <w:rsid w:val="009364F0"/>
    <w:rsid w:val="00936CB0"/>
    <w:rsid w:val="0093766B"/>
    <w:rsid w:val="009401F0"/>
    <w:rsid w:val="00940395"/>
    <w:rsid w:val="00940B52"/>
    <w:rsid w:val="009412AE"/>
    <w:rsid w:val="00941571"/>
    <w:rsid w:val="00941613"/>
    <w:rsid w:val="00941735"/>
    <w:rsid w:val="00941886"/>
    <w:rsid w:val="00941C23"/>
    <w:rsid w:val="00942208"/>
    <w:rsid w:val="009423DB"/>
    <w:rsid w:val="009424D0"/>
    <w:rsid w:val="00942551"/>
    <w:rsid w:val="00943C82"/>
    <w:rsid w:val="00943E1A"/>
    <w:rsid w:val="00943E35"/>
    <w:rsid w:val="009442FF"/>
    <w:rsid w:val="0094442F"/>
    <w:rsid w:val="00944CBF"/>
    <w:rsid w:val="009452B5"/>
    <w:rsid w:val="00945576"/>
    <w:rsid w:val="00945FA5"/>
    <w:rsid w:val="009469B4"/>
    <w:rsid w:val="009469F3"/>
    <w:rsid w:val="00947DDA"/>
    <w:rsid w:val="00947ECC"/>
    <w:rsid w:val="00950001"/>
    <w:rsid w:val="00950162"/>
    <w:rsid w:val="009501B2"/>
    <w:rsid w:val="0095058A"/>
    <w:rsid w:val="00950E0B"/>
    <w:rsid w:val="00950E51"/>
    <w:rsid w:val="00951097"/>
    <w:rsid w:val="00951417"/>
    <w:rsid w:val="00951834"/>
    <w:rsid w:val="009518A1"/>
    <w:rsid w:val="0095198C"/>
    <w:rsid w:val="00951CC4"/>
    <w:rsid w:val="00951D95"/>
    <w:rsid w:val="009523D2"/>
    <w:rsid w:val="0095273F"/>
    <w:rsid w:val="00952CDC"/>
    <w:rsid w:val="00952F53"/>
    <w:rsid w:val="009539CA"/>
    <w:rsid w:val="009540B3"/>
    <w:rsid w:val="009551E3"/>
    <w:rsid w:val="0095520C"/>
    <w:rsid w:val="009552B8"/>
    <w:rsid w:val="009553A6"/>
    <w:rsid w:val="009554D7"/>
    <w:rsid w:val="0095572B"/>
    <w:rsid w:val="00955889"/>
    <w:rsid w:val="00956458"/>
    <w:rsid w:val="009567C5"/>
    <w:rsid w:val="00957C7C"/>
    <w:rsid w:val="00957D21"/>
    <w:rsid w:val="00960004"/>
    <w:rsid w:val="00960707"/>
    <w:rsid w:val="00960B4C"/>
    <w:rsid w:val="00960C31"/>
    <w:rsid w:val="00960E60"/>
    <w:rsid w:val="00961231"/>
    <w:rsid w:val="00961560"/>
    <w:rsid w:val="00961732"/>
    <w:rsid w:val="00961F0C"/>
    <w:rsid w:val="009620C7"/>
    <w:rsid w:val="00962394"/>
    <w:rsid w:val="0096279A"/>
    <w:rsid w:val="00962A45"/>
    <w:rsid w:val="00962BD1"/>
    <w:rsid w:val="00963211"/>
    <w:rsid w:val="00963218"/>
    <w:rsid w:val="0096345C"/>
    <w:rsid w:val="00963C18"/>
    <w:rsid w:val="00963CB5"/>
    <w:rsid w:val="00963D14"/>
    <w:rsid w:val="00964355"/>
    <w:rsid w:val="009650EC"/>
    <w:rsid w:val="00965368"/>
    <w:rsid w:val="009653DB"/>
    <w:rsid w:val="009655DA"/>
    <w:rsid w:val="00966AB7"/>
    <w:rsid w:val="00966D15"/>
    <w:rsid w:val="00967564"/>
    <w:rsid w:val="00967636"/>
    <w:rsid w:val="00967BF5"/>
    <w:rsid w:val="00967C3E"/>
    <w:rsid w:val="009700FA"/>
    <w:rsid w:val="00970194"/>
    <w:rsid w:val="00970D25"/>
    <w:rsid w:val="009714FF"/>
    <w:rsid w:val="00971597"/>
    <w:rsid w:val="00971613"/>
    <w:rsid w:val="00971934"/>
    <w:rsid w:val="009719FB"/>
    <w:rsid w:val="0097201A"/>
    <w:rsid w:val="00972505"/>
    <w:rsid w:val="00972927"/>
    <w:rsid w:val="00973A86"/>
    <w:rsid w:val="00973C3D"/>
    <w:rsid w:val="00974793"/>
    <w:rsid w:val="00974B2D"/>
    <w:rsid w:val="00974D49"/>
    <w:rsid w:val="00974D9F"/>
    <w:rsid w:val="0097523A"/>
    <w:rsid w:val="0097525C"/>
    <w:rsid w:val="00975301"/>
    <w:rsid w:val="00975458"/>
    <w:rsid w:val="0097553D"/>
    <w:rsid w:val="00975E65"/>
    <w:rsid w:val="009761F6"/>
    <w:rsid w:val="00976535"/>
    <w:rsid w:val="0097660F"/>
    <w:rsid w:val="009769CE"/>
    <w:rsid w:val="00977049"/>
    <w:rsid w:val="0097777B"/>
    <w:rsid w:val="0097792B"/>
    <w:rsid w:val="0097798F"/>
    <w:rsid w:val="00977D5D"/>
    <w:rsid w:val="009811B4"/>
    <w:rsid w:val="009811C8"/>
    <w:rsid w:val="009816CE"/>
    <w:rsid w:val="00981B9A"/>
    <w:rsid w:val="00981F70"/>
    <w:rsid w:val="0098206A"/>
    <w:rsid w:val="0098208A"/>
    <w:rsid w:val="00982A71"/>
    <w:rsid w:val="00982D01"/>
    <w:rsid w:val="00983206"/>
    <w:rsid w:val="00983374"/>
    <w:rsid w:val="0098380A"/>
    <w:rsid w:val="00983D1B"/>
    <w:rsid w:val="00983D52"/>
    <w:rsid w:val="00984238"/>
    <w:rsid w:val="00985073"/>
    <w:rsid w:val="00985229"/>
    <w:rsid w:val="00985725"/>
    <w:rsid w:val="009858FD"/>
    <w:rsid w:val="00985C26"/>
    <w:rsid w:val="00986082"/>
    <w:rsid w:val="0098640D"/>
    <w:rsid w:val="00986640"/>
    <w:rsid w:val="009866ED"/>
    <w:rsid w:val="009866FA"/>
    <w:rsid w:val="009869A2"/>
    <w:rsid w:val="00986B98"/>
    <w:rsid w:val="00986CDD"/>
    <w:rsid w:val="00986E57"/>
    <w:rsid w:val="00986FED"/>
    <w:rsid w:val="0099025B"/>
    <w:rsid w:val="009910FD"/>
    <w:rsid w:val="00992742"/>
    <w:rsid w:val="009929AA"/>
    <w:rsid w:val="00992D07"/>
    <w:rsid w:val="00992D68"/>
    <w:rsid w:val="009937F6"/>
    <w:rsid w:val="00994A3A"/>
    <w:rsid w:val="0099562C"/>
    <w:rsid w:val="00995B0E"/>
    <w:rsid w:val="00995D72"/>
    <w:rsid w:val="00996230"/>
    <w:rsid w:val="009965B7"/>
    <w:rsid w:val="00996AE4"/>
    <w:rsid w:val="00996D2D"/>
    <w:rsid w:val="00996FF4"/>
    <w:rsid w:val="009974CD"/>
    <w:rsid w:val="00997C83"/>
    <w:rsid w:val="00997DE4"/>
    <w:rsid w:val="00997FCC"/>
    <w:rsid w:val="009A01FC"/>
    <w:rsid w:val="009A0D98"/>
    <w:rsid w:val="009A11DE"/>
    <w:rsid w:val="009A16C4"/>
    <w:rsid w:val="009A1B77"/>
    <w:rsid w:val="009A21AE"/>
    <w:rsid w:val="009A221F"/>
    <w:rsid w:val="009A22D4"/>
    <w:rsid w:val="009A2A9E"/>
    <w:rsid w:val="009A2CAA"/>
    <w:rsid w:val="009A2E7A"/>
    <w:rsid w:val="009A3329"/>
    <w:rsid w:val="009A33D3"/>
    <w:rsid w:val="009A385A"/>
    <w:rsid w:val="009A3ADE"/>
    <w:rsid w:val="009A3D94"/>
    <w:rsid w:val="009A3EAC"/>
    <w:rsid w:val="009A42E0"/>
    <w:rsid w:val="009A4923"/>
    <w:rsid w:val="009A6212"/>
    <w:rsid w:val="009A62BE"/>
    <w:rsid w:val="009A696C"/>
    <w:rsid w:val="009A7221"/>
    <w:rsid w:val="009A732B"/>
    <w:rsid w:val="009A7AC2"/>
    <w:rsid w:val="009A7B0D"/>
    <w:rsid w:val="009A7D74"/>
    <w:rsid w:val="009B03B1"/>
    <w:rsid w:val="009B0403"/>
    <w:rsid w:val="009B0914"/>
    <w:rsid w:val="009B1233"/>
    <w:rsid w:val="009B14B6"/>
    <w:rsid w:val="009B1546"/>
    <w:rsid w:val="009B15F6"/>
    <w:rsid w:val="009B191D"/>
    <w:rsid w:val="009B1BD6"/>
    <w:rsid w:val="009B1E26"/>
    <w:rsid w:val="009B245E"/>
    <w:rsid w:val="009B2840"/>
    <w:rsid w:val="009B28B0"/>
    <w:rsid w:val="009B2978"/>
    <w:rsid w:val="009B3004"/>
    <w:rsid w:val="009B3283"/>
    <w:rsid w:val="009B43E1"/>
    <w:rsid w:val="009B4D6F"/>
    <w:rsid w:val="009B535D"/>
    <w:rsid w:val="009B56A1"/>
    <w:rsid w:val="009B5B7A"/>
    <w:rsid w:val="009B5DDC"/>
    <w:rsid w:val="009B5E1D"/>
    <w:rsid w:val="009B616A"/>
    <w:rsid w:val="009B62D0"/>
    <w:rsid w:val="009B6907"/>
    <w:rsid w:val="009B6A1E"/>
    <w:rsid w:val="009B6C10"/>
    <w:rsid w:val="009B73FE"/>
    <w:rsid w:val="009B77EF"/>
    <w:rsid w:val="009B7A8C"/>
    <w:rsid w:val="009B7B6C"/>
    <w:rsid w:val="009B7EB7"/>
    <w:rsid w:val="009C03A6"/>
    <w:rsid w:val="009C04C6"/>
    <w:rsid w:val="009C0535"/>
    <w:rsid w:val="009C0727"/>
    <w:rsid w:val="009C0B7A"/>
    <w:rsid w:val="009C111B"/>
    <w:rsid w:val="009C117F"/>
    <w:rsid w:val="009C17CE"/>
    <w:rsid w:val="009C2475"/>
    <w:rsid w:val="009C257C"/>
    <w:rsid w:val="009C2792"/>
    <w:rsid w:val="009C31EA"/>
    <w:rsid w:val="009C322F"/>
    <w:rsid w:val="009C332C"/>
    <w:rsid w:val="009C361D"/>
    <w:rsid w:val="009C3706"/>
    <w:rsid w:val="009C3B3B"/>
    <w:rsid w:val="009C3E63"/>
    <w:rsid w:val="009C3E8F"/>
    <w:rsid w:val="009C45F0"/>
    <w:rsid w:val="009C53B6"/>
    <w:rsid w:val="009C581C"/>
    <w:rsid w:val="009C595D"/>
    <w:rsid w:val="009C5AAA"/>
    <w:rsid w:val="009C62CB"/>
    <w:rsid w:val="009C6439"/>
    <w:rsid w:val="009C6561"/>
    <w:rsid w:val="009C6625"/>
    <w:rsid w:val="009C6663"/>
    <w:rsid w:val="009C69C3"/>
    <w:rsid w:val="009C6CB6"/>
    <w:rsid w:val="009C6E69"/>
    <w:rsid w:val="009C79C5"/>
    <w:rsid w:val="009C7A01"/>
    <w:rsid w:val="009D0113"/>
    <w:rsid w:val="009D0805"/>
    <w:rsid w:val="009D0A3B"/>
    <w:rsid w:val="009D0C3F"/>
    <w:rsid w:val="009D12A7"/>
    <w:rsid w:val="009D12FD"/>
    <w:rsid w:val="009D1782"/>
    <w:rsid w:val="009D179B"/>
    <w:rsid w:val="009D1CA9"/>
    <w:rsid w:val="009D1E06"/>
    <w:rsid w:val="009D208B"/>
    <w:rsid w:val="009D2514"/>
    <w:rsid w:val="009D26AA"/>
    <w:rsid w:val="009D2C16"/>
    <w:rsid w:val="009D2C4B"/>
    <w:rsid w:val="009D2CAF"/>
    <w:rsid w:val="009D2CC8"/>
    <w:rsid w:val="009D2D5C"/>
    <w:rsid w:val="009D2E68"/>
    <w:rsid w:val="009D370B"/>
    <w:rsid w:val="009D3C0F"/>
    <w:rsid w:val="009D3DA4"/>
    <w:rsid w:val="009D411C"/>
    <w:rsid w:val="009D42BD"/>
    <w:rsid w:val="009D464D"/>
    <w:rsid w:val="009D475B"/>
    <w:rsid w:val="009D4812"/>
    <w:rsid w:val="009D4987"/>
    <w:rsid w:val="009D4D62"/>
    <w:rsid w:val="009D4F7A"/>
    <w:rsid w:val="009D5610"/>
    <w:rsid w:val="009D5656"/>
    <w:rsid w:val="009D5768"/>
    <w:rsid w:val="009D5914"/>
    <w:rsid w:val="009D594B"/>
    <w:rsid w:val="009D647B"/>
    <w:rsid w:val="009D67ED"/>
    <w:rsid w:val="009D7E1C"/>
    <w:rsid w:val="009E0184"/>
    <w:rsid w:val="009E0371"/>
    <w:rsid w:val="009E0469"/>
    <w:rsid w:val="009E08AB"/>
    <w:rsid w:val="009E0B43"/>
    <w:rsid w:val="009E151C"/>
    <w:rsid w:val="009E242B"/>
    <w:rsid w:val="009E2430"/>
    <w:rsid w:val="009E2687"/>
    <w:rsid w:val="009E2B41"/>
    <w:rsid w:val="009E3253"/>
    <w:rsid w:val="009E359E"/>
    <w:rsid w:val="009E3765"/>
    <w:rsid w:val="009E393B"/>
    <w:rsid w:val="009E3F4B"/>
    <w:rsid w:val="009E4698"/>
    <w:rsid w:val="009E4866"/>
    <w:rsid w:val="009E4908"/>
    <w:rsid w:val="009E4CD6"/>
    <w:rsid w:val="009E5A3E"/>
    <w:rsid w:val="009E5E1F"/>
    <w:rsid w:val="009E606D"/>
    <w:rsid w:val="009E6A0A"/>
    <w:rsid w:val="009E6D9A"/>
    <w:rsid w:val="009E6FF3"/>
    <w:rsid w:val="009F068E"/>
    <w:rsid w:val="009F0856"/>
    <w:rsid w:val="009F0AB1"/>
    <w:rsid w:val="009F17DD"/>
    <w:rsid w:val="009F186D"/>
    <w:rsid w:val="009F1A2D"/>
    <w:rsid w:val="009F1CDC"/>
    <w:rsid w:val="009F1F37"/>
    <w:rsid w:val="009F262E"/>
    <w:rsid w:val="009F28A1"/>
    <w:rsid w:val="009F2EDF"/>
    <w:rsid w:val="009F3073"/>
    <w:rsid w:val="009F3313"/>
    <w:rsid w:val="009F365C"/>
    <w:rsid w:val="009F37C5"/>
    <w:rsid w:val="009F3932"/>
    <w:rsid w:val="009F3E10"/>
    <w:rsid w:val="009F3E6D"/>
    <w:rsid w:val="009F414C"/>
    <w:rsid w:val="009F433D"/>
    <w:rsid w:val="009F456D"/>
    <w:rsid w:val="009F46E0"/>
    <w:rsid w:val="009F4FBC"/>
    <w:rsid w:val="009F5871"/>
    <w:rsid w:val="009F59E1"/>
    <w:rsid w:val="009F5B09"/>
    <w:rsid w:val="009F5D66"/>
    <w:rsid w:val="009F5E72"/>
    <w:rsid w:val="009F6B8D"/>
    <w:rsid w:val="009F6CC2"/>
    <w:rsid w:val="009F7149"/>
    <w:rsid w:val="009F7834"/>
    <w:rsid w:val="009F7BFD"/>
    <w:rsid w:val="00A003C7"/>
    <w:rsid w:val="00A019E9"/>
    <w:rsid w:val="00A01A47"/>
    <w:rsid w:val="00A01CAC"/>
    <w:rsid w:val="00A01E9B"/>
    <w:rsid w:val="00A027E1"/>
    <w:rsid w:val="00A02960"/>
    <w:rsid w:val="00A02AFB"/>
    <w:rsid w:val="00A02EAE"/>
    <w:rsid w:val="00A03B65"/>
    <w:rsid w:val="00A03C10"/>
    <w:rsid w:val="00A03D27"/>
    <w:rsid w:val="00A0423F"/>
    <w:rsid w:val="00A042FC"/>
    <w:rsid w:val="00A044AB"/>
    <w:rsid w:val="00A04AD4"/>
    <w:rsid w:val="00A04D1E"/>
    <w:rsid w:val="00A04EDD"/>
    <w:rsid w:val="00A050EB"/>
    <w:rsid w:val="00A0529B"/>
    <w:rsid w:val="00A054B1"/>
    <w:rsid w:val="00A0593D"/>
    <w:rsid w:val="00A06AAB"/>
    <w:rsid w:val="00A06DD1"/>
    <w:rsid w:val="00A07309"/>
    <w:rsid w:val="00A073DE"/>
    <w:rsid w:val="00A0751E"/>
    <w:rsid w:val="00A077E2"/>
    <w:rsid w:val="00A07C59"/>
    <w:rsid w:val="00A07E3C"/>
    <w:rsid w:val="00A10571"/>
    <w:rsid w:val="00A111B1"/>
    <w:rsid w:val="00A11899"/>
    <w:rsid w:val="00A12D3C"/>
    <w:rsid w:val="00A13015"/>
    <w:rsid w:val="00A13264"/>
    <w:rsid w:val="00A132B0"/>
    <w:rsid w:val="00A1406A"/>
    <w:rsid w:val="00A1503D"/>
    <w:rsid w:val="00A15418"/>
    <w:rsid w:val="00A154E3"/>
    <w:rsid w:val="00A15EBF"/>
    <w:rsid w:val="00A16092"/>
    <w:rsid w:val="00A16365"/>
    <w:rsid w:val="00A1696B"/>
    <w:rsid w:val="00A170A5"/>
    <w:rsid w:val="00A173E1"/>
    <w:rsid w:val="00A17823"/>
    <w:rsid w:val="00A2063C"/>
    <w:rsid w:val="00A2071D"/>
    <w:rsid w:val="00A20A3B"/>
    <w:rsid w:val="00A20CE7"/>
    <w:rsid w:val="00A20DB8"/>
    <w:rsid w:val="00A210F2"/>
    <w:rsid w:val="00A220D6"/>
    <w:rsid w:val="00A220E8"/>
    <w:rsid w:val="00A2234C"/>
    <w:rsid w:val="00A22643"/>
    <w:rsid w:val="00A226FA"/>
    <w:rsid w:val="00A22B62"/>
    <w:rsid w:val="00A22D2E"/>
    <w:rsid w:val="00A22D3C"/>
    <w:rsid w:val="00A22E14"/>
    <w:rsid w:val="00A23EEE"/>
    <w:rsid w:val="00A23F46"/>
    <w:rsid w:val="00A24319"/>
    <w:rsid w:val="00A24856"/>
    <w:rsid w:val="00A25666"/>
    <w:rsid w:val="00A26363"/>
    <w:rsid w:val="00A26941"/>
    <w:rsid w:val="00A27BCF"/>
    <w:rsid w:val="00A27C5F"/>
    <w:rsid w:val="00A27DBF"/>
    <w:rsid w:val="00A3024C"/>
    <w:rsid w:val="00A3025D"/>
    <w:rsid w:val="00A3031B"/>
    <w:rsid w:val="00A30B83"/>
    <w:rsid w:val="00A30D45"/>
    <w:rsid w:val="00A311B1"/>
    <w:rsid w:val="00A3165E"/>
    <w:rsid w:val="00A31AE4"/>
    <w:rsid w:val="00A31D4F"/>
    <w:rsid w:val="00A31D92"/>
    <w:rsid w:val="00A32259"/>
    <w:rsid w:val="00A3298E"/>
    <w:rsid w:val="00A32D82"/>
    <w:rsid w:val="00A32E45"/>
    <w:rsid w:val="00A334C3"/>
    <w:rsid w:val="00A335D2"/>
    <w:rsid w:val="00A33735"/>
    <w:rsid w:val="00A33C91"/>
    <w:rsid w:val="00A33F4B"/>
    <w:rsid w:val="00A33F61"/>
    <w:rsid w:val="00A34331"/>
    <w:rsid w:val="00A34617"/>
    <w:rsid w:val="00A34C69"/>
    <w:rsid w:val="00A34DA1"/>
    <w:rsid w:val="00A3557E"/>
    <w:rsid w:val="00A35BAE"/>
    <w:rsid w:val="00A35CB0"/>
    <w:rsid w:val="00A3616C"/>
    <w:rsid w:val="00A36759"/>
    <w:rsid w:val="00A36772"/>
    <w:rsid w:val="00A36B35"/>
    <w:rsid w:val="00A36D98"/>
    <w:rsid w:val="00A36F99"/>
    <w:rsid w:val="00A3768E"/>
    <w:rsid w:val="00A37A16"/>
    <w:rsid w:val="00A37CA4"/>
    <w:rsid w:val="00A37DC0"/>
    <w:rsid w:val="00A405BA"/>
    <w:rsid w:val="00A40E02"/>
    <w:rsid w:val="00A41372"/>
    <w:rsid w:val="00A41A93"/>
    <w:rsid w:val="00A41DD9"/>
    <w:rsid w:val="00A42258"/>
    <w:rsid w:val="00A4251E"/>
    <w:rsid w:val="00A42653"/>
    <w:rsid w:val="00A427D0"/>
    <w:rsid w:val="00A42B0F"/>
    <w:rsid w:val="00A430E7"/>
    <w:rsid w:val="00A43B48"/>
    <w:rsid w:val="00A43BED"/>
    <w:rsid w:val="00A43CB4"/>
    <w:rsid w:val="00A43D68"/>
    <w:rsid w:val="00A44066"/>
    <w:rsid w:val="00A44EA6"/>
    <w:rsid w:val="00A454FE"/>
    <w:rsid w:val="00A4553C"/>
    <w:rsid w:val="00A45744"/>
    <w:rsid w:val="00A45925"/>
    <w:rsid w:val="00A45A62"/>
    <w:rsid w:val="00A45A8C"/>
    <w:rsid w:val="00A45BC7"/>
    <w:rsid w:val="00A463EA"/>
    <w:rsid w:val="00A46798"/>
    <w:rsid w:val="00A47364"/>
    <w:rsid w:val="00A474B0"/>
    <w:rsid w:val="00A477BE"/>
    <w:rsid w:val="00A47A74"/>
    <w:rsid w:val="00A47C89"/>
    <w:rsid w:val="00A47D0D"/>
    <w:rsid w:val="00A47D37"/>
    <w:rsid w:val="00A47DD4"/>
    <w:rsid w:val="00A5046B"/>
    <w:rsid w:val="00A5047B"/>
    <w:rsid w:val="00A504DF"/>
    <w:rsid w:val="00A5085A"/>
    <w:rsid w:val="00A5099C"/>
    <w:rsid w:val="00A512D6"/>
    <w:rsid w:val="00A51CCA"/>
    <w:rsid w:val="00A51D32"/>
    <w:rsid w:val="00A51F7B"/>
    <w:rsid w:val="00A52265"/>
    <w:rsid w:val="00A523B3"/>
    <w:rsid w:val="00A5269B"/>
    <w:rsid w:val="00A527B7"/>
    <w:rsid w:val="00A52907"/>
    <w:rsid w:val="00A52B12"/>
    <w:rsid w:val="00A52C22"/>
    <w:rsid w:val="00A52CF1"/>
    <w:rsid w:val="00A530F8"/>
    <w:rsid w:val="00A53762"/>
    <w:rsid w:val="00A53DFD"/>
    <w:rsid w:val="00A545F6"/>
    <w:rsid w:val="00A5476F"/>
    <w:rsid w:val="00A547C2"/>
    <w:rsid w:val="00A54895"/>
    <w:rsid w:val="00A553F7"/>
    <w:rsid w:val="00A55B30"/>
    <w:rsid w:val="00A55BD0"/>
    <w:rsid w:val="00A55CBB"/>
    <w:rsid w:val="00A55FAC"/>
    <w:rsid w:val="00A564D7"/>
    <w:rsid w:val="00A5690F"/>
    <w:rsid w:val="00A56AB8"/>
    <w:rsid w:val="00A56CA9"/>
    <w:rsid w:val="00A573BA"/>
    <w:rsid w:val="00A6023E"/>
    <w:rsid w:val="00A606B1"/>
    <w:rsid w:val="00A61023"/>
    <w:rsid w:val="00A62024"/>
    <w:rsid w:val="00A626CD"/>
    <w:rsid w:val="00A628B3"/>
    <w:rsid w:val="00A628FB"/>
    <w:rsid w:val="00A62A29"/>
    <w:rsid w:val="00A62FBD"/>
    <w:rsid w:val="00A643E6"/>
    <w:rsid w:val="00A652EC"/>
    <w:rsid w:val="00A654C5"/>
    <w:rsid w:val="00A657A0"/>
    <w:rsid w:val="00A65BAB"/>
    <w:rsid w:val="00A65BDD"/>
    <w:rsid w:val="00A66330"/>
    <w:rsid w:val="00A66EDA"/>
    <w:rsid w:val="00A67259"/>
    <w:rsid w:val="00A673C8"/>
    <w:rsid w:val="00A675A2"/>
    <w:rsid w:val="00A676C5"/>
    <w:rsid w:val="00A67B9A"/>
    <w:rsid w:val="00A67BAD"/>
    <w:rsid w:val="00A70265"/>
    <w:rsid w:val="00A7078E"/>
    <w:rsid w:val="00A70EB4"/>
    <w:rsid w:val="00A71717"/>
    <w:rsid w:val="00A71B4A"/>
    <w:rsid w:val="00A71ED2"/>
    <w:rsid w:val="00A72278"/>
    <w:rsid w:val="00A723AC"/>
    <w:rsid w:val="00A7246F"/>
    <w:rsid w:val="00A725BC"/>
    <w:rsid w:val="00A73070"/>
    <w:rsid w:val="00A7318D"/>
    <w:rsid w:val="00A73895"/>
    <w:rsid w:val="00A73DA5"/>
    <w:rsid w:val="00A73F23"/>
    <w:rsid w:val="00A74164"/>
    <w:rsid w:val="00A74175"/>
    <w:rsid w:val="00A7462E"/>
    <w:rsid w:val="00A7479B"/>
    <w:rsid w:val="00A748EF"/>
    <w:rsid w:val="00A74A78"/>
    <w:rsid w:val="00A74E3C"/>
    <w:rsid w:val="00A755AC"/>
    <w:rsid w:val="00A75DA2"/>
    <w:rsid w:val="00A75F39"/>
    <w:rsid w:val="00A7612C"/>
    <w:rsid w:val="00A76508"/>
    <w:rsid w:val="00A76B62"/>
    <w:rsid w:val="00A76D9D"/>
    <w:rsid w:val="00A7724B"/>
    <w:rsid w:val="00A778DF"/>
    <w:rsid w:val="00A8072F"/>
    <w:rsid w:val="00A80CEB"/>
    <w:rsid w:val="00A8153E"/>
    <w:rsid w:val="00A81C0D"/>
    <w:rsid w:val="00A81D4F"/>
    <w:rsid w:val="00A81EFA"/>
    <w:rsid w:val="00A8289B"/>
    <w:rsid w:val="00A8291D"/>
    <w:rsid w:val="00A82F27"/>
    <w:rsid w:val="00A8316B"/>
    <w:rsid w:val="00A8473B"/>
    <w:rsid w:val="00A84D2B"/>
    <w:rsid w:val="00A84D9F"/>
    <w:rsid w:val="00A855D3"/>
    <w:rsid w:val="00A855F6"/>
    <w:rsid w:val="00A8576C"/>
    <w:rsid w:val="00A85836"/>
    <w:rsid w:val="00A859E7"/>
    <w:rsid w:val="00A862C9"/>
    <w:rsid w:val="00A865FA"/>
    <w:rsid w:val="00A868A1"/>
    <w:rsid w:val="00A86CF9"/>
    <w:rsid w:val="00A87011"/>
    <w:rsid w:val="00A8797A"/>
    <w:rsid w:val="00A87D7E"/>
    <w:rsid w:val="00A90509"/>
    <w:rsid w:val="00A905F2"/>
    <w:rsid w:val="00A90996"/>
    <w:rsid w:val="00A9106C"/>
    <w:rsid w:val="00A91429"/>
    <w:rsid w:val="00A9142C"/>
    <w:rsid w:val="00A91A9A"/>
    <w:rsid w:val="00A921E0"/>
    <w:rsid w:val="00A9359E"/>
    <w:rsid w:val="00A93A17"/>
    <w:rsid w:val="00A93AE6"/>
    <w:rsid w:val="00A93D16"/>
    <w:rsid w:val="00A94A4A"/>
    <w:rsid w:val="00A94B4A"/>
    <w:rsid w:val="00A9548F"/>
    <w:rsid w:val="00A954D8"/>
    <w:rsid w:val="00A95673"/>
    <w:rsid w:val="00A9577D"/>
    <w:rsid w:val="00A95988"/>
    <w:rsid w:val="00A9611E"/>
    <w:rsid w:val="00A970A3"/>
    <w:rsid w:val="00A970EF"/>
    <w:rsid w:val="00A97124"/>
    <w:rsid w:val="00A97689"/>
    <w:rsid w:val="00A97DB2"/>
    <w:rsid w:val="00A97FF0"/>
    <w:rsid w:val="00AA0185"/>
    <w:rsid w:val="00AA078D"/>
    <w:rsid w:val="00AA09A6"/>
    <w:rsid w:val="00AA0AD2"/>
    <w:rsid w:val="00AA1919"/>
    <w:rsid w:val="00AA216E"/>
    <w:rsid w:val="00AA2782"/>
    <w:rsid w:val="00AA3115"/>
    <w:rsid w:val="00AA3347"/>
    <w:rsid w:val="00AA39DD"/>
    <w:rsid w:val="00AA3C67"/>
    <w:rsid w:val="00AA407F"/>
    <w:rsid w:val="00AA443F"/>
    <w:rsid w:val="00AA453A"/>
    <w:rsid w:val="00AA4856"/>
    <w:rsid w:val="00AA4A32"/>
    <w:rsid w:val="00AA4B7C"/>
    <w:rsid w:val="00AA505C"/>
    <w:rsid w:val="00AA5347"/>
    <w:rsid w:val="00AA534E"/>
    <w:rsid w:val="00AA53F1"/>
    <w:rsid w:val="00AA562E"/>
    <w:rsid w:val="00AA587A"/>
    <w:rsid w:val="00AA6E09"/>
    <w:rsid w:val="00AA7925"/>
    <w:rsid w:val="00AA7F06"/>
    <w:rsid w:val="00AB0B92"/>
    <w:rsid w:val="00AB0C2B"/>
    <w:rsid w:val="00AB0C5A"/>
    <w:rsid w:val="00AB104D"/>
    <w:rsid w:val="00AB1318"/>
    <w:rsid w:val="00AB1370"/>
    <w:rsid w:val="00AB1565"/>
    <w:rsid w:val="00AB1915"/>
    <w:rsid w:val="00AB2B5C"/>
    <w:rsid w:val="00AB3028"/>
    <w:rsid w:val="00AB3209"/>
    <w:rsid w:val="00AB340C"/>
    <w:rsid w:val="00AB407E"/>
    <w:rsid w:val="00AB4144"/>
    <w:rsid w:val="00AB5655"/>
    <w:rsid w:val="00AB5C40"/>
    <w:rsid w:val="00AB601C"/>
    <w:rsid w:val="00AB60EC"/>
    <w:rsid w:val="00AB6468"/>
    <w:rsid w:val="00AB6806"/>
    <w:rsid w:val="00AB691D"/>
    <w:rsid w:val="00AB6B9C"/>
    <w:rsid w:val="00AB700E"/>
    <w:rsid w:val="00AB75C2"/>
    <w:rsid w:val="00AB7BCE"/>
    <w:rsid w:val="00AB7EE1"/>
    <w:rsid w:val="00AC011E"/>
    <w:rsid w:val="00AC0580"/>
    <w:rsid w:val="00AC0690"/>
    <w:rsid w:val="00AC092F"/>
    <w:rsid w:val="00AC09D4"/>
    <w:rsid w:val="00AC0AC8"/>
    <w:rsid w:val="00AC0D8C"/>
    <w:rsid w:val="00AC10C6"/>
    <w:rsid w:val="00AC1412"/>
    <w:rsid w:val="00AC1602"/>
    <w:rsid w:val="00AC17A7"/>
    <w:rsid w:val="00AC1C0A"/>
    <w:rsid w:val="00AC22C9"/>
    <w:rsid w:val="00AC2CAC"/>
    <w:rsid w:val="00AC2CBB"/>
    <w:rsid w:val="00AC316E"/>
    <w:rsid w:val="00AC349E"/>
    <w:rsid w:val="00AC415D"/>
    <w:rsid w:val="00AC427D"/>
    <w:rsid w:val="00AC436C"/>
    <w:rsid w:val="00AC48B8"/>
    <w:rsid w:val="00AC4FA4"/>
    <w:rsid w:val="00AC56B4"/>
    <w:rsid w:val="00AC6232"/>
    <w:rsid w:val="00AC75E0"/>
    <w:rsid w:val="00AC7656"/>
    <w:rsid w:val="00AC7E41"/>
    <w:rsid w:val="00AD0076"/>
    <w:rsid w:val="00AD05F9"/>
    <w:rsid w:val="00AD0608"/>
    <w:rsid w:val="00AD096F"/>
    <w:rsid w:val="00AD1642"/>
    <w:rsid w:val="00AD1745"/>
    <w:rsid w:val="00AD1896"/>
    <w:rsid w:val="00AD1D56"/>
    <w:rsid w:val="00AD2F09"/>
    <w:rsid w:val="00AD3DE2"/>
    <w:rsid w:val="00AD4FAE"/>
    <w:rsid w:val="00AD5094"/>
    <w:rsid w:val="00AD5121"/>
    <w:rsid w:val="00AD5363"/>
    <w:rsid w:val="00AD540D"/>
    <w:rsid w:val="00AD618D"/>
    <w:rsid w:val="00AD6249"/>
    <w:rsid w:val="00AD6920"/>
    <w:rsid w:val="00AD6CEE"/>
    <w:rsid w:val="00AD6FCD"/>
    <w:rsid w:val="00AD71D5"/>
    <w:rsid w:val="00AD760C"/>
    <w:rsid w:val="00AD7BF6"/>
    <w:rsid w:val="00AD7C57"/>
    <w:rsid w:val="00AD7E47"/>
    <w:rsid w:val="00AE00B8"/>
    <w:rsid w:val="00AE0420"/>
    <w:rsid w:val="00AE13A1"/>
    <w:rsid w:val="00AE1646"/>
    <w:rsid w:val="00AE1888"/>
    <w:rsid w:val="00AE1C39"/>
    <w:rsid w:val="00AE2A72"/>
    <w:rsid w:val="00AE2B6F"/>
    <w:rsid w:val="00AE2BFB"/>
    <w:rsid w:val="00AE30B5"/>
    <w:rsid w:val="00AE321C"/>
    <w:rsid w:val="00AE3445"/>
    <w:rsid w:val="00AE35E9"/>
    <w:rsid w:val="00AE3907"/>
    <w:rsid w:val="00AE3BEB"/>
    <w:rsid w:val="00AE4354"/>
    <w:rsid w:val="00AE4D2E"/>
    <w:rsid w:val="00AE557E"/>
    <w:rsid w:val="00AE5694"/>
    <w:rsid w:val="00AE5A3B"/>
    <w:rsid w:val="00AE5F4D"/>
    <w:rsid w:val="00AE64B5"/>
    <w:rsid w:val="00AE6A2F"/>
    <w:rsid w:val="00AE6CE5"/>
    <w:rsid w:val="00AE6E39"/>
    <w:rsid w:val="00AE70BE"/>
    <w:rsid w:val="00AE71FD"/>
    <w:rsid w:val="00AE7336"/>
    <w:rsid w:val="00AE7A06"/>
    <w:rsid w:val="00AE7A41"/>
    <w:rsid w:val="00AE7C7B"/>
    <w:rsid w:val="00AE7EA3"/>
    <w:rsid w:val="00AF038F"/>
    <w:rsid w:val="00AF06B3"/>
    <w:rsid w:val="00AF0A69"/>
    <w:rsid w:val="00AF0F0F"/>
    <w:rsid w:val="00AF0FD6"/>
    <w:rsid w:val="00AF10E1"/>
    <w:rsid w:val="00AF122A"/>
    <w:rsid w:val="00AF2155"/>
    <w:rsid w:val="00AF24F3"/>
    <w:rsid w:val="00AF3649"/>
    <w:rsid w:val="00AF39AD"/>
    <w:rsid w:val="00AF40AE"/>
    <w:rsid w:val="00AF4288"/>
    <w:rsid w:val="00AF4661"/>
    <w:rsid w:val="00AF46FD"/>
    <w:rsid w:val="00AF4CD9"/>
    <w:rsid w:val="00AF5142"/>
    <w:rsid w:val="00AF5295"/>
    <w:rsid w:val="00AF66DA"/>
    <w:rsid w:val="00AF6E14"/>
    <w:rsid w:val="00AF7054"/>
    <w:rsid w:val="00AF7646"/>
    <w:rsid w:val="00AF7BF0"/>
    <w:rsid w:val="00B00337"/>
    <w:rsid w:val="00B00B3B"/>
    <w:rsid w:val="00B00E4F"/>
    <w:rsid w:val="00B00FD7"/>
    <w:rsid w:val="00B0180E"/>
    <w:rsid w:val="00B0181E"/>
    <w:rsid w:val="00B0237F"/>
    <w:rsid w:val="00B026BE"/>
    <w:rsid w:val="00B02A23"/>
    <w:rsid w:val="00B02B86"/>
    <w:rsid w:val="00B031C7"/>
    <w:rsid w:val="00B0337B"/>
    <w:rsid w:val="00B0376F"/>
    <w:rsid w:val="00B03807"/>
    <w:rsid w:val="00B03E8E"/>
    <w:rsid w:val="00B04049"/>
    <w:rsid w:val="00B04424"/>
    <w:rsid w:val="00B04613"/>
    <w:rsid w:val="00B04A1D"/>
    <w:rsid w:val="00B04E5C"/>
    <w:rsid w:val="00B05B45"/>
    <w:rsid w:val="00B05CA0"/>
    <w:rsid w:val="00B06119"/>
    <w:rsid w:val="00B068C9"/>
    <w:rsid w:val="00B06B58"/>
    <w:rsid w:val="00B06C9C"/>
    <w:rsid w:val="00B06D7C"/>
    <w:rsid w:val="00B07552"/>
    <w:rsid w:val="00B07ECD"/>
    <w:rsid w:val="00B1001A"/>
    <w:rsid w:val="00B1026A"/>
    <w:rsid w:val="00B10EEF"/>
    <w:rsid w:val="00B11234"/>
    <w:rsid w:val="00B1145E"/>
    <w:rsid w:val="00B115B6"/>
    <w:rsid w:val="00B11658"/>
    <w:rsid w:val="00B11BA3"/>
    <w:rsid w:val="00B11CF8"/>
    <w:rsid w:val="00B11F36"/>
    <w:rsid w:val="00B1219C"/>
    <w:rsid w:val="00B125D5"/>
    <w:rsid w:val="00B12F28"/>
    <w:rsid w:val="00B13899"/>
    <w:rsid w:val="00B13DEA"/>
    <w:rsid w:val="00B145EB"/>
    <w:rsid w:val="00B1549A"/>
    <w:rsid w:val="00B16594"/>
    <w:rsid w:val="00B16FF6"/>
    <w:rsid w:val="00B1794E"/>
    <w:rsid w:val="00B2007E"/>
    <w:rsid w:val="00B20143"/>
    <w:rsid w:val="00B20262"/>
    <w:rsid w:val="00B20F82"/>
    <w:rsid w:val="00B21096"/>
    <w:rsid w:val="00B210F4"/>
    <w:rsid w:val="00B2134B"/>
    <w:rsid w:val="00B214C9"/>
    <w:rsid w:val="00B21583"/>
    <w:rsid w:val="00B21853"/>
    <w:rsid w:val="00B21B58"/>
    <w:rsid w:val="00B22353"/>
    <w:rsid w:val="00B22D57"/>
    <w:rsid w:val="00B22E34"/>
    <w:rsid w:val="00B230E1"/>
    <w:rsid w:val="00B2433F"/>
    <w:rsid w:val="00B248B5"/>
    <w:rsid w:val="00B24C0D"/>
    <w:rsid w:val="00B24D00"/>
    <w:rsid w:val="00B25176"/>
    <w:rsid w:val="00B25D1B"/>
    <w:rsid w:val="00B2600E"/>
    <w:rsid w:val="00B26382"/>
    <w:rsid w:val="00B26710"/>
    <w:rsid w:val="00B26752"/>
    <w:rsid w:val="00B267D4"/>
    <w:rsid w:val="00B26B8D"/>
    <w:rsid w:val="00B26E54"/>
    <w:rsid w:val="00B2701C"/>
    <w:rsid w:val="00B270D8"/>
    <w:rsid w:val="00B27751"/>
    <w:rsid w:val="00B27C9C"/>
    <w:rsid w:val="00B27FD7"/>
    <w:rsid w:val="00B300CF"/>
    <w:rsid w:val="00B30733"/>
    <w:rsid w:val="00B30D60"/>
    <w:rsid w:val="00B30EEC"/>
    <w:rsid w:val="00B30F5D"/>
    <w:rsid w:val="00B311DC"/>
    <w:rsid w:val="00B31EC9"/>
    <w:rsid w:val="00B32A60"/>
    <w:rsid w:val="00B32E6E"/>
    <w:rsid w:val="00B32ED8"/>
    <w:rsid w:val="00B3351D"/>
    <w:rsid w:val="00B3369D"/>
    <w:rsid w:val="00B33BCE"/>
    <w:rsid w:val="00B34274"/>
    <w:rsid w:val="00B345FB"/>
    <w:rsid w:val="00B347AA"/>
    <w:rsid w:val="00B3514A"/>
    <w:rsid w:val="00B36215"/>
    <w:rsid w:val="00B364D1"/>
    <w:rsid w:val="00B36973"/>
    <w:rsid w:val="00B372E2"/>
    <w:rsid w:val="00B37358"/>
    <w:rsid w:val="00B37459"/>
    <w:rsid w:val="00B376BA"/>
    <w:rsid w:val="00B37A5D"/>
    <w:rsid w:val="00B37B28"/>
    <w:rsid w:val="00B37EF3"/>
    <w:rsid w:val="00B37FBF"/>
    <w:rsid w:val="00B4036A"/>
    <w:rsid w:val="00B405F5"/>
    <w:rsid w:val="00B40873"/>
    <w:rsid w:val="00B40A5E"/>
    <w:rsid w:val="00B4119B"/>
    <w:rsid w:val="00B4137D"/>
    <w:rsid w:val="00B41A83"/>
    <w:rsid w:val="00B4259F"/>
    <w:rsid w:val="00B42A1F"/>
    <w:rsid w:val="00B42FBC"/>
    <w:rsid w:val="00B43159"/>
    <w:rsid w:val="00B43249"/>
    <w:rsid w:val="00B432E4"/>
    <w:rsid w:val="00B4353C"/>
    <w:rsid w:val="00B43995"/>
    <w:rsid w:val="00B43C1E"/>
    <w:rsid w:val="00B45BE4"/>
    <w:rsid w:val="00B460AA"/>
    <w:rsid w:val="00B470E5"/>
    <w:rsid w:val="00B471F0"/>
    <w:rsid w:val="00B4763C"/>
    <w:rsid w:val="00B47A91"/>
    <w:rsid w:val="00B47EF4"/>
    <w:rsid w:val="00B504DE"/>
    <w:rsid w:val="00B5050D"/>
    <w:rsid w:val="00B50618"/>
    <w:rsid w:val="00B50F5E"/>
    <w:rsid w:val="00B51535"/>
    <w:rsid w:val="00B51D50"/>
    <w:rsid w:val="00B524FC"/>
    <w:rsid w:val="00B525D2"/>
    <w:rsid w:val="00B5295C"/>
    <w:rsid w:val="00B52A84"/>
    <w:rsid w:val="00B52BFB"/>
    <w:rsid w:val="00B52DE1"/>
    <w:rsid w:val="00B52F53"/>
    <w:rsid w:val="00B53497"/>
    <w:rsid w:val="00B53776"/>
    <w:rsid w:val="00B5391B"/>
    <w:rsid w:val="00B53ECA"/>
    <w:rsid w:val="00B543B4"/>
    <w:rsid w:val="00B5449F"/>
    <w:rsid w:val="00B54B5D"/>
    <w:rsid w:val="00B5530E"/>
    <w:rsid w:val="00B5597D"/>
    <w:rsid w:val="00B55A04"/>
    <w:rsid w:val="00B55ACF"/>
    <w:rsid w:val="00B56B36"/>
    <w:rsid w:val="00B56E70"/>
    <w:rsid w:val="00B56EB1"/>
    <w:rsid w:val="00B57071"/>
    <w:rsid w:val="00B57E19"/>
    <w:rsid w:val="00B6041E"/>
    <w:rsid w:val="00B6042A"/>
    <w:rsid w:val="00B605CB"/>
    <w:rsid w:val="00B608B7"/>
    <w:rsid w:val="00B608E5"/>
    <w:rsid w:val="00B60AF6"/>
    <w:rsid w:val="00B60CB1"/>
    <w:rsid w:val="00B60DB6"/>
    <w:rsid w:val="00B60E2C"/>
    <w:rsid w:val="00B6168D"/>
    <w:rsid w:val="00B616CF"/>
    <w:rsid w:val="00B6192F"/>
    <w:rsid w:val="00B61E8D"/>
    <w:rsid w:val="00B620B4"/>
    <w:rsid w:val="00B6242D"/>
    <w:rsid w:val="00B62792"/>
    <w:rsid w:val="00B62DCE"/>
    <w:rsid w:val="00B62E31"/>
    <w:rsid w:val="00B6338C"/>
    <w:rsid w:val="00B63545"/>
    <w:rsid w:val="00B638BF"/>
    <w:rsid w:val="00B642F3"/>
    <w:rsid w:val="00B647B5"/>
    <w:rsid w:val="00B6496E"/>
    <w:rsid w:val="00B64BB8"/>
    <w:rsid w:val="00B65A37"/>
    <w:rsid w:val="00B65BFA"/>
    <w:rsid w:val="00B664FF"/>
    <w:rsid w:val="00B66BD0"/>
    <w:rsid w:val="00B67153"/>
    <w:rsid w:val="00B675EE"/>
    <w:rsid w:val="00B67A9C"/>
    <w:rsid w:val="00B700BE"/>
    <w:rsid w:val="00B70496"/>
    <w:rsid w:val="00B70799"/>
    <w:rsid w:val="00B70AE9"/>
    <w:rsid w:val="00B70CE1"/>
    <w:rsid w:val="00B712CE"/>
    <w:rsid w:val="00B7133E"/>
    <w:rsid w:val="00B7174E"/>
    <w:rsid w:val="00B71913"/>
    <w:rsid w:val="00B719EC"/>
    <w:rsid w:val="00B71E77"/>
    <w:rsid w:val="00B72FFF"/>
    <w:rsid w:val="00B731FA"/>
    <w:rsid w:val="00B733CD"/>
    <w:rsid w:val="00B73649"/>
    <w:rsid w:val="00B74316"/>
    <w:rsid w:val="00B745F2"/>
    <w:rsid w:val="00B747FC"/>
    <w:rsid w:val="00B74800"/>
    <w:rsid w:val="00B7495B"/>
    <w:rsid w:val="00B74F04"/>
    <w:rsid w:val="00B75189"/>
    <w:rsid w:val="00B7587C"/>
    <w:rsid w:val="00B7609F"/>
    <w:rsid w:val="00B76C8C"/>
    <w:rsid w:val="00B7751B"/>
    <w:rsid w:val="00B778DC"/>
    <w:rsid w:val="00B806F1"/>
    <w:rsid w:val="00B80867"/>
    <w:rsid w:val="00B80901"/>
    <w:rsid w:val="00B80EE5"/>
    <w:rsid w:val="00B80FFB"/>
    <w:rsid w:val="00B81492"/>
    <w:rsid w:val="00B81CD9"/>
    <w:rsid w:val="00B81EB4"/>
    <w:rsid w:val="00B825B0"/>
    <w:rsid w:val="00B82CED"/>
    <w:rsid w:val="00B83484"/>
    <w:rsid w:val="00B83825"/>
    <w:rsid w:val="00B83CB7"/>
    <w:rsid w:val="00B845EC"/>
    <w:rsid w:val="00B848C8"/>
    <w:rsid w:val="00B84CC7"/>
    <w:rsid w:val="00B85025"/>
    <w:rsid w:val="00B850B1"/>
    <w:rsid w:val="00B85D1E"/>
    <w:rsid w:val="00B85DA4"/>
    <w:rsid w:val="00B86016"/>
    <w:rsid w:val="00B8612F"/>
    <w:rsid w:val="00B86375"/>
    <w:rsid w:val="00B863D5"/>
    <w:rsid w:val="00B8673F"/>
    <w:rsid w:val="00B86811"/>
    <w:rsid w:val="00B86AF2"/>
    <w:rsid w:val="00B86CB7"/>
    <w:rsid w:val="00B874E8"/>
    <w:rsid w:val="00B9019C"/>
    <w:rsid w:val="00B907E7"/>
    <w:rsid w:val="00B91040"/>
    <w:rsid w:val="00B91D6D"/>
    <w:rsid w:val="00B9253B"/>
    <w:rsid w:val="00B9269F"/>
    <w:rsid w:val="00B92A0A"/>
    <w:rsid w:val="00B9318B"/>
    <w:rsid w:val="00B93675"/>
    <w:rsid w:val="00B93C8D"/>
    <w:rsid w:val="00B94273"/>
    <w:rsid w:val="00B948FD"/>
    <w:rsid w:val="00B94AEA"/>
    <w:rsid w:val="00B95376"/>
    <w:rsid w:val="00B95B65"/>
    <w:rsid w:val="00B96164"/>
    <w:rsid w:val="00B96277"/>
    <w:rsid w:val="00B963E1"/>
    <w:rsid w:val="00B96629"/>
    <w:rsid w:val="00B96D06"/>
    <w:rsid w:val="00B96F16"/>
    <w:rsid w:val="00B971F2"/>
    <w:rsid w:val="00B97538"/>
    <w:rsid w:val="00B976A0"/>
    <w:rsid w:val="00B97FAF"/>
    <w:rsid w:val="00BA00D5"/>
    <w:rsid w:val="00BA02F4"/>
    <w:rsid w:val="00BA0918"/>
    <w:rsid w:val="00BA0CE5"/>
    <w:rsid w:val="00BA0D7C"/>
    <w:rsid w:val="00BA1131"/>
    <w:rsid w:val="00BA17F6"/>
    <w:rsid w:val="00BA1836"/>
    <w:rsid w:val="00BA1ACC"/>
    <w:rsid w:val="00BA1E8E"/>
    <w:rsid w:val="00BA20CF"/>
    <w:rsid w:val="00BA2102"/>
    <w:rsid w:val="00BA2499"/>
    <w:rsid w:val="00BA288D"/>
    <w:rsid w:val="00BA29DF"/>
    <w:rsid w:val="00BA3AF5"/>
    <w:rsid w:val="00BA44EA"/>
    <w:rsid w:val="00BA4CD8"/>
    <w:rsid w:val="00BA55D6"/>
    <w:rsid w:val="00BA5BBF"/>
    <w:rsid w:val="00BA5CD2"/>
    <w:rsid w:val="00BA6BB2"/>
    <w:rsid w:val="00BA6D3D"/>
    <w:rsid w:val="00BA6DEF"/>
    <w:rsid w:val="00BA70C8"/>
    <w:rsid w:val="00BA723A"/>
    <w:rsid w:val="00BA72AE"/>
    <w:rsid w:val="00BA7627"/>
    <w:rsid w:val="00BA76D4"/>
    <w:rsid w:val="00BA7759"/>
    <w:rsid w:val="00BA780C"/>
    <w:rsid w:val="00BA7DFA"/>
    <w:rsid w:val="00BA7ECC"/>
    <w:rsid w:val="00BB0380"/>
    <w:rsid w:val="00BB1391"/>
    <w:rsid w:val="00BB14A2"/>
    <w:rsid w:val="00BB1614"/>
    <w:rsid w:val="00BB1904"/>
    <w:rsid w:val="00BB1C92"/>
    <w:rsid w:val="00BB2157"/>
    <w:rsid w:val="00BB21F8"/>
    <w:rsid w:val="00BB2526"/>
    <w:rsid w:val="00BB25BB"/>
    <w:rsid w:val="00BB2FC9"/>
    <w:rsid w:val="00BB357F"/>
    <w:rsid w:val="00BB418C"/>
    <w:rsid w:val="00BB461C"/>
    <w:rsid w:val="00BB46DE"/>
    <w:rsid w:val="00BB54B3"/>
    <w:rsid w:val="00BB5789"/>
    <w:rsid w:val="00BB59B9"/>
    <w:rsid w:val="00BB632E"/>
    <w:rsid w:val="00BB6596"/>
    <w:rsid w:val="00BB6BD7"/>
    <w:rsid w:val="00BB77AE"/>
    <w:rsid w:val="00BB78BB"/>
    <w:rsid w:val="00BB7925"/>
    <w:rsid w:val="00BC01C4"/>
    <w:rsid w:val="00BC03BA"/>
    <w:rsid w:val="00BC1484"/>
    <w:rsid w:val="00BC1BB4"/>
    <w:rsid w:val="00BC232F"/>
    <w:rsid w:val="00BC2A21"/>
    <w:rsid w:val="00BC2C37"/>
    <w:rsid w:val="00BC3014"/>
    <w:rsid w:val="00BC375D"/>
    <w:rsid w:val="00BC40B3"/>
    <w:rsid w:val="00BC41B9"/>
    <w:rsid w:val="00BC44A3"/>
    <w:rsid w:val="00BC44F1"/>
    <w:rsid w:val="00BC4518"/>
    <w:rsid w:val="00BC4EB9"/>
    <w:rsid w:val="00BC51F5"/>
    <w:rsid w:val="00BC6023"/>
    <w:rsid w:val="00BC68DB"/>
    <w:rsid w:val="00BC7194"/>
    <w:rsid w:val="00BC722D"/>
    <w:rsid w:val="00BC7794"/>
    <w:rsid w:val="00BC788C"/>
    <w:rsid w:val="00BC7C41"/>
    <w:rsid w:val="00BD0A4E"/>
    <w:rsid w:val="00BD0B2C"/>
    <w:rsid w:val="00BD0C21"/>
    <w:rsid w:val="00BD0CD4"/>
    <w:rsid w:val="00BD0D9A"/>
    <w:rsid w:val="00BD0E3D"/>
    <w:rsid w:val="00BD1391"/>
    <w:rsid w:val="00BD1547"/>
    <w:rsid w:val="00BD1CFF"/>
    <w:rsid w:val="00BD2240"/>
    <w:rsid w:val="00BD2A9C"/>
    <w:rsid w:val="00BD2B1E"/>
    <w:rsid w:val="00BD31B4"/>
    <w:rsid w:val="00BD39AF"/>
    <w:rsid w:val="00BD3CAE"/>
    <w:rsid w:val="00BD4B47"/>
    <w:rsid w:val="00BD4CAA"/>
    <w:rsid w:val="00BD58DD"/>
    <w:rsid w:val="00BD5B47"/>
    <w:rsid w:val="00BD5BE4"/>
    <w:rsid w:val="00BD5F55"/>
    <w:rsid w:val="00BD5FF0"/>
    <w:rsid w:val="00BD6F57"/>
    <w:rsid w:val="00BD70D6"/>
    <w:rsid w:val="00BD7953"/>
    <w:rsid w:val="00BD7B5A"/>
    <w:rsid w:val="00BD7F27"/>
    <w:rsid w:val="00BE09E4"/>
    <w:rsid w:val="00BE0B3B"/>
    <w:rsid w:val="00BE109E"/>
    <w:rsid w:val="00BE12CC"/>
    <w:rsid w:val="00BE1383"/>
    <w:rsid w:val="00BE1AE0"/>
    <w:rsid w:val="00BE1F76"/>
    <w:rsid w:val="00BE200F"/>
    <w:rsid w:val="00BE2329"/>
    <w:rsid w:val="00BE2ACD"/>
    <w:rsid w:val="00BE2B63"/>
    <w:rsid w:val="00BE2B67"/>
    <w:rsid w:val="00BE3971"/>
    <w:rsid w:val="00BE3F3E"/>
    <w:rsid w:val="00BE410D"/>
    <w:rsid w:val="00BE5230"/>
    <w:rsid w:val="00BE65DE"/>
    <w:rsid w:val="00BE6640"/>
    <w:rsid w:val="00BE67D0"/>
    <w:rsid w:val="00BE68D6"/>
    <w:rsid w:val="00BE6CC3"/>
    <w:rsid w:val="00BE6F12"/>
    <w:rsid w:val="00BE7279"/>
    <w:rsid w:val="00BE77C9"/>
    <w:rsid w:val="00BF0308"/>
    <w:rsid w:val="00BF0B76"/>
    <w:rsid w:val="00BF0D8D"/>
    <w:rsid w:val="00BF121C"/>
    <w:rsid w:val="00BF135F"/>
    <w:rsid w:val="00BF1613"/>
    <w:rsid w:val="00BF18C3"/>
    <w:rsid w:val="00BF1A16"/>
    <w:rsid w:val="00BF1EDF"/>
    <w:rsid w:val="00BF2AD7"/>
    <w:rsid w:val="00BF2E08"/>
    <w:rsid w:val="00BF3F0A"/>
    <w:rsid w:val="00BF4214"/>
    <w:rsid w:val="00BF43FA"/>
    <w:rsid w:val="00BF4480"/>
    <w:rsid w:val="00BF4548"/>
    <w:rsid w:val="00BF482B"/>
    <w:rsid w:val="00BF4B5D"/>
    <w:rsid w:val="00BF4CE4"/>
    <w:rsid w:val="00BF4F66"/>
    <w:rsid w:val="00BF53D5"/>
    <w:rsid w:val="00BF5760"/>
    <w:rsid w:val="00BF5ADB"/>
    <w:rsid w:val="00BF5CAF"/>
    <w:rsid w:val="00BF5D42"/>
    <w:rsid w:val="00BF605A"/>
    <w:rsid w:val="00BF60C2"/>
    <w:rsid w:val="00BF679B"/>
    <w:rsid w:val="00BF6AD8"/>
    <w:rsid w:val="00BF7221"/>
    <w:rsid w:val="00BF744E"/>
    <w:rsid w:val="00BF7877"/>
    <w:rsid w:val="00BF7A2B"/>
    <w:rsid w:val="00BF7F60"/>
    <w:rsid w:val="00C0041C"/>
    <w:rsid w:val="00C004E6"/>
    <w:rsid w:val="00C006F4"/>
    <w:rsid w:val="00C00730"/>
    <w:rsid w:val="00C00993"/>
    <w:rsid w:val="00C00D9F"/>
    <w:rsid w:val="00C00DC4"/>
    <w:rsid w:val="00C019F1"/>
    <w:rsid w:val="00C024C8"/>
    <w:rsid w:val="00C027FA"/>
    <w:rsid w:val="00C02B22"/>
    <w:rsid w:val="00C02D68"/>
    <w:rsid w:val="00C030CF"/>
    <w:rsid w:val="00C03508"/>
    <w:rsid w:val="00C036DE"/>
    <w:rsid w:val="00C04555"/>
    <w:rsid w:val="00C0488E"/>
    <w:rsid w:val="00C04A76"/>
    <w:rsid w:val="00C04C75"/>
    <w:rsid w:val="00C04CB0"/>
    <w:rsid w:val="00C04CE9"/>
    <w:rsid w:val="00C04F1C"/>
    <w:rsid w:val="00C04F9C"/>
    <w:rsid w:val="00C0504A"/>
    <w:rsid w:val="00C05B2A"/>
    <w:rsid w:val="00C06260"/>
    <w:rsid w:val="00C06610"/>
    <w:rsid w:val="00C067CB"/>
    <w:rsid w:val="00C07716"/>
    <w:rsid w:val="00C07A25"/>
    <w:rsid w:val="00C07B74"/>
    <w:rsid w:val="00C10189"/>
    <w:rsid w:val="00C10255"/>
    <w:rsid w:val="00C105EA"/>
    <w:rsid w:val="00C10B0D"/>
    <w:rsid w:val="00C10CDD"/>
    <w:rsid w:val="00C10DE3"/>
    <w:rsid w:val="00C10F62"/>
    <w:rsid w:val="00C111E5"/>
    <w:rsid w:val="00C11314"/>
    <w:rsid w:val="00C11947"/>
    <w:rsid w:val="00C11AB9"/>
    <w:rsid w:val="00C120DF"/>
    <w:rsid w:val="00C12126"/>
    <w:rsid w:val="00C1243F"/>
    <w:rsid w:val="00C124CF"/>
    <w:rsid w:val="00C130B9"/>
    <w:rsid w:val="00C13C4B"/>
    <w:rsid w:val="00C14503"/>
    <w:rsid w:val="00C1489E"/>
    <w:rsid w:val="00C14D97"/>
    <w:rsid w:val="00C14FC6"/>
    <w:rsid w:val="00C15041"/>
    <w:rsid w:val="00C16312"/>
    <w:rsid w:val="00C16746"/>
    <w:rsid w:val="00C169F4"/>
    <w:rsid w:val="00C16A38"/>
    <w:rsid w:val="00C16A70"/>
    <w:rsid w:val="00C16B3B"/>
    <w:rsid w:val="00C16B3C"/>
    <w:rsid w:val="00C17024"/>
    <w:rsid w:val="00C176D0"/>
    <w:rsid w:val="00C17BC0"/>
    <w:rsid w:val="00C17D68"/>
    <w:rsid w:val="00C202AB"/>
    <w:rsid w:val="00C2041C"/>
    <w:rsid w:val="00C2078E"/>
    <w:rsid w:val="00C20B02"/>
    <w:rsid w:val="00C20D3F"/>
    <w:rsid w:val="00C21A40"/>
    <w:rsid w:val="00C21D01"/>
    <w:rsid w:val="00C21DC4"/>
    <w:rsid w:val="00C21F02"/>
    <w:rsid w:val="00C221B9"/>
    <w:rsid w:val="00C2249A"/>
    <w:rsid w:val="00C22950"/>
    <w:rsid w:val="00C22DEF"/>
    <w:rsid w:val="00C2313D"/>
    <w:rsid w:val="00C23180"/>
    <w:rsid w:val="00C233D7"/>
    <w:rsid w:val="00C23628"/>
    <w:rsid w:val="00C23910"/>
    <w:rsid w:val="00C23A59"/>
    <w:rsid w:val="00C23C17"/>
    <w:rsid w:val="00C23F87"/>
    <w:rsid w:val="00C240FA"/>
    <w:rsid w:val="00C241A2"/>
    <w:rsid w:val="00C24923"/>
    <w:rsid w:val="00C24C55"/>
    <w:rsid w:val="00C24D7B"/>
    <w:rsid w:val="00C24DCA"/>
    <w:rsid w:val="00C24E5A"/>
    <w:rsid w:val="00C2516F"/>
    <w:rsid w:val="00C2565E"/>
    <w:rsid w:val="00C25A34"/>
    <w:rsid w:val="00C25D8A"/>
    <w:rsid w:val="00C25DAD"/>
    <w:rsid w:val="00C26031"/>
    <w:rsid w:val="00C2632C"/>
    <w:rsid w:val="00C26398"/>
    <w:rsid w:val="00C2641C"/>
    <w:rsid w:val="00C26734"/>
    <w:rsid w:val="00C26E23"/>
    <w:rsid w:val="00C26E26"/>
    <w:rsid w:val="00C3040D"/>
    <w:rsid w:val="00C3053D"/>
    <w:rsid w:val="00C3054E"/>
    <w:rsid w:val="00C30B50"/>
    <w:rsid w:val="00C31056"/>
    <w:rsid w:val="00C31995"/>
    <w:rsid w:val="00C31BB4"/>
    <w:rsid w:val="00C32C6F"/>
    <w:rsid w:val="00C335EF"/>
    <w:rsid w:val="00C340CA"/>
    <w:rsid w:val="00C34192"/>
    <w:rsid w:val="00C342B9"/>
    <w:rsid w:val="00C344EB"/>
    <w:rsid w:val="00C345D7"/>
    <w:rsid w:val="00C34E36"/>
    <w:rsid w:val="00C34F4F"/>
    <w:rsid w:val="00C34F95"/>
    <w:rsid w:val="00C354F7"/>
    <w:rsid w:val="00C35F76"/>
    <w:rsid w:val="00C3610B"/>
    <w:rsid w:val="00C3698A"/>
    <w:rsid w:val="00C36A81"/>
    <w:rsid w:val="00C36B37"/>
    <w:rsid w:val="00C36C24"/>
    <w:rsid w:val="00C36D09"/>
    <w:rsid w:val="00C36E4A"/>
    <w:rsid w:val="00C37194"/>
    <w:rsid w:val="00C37FA6"/>
    <w:rsid w:val="00C40445"/>
    <w:rsid w:val="00C404A1"/>
    <w:rsid w:val="00C40634"/>
    <w:rsid w:val="00C40876"/>
    <w:rsid w:val="00C41513"/>
    <w:rsid w:val="00C418C3"/>
    <w:rsid w:val="00C42211"/>
    <w:rsid w:val="00C42863"/>
    <w:rsid w:val="00C42DD4"/>
    <w:rsid w:val="00C430D1"/>
    <w:rsid w:val="00C430D3"/>
    <w:rsid w:val="00C4312C"/>
    <w:rsid w:val="00C4385D"/>
    <w:rsid w:val="00C4390C"/>
    <w:rsid w:val="00C43CA3"/>
    <w:rsid w:val="00C44085"/>
    <w:rsid w:val="00C44B72"/>
    <w:rsid w:val="00C44BB3"/>
    <w:rsid w:val="00C44C06"/>
    <w:rsid w:val="00C44CAB"/>
    <w:rsid w:val="00C44CED"/>
    <w:rsid w:val="00C45AA7"/>
    <w:rsid w:val="00C45E63"/>
    <w:rsid w:val="00C46373"/>
    <w:rsid w:val="00C46553"/>
    <w:rsid w:val="00C47017"/>
    <w:rsid w:val="00C4732B"/>
    <w:rsid w:val="00C476D5"/>
    <w:rsid w:val="00C4799C"/>
    <w:rsid w:val="00C47AFA"/>
    <w:rsid w:val="00C47BA9"/>
    <w:rsid w:val="00C47C15"/>
    <w:rsid w:val="00C50480"/>
    <w:rsid w:val="00C50B1D"/>
    <w:rsid w:val="00C5117A"/>
    <w:rsid w:val="00C51403"/>
    <w:rsid w:val="00C5143E"/>
    <w:rsid w:val="00C516B9"/>
    <w:rsid w:val="00C517DE"/>
    <w:rsid w:val="00C51A91"/>
    <w:rsid w:val="00C52297"/>
    <w:rsid w:val="00C52303"/>
    <w:rsid w:val="00C52592"/>
    <w:rsid w:val="00C52696"/>
    <w:rsid w:val="00C5299A"/>
    <w:rsid w:val="00C52A30"/>
    <w:rsid w:val="00C52AE4"/>
    <w:rsid w:val="00C52B08"/>
    <w:rsid w:val="00C52F7E"/>
    <w:rsid w:val="00C53234"/>
    <w:rsid w:val="00C53B71"/>
    <w:rsid w:val="00C53C51"/>
    <w:rsid w:val="00C53E4C"/>
    <w:rsid w:val="00C53F33"/>
    <w:rsid w:val="00C5472F"/>
    <w:rsid w:val="00C54BD9"/>
    <w:rsid w:val="00C55420"/>
    <w:rsid w:val="00C56358"/>
    <w:rsid w:val="00C56B0F"/>
    <w:rsid w:val="00C56F08"/>
    <w:rsid w:val="00C575A1"/>
    <w:rsid w:val="00C577AA"/>
    <w:rsid w:val="00C578BE"/>
    <w:rsid w:val="00C57CC9"/>
    <w:rsid w:val="00C57D57"/>
    <w:rsid w:val="00C57E43"/>
    <w:rsid w:val="00C57E64"/>
    <w:rsid w:val="00C607DA"/>
    <w:rsid w:val="00C60CC2"/>
    <w:rsid w:val="00C614EF"/>
    <w:rsid w:val="00C615F4"/>
    <w:rsid w:val="00C62CBA"/>
    <w:rsid w:val="00C62EFA"/>
    <w:rsid w:val="00C636FE"/>
    <w:rsid w:val="00C63C9E"/>
    <w:rsid w:val="00C64003"/>
    <w:rsid w:val="00C64172"/>
    <w:rsid w:val="00C642CD"/>
    <w:rsid w:val="00C64407"/>
    <w:rsid w:val="00C6452A"/>
    <w:rsid w:val="00C64A31"/>
    <w:rsid w:val="00C64B52"/>
    <w:rsid w:val="00C64CF6"/>
    <w:rsid w:val="00C64FEC"/>
    <w:rsid w:val="00C65132"/>
    <w:rsid w:val="00C6514B"/>
    <w:rsid w:val="00C6555F"/>
    <w:rsid w:val="00C655FB"/>
    <w:rsid w:val="00C6625C"/>
    <w:rsid w:val="00C66D47"/>
    <w:rsid w:val="00C670BB"/>
    <w:rsid w:val="00C67C2C"/>
    <w:rsid w:val="00C700AB"/>
    <w:rsid w:val="00C70112"/>
    <w:rsid w:val="00C7015D"/>
    <w:rsid w:val="00C70253"/>
    <w:rsid w:val="00C70F19"/>
    <w:rsid w:val="00C71C14"/>
    <w:rsid w:val="00C720A5"/>
    <w:rsid w:val="00C72104"/>
    <w:rsid w:val="00C721E6"/>
    <w:rsid w:val="00C723CA"/>
    <w:rsid w:val="00C728FB"/>
    <w:rsid w:val="00C72B18"/>
    <w:rsid w:val="00C736BE"/>
    <w:rsid w:val="00C73CD3"/>
    <w:rsid w:val="00C73F83"/>
    <w:rsid w:val="00C73FC7"/>
    <w:rsid w:val="00C73FF1"/>
    <w:rsid w:val="00C74197"/>
    <w:rsid w:val="00C743D1"/>
    <w:rsid w:val="00C748F1"/>
    <w:rsid w:val="00C74B50"/>
    <w:rsid w:val="00C74B91"/>
    <w:rsid w:val="00C74CBF"/>
    <w:rsid w:val="00C75341"/>
    <w:rsid w:val="00C75A60"/>
    <w:rsid w:val="00C75DFA"/>
    <w:rsid w:val="00C76326"/>
    <w:rsid w:val="00C766F4"/>
    <w:rsid w:val="00C7699D"/>
    <w:rsid w:val="00C76FF8"/>
    <w:rsid w:val="00C7734C"/>
    <w:rsid w:val="00C77752"/>
    <w:rsid w:val="00C77B27"/>
    <w:rsid w:val="00C80ACB"/>
    <w:rsid w:val="00C80C64"/>
    <w:rsid w:val="00C80E56"/>
    <w:rsid w:val="00C81826"/>
    <w:rsid w:val="00C81C16"/>
    <w:rsid w:val="00C81FD6"/>
    <w:rsid w:val="00C82009"/>
    <w:rsid w:val="00C837EE"/>
    <w:rsid w:val="00C83C5C"/>
    <w:rsid w:val="00C83D7E"/>
    <w:rsid w:val="00C84188"/>
    <w:rsid w:val="00C84391"/>
    <w:rsid w:val="00C84CC9"/>
    <w:rsid w:val="00C84D4E"/>
    <w:rsid w:val="00C84F2F"/>
    <w:rsid w:val="00C84F71"/>
    <w:rsid w:val="00C8538F"/>
    <w:rsid w:val="00C8572D"/>
    <w:rsid w:val="00C85B7F"/>
    <w:rsid w:val="00C85EFC"/>
    <w:rsid w:val="00C86434"/>
    <w:rsid w:val="00C8649B"/>
    <w:rsid w:val="00C865E9"/>
    <w:rsid w:val="00C86B01"/>
    <w:rsid w:val="00C872B6"/>
    <w:rsid w:val="00C873A8"/>
    <w:rsid w:val="00C8759C"/>
    <w:rsid w:val="00C875C0"/>
    <w:rsid w:val="00C878FD"/>
    <w:rsid w:val="00C87AF5"/>
    <w:rsid w:val="00C87B20"/>
    <w:rsid w:val="00C90505"/>
    <w:rsid w:val="00C908DD"/>
    <w:rsid w:val="00C91CCF"/>
    <w:rsid w:val="00C9203C"/>
    <w:rsid w:val="00C922F2"/>
    <w:rsid w:val="00C93768"/>
    <w:rsid w:val="00C940FD"/>
    <w:rsid w:val="00C9476E"/>
    <w:rsid w:val="00C949E7"/>
    <w:rsid w:val="00C94CC9"/>
    <w:rsid w:val="00C9531D"/>
    <w:rsid w:val="00C95B12"/>
    <w:rsid w:val="00C95D33"/>
    <w:rsid w:val="00C9680A"/>
    <w:rsid w:val="00C96B39"/>
    <w:rsid w:val="00C96E2D"/>
    <w:rsid w:val="00C96F02"/>
    <w:rsid w:val="00CA072A"/>
    <w:rsid w:val="00CA0E6D"/>
    <w:rsid w:val="00CA12FC"/>
    <w:rsid w:val="00CA153C"/>
    <w:rsid w:val="00CA186B"/>
    <w:rsid w:val="00CA1912"/>
    <w:rsid w:val="00CA1E39"/>
    <w:rsid w:val="00CA21E1"/>
    <w:rsid w:val="00CA3E9E"/>
    <w:rsid w:val="00CA3FFF"/>
    <w:rsid w:val="00CA4200"/>
    <w:rsid w:val="00CA492F"/>
    <w:rsid w:val="00CA5764"/>
    <w:rsid w:val="00CA639B"/>
    <w:rsid w:val="00CA7EA2"/>
    <w:rsid w:val="00CB0008"/>
    <w:rsid w:val="00CB074F"/>
    <w:rsid w:val="00CB09DF"/>
    <w:rsid w:val="00CB1063"/>
    <w:rsid w:val="00CB16E7"/>
    <w:rsid w:val="00CB245D"/>
    <w:rsid w:val="00CB2DB4"/>
    <w:rsid w:val="00CB3697"/>
    <w:rsid w:val="00CB38B0"/>
    <w:rsid w:val="00CB4186"/>
    <w:rsid w:val="00CB45D7"/>
    <w:rsid w:val="00CB5933"/>
    <w:rsid w:val="00CB5B1C"/>
    <w:rsid w:val="00CB5C41"/>
    <w:rsid w:val="00CB6242"/>
    <w:rsid w:val="00CB626B"/>
    <w:rsid w:val="00CB6608"/>
    <w:rsid w:val="00CB67A5"/>
    <w:rsid w:val="00CB6BE7"/>
    <w:rsid w:val="00CB6F24"/>
    <w:rsid w:val="00CB74FA"/>
    <w:rsid w:val="00CB76D1"/>
    <w:rsid w:val="00CB775F"/>
    <w:rsid w:val="00CB7863"/>
    <w:rsid w:val="00CB7AC4"/>
    <w:rsid w:val="00CB7D98"/>
    <w:rsid w:val="00CC031F"/>
    <w:rsid w:val="00CC054E"/>
    <w:rsid w:val="00CC0782"/>
    <w:rsid w:val="00CC1072"/>
    <w:rsid w:val="00CC1840"/>
    <w:rsid w:val="00CC1B93"/>
    <w:rsid w:val="00CC1F91"/>
    <w:rsid w:val="00CC21B9"/>
    <w:rsid w:val="00CC2685"/>
    <w:rsid w:val="00CC28B0"/>
    <w:rsid w:val="00CC2A3D"/>
    <w:rsid w:val="00CC2F1C"/>
    <w:rsid w:val="00CC30A4"/>
    <w:rsid w:val="00CC319E"/>
    <w:rsid w:val="00CC36A1"/>
    <w:rsid w:val="00CC37A9"/>
    <w:rsid w:val="00CC38B6"/>
    <w:rsid w:val="00CC3A39"/>
    <w:rsid w:val="00CC3EB0"/>
    <w:rsid w:val="00CC3ECE"/>
    <w:rsid w:val="00CC3FF8"/>
    <w:rsid w:val="00CC405A"/>
    <w:rsid w:val="00CC410F"/>
    <w:rsid w:val="00CC41BE"/>
    <w:rsid w:val="00CC4312"/>
    <w:rsid w:val="00CC47A4"/>
    <w:rsid w:val="00CC4C79"/>
    <w:rsid w:val="00CC4CCF"/>
    <w:rsid w:val="00CC4EB0"/>
    <w:rsid w:val="00CC5988"/>
    <w:rsid w:val="00CC5D08"/>
    <w:rsid w:val="00CC66E7"/>
    <w:rsid w:val="00CC675D"/>
    <w:rsid w:val="00CC74C5"/>
    <w:rsid w:val="00CC7935"/>
    <w:rsid w:val="00CC7A83"/>
    <w:rsid w:val="00CC7BBF"/>
    <w:rsid w:val="00CD00AD"/>
    <w:rsid w:val="00CD0B5E"/>
    <w:rsid w:val="00CD1650"/>
    <w:rsid w:val="00CD173C"/>
    <w:rsid w:val="00CD187C"/>
    <w:rsid w:val="00CD1AC1"/>
    <w:rsid w:val="00CD25F1"/>
    <w:rsid w:val="00CD32A5"/>
    <w:rsid w:val="00CD337F"/>
    <w:rsid w:val="00CD394E"/>
    <w:rsid w:val="00CD3F36"/>
    <w:rsid w:val="00CD3F4D"/>
    <w:rsid w:val="00CD4230"/>
    <w:rsid w:val="00CD497C"/>
    <w:rsid w:val="00CD519B"/>
    <w:rsid w:val="00CD555A"/>
    <w:rsid w:val="00CD5ACF"/>
    <w:rsid w:val="00CD5B05"/>
    <w:rsid w:val="00CD5B13"/>
    <w:rsid w:val="00CD60FD"/>
    <w:rsid w:val="00CD6468"/>
    <w:rsid w:val="00CD6724"/>
    <w:rsid w:val="00CD69CF"/>
    <w:rsid w:val="00CD6B6D"/>
    <w:rsid w:val="00CD6F66"/>
    <w:rsid w:val="00CE0177"/>
    <w:rsid w:val="00CE053E"/>
    <w:rsid w:val="00CE062A"/>
    <w:rsid w:val="00CE0C74"/>
    <w:rsid w:val="00CE19B4"/>
    <w:rsid w:val="00CE1A52"/>
    <w:rsid w:val="00CE1ADF"/>
    <w:rsid w:val="00CE1B23"/>
    <w:rsid w:val="00CE1E29"/>
    <w:rsid w:val="00CE23E1"/>
    <w:rsid w:val="00CE259E"/>
    <w:rsid w:val="00CE2617"/>
    <w:rsid w:val="00CE2966"/>
    <w:rsid w:val="00CE2CE7"/>
    <w:rsid w:val="00CE3D6F"/>
    <w:rsid w:val="00CE4736"/>
    <w:rsid w:val="00CE4842"/>
    <w:rsid w:val="00CE53B9"/>
    <w:rsid w:val="00CE5955"/>
    <w:rsid w:val="00CE59C4"/>
    <w:rsid w:val="00CE5D3D"/>
    <w:rsid w:val="00CE60A2"/>
    <w:rsid w:val="00CE6308"/>
    <w:rsid w:val="00CE64B0"/>
    <w:rsid w:val="00CE677E"/>
    <w:rsid w:val="00CE69AF"/>
    <w:rsid w:val="00CE6E34"/>
    <w:rsid w:val="00CE6F43"/>
    <w:rsid w:val="00CE7835"/>
    <w:rsid w:val="00CE7AA6"/>
    <w:rsid w:val="00CE7EA6"/>
    <w:rsid w:val="00CF0A1C"/>
    <w:rsid w:val="00CF0AA7"/>
    <w:rsid w:val="00CF0EF7"/>
    <w:rsid w:val="00CF0F60"/>
    <w:rsid w:val="00CF1502"/>
    <w:rsid w:val="00CF1A65"/>
    <w:rsid w:val="00CF1BDD"/>
    <w:rsid w:val="00CF1DD4"/>
    <w:rsid w:val="00CF25DF"/>
    <w:rsid w:val="00CF26A2"/>
    <w:rsid w:val="00CF2BC5"/>
    <w:rsid w:val="00CF2F6C"/>
    <w:rsid w:val="00CF375A"/>
    <w:rsid w:val="00CF3D27"/>
    <w:rsid w:val="00CF45F6"/>
    <w:rsid w:val="00CF46A6"/>
    <w:rsid w:val="00CF4895"/>
    <w:rsid w:val="00CF52D4"/>
    <w:rsid w:val="00CF5759"/>
    <w:rsid w:val="00CF5E0E"/>
    <w:rsid w:val="00CF6154"/>
    <w:rsid w:val="00CF675C"/>
    <w:rsid w:val="00CF6AC6"/>
    <w:rsid w:val="00CF6C4C"/>
    <w:rsid w:val="00CF6D79"/>
    <w:rsid w:val="00CF7030"/>
    <w:rsid w:val="00D00195"/>
    <w:rsid w:val="00D00221"/>
    <w:rsid w:val="00D00680"/>
    <w:rsid w:val="00D00E2D"/>
    <w:rsid w:val="00D00EAF"/>
    <w:rsid w:val="00D01007"/>
    <w:rsid w:val="00D010AE"/>
    <w:rsid w:val="00D01309"/>
    <w:rsid w:val="00D0145B"/>
    <w:rsid w:val="00D0169A"/>
    <w:rsid w:val="00D02828"/>
    <w:rsid w:val="00D02A01"/>
    <w:rsid w:val="00D02DFC"/>
    <w:rsid w:val="00D030AA"/>
    <w:rsid w:val="00D0329B"/>
    <w:rsid w:val="00D03472"/>
    <w:rsid w:val="00D03675"/>
    <w:rsid w:val="00D037C2"/>
    <w:rsid w:val="00D03B01"/>
    <w:rsid w:val="00D03EC5"/>
    <w:rsid w:val="00D04049"/>
    <w:rsid w:val="00D04731"/>
    <w:rsid w:val="00D0474D"/>
    <w:rsid w:val="00D04824"/>
    <w:rsid w:val="00D04937"/>
    <w:rsid w:val="00D04B4A"/>
    <w:rsid w:val="00D04D03"/>
    <w:rsid w:val="00D04D7D"/>
    <w:rsid w:val="00D052F4"/>
    <w:rsid w:val="00D05809"/>
    <w:rsid w:val="00D05C77"/>
    <w:rsid w:val="00D05F9B"/>
    <w:rsid w:val="00D06329"/>
    <w:rsid w:val="00D06526"/>
    <w:rsid w:val="00D06564"/>
    <w:rsid w:val="00D066E8"/>
    <w:rsid w:val="00D06889"/>
    <w:rsid w:val="00D06EE8"/>
    <w:rsid w:val="00D07136"/>
    <w:rsid w:val="00D0717F"/>
    <w:rsid w:val="00D07611"/>
    <w:rsid w:val="00D078C3"/>
    <w:rsid w:val="00D07BC7"/>
    <w:rsid w:val="00D07F02"/>
    <w:rsid w:val="00D102DA"/>
    <w:rsid w:val="00D10376"/>
    <w:rsid w:val="00D1053C"/>
    <w:rsid w:val="00D1073B"/>
    <w:rsid w:val="00D11636"/>
    <w:rsid w:val="00D11E3E"/>
    <w:rsid w:val="00D12498"/>
    <w:rsid w:val="00D127B8"/>
    <w:rsid w:val="00D12C17"/>
    <w:rsid w:val="00D12DAA"/>
    <w:rsid w:val="00D13244"/>
    <w:rsid w:val="00D1352D"/>
    <w:rsid w:val="00D13756"/>
    <w:rsid w:val="00D13FBC"/>
    <w:rsid w:val="00D14317"/>
    <w:rsid w:val="00D14C77"/>
    <w:rsid w:val="00D152F8"/>
    <w:rsid w:val="00D15A79"/>
    <w:rsid w:val="00D15CBC"/>
    <w:rsid w:val="00D15D4A"/>
    <w:rsid w:val="00D15DE7"/>
    <w:rsid w:val="00D17D1D"/>
    <w:rsid w:val="00D17D4D"/>
    <w:rsid w:val="00D17E80"/>
    <w:rsid w:val="00D17FAD"/>
    <w:rsid w:val="00D20460"/>
    <w:rsid w:val="00D204CD"/>
    <w:rsid w:val="00D20827"/>
    <w:rsid w:val="00D20D15"/>
    <w:rsid w:val="00D211E7"/>
    <w:rsid w:val="00D21528"/>
    <w:rsid w:val="00D219B9"/>
    <w:rsid w:val="00D21BB4"/>
    <w:rsid w:val="00D220EF"/>
    <w:rsid w:val="00D223B3"/>
    <w:rsid w:val="00D23152"/>
    <w:rsid w:val="00D23B04"/>
    <w:rsid w:val="00D24A8E"/>
    <w:rsid w:val="00D24B36"/>
    <w:rsid w:val="00D24EF2"/>
    <w:rsid w:val="00D25777"/>
    <w:rsid w:val="00D25D3F"/>
    <w:rsid w:val="00D263EA"/>
    <w:rsid w:val="00D266EE"/>
    <w:rsid w:val="00D26CA2"/>
    <w:rsid w:val="00D26FBC"/>
    <w:rsid w:val="00D2709A"/>
    <w:rsid w:val="00D27269"/>
    <w:rsid w:val="00D275C3"/>
    <w:rsid w:val="00D27A1D"/>
    <w:rsid w:val="00D27C88"/>
    <w:rsid w:val="00D308BD"/>
    <w:rsid w:val="00D31ACA"/>
    <w:rsid w:val="00D31BC4"/>
    <w:rsid w:val="00D31C2B"/>
    <w:rsid w:val="00D32008"/>
    <w:rsid w:val="00D32EBC"/>
    <w:rsid w:val="00D337DC"/>
    <w:rsid w:val="00D33B31"/>
    <w:rsid w:val="00D33C5F"/>
    <w:rsid w:val="00D33D3B"/>
    <w:rsid w:val="00D33E80"/>
    <w:rsid w:val="00D34351"/>
    <w:rsid w:val="00D34443"/>
    <w:rsid w:val="00D3451D"/>
    <w:rsid w:val="00D34AD9"/>
    <w:rsid w:val="00D34C8A"/>
    <w:rsid w:val="00D3528F"/>
    <w:rsid w:val="00D3545D"/>
    <w:rsid w:val="00D3571A"/>
    <w:rsid w:val="00D35E10"/>
    <w:rsid w:val="00D36361"/>
    <w:rsid w:val="00D3646B"/>
    <w:rsid w:val="00D3650B"/>
    <w:rsid w:val="00D36A0D"/>
    <w:rsid w:val="00D3717A"/>
    <w:rsid w:val="00D37ACF"/>
    <w:rsid w:val="00D40657"/>
    <w:rsid w:val="00D40B51"/>
    <w:rsid w:val="00D40FAE"/>
    <w:rsid w:val="00D416CD"/>
    <w:rsid w:val="00D41C0F"/>
    <w:rsid w:val="00D4201F"/>
    <w:rsid w:val="00D423E9"/>
    <w:rsid w:val="00D4248B"/>
    <w:rsid w:val="00D42623"/>
    <w:rsid w:val="00D42869"/>
    <w:rsid w:val="00D434CC"/>
    <w:rsid w:val="00D435AF"/>
    <w:rsid w:val="00D43A0B"/>
    <w:rsid w:val="00D43DF4"/>
    <w:rsid w:val="00D43FB6"/>
    <w:rsid w:val="00D4434A"/>
    <w:rsid w:val="00D4457C"/>
    <w:rsid w:val="00D44A32"/>
    <w:rsid w:val="00D452B4"/>
    <w:rsid w:val="00D457E4"/>
    <w:rsid w:val="00D45D53"/>
    <w:rsid w:val="00D45FF7"/>
    <w:rsid w:val="00D46192"/>
    <w:rsid w:val="00D4670F"/>
    <w:rsid w:val="00D46AA7"/>
    <w:rsid w:val="00D46B9B"/>
    <w:rsid w:val="00D472EC"/>
    <w:rsid w:val="00D473AF"/>
    <w:rsid w:val="00D476EA"/>
    <w:rsid w:val="00D478F5"/>
    <w:rsid w:val="00D47C80"/>
    <w:rsid w:val="00D47F27"/>
    <w:rsid w:val="00D50488"/>
    <w:rsid w:val="00D50881"/>
    <w:rsid w:val="00D50AA6"/>
    <w:rsid w:val="00D51561"/>
    <w:rsid w:val="00D515B3"/>
    <w:rsid w:val="00D51692"/>
    <w:rsid w:val="00D51AFD"/>
    <w:rsid w:val="00D52A35"/>
    <w:rsid w:val="00D52F04"/>
    <w:rsid w:val="00D531DF"/>
    <w:rsid w:val="00D53F28"/>
    <w:rsid w:val="00D541E3"/>
    <w:rsid w:val="00D543DF"/>
    <w:rsid w:val="00D54506"/>
    <w:rsid w:val="00D55772"/>
    <w:rsid w:val="00D5588E"/>
    <w:rsid w:val="00D55F76"/>
    <w:rsid w:val="00D55F8C"/>
    <w:rsid w:val="00D5632E"/>
    <w:rsid w:val="00D56651"/>
    <w:rsid w:val="00D56E44"/>
    <w:rsid w:val="00D56EEF"/>
    <w:rsid w:val="00D57C8D"/>
    <w:rsid w:val="00D60A8F"/>
    <w:rsid w:val="00D60ADD"/>
    <w:rsid w:val="00D60C8C"/>
    <w:rsid w:val="00D60E5D"/>
    <w:rsid w:val="00D616B7"/>
    <w:rsid w:val="00D61B20"/>
    <w:rsid w:val="00D6212A"/>
    <w:rsid w:val="00D626D9"/>
    <w:rsid w:val="00D62977"/>
    <w:rsid w:val="00D629AA"/>
    <w:rsid w:val="00D629D9"/>
    <w:rsid w:val="00D62BD4"/>
    <w:rsid w:val="00D62C22"/>
    <w:rsid w:val="00D63E35"/>
    <w:rsid w:val="00D63F5B"/>
    <w:rsid w:val="00D64007"/>
    <w:rsid w:val="00D6413E"/>
    <w:rsid w:val="00D64412"/>
    <w:rsid w:val="00D64CB5"/>
    <w:rsid w:val="00D65654"/>
    <w:rsid w:val="00D658EF"/>
    <w:rsid w:val="00D65B10"/>
    <w:rsid w:val="00D663D0"/>
    <w:rsid w:val="00D6661B"/>
    <w:rsid w:val="00D66A50"/>
    <w:rsid w:val="00D66B94"/>
    <w:rsid w:val="00D66C0E"/>
    <w:rsid w:val="00D6709F"/>
    <w:rsid w:val="00D674FC"/>
    <w:rsid w:val="00D67558"/>
    <w:rsid w:val="00D676E9"/>
    <w:rsid w:val="00D67FA9"/>
    <w:rsid w:val="00D70B8A"/>
    <w:rsid w:val="00D70D02"/>
    <w:rsid w:val="00D714DC"/>
    <w:rsid w:val="00D7187E"/>
    <w:rsid w:val="00D718D9"/>
    <w:rsid w:val="00D71C9F"/>
    <w:rsid w:val="00D71D27"/>
    <w:rsid w:val="00D71D82"/>
    <w:rsid w:val="00D72270"/>
    <w:rsid w:val="00D72412"/>
    <w:rsid w:val="00D7306B"/>
    <w:rsid w:val="00D73134"/>
    <w:rsid w:val="00D7316F"/>
    <w:rsid w:val="00D7329E"/>
    <w:rsid w:val="00D733ED"/>
    <w:rsid w:val="00D734FB"/>
    <w:rsid w:val="00D73A3A"/>
    <w:rsid w:val="00D73A55"/>
    <w:rsid w:val="00D73EA8"/>
    <w:rsid w:val="00D7441E"/>
    <w:rsid w:val="00D744DF"/>
    <w:rsid w:val="00D74B2E"/>
    <w:rsid w:val="00D74B89"/>
    <w:rsid w:val="00D74F5F"/>
    <w:rsid w:val="00D7567B"/>
    <w:rsid w:val="00D75815"/>
    <w:rsid w:val="00D75CFF"/>
    <w:rsid w:val="00D76285"/>
    <w:rsid w:val="00D763B9"/>
    <w:rsid w:val="00D768CE"/>
    <w:rsid w:val="00D8005C"/>
    <w:rsid w:val="00D80BE5"/>
    <w:rsid w:val="00D81A40"/>
    <w:rsid w:val="00D81C32"/>
    <w:rsid w:val="00D82ACB"/>
    <w:rsid w:val="00D82EA7"/>
    <w:rsid w:val="00D831CD"/>
    <w:rsid w:val="00D83616"/>
    <w:rsid w:val="00D8403F"/>
    <w:rsid w:val="00D84283"/>
    <w:rsid w:val="00D84331"/>
    <w:rsid w:val="00D8520B"/>
    <w:rsid w:val="00D85424"/>
    <w:rsid w:val="00D85661"/>
    <w:rsid w:val="00D85BE5"/>
    <w:rsid w:val="00D85DF4"/>
    <w:rsid w:val="00D8610A"/>
    <w:rsid w:val="00D86112"/>
    <w:rsid w:val="00D8618C"/>
    <w:rsid w:val="00D86421"/>
    <w:rsid w:val="00D86508"/>
    <w:rsid w:val="00D8663F"/>
    <w:rsid w:val="00D86A9C"/>
    <w:rsid w:val="00D86FA4"/>
    <w:rsid w:val="00D905E2"/>
    <w:rsid w:val="00D906C1"/>
    <w:rsid w:val="00D90FC1"/>
    <w:rsid w:val="00D91ECF"/>
    <w:rsid w:val="00D91FD8"/>
    <w:rsid w:val="00D92BB8"/>
    <w:rsid w:val="00D92C50"/>
    <w:rsid w:val="00D92FD4"/>
    <w:rsid w:val="00D931FD"/>
    <w:rsid w:val="00D9347A"/>
    <w:rsid w:val="00D936A0"/>
    <w:rsid w:val="00D936E0"/>
    <w:rsid w:val="00D941B2"/>
    <w:rsid w:val="00D94783"/>
    <w:rsid w:val="00D94D4E"/>
    <w:rsid w:val="00D94FFD"/>
    <w:rsid w:val="00D95121"/>
    <w:rsid w:val="00D95123"/>
    <w:rsid w:val="00D95E31"/>
    <w:rsid w:val="00D95FCB"/>
    <w:rsid w:val="00D9605D"/>
    <w:rsid w:val="00D9610B"/>
    <w:rsid w:val="00D961A2"/>
    <w:rsid w:val="00D96C0A"/>
    <w:rsid w:val="00D96EFB"/>
    <w:rsid w:val="00D97A6E"/>
    <w:rsid w:val="00D97ADF"/>
    <w:rsid w:val="00DA0384"/>
    <w:rsid w:val="00DA051C"/>
    <w:rsid w:val="00DA1501"/>
    <w:rsid w:val="00DA1B4D"/>
    <w:rsid w:val="00DA2000"/>
    <w:rsid w:val="00DA20D6"/>
    <w:rsid w:val="00DA2720"/>
    <w:rsid w:val="00DA28F8"/>
    <w:rsid w:val="00DA2B86"/>
    <w:rsid w:val="00DA2F16"/>
    <w:rsid w:val="00DA3223"/>
    <w:rsid w:val="00DA3289"/>
    <w:rsid w:val="00DA32A2"/>
    <w:rsid w:val="00DA3C7E"/>
    <w:rsid w:val="00DA4789"/>
    <w:rsid w:val="00DA47C4"/>
    <w:rsid w:val="00DA4AB5"/>
    <w:rsid w:val="00DA4D5F"/>
    <w:rsid w:val="00DA4ECB"/>
    <w:rsid w:val="00DA4EFA"/>
    <w:rsid w:val="00DA5296"/>
    <w:rsid w:val="00DA5718"/>
    <w:rsid w:val="00DA5C03"/>
    <w:rsid w:val="00DA5DE7"/>
    <w:rsid w:val="00DA647D"/>
    <w:rsid w:val="00DA65D5"/>
    <w:rsid w:val="00DA6F38"/>
    <w:rsid w:val="00DA78AB"/>
    <w:rsid w:val="00DB048D"/>
    <w:rsid w:val="00DB0AF7"/>
    <w:rsid w:val="00DB1D76"/>
    <w:rsid w:val="00DB2007"/>
    <w:rsid w:val="00DB232D"/>
    <w:rsid w:val="00DB24D8"/>
    <w:rsid w:val="00DB2BF3"/>
    <w:rsid w:val="00DB31A5"/>
    <w:rsid w:val="00DB3BBA"/>
    <w:rsid w:val="00DB3CB5"/>
    <w:rsid w:val="00DB3FA7"/>
    <w:rsid w:val="00DB454C"/>
    <w:rsid w:val="00DB4D96"/>
    <w:rsid w:val="00DB5BF4"/>
    <w:rsid w:val="00DB62F7"/>
    <w:rsid w:val="00DB7505"/>
    <w:rsid w:val="00DB7540"/>
    <w:rsid w:val="00DB7B60"/>
    <w:rsid w:val="00DB7BB5"/>
    <w:rsid w:val="00DC03B1"/>
    <w:rsid w:val="00DC0548"/>
    <w:rsid w:val="00DC0A02"/>
    <w:rsid w:val="00DC1303"/>
    <w:rsid w:val="00DC150A"/>
    <w:rsid w:val="00DC1B4E"/>
    <w:rsid w:val="00DC1EAD"/>
    <w:rsid w:val="00DC21FE"/>
    <w:rsid w:val="00DC2966"/>
    <w:rsid w:val="00DC2ADA"/>
    <w:rsid w:val="00DC2DD2"/>
    <w:rsid w:val="00DC303B"/>
    <w:rsid w:val="00DC3134"/>
    <w:rsid w:val="00DC35C0"/>
    <w:rsid w:val="00DC361F"/>
    <w:rsid w:val="00DC3BAE"/>
    <w:rsid w:val="00DC3D05"/>
    <w:rsid w:val="00DC3D80"/>
    <w:rsid w:val="00DC404F"/>
    <w:rsid w:val="00DC4187"/>
    <w:rsid w:val="00DC4A2B"/>
    <w:rsid w:val="00DC513A"/>
    <w:rsid w:val="00DC5333"/>
    <w:rsid w:val="00DC5B58"/>
    <w:rsid w:val="00DC6310"/>
    <w:rsid w:val="00DC6736"/>
    <w:rsid w:val="00DC6D0D"/>
    <w:rsid w:val="00DC722D"/>
    <w:rsid w:val="00DC7C24"/>
    <w:rsid w:val="00DC7C74"/>
    <w:rsid w:val="00DD009B"/>
    <w:rsid w:val="00DD018F"/>
    <w:rsid w:val="00DD0819"/>
    <w:rsid w:val="00DD0A7E"/>
    <w:rsid w:val="00DD0C34"/>
    <w:rsid w:val="00DD0E0C"/>
    <w:rsid w:val="00DD0F20"/>
    <w:rsid w:val="00DD110F"/>
    <w:rsid w:val="00DD12B2"/>
    <w:rsid w:val="00DD2642"/>
    <w:rsid w:val="00DD2966"/>
    <w:rsid w:val="00DD2BE2"/>
    <w:rsid w:val="00DD2D3E"/>
    <w:rsid w:val="00DD2EB0"/>
    <w:rsid w:val="00DD334A"/>
    <w:rsid w:val="00DD3603"/>
    <w:rsid w:val="00DD37E1"/>
    <w:rsid w:val="00DD420F"/>
    <w:rsid w:val="00DD45C2"/>
    <w:rsid w:val="00DD47AE"/>
    <w:rsid w:val="00DD488E"/>
    <w:rsid w:val="00DD566C"/>
    <w:rsid w:val="00DD5742"/>
    <w:rsid w:val="00DD575B"/>
    <w:rsid w:val="00DD5C3D"/>
    <w:rsid w:val="00DD5CB4"/>
    <w:rsid w:val="00DD5F01"/>
    <w:rsid w:val="00DD5FAD"/>
    <w:rsid w:val="00DD6240"/>
    <w:rsid w:val="00DD677D"/>
    <w:rsid w:val="00DD708C"/>
    <w:rsid w:val="00DD72F4"/>
    <w:rsid w:val="00DD7828"/>
    <w:rsid w:val="00DD7AF5"/>
    <w:rsid w:val="00DE035B"/>
    <w:rsid w:val="00DE04D0"/>
    <w:rsid w:val="00DE0D12"/>
    <w:rsid w:val="00DE0DEF"/>
    <w:rsid w:val="00DE0E19"/>
    <w:rsid w:val="00DE1146"/>
    <w:rsid w:val="00DE12BE"/>
    <w:rsid w:val="00DE23EF"/>
    <w:rsid w:val="00DE28B0"/>
    <w:rsid w:val="00DE2BBF"/>
    <w:rsid w:val="00DE2C3C"/>
    <w:rsid w:val="00DE2D02"/>
    <w:rsid w:val="00DE3349"/>
    <w:rsid w:val="00DE335E"/>
    <w:rsid w:val="00DE372E"/>
    <w:rsid w:val="00DE37B4"/>
    <w:rsid w:val="00DE37F8"/>
    <w:rsid w:val="00DE3C0D"/>
    <w:rsid w:val="00DE44D7"/>
    <w:rsid w:val="00DE45AB"/>
    <w:rsid w:val="00DE4BC9"/>
    <w:rsid w:val="00DE5259"/>
    <w:rsid w:val="00DE55BF"/>
    <w:rsid w:val="00DE55F3"/>
    <w:rsid w:val="00DE61EE"/>
    <w:rsid w:val="00DE6401"/>
    <w:rsid w:val="00DE6729"/>
    <w:rsid w:val="00DE6B72"/>
    <w:rsid w:val="00DE6E6D"/>
    <w:rsid w:val="00DE710A"/>
    <w:rsid w:val="00DE788F"/>
    <w:rsid w:val="00DE7BDA"/>
    <w:rsid w:val="00DE7BE1"/>
    <w:rsid w:val="00DF06EF"/>
    <w:rsid w:val="00DF0CA3"/>
    <w:rsid w:val="00DF193B"/>
    <w:rsid w:val="00DF1E3D"/>
    <w:rsid w:val="00DF2C4B"/>
    <w:rsid w:val="00DF2CC7"/>
    <w:rsid w:val="00DF3013"/>
    <w:rsid w:val="00DF489B"/>
    <w:rsid w:val="00DF493B"/>
    <w:rsid w:val="00DF4B1E"/>
    <w:rsid w:val="00DF5187"/>
    <w:rsid w:val="00DF5207"/>
    <w:rsid w:val="00DF58C3"/>
    <w:rsid w:val="00DF5E80"/>
    <w:rsid w:val="00DF6163"/>
    <w:rsid w:val="00DF62E3"/>
    <w:rsid w:val="00DF65A3"/>
    <w:rsid w:val="00DF686E"/>
    <w:rsid w:val="00DF6C78"/>
    <w:rsid w:val="00DF6F2D"/>
    <w:rsid w:val="00DF7194"/>
    <w:rsid w:val="00DF7257"/>
    <w:rsid w:val="00DF7490"/>
    <w:rsid w:val="00DF79A1"/>
    <w:rsid w:val="00DF7FF6"/>
    <w:rsid w:val="00E0034E"/>
    <w:rsid w:val="00E00F5F"/>
    <w:rsid w:val="00E01314"/>
    <w:rsid w:val="00E01640"/>
    <w:rsid w:val="00E01757"/>
    <w:rsid w:val="00E01C16"/>
    <w:rsid w:val="00E0288C"/>
    <w:rsid w:val="00E02C30"/>
    <w:rsid w:val="00E0332E"/>
    <w:rsid w:val="00E033E8"/>
    <w:rsid w:val="00E033F8"/>
    <w:rsid w:val="00E03604"/>
    <w:rsid w:val="00E03A67"/>
    <w:rsid w:val="00E03C06"/>
    <w:rsid w:val="00E04B4B"/>
    <w:rsid w:val="00E04BAC"/>
    <w:rsid w:val="00E0512D"/>
    <w:rsid w:val="00E05334"/>
    <w:rsid w:val="00E05956"/>
    <w:rsid w:val="00E05D9D"/>
    <w:rsid w:val="00E06124"/>
    <w:rsid w:val="00E06AC7"/>
    <w:rsid w:val="00E06C86"/>
    <w:rsid w:val="00E07285"/>
    <w:rsid w:val="00E0732C"/>
    <w:rsid w:val="00E07547"/>
    <w:rsid w:val="00E077AB"/>
    <w:rsid w:val="00E079EC"/>
    <w:rsid w:val="00E07D19"/>
    <w:rsid w:val="00E101D3"/>
    <w:rsid w:val="00E105A2"/>
    <w:rsid w:val="00E1082C"/>
    <w:rsid w:val="00E10954"/>
    <w:rsid w:val="00E1107F"/>
    <w:rsid w:val="00E11203"/>
    <w:rsid w:val="00E11512"/>
    <w:rsid w:val="00E12050"/>
    <w:rsid w:val="00E12375"/>
    <w:rsid w:val="00E12433"/>
    <w:rsid w:val="00E12802"/>
    <w:rsid w:val="00E1282F"/>
    <w:rsid w:val="00E12DBD"/>
    <w:rsid w:val="00E13091"/>
    <w:rsid w:val="00E13214"/>
    <w:rsid w:val="00E13227"/>
    <w:rsid w:val="00E13633"/>
    <w:rsid w:val="00E1384C"/>
    <w:rsid w:val="00E13A21"/>
    <w:rsid w:val="00E13A94"/>
    <w:rsid w:val="00E13DD8"/>
    <w:rsid w:val="00E13EE6"/>
    <w:rsid w:val="00E141C2"/>
    <w:rsid w:val="00E14D88"/>
    <w:rsid w:val="00E15E84"/>
    <w:rsid w:val="00E160C1"/>
    <w:rsid w:val="00E164DF"/>
    <w:rsid w:val="00E168A2"/>
    <w:rsid w:val="00E168DA"/>
    <w:rsid w:val="00E16AB4"/>
    <w:rsid w:val="00E177AA"/>
    <w:rsid w:val="00E1785A"/>
    <w:rsid w:val="00E17A39"/>
    <w:rsid w:val="00E21685"/>
    <w:rsid w:val="00E218C4"/>
    <w:rsid w:val="00E21ADC"/>
    <w:rsid w:val="00E21B6D"/>
    <w:rsid w:val="00E21E3E"/>
    <w:rsid w:val="00E21F30"/>
    <w:rsid w:val="00E2289C"/>
    <w:rsid w:val="00E22C32"/>
    <w:rsid w:val="00E22D99"/>
    <w:rsid w:val="00E22FC5"/>
    <w:rsid w:val="00E23749"/>
    <w:rsid w:val="00E2390D"/>
    <w:rsid w:val="00E23B4B"/>
    <w:rsid w:val="00E2413F"/>
    <w:rsid w:val="00E24905"/>
    <w:rsid w:val="00E25401"/>
    <w:rsid w:val="00E25AA8"/>
    <w:rsid w:val="00E26054"/>
    <w:rsid w:val="00E2613F"/>
    <w:rsid w:val="00E26BA7"/>
    <w:rsid w:val="00E26BD0"/>
    <w:rsid w:val="00E278AC"/>
    <w:rsid w:val="00E2792F"/>
    <w:rsid w:val="00E27AF9"/>
    <w:rsid w:val="00E27F4D"/>
    <w:rsid w:val="00E27FBC"/>
    <w:rsid w:val="00E301A5"/>
    <w:rsid w:val="00E306F9"/>
    <w:rsid w:val="00E3083C"/>
    <w:rsid w:val="00E30DD1"/>
    <w:rsid w:val="00E312A8"/>
    <w:rsid w:val="00E3133C"/>
    <w:rsid w:val="00E316C3"/>
    <w:rsid w:val="00E31D04"/>
    <w:rsid w:val="00E32274"/>
    <w:rsid w:val="00E324D7"/>
    <w:rsid w:val="00E32FEC"/>
    <w:rsid w:val="00E3320C"/>
    <w:rsid w:val="00E3328E"/>
    <w:rsid w:val="00E334BE"/>
    <w:rsid w:val="00E33931"/>
    <w:rsid w:val="00E33A2F"/>
    <w:rsid w:val="00E3402C"/>
    <w:rsid w:val="00E34467"/>
    <w:rsid w:val="00E3575C"/>
    <w:rsid w:val="00E35AFF"/>
    <w:rsid w:val="00E35E5D"/>
    <w:rsid w:val="00E36280"/>
    <w:rsid w:val="00E3628D"/>
    <w:rsid w:val="00E363EF"/>
    <w:rsid w:val="00E364B0"/>
    <w:rsid w:val="00E40259"/>
    <w:rsid w:val="00E406A8"/>
    <w:rsid w:val="00E40960"/>
    <w:rsid w:val="00E41731"/>
    <w:rsid w:val="00E41D10"/>
    <w:rsid w:val="00E433EE"/>
    <w:rsid w:val="00E4357C"/>
    <w:rsid w:val="00E43B9E"/>
    <w:rsid w:val="00E43C43"/>
    <w:rsid w:val="00E44634"/>
    <w:rsid w:val="00E4463E"/>
    <w:rsid w:val="00E44651"/>
    <w:rsid w:val="00E446E0"/>
    <w:rsid w:val="00E448BD"/>
    <w:rsid w:val="00E44F6B"/>
    <w:rsid w:val="00E44FD8"/>
    <w:rsid w:val="00E44FF5"/>
    <w:rsid w:val="00E45873"/>
    <w:rsid w:val="00E45CF7"/>
    <w:rsid w:val="00E46015"/>
    <w:rsid w:val="00E46641"/>
    <w:rsid w:val="00E467AB"/>
    <w:rsid w:val="00E473AF"/>
    <w:rsid w:val="00E47680"/>
    <w:rsid w:val="00E506C8"/>
    <w:rsid w:val="00E50848"/>
    <w:rsid w:val="00E50B46"/>
    <w:rsid w:val="00E50FA3"/>
    <w:rsid w:val="00E51AC6"/>
    <w:rsid w:val="00E51C4D"/>
    <w:rsid w:val="00E52356"/>
    <w:rsid w:val="00E528B9"/>
    <w:rsid w:val="00E52A79"/>
    <w:rsid w:val="00E5308A"/>
    <w:rsid w:val="00E531AA"/>
    <w:rsid w:val="00E533DD"/>
    <w:rsid w:val="00E53B4D"/>
    <w:rsid w:val="00E53B79"/>
    <w:rsid w:val="00E54354"/>
    <w:rsid w:val="00E54C33"/>
    <w:rsid w:val="00E55316"/>
    <w:rsid w:val="00E55AAF"/>
    <w:rsid w:val="00E55F88"/>
    <w:rsid w:val="00E57956"/>
    <w:rsid w:val="00E57959"/>
    <w:rsid w:val="00E57BCD"/>
    <w:rsid w:val="00E57CB9"/>
    <w:rsid w:val="00E60DEA"/>
    <w:rsid w:val="00E61477"/>
    <w:rsid w:val="00E619D3"/>
    <w:rsid w:val="00E61A0D"/>
    <w:rsid w:val="00E61D6E"/>
    <w:rsid w:val="00E6246C"/>
    <w:rsid w:val="00E6304F"/>
    <w:rsid w:val="00E63736"/>
    <w:rsid w:val="00E642CE"/>
    <w:rsid w:val="00E6454A"/>
    <w:rsid w:val="00E6465D"/>
    <w:rsid w:val="00E648F9"/>
    <w:rsid w:val="00E64AC9"/>
    <w:rsid w:val="00E65B50"/>
    <w:rsid w:val="00E65CEF"/>
    <w:rsid w:val="00E66792"/>
    <w:rsid w:val="00E669A0"/>
    <w:rsid w:val="00E66BE1"/>
    <w:rsid w:val="00E66CB9"/>
    <w:rsid w:val="00E66CDE"/>
    <w:rsid w:val="00E66F29"/>
    <w:rsid w:val="00E67021"/>
    <w:rsid w:val="00E67059"/>
    <w:rsid w:val="00E67085"/>
    <w:rsid w:val="00E67B53"/>
    <w:rsid w:val="00E67F0B"/>
    <w:rsid w:val="00E67F9F"/>
    <w:rsid w:val="00E7053F"/>
    <w:rsid w:val="00E70CBB"/>
    <w:rsid w:val="00E710CE"/>
    <w:rsid w:val="00E71140"/>
    <w:rsid w:val="00E711A4"/>
    <w:rsid w:val="00E7197B"/>
    <w:rsid w:val="00E71FA0"/>
    <w:rsid w:val="00E737E1"/>
    <w:rsid w:val="00E738CB"/>
    <w:rsid w:val="00E73C96"/>
    <w:rsid w:val="00E7435D"/>
    <w:rsid w:val="00E74FAE"/>
    <w:rsid w:val="00E757A5"/>
    <w:rsid w:val="00E76FB1"/>
    <w:rsid w:val="00E771D9"/>
    <w:rsid w:val="00E77427"/>
    <w:rsid w:val="00E77435"/>
    <w:rsid w:val="00E7767F"/>
    <w:rsid w:val="00E77B50"/>
    <w:rsid w:val="00E77BDA"/>
    <w:rsid w:val="00E77D2C"/>
    <w:rsid w:val="00E77D6D"/>
    <w:rsid w:val="00E77E2E"/>
    <w:rsid w:val="00E802AA"/>
    <w:rsid w:val="00E80703"/>
    <w:rsid w:val="00E80D56"/>
    <w:rsid w:val="00E8114A"/>
    <w:rsid w:val="00E811ED"/>
    <w:rsid w:val="00E8130D"/>
    <w:rsid w:val="00E818D5"/>
    <w:rsid w:val="00E81B16"/>
    <w:rsid w:val="00E81B4E"/>
    <w:rsid w:val="00E82014"/>
    <w:rsid w:val="00E8204C"/>
    <w:rsid w:val="00E821DE"/>
    <w:rsid w:val="00E82DC9"/>
    <w:rsid w:val="00E830AD"/>
    <w:rsid w:val="00E83923"/>
    <w:rsid w:val="00E83B57"/>
    <w:rsid w:val="00E83F03"/>
    <w:rsid w:val="00E84557"/>
    <w:rsid w:val="00E845BB"/>
    <w:rsid w:val="00E8489D"/>
    <w:rsid w:val="00E84DCA"/>
    <w:rsid w:val="00E86271"/>
    <w:rsid w:val="00E86462"/>
    <w:rsid w:val="00E866D0"/>
    <w:rsid w:val="00E86CBF"/>
    <w:rsid w:val="00E86DE4"/>
    <w:rsid w:val="00E86F21"/>
    <w:rsid w:val="00E87037"/>
    <w:rsid w:val="00E877AA"/>
    <w:rsid w:val="00E91CFA"/>
    <w:rsid w:val="00E92039"/>
    <w:rsid w:val="00E92482"/>
    <w:rsid w:val="00E92805"/>
    <w:rsid w:val="00E92CE3"/>
    <w:rsid w:val="00E92D10"/>
    <w:rsid w:val="00E934B3"/>
    <w:rsid w:val="00E93669"/>
    <w:rsid w:val="00E93953"/>
    <w:rsid w:val="00E93B45"/>
    <w:rsid w:val="00E93B75"/>
    <w:rsid w:val="00E93BFC"/>
    <w:rsid w:val="00E93D2B"/>
    <w:rsid w:val="00E93DCD"/>
    <w:rsid w:val="00E9459C"/>
    <w:rsid w:val="00E94EFA"/>
    <w:rsid w:val="00E954E7"/>
    <w:rsid w:val="00E95967"/>
    <w:rsid w:val="00E95A0A"/>
    <w:rsid w:val="00E95C8A"/>
    <w:rsid w:val="00E95CF4"/>
    <w:rsid w:val="00E96134"/>
    <w:rsid w:val="00E9698E"/>
    <w:rsid w:val="00E96B22"/>
    <w:rsid w:val="00E96F14"/>
    <w:rsid w:val="00E974FF"/>
    <w:rsid w:val="00E9793F"/>
    <w:rsid w:val="00E97A53"/>
    <w:rsid w:val="00E97A78"/>
    <w:rsid w:val="00EA0117"/>
    <w:rsid w:val="00EA0133"/>
    <w:rsid w:val="00EA0494"/>
    <w:rsid w:val="00EA084F"/>
    <w:rsid w:val="00EA0E5B"/>
    <w:rsid w:val="00EA0F89"/>
    <w:rsid w:val="00EA1423"/>
    <w:rsid w:val="00EA19DE"/>
    <w:rsid w:val="00EA1A52"/>
    <w:rsid w:val="00EA271B"/>
    <w:rsid w:val="00EA272B"/>
    <w:rsid w:val="00EA2916"/>
    <w:rsid w:val="00EA2E45"/>
    <w:rsid w:val="00EA3311"/>
    <w:rsid w:val="00EA3586"/>
    <w:rsid w:val="00EA4318"/>
    <w:rsid w:val="00EA44D4"/>
    <w:rsid w:val="00EA4889"/>
    <w:rsid w:val="00EA490E"/>
    <w:rsid w:val="00EA4E4D"/>
    <w:rsid w:val="00EA4E6E"/>
    <w:rsid w:val="00EA503B"/>
    <w:rsid w:val="00EA53B2"/>
    <w:rsid w:val="00EA5473"/>
    <w:rsid w:val="00EA54EC"/>
    <w:rsid w:val="00EA5C04"/>
    <w:rsid w:val="00EA5C58"/>
    <w:rsid w:val="00EA5F2D"/>
    <w:rsid w:val="00EA5F79"/>
    <w:rsid w:val="00EA6642"/>
    <w:rsid w:val="00EA6720"/>
    <w:rsid w:val="00EA6C29"/>
    <w:rsid w:val="00EA6D51"/>
    <w:rsid w:val="00EA6D87"/>
    <w:rsid w:val="00EA74B5"/>
    <w:rsid w:val="00EA7541"/>
    <w:rsid w:val="00EA756D"/>
    <w:rsid w:val="00EA76EF"/>
    <w:rsid w:val="00EA79B7"/>
    <w:rsid w:val="00EA7F74"/>
    <w:rsid w:val="00EB06B4"/>
    <w:rsid w:val="00EB0D75"/>
    <w:rsid w:val="00EB149C"/>
    <w:rsid w:val="00EB193F"/>
    <w:rsid w:val="00EB1D83"/>
    <w:rsid w:val="00EB2724"/>
    <w:rsid w:val="00EB2749"/>
    <w:rsid w:val="00EB298B"/>
    <w:rsid w:val="00EB2B31"/>
    <w:rsid w:val="00EB3002"/>
    <w:rsid w:val="00EB30A4"/>
    <w:rsid w:val="00EB3FEA"/>
    <w:rsid w:val="00EB41E0"/>
    <w:rsid w:val="00EB4A22"/>
    <w:rsid w:val="00EB4B54"/>
    <w:rsid w:val="00EB4EBE"/>
    <w:rsid w:val="00EB5B41"/>
    <w:rsid w:val="00EB65C0"/>
    <w:rsid w:val="00EB6989"/>
    <w:rsid w:val="00EB6A57"/>
    <w:rsid w:val="00EB6B48"/>
    <w:rsid w:val="00EB7628"/>
    <w:rsid w:val="00EC02E9"/>
    <w:rsid w:val="00EC0CAB"/>
    <w:rsid w:val="00EC0D93"/>
    <w:rsid w:val="00EC149F"/>
    <w:rsid w:val="00EC1648"/>
    <w:rsid w:val="00EC1A62"/>
    <w:rsid w:val="00EC20E1"/>
    <w:rsid w:val="00EC2634"/>
    <w:rsid w:val="00EC2819"/>
    <w:rsid w:val="00EC283E"/>
    <w:rsid w:val="00EC2BBE"/>
    <w:rsid w:val="00EC2F1C"/>
    <w:rsid w:val="00EC3700"/>
    <w:rsid w:val="00EC371A"/>
    <w:rsid w:val="00EC391C"/>
    <w:rsid w:val="00EC4472"/>
    <w:rsid w:val="00EC4AD0"/>
    <w:rsid w:val="00EC4F0A"/>
    <w:rsid w:val="00EC4FC7"/>
    <w:rsid w:val="00EC51CC"/>
    <w:rsid w:val="00EC5342"/>
    <w:rsid w:val="00EC563D"/>
    <w:rsid w:val="00EC58F7"/>
    <w:rsid w:val="00EC5994"/>
    <w:rsid w:val="00EC5D92"/>
    <w:rsid w:val="00EC5DE5"/>
    <w:rsid w:val="00EC6332"/>
    <w:rsid w:val="00EC6F20"/>
    <w:rsid w:val="00EC71E9"/>
    <w:rsid w:val="00EC725C"/>
    <w:rsid w:val="00EC7747"/>
    <w:rsid w:val="00ED11C0"/>
    <w:rsid w:val="00ED13D9"/>
    <w:rsid w:val="00ED191A"/>
    <w:rsid w:val="00ED1F69"/>
    <w:rsid w:val="00ED1F7B"/>
    <w:rsid w:val="00ED319F"/>
    <w:rsid w:val="00ED326B"/>
    <w:rsid w:val="00ED337B"/>
    <w:rsid w:val="00ED3913"/>
    <w:rsid w:val="00ED3B75"/>
    <w:rsid w:val="00ED3DB7"/>
    <w:rsid w:val="00ED4594"/>
    <w:rsid w:val="00ED45FD"/>
    <w:rsid w:val="00ED49E2"/>
    <w:rsid w:val="00ED4BCF"/>
    <w:rsid w:val="00ED4D85"/>
    <w:rsid w:val="00ED4F98"/>
    <w:rsid w:val="00ED4FB6"/>
    <w:rsid w:val="00ED518E"/>
    <w:rsid w:val="00ED5547"/>
    <w:rsid w:val="00ED569F"/>
    <w:rsid w:val="00ED5AEA"/>
    <w:rsid w:val="00ED62CB"/>
    <w:rsid w:val="00ED6E06"/>
    <w:rsid w:val="00ED6EFD"/>
    <w:rsid w:val="00ED7B52"/>
    <w:rsid w:val="00ED7FF8"/>
    <w:rsid w:val="00EE0220"/>
    <w:rsid w:val="00EE045E"/>
    <w:rsid w:val="00EE1193"/>
    <w:rsid w:val="00EE1553"/>
    <w:rsid w:val="00EE197C"/>
    <w:rsid w:val="00EE1A2F"/>
    <w:rsid w:val="00EE1E24"/>
    <w:rsid w:val="00EE222D"/>
    <w:rsid w:val="00EE22C7"/>
    <w:rsid w:val="00EE2628"/>
    <w:rsid w:val="00EE3019"/>
    <w:rsid w:val="00EE3EE1"/>
    <w:rsid w:val="00EE4198"/>
    <w:rsid w:val="00EE4BDB"/>
    <w:rsid w:val="00EE4E41"/>
    <w:rsid w:val="00EE4ED2"/>
    <w:rsid w:val="00EE5675"/>
    <w:rsid w:val="00EE624C"/>
    <w:rsid w:val="00EE63B8"/>
    <w:rsid w:val="00EE648A"/>
    <w:rsid w:val="00EE705A"/>
    <w:rsid w:val="00EE724E"/>
    <w:rsid w:val="00EE74D7"/>
    <w:rsid w:val="00EE7E1A"/>
    <w:rsid w:val="00EF08BA"/>
    <w:rsid w:val="00EF1817"/>
    <w:rsid w:val="00EF1A8C"/>
    <w:rsid w:val="00EF1CB6"/>
    <w:rsid w:val="00EF213C"/>
    <w:rsid w:val="00EF239D"/>
    <w:rsid w:val="00EF26FE"/>
    <w:rsid w:val="00EF32E1"/>
    <w:rsid w:val="00EF406C"/>
    <w:rsid w:val="00EF42B4"/>
    <w:rsid w:val="00EF49A0"/>
    <w:rsid w:val="00EF4A85"/>
    <w:rsid w:val="00EF4C34"/>
    <w:rsid w:val="00EF4D71"/>
    <w:rsid w:val="00EF596D"/>
    <w:rsid w:val="00EF68B2"/>
    <w:rsid w:val="00EF6C15"/>
    <w:rsid w:val="00EF6FB5"/>
    <w:rsid w:val="00EF7051"/>
    <w:rsid w:val="00EF714E"/>
    <w:rsid w:val="00EF7918"/>
    <w:rsid w:val="00F00291"/>
    <w:rsid w:val="00F002F5"/>
    <w:rsid w:val="00F004A4"/>
    <w:rsid w:val="00F00D38"/>
    <w:rsid w:val="00F00D5C"/>
    <w:rsid w:val="00F01089"/>
    <w:rsid w:val="00F016C0"/>
    <w:rsid w:val="00F0170E"/>
    <w:rsid w:val="00F01DE1"/>
    <w:rsid w:val="00F01F13"/>
    <w:rsid w:val="00F02134"/>
    <w:rsid w:val="00F02346"/>
    <w:rsid w:val="00F02414"/>
    <w:rsid w:val="00F026F0"/>
    <w:rsid w:val="00F03228"/>
    <w:rsid w:val="00F034CF"/>
    <w:rsid w:val="00F03B5F"/>
    <w:rsid w:val="00F04126"/>
    <w:rsid w:val="00F042B3"/>
    <w:rsid w:val="00F04B45"/>
    <w:rsid w:val="00F04E5D"/>
    <w:rsid w:val="00F050D3"/>
    <w:rsid w:val="00F05648"/>
    <w:rsid w:val="00F0572C"/>
    <w:rsid w:val="00F059E6"/>
    <w:rsid w:val="00F05E6A"/>
    <w:rsid w:val="00F05EEC"/>
    <w:rsid w:val="00F0647D"/>
    <w:rsid w:val="00F06E10"/>
    <w:rsid w:val="00F06F95"/>
    <w:rsid w:val="00F07145"/>
    <w:rsid w:val="00F07909"/>
    <w:rsid w:val="00F07ADA"/>
    <w:rsid w:val="00F100FD"/>
    <w:rsid w:val="00F106CA"/>
    <w:rsid w:val="00F112C1"/>
    <w:rsid w:val="00F119E2"/>
    <w:rsid w:val="00F11C6E"/>
    <w:rsid w:val="00F11DC8"/>
    <w:rsid w:val="00F12638"/>
    <w:rsid w:val="00F12AA4"/>
    <w:rsid w:val="00F12C5B"/>
    <w:rsid w:val="00F12E0F"/>
    <w:rsid w:val="00F132EC"/>
    <w:rsid w:val="00F134D7"/>
    <w:rsid w:val="00F139CB"/>
    <w:rsid w:val="00F13A88"/>
    <w:rsid w:val="00F13D7F"/>
    <w:rsid w:val="00F14499"/>
    <w:rsid w:val="00F1510F"/>
    <w:rsid w:val="00F15B8E"/>
    <w:rsid w:val="00F15BC8"/>
    <w:rsid w:val="00F16475"/>
    <w:rsid w:val="00F165A3"/>
    <w:rsid w:val="00F16A1E"/>
    <w:rsid w:val="00F16A27"/>
    <w:rsid w:val="00F16C55"/>
    <w:rsid w:val="00F17379"/>
    <w:rsid w:val="00F17961"/>
    <w:rsid w:val="00F205C7"/>
    <w:rsid w:val="00F20EA4"/>
    <w:rsid w:val="00F213D7"/>
    <w:rsid w:val="00F2164C"/>
    <w:rsid w:val="00F21887"/>
    <w:rsid w:val="00F218A5"/>
    <w:rsid w:val="00F2192D"/>
    <w:rsid w:val="00F21D1B"/>
    <w:rsid w:val="00F22B8F"/>
    <w:rsid w:val="00F23056"/>
    <w:rsid w:val="00F2337F"/>
    <w:rsid w:val="00F238D8"/>
    <w:rsid w:val="00F24275"/>
    <w:rsid w:val="00F24373"/>
    <w:rsid w:val="00F24487"/>
    <w:rsid w:val="00F24ACD"/>
    <w:rsid w:val="00F24BD8"/>
    <w:rsid w:val="00F24C03"/>
    <w:rsid w:val="00F24DC8"/>
    <w:rsid w:val="00F251D5"/>
    <w:rsid w:val="00F25816"/>
    <w:rsid w:val="00F25A8F"/>
    <w:rsid w:val="00F26061"/>
    <w:rsid w:val="00F262A4"/>
    <w:rsid w:val="00F264CC"/>
    <w:rsid w:val="00F2679C"/>
    <w:rsid w:val="00F268B4"/>
    <w:rsid w:val="00F26D1A"/>
    <w:rsid w:val="00F26ED4"/>
    <w:rsid w:val="00F27189"/>
    <w:rsid w:val="00F27397"/>
    <w:rsid w:val="00F27637"/>
    <w:rsid w:val="00F2777D"/>
    <w:rsid w:val="00F27A5D"/>
    <w:rsid w:val="00F3035D"/>
    <w:rsid w:val="00F31402"/>
    <w:rsid w:val="00F3165A"/>
    <w:rsid w:val="00F31682"/>
    <w:rsid w:val="00F316CF"/>
    <w:rsid w:val="00F317BA"/>
    <w:rsid w:val="00F319D5"/>
    <w:rsid w:val="00F31B61"/>
    <w:rsid w:val="00F3203E"/>
    <w:rsid w:val="00F32DD9"/>
    <w:rsid w:val="00F334BD"/>
    <w:rsid w:val="00F336AF"/>
    <w:rsid w:val="00F33942"/>
    <w:rsid w:val="00F33CAE"/>
    <w:rsid w:val="00F33D5A"/>
    <w:rsid w:val="00F342A3"/>
    <w:rsid w:val="00F34310"/>
    <w:rsid w:val="00F34AE8"/>
    <w:rsid w:val="00F3502E"/>
    <w:rsid w:val="00F35817"/>
    <w:rsid w:val="00F35A99"/>
    <w:rsid w:val="00F35BB4"/>
    <w:rsid w:val="00F35BF0"/>
    <w:rsid w:val="00F36A0E"/>
    <w:rsid w:val="00F36D0D"/>
    <w:rsid w:val="00F377A1"/>
    <w:rsid w:val="00F37C3B"/>
    <w:rsid w:val="00F37E15"/>
    <w:rsid w:val="00F37EA8"/>
    <w:rsid w:val="00F40946"/>
    <w:rsid w:val="00F410DC"/>
    <w:rsid w:val="00F415DB"/>
    <w:rsid w:val="00F4167D"/>
    <w:rsid w:val="00F42028"/>
    <w:rsid w:val="00F42288"/>
    <w:rsid w:val="00F42A58"/>
    <w:rsid w:val="00F42D04"/>
    <w:rsid w:val="00F42D5B"/>
    <w:rsid w:val="00F42E12"/>
    <w:rsid w:val="00F432B5"/>
    <w:rsid w:val="00F434C4"/>
    <w:rsid w:val="00F4369B"/>
    <w:rsid w:val="00F43748"/>
    <w:rsid w:val="00F43F80"/>
    <w:rsid w:val="00F43FFC"/>
    <w:rsid w:val="00F44001"/>
    <w:rsid w:val="00F44055"/>
    <w:rsid w:val="00F456A7"/>
    <w:rsid w:val="00F456C0"/>
    <w:rsid w:val="00F45F21"/>
    <w:rsid w:val="00F4657D"/>
    <w:rsid w:val="00F46ACC"/>
    <w:rsid w:val="00F46B7E"/>
    <w:rsid w:val="00F47081"/>
    <w:rsid w:val="00F475E1"/>
    <w:rsid w:val="00F478D2"/>
    <w:rsid w:val="00F50EFD"/>
    <w:rsid w:val="00F51388"/>
    <w:rsid w:val="00F5147B"/>
    <w:rsid w:val="00F5186E"/>
    <w:rsid w:val="00F51ACF"/>
    <w:rsid w:val="00F526E7"/>
    <w:rsid w:val="00F5290E"/>
    <w:rsid w:val="00F535A8"/>
    <w:rsid w:val="00F5499E"/>
    <w:rsid w:val="00F557B0"/>
    <w:rsid w:val="00F55901"/>
    <w:rsid w:val="00F56127"/>
    <w:rsid w:val="00F56D5F"/>
    <w:rsid w:val="00F56EB1"/>
    <w:rsid w:val="00F576BA"/>
    <w:rsid w:val="00F57BF0"/>
    <w:rsid w:val="00F57E0C"/>
    <w:rsid w:val="00F606D3"/>
    <w:rsid w:val="00F60B37"/>
    <w:rsid w:val="00F60F90"/>
    <w:rsid w:val="00F610CA"/>
    <w:rsid w:val="00F6239D"/>
    <w:rsid w:val="00F624B5"/>
    <w:rsid w:val="00F625EE"/>
    <w:rsid w:val="00F628A9"/>
    <w:rsid w:val="00F62B08"/>
    <w:rsid w:val="00F62B5B"/>
    <w:rsid w:val="00F62C1B"/>
    <w:rsid w:val="00F62FA8"/>
    <w:rsid w:val="00F64716"/>
    <w:rsid w:val="00F648A4"/>
    <w:rsid w:val="00F64E5B"/>
    <w:rsid w:val="00F65068"/>
    <w:rsid w:val="00F6550C"/>
    <w:rsid w:val="00F65A78"/>
    <w:rsid w:val="00F65B80"/>
    <w:rsid w:val="00F6617C"/>
    <w:rsid w:val="00F670D2"/>
    <w:rsid w:val="00F6731E"/>
    <w:rsid w:val="00F70763"/>
    <w:rsid w:val="00F70A96"/>
    <w:rsid w:val="00F70CD3"/>
    <w:rsid w:val="00F72303"/>
    <w:rsid w:val="00F7244F"/>
    <w:rsid w:val="00F7297E"/>
    <w:rsid w:val="00F73196"/>
    <w:rsid w:val="00F7329A"/>
    <w:rsid w:val="00F7403D"/>
    <w:rsid w:val="00F740D0"/>
    <w:rsid w:val="00F743DA"/>
    <w:rsid w:val="00F7485C"/>
    <w:rsid w:val="00F75611"/>
    <w:rsid w:val="00F75878"/>
    <w:rsid w:val="00F75887"/>
    <w:rsid w:val="00F76A74"/>
    <w:rsid w:val="00F76E40"/>
    <w:rsid w:val="00F76EBC"/>
    <w:rsid w:val="00F773F6"/>
    <w:rsid w:val="00F7740A"/>
    <w:rsid w:val="00F77E1A"/>
    <w:rsid w:val="00F80361"/>
    <w:rsid w:val="00F80E7A"/>
    <w:rsid w:val="00F80EB8"/>
    <w:rsid w:val="00F816CC"/>
    <w:rsid w:val="00F822B8"/>
    <w:rsid w:val="00F82FF3"/>
    <w:rsid w:val="00F83604"/>
    <w:rsid w:val="00F83D81"/>
    <w:rsid w:val="00F8415F"/>
    <w:rsid w:val="00F84839"/>
    <w:rsid w:val="00F84978"/>
    <w:rsid w:val="00F85568"/>
    <w:rsid w:val="00F8607D"/>
    <w:rsid w:val="00F86C89"/>
    <w:rsid w:val="00F86D3C"/>
    <w:rsid w:val="00F871DD"/>
    <w:rsid w:val="00F872D8"/>
    <w:rsid w:val="00F87420"/>
    <w:rsid w:val="00F87A9B"/>
    <w:rsid w:val="00F90000"/>
    <w:rsid w:val="00F922B4"/>
    <w:rsid w:val="00F92745"/>
    <w:rsid w:val="00F92E87"/>
    <w:rsid w:val="00F939FD"/>
    <w:rsid w:val="00F93C76"/>
    <w:rsid w:val="00F93E1C"/>
    <w:rsid w:val="00F942E4"/>
    <w:rsid w:val="00F9465C"/>
    <w:rsid w:val="00F94D9C"/>
    <w:rsid w:val="00F950E1"/>
    <w:rsid w:val="00F953ED"/>
    <w:rsid w:val="00F95586"/>
    <w:rsid w:val="00F95AAC"/>
    <w:rsid w:val="00F95AFC"/>
    <w:rsid w:val="00F95E05"/>
    <w:rsid w:val="00F95E88"/>
    <w:rsid w:val="00F96566"/>
    <w:rsid w:val="00F965EB"/>
    <w:rsid w:val="00F96665"/>
    <w:rsid w:val="00F9675C"/>
    <w:rsid w:val="00F96B42"/>
    <w:rsid w:val="00F971F2"/>
    <w:rsid w:val="00F97518"/>
    <w:rsid w:val="00F9790E"/>
    <w:rsid w:val="00F9794B"/>
    <w:rsid w:val="00F97C07"/>
    <w:rsid w:val="00F97D2C"/>
    <w:rsid w:val="00F97E6D"/>
    <w:rsid w:val="00FA1097"/>
    <w:rsid w:val="00FA165C"/>
    <w:rsid w:val="00FA2DF6"/>
    <w:rsid w:val="00FA3563"/>
    <w:rsid w:val="00FA370B"/>
    <w:rsid w:val="00FA4688"/>
    <w:rsid w:val="00FA56F7"/>
    <w:rsid w:val="00FA5A59"/>
    <w:rsid w:val="00FA5DF4"/>
    <w:rsid w:val="00FA61A1"/>
    <w:rsid w:val="00FA64EC"/>
    <w:rsid w:val="00FA679B"/>
    <w:rsid w:val="00FA683D"/>
    <w:rsid w:val="00FA6D74"/>
    <w:rsid w:val="00FA70FD"/>
    <w:rsid w:val="00FA738B"/>
    <w:rsid w:val="00FA7607"/>
    <w:rsid w:val="00FA7D9B"/>
    <w:rsid w:val="00FB01FD"/>
    <w:rsid w:val="00FB020C"/>
    <w:rsid w:val="00FB02CF"/>
    <w:rsid w:val="00FB0DAA"/>
    <w:rsid w:val="00FB1A56"/>
    <w:rsid w:val="00FB1B23"/>
    <w:rsid w:val="00FB20A7"/>
    <w:rsid w:val="00FB24F0"/>
    <w:rsid w:val="00FB25D2"/>
    <w:rsid w:val="00FB2A07"/>
    <w:rsid w:val="00FB2DB1"/>
    <w:rsid w:val="00FB3381"/>
    <w:rsid w:val="00FB3689"/>
    <w:rsid w:val="00FB36CC"/>
    <w:rsid w:val="00FB3774"/>
    <w:rsid w:val="00FB39EF"/>
    <w:rsid w:val="00FB4344"/>
    <w:rsid w:val="00FB482D"/>
    <w:rsid w:val="00FB4BB1"/>
    <w:rsid w:val="00FB505C"/>
    <w:rsid w:val="00FB53CC"/>
    <w:rsid w:val="00FB53D7"/>
    <w:rsid w:val="00FB59E1"/>
    <w:rsid w:val="00FB5A71"/>
    <w:rsid w:val="00FB5E9B"/>
    <w:rsid w:val="00FB5EE0"/>
    <w:rsid w:val="00FB5EE7"/>
    <w:rsid w:val="00FB79DB"/>
    <w:rsid w:val="00FB7AC0"/>
    <w:rsid w:val="00FC0011"/>
    <w:rsid w:val="00FC0026"/>
    <w:rsid w:val="00FC0062"/>
    <w:rsid w:val="00FC1153"/>
    <w:rsid w:val="00FC130D"/>
    <w:rsid w:val="00FC1469"/>
    <w:rsid w:val="00FC14E6"/>
    <w:rsid w:val="00FC1718"/>
    <w:rsid w:val="00FC1788"/>
    <w:rsid w:val="00FC1B57"/>
    <w:rsid w:val="00FC1C6D"/>
    <w:rsid w:val="00FC24F1"/>
    <w:rsid w:val="00FC274B"/>
    <w:rsid w:val="00FC281C"/>
    <w:rsid w:val="00FC2FC3"/>
    <w:rsid w:val="00FC3420"/>
    <w:rsid w:val="00FC37E0"/>
    <w:rsid w:val="00FC3B01"/>
    <w:rsid w:val="00FC42C1"/>
    <w:rsid w:val="00FC4AED"/>
    <w:rsid w:val="00FC5303"/>
    <w:rsid w:val="00FC53E4"/>
    <w:rsid w:val="00FC576D"/>
    <w:rsid w:val="00FC57AE"/>
    <w:rsid w:val="00FC63C3"/>
    <w:rsid w:val="00FC6657"/>
    <w:rsid w:val="00FC68AF"/>
    <w:rsid w:val="00FC6E8B"/>
    <w:rsid w:val="00FC79A3"/>
    <w:rsid w:val="00FD021E"/>
    <w:rsid w:val="00FD08BB"/>
    <w:rsid w:val="00FD0B48"/>
    <w:rsid w:val="00FD0C57"/>
    <w:rsid w:val="00FD0D8F"/>
    <w:rsid w:val="00FD0E6B"/>
    <w:rsid w:val="00FD130C"/>
    <w:rsid w:val="00FD1351"/>
    <w:rsid w:val="00FD15B7"/>
    <w:rsid w:val="00FD16D5"/>
    <w:rsid w:val="00FD2206"/>
    <w:rsid w:val="00FD27F4"/>
    <w:rsid w:val="00FD2CE1"/>
    <w:rsid w:val="00FD30A8"/>
    <w:rsid w:val="00FD3176"/>
    <w:rsid w:val="00FD45FB"/>
    <w:rsid w:val="00FD4D07"/>
    <w:rsid w:val="00FD4D41"/>
    <w:rsid w:val="00FD4F0C"/>
    <w:rsid w:val="00FD4F56"/>
    <w:rsid w:val="00FD516B"/>
    <w:rsid w:val="00FD5E09"/>
    <w:rsid w:val="00FD66D2"/>
    <w:rsid w:val="00FD6A3F"/>
    <w:rsid w:val="00FD6A5D"/>
    <w:rsid w:val="00FD6ABA"/>
    <w:rsid w:val="00FD6C3D"/>
    <w:rsid w:val="00FD6D9F"/>
    <w:rsid w:val="00FD7921"/>
    <w:rsid w:val="00FD7B44"/>
    <w:rsid w:val="00FD7C17"/>
    <w:rsid w:val="00FD7FF3"/>
    <w:rsid w:val="00FE05F7"/>
    <w:rsid w:val="00FE0B1E"/>
    <w:rsid w:val="00FE0FB5"/>
    <w:rsid w:val="00FE1C55"/>
    <w:rsid w:val="00FE1D4C"/>
    <w:rsid w:val="00FE2107"/>
    <w:rsid w:val="00FE299D"/>
    <w:rsid w:val="00FE2A40"/>
    <w:rsid w:val="00FE2FD5"/>
    <w:rsid w:val="00FE3027"/>
    <w:rsid w:val="00FE3657"/>
    <w:rsid w:val="00FE44EC"/>
    <w:rsid w:val="00FE4600"/>
    <w:rsid w:val="00FE471A"/>
    <w:rsid w:val="00FE48E6"/>
    <w:rsid w:val="00FE4C89"/>
    <w:rsid w:val="00FE4ECD"/>
    <w:rsid w:val="00FE5265"/>
    <w:rsid w:val="00FE55FD"/>
    <w:rsid w:val="00FE56B1"/>
    <w:rsid w:val="00FE5844"/>
    <w:rsid w:val="00FE6782"/>
    <w:rsid w:val="00FE710E"/>
    <w:rsid w:val="00FE75BB"/>
    <w:rsid w:val="00FE7707"/>
    <w:rsid w:val="00FE783A"/>
    <w:rsid w:val="00FE7AB4"/>
    <w:rsid w:val="00FF0A15"/>
    <w:rsid w:val="00FF1239"/>
    <w:rsid w:val="00FF18A6"/>
    <w:rsid w:val="00FF19F3"/>
    <w:rsid w:val="00FF2120"/>
    <w:rsid w:val="00FF2A6E"/>
    <w:rsid w:val="00FF2CD6"/>
    <w:rsid w:val="00FF31CA"/>
    <w:rsid w:val="00FF393D"/>
    <w:rsid w:val="00FF474A"/>
    <w:rsid w:val="00FF496F"/>
    <w:rsid w:val="00FF4B41"/>
    <w:rsid w:val="00FF4F25"/>
    <w:rsid w:val="00FF526D"/>
    <w:rsid w:val="00FF56CD"/>
    <w:rsid w:val="00FF5D95"/>
    <w:rsid w:val="00FF5E67"/>
    <w:rsid w:val="00FF606E"/>
    <w:rsid w:val="00FF65A1"/>
    <w:rsid w:val="00FF6DA3"/>
    <w:rsid w:val="00FF6DB9"/>
    <w:rsid w:val="00FF6EB1"/>
    <w:rsid w:val="00FF7224"/>
    <w:rsid w:val="00FF72B3"/>
    <w:rsid w:val="00FF771E"/>
    <w:rsid w:val="00FF792C"/>
    <w:rsid w:val="00FF7D2B"/>
    <w:rsid w:val="0118B6D0"/>
    <w:rsid w:val="015FF87F"/>
    <w:rsid w:val="01902A11"/>
    <w:rsid w:val="01DE9FD3"/>
    <w:rsid w:val="01FE71B8"/>
    <w:rsid w:val="0209A666"/>
    <w:rsid w:val="022E79F4"/>
    <w:rsid w:val="02636D4A"/>
    <w:rsid w:val="02776AA8"/>
    <w:rsid w:val="0284B652"/>
    <w:rsid w:val="0288E2E8"/>
    <w:rsid w:val="029392F5"/>
    <w:rsid w:val="02954870"/>
    <w:rsid w:val="02D2A81C"/>
    <w:rsid w:val="02EF8637"/>
    <w:rsid w:val="02F66C0B"/>
    <w:rsid w:val="032FC3B0"/>
    <w:rsid w:val="033033FE"/>
    <w:rsid w:val="0347867F"/>
    <w:rsid w:val="0392CE48"/>
    <w:rsid w:val="03A576C7"/>
    <w:rsid w:val="03A7631E"/>
    <w:rsid w:val="03C229AA"/>
    <w:rsid w:val="03DE82D2"/>
    <w:rsid w:val="03FA457D"/>
    <w:rsid w:val="03FF3EFA"/>
    <w:rsid w:val="0417C3F8"/>
    <w:rsid w:val="042A6B28"/>
    <w:rsid w:val="042B01A5"/>
    <w:rsid w:val="04CC866B"/>
    <w:rsid w:val="04DA6521"/>
    <w:rsid w:val="0555750D"/>
    <w:rsid w:val="056227F0"/>
    <w:rsid w:val="05D41C61"/>
    <w:rsid w:val="05F39532"/>
    <w:rsid w:val="064032B3"/>
    <w:rsid w:val="06538D03"/>
    <w:rsid w:val="06730E54"/>
    <w:rsid w:val="067902A1"/>
    <w:rsid w:val="06CF12EC"/>
    <w:rsid w:val="070A7863"/>
    <w:rsid w:val="0754CC27"/>
    <w:rsid w:val="07767887"/>
    <w:rsid w:val="077D2EE9"/>
    <w:rsid w:val="07ADF345"/>
    <w:rsid w:val="0819C098"/>
    <w:rsid w:val="08B1F3F5"/>
    <w:rsid w:val="08B6567C"/>
    <w:rsid w:val="08C5BF7D"/>
    <w:rsid w:val="08CB9E45"/>
    <w:rsid w:val="08D8FD2A"/>
    <w:rsid w:val="08E44F47"/>
    <w:rsid w:val="08E9AC1C"/>
    <w:rsid w:val="090922D5"/>
    <w:rsid w:val="091DF419"/>
    <w:rsid w:val="09254A42"/>
    <w:rsid w:val="093294D6"/>
    <w:rsid w:val="0938232D"/>
    <w:rsid w:val="09615771"/>
    <w:rsid w:val="09FC8ABE"/>
    <w:rsid w:val="0AB2D40E"/>
    <w:rsid w:val="0ACE63E8"/>
    <w:rsid w:val="0AF7D595"/>
    <w:rsid w:val="0B11EA17"/>
    <w:rsid w:val="0B317B62"/>
    <w:rsid w:val="0BA36FD3"/>
    <w:rsid w:val="0BB0EC04"/>
    <w:rsid w:val="0BE27275"/>
    <w:rsid w:val="0C0F3D26"/>
    <w:rsid w:val="0C5369CC"/>
    <w:rsid w:val="0C9FE89F"/>
    <w:rsid w:val="0CA83ACC"/>
    <w:rsid w:val="0CD453DE"/>
    <w:rsid w:val="0CD929C5"/>
    <w:rsid w:val="0CEC6772"/>
    <w:rsid w:val="0D0032FA"/>
    <w:rsid w:val="0D1F5B8B"/>
    <w:rsid w:val="0D27AB6E"/>
    <w:rsid w:val="0D38E645"/>
    <w:rsid w:val="0D6B4197"/>
    <w:rsid w:val="0D709E6C"/>
    <w:rsid w:val="0D8938DD"/>
    <w:rsid w:val="0D901525"/>
    <w:rsid w:val="0D9824B0"/>
    <w:rsid w:val="0DAD5351"/>
    <w:rsid w:val="0E2EDEDF"/>
    <w:rsid w:val="0E620258"/>
    <w:rsid w:val="0E79BF83"/>
    <w:rsid w:val="0E837D0E"/>
    <w:rsid w:val="0EB3A2B9"/>
    <w:rsid w:val="0EC63E56"/>
    <w:rsid w:val="0EE3A7D8"/>
    <w:rsid w:val="0F018252"/>
    <w:rsid w:val="0F0B73FD"/>
    <w:rsid w:val="0F15E457"/>
    <w:rsid w:val="0F221E80"/>
    <w:rsid w:val="0F25093E"/>
    <w:rsid w:val="0F5F3BFC"/>
    <w:rsid w:val="0FD2C404"/>
    <w:rsid w:val="0FE3E384"/>
    <w:rsid w:val="102671FB"/>
    <w:rsid w:val="103B06D1"/>
    <w:rsid w:val="109DB75A"/>
    <w:rsid w:val="10AB338B"/>
    <w:rsid w:val="10AF2F9A"/>
    <w:rsid w:val="10DA5C1C"/>
    <w:rsid w:val="10E14D83"/>
    <w:rsid w:val="10E5E15E"/>
    <w:rsid w:val="117359C2"/>
    <w:rsid w:val="117FB3E5"/>
    <w:rsid w:val="1187254A"/>
    <w:rsid w:val="1198CBC0"/>
    <w:rsid w:val="119D95B8"/>
    <w:rsid w:val="11BFD895"/>
    <w:rsid w:val="11DE9098"/>
    <w:rsid w:val="11F233E7"/>
    <w:rsid w:val="1211B538"/>
    <w:rsid w:val="1222BD3E"/>
    <w:rsid w:val="125CA074"/>
    <w:rsid w:val="1289067E"/>
    <w:rsid w:val="12B7FC3E"/>
    <w:rsid w:val="13115532"/>
    <w:rsid w:val="1399AF79"/>
    <w:rsid w:val="13E62E4C"/>
    <w:rsid w:val="140D3781"/>
    <w:rsid w:val="1446DF66"/>
    <w:rsid w:val="1452D080"/>
    <w:rsid w:val="1477A40E"/>
    <w:rsid w:val="152211CC"/>
    <w:rsid w:val="15614E6C"/>
    <w:rsid w:val="15ADCD3F"/>
    <w:rsid w:val="15E9113B"/>
    <w:rsid w:val="15FA4C12"/>
    <w:rsid w:val="160E179A"/>
    <w:rsid w:val="162CA764"/>
    <w:rsid w:val="1651858A"/>
    <w:rsid w:val="166BAA06"/>
    <w:rsid w:val="167A86FD"/>
    <w:rsid w:val="16AA79D7"/>
    <w:rsid w:val="17332860"/>
    <w:rsid w:val="17E85DBD"/>
    <w:rsid w:val="17FB2C2B"/>
    <w:rsid w:val="17FBCE3B"/>
    <w:rsid w:val="1820A1C9"/>
    <w:rsid w:val="186598B8"/>
    <w:rsid w:val="1867CE5F"/>
    <w:rsid w:val="186C574E"/>
    <w:rsid w:val="18F94421"/>
    <w:rsid w:val="195DBC61"/>
    <w:rsid w:val="198AB9E3"/>
    <w:rsid w:val="19920EF6"/>
    <w:rsid w:val="199BC1E9"/>
    <w:rsid w:val="19E840BC"/>
    <w:rsid w:val="19EBEC4A"/>
    <w:rsid w:val="1A040367"/>
    <w:rsid w:val="1A2181E2"/>
    <w:rsid w:val="1A222541"/>
    <w:rsid w:val="1A342912"/>
    <w:rsid w:val="1A34BF8F"/>
    <w:rsid w:val="1A430609"/>
    <w:rsid w:val="1A470218"/>
    <w:rsid w:val="1A5AFF76"/>
    <w:rsid w:val="1A5EFB85"/>
    <w:rsid w:val="1A957929"/>
    <w:rsid w:val="1AB399B4"/>
    <w:rsid w:val="1AFDED78"/>
    <w:rsid w:val="1B1D6EC9"/>
    <w:rsid w:val="1B316C27"/>
    <w:rsid w:val="1B53CFCA"/>
    <w:rsid w:val="1B8D06A9"/>
    <w:rsid w:val="1BAD4561"/>
    <w:rsid w:val="1BBEEA10"/>
    <w:rsid w:val="1BCBD52B"/>
    <w:rsid w:val="1BFD5B9C"/>
    <w:rsid w:val="1C49DA6F"/>
    <w:rsid w:val="1C5B1546"/>
    <w:rsid w:val="1C5D4AED"/>
    <w:rsid w:val="1C6A31F0"/>
    <w:rsid w:val="1C845571"/>
    <w:rsid w:val="1CA79419"/>
    <w:rsid w:val="1CB6735A"/>
    <w:rsid w:val="1CEC8B08"/>
    <w:rsid w:val="1CEEC0AF"/>
    <w:rsid w:val="1D0E4200"/>
    <w:rsid w:val="1D12F42E"/>
    <w:rsid w:val="1D199322"/>
    <w:rsid w:val="1D204720"/>
    <w:rsid w:val="1D55D48C"/>
    <w:rsid w:val="1D947287"/>
    <w:rsid w:val="1DA7897C"/>
    <w:rsid w:val="1DB7B12F"/>
    <w:rsid w:val="1E11AC33"/>
    <w:rsid w:val="1E2025D2"/>
    <w:rsid w:val="1E237E82"/>
    <w:rsid w:val="1E6F330C"/>
    <w:rsid w:val="1EA87432"/>
    <w:rsid w:val="1EBBB1DF"/>
    <w:rsid w:val="1F0830B2"/>
    <w:rsid w:val="1F26E8B5"/>
    <w:rsid w:val="1F3A8C04"/>
    <w:rsid w:val="1F5A0D55"/>
    <w:rsid w:val="1FD4EBBF"/>
    <w:rsid w:val="1FE0D30A"/>
    <w:rsid w:val="1FE62547"/>
    <w:rsid w:val="1FE7B8DE"/>
    <w:rsid w:val="20771775"/>
    <w:rsid w:val="20BC91F8"/>
    <w:rsid w:val="20DB5430"/>
    <w:rsid w:val="20E1E1A7"/>
    <w:rsid w:val="20E43D3D"/>
    <w:rsid w:val="213B394C"/>
    <w:rsid w:val="214C3362"/>
    <w:rsid w:val="21558F9E"/>
    <w:rsid w:val="219B289D"/>
    <w:rsid w:val="21BAA9EE"/>
    <w:rsid w:val="21D66201"/>
    <w:rsid w:val="21DA2B3F"/>
    <w:rsid w:val="21EC305F"/>
    <w:rsid w:val="21F224AC"/>
    <w:rsid w:val="2228E108"/>
    <w:rsid w:val="222C9E5F"/>
    <w:rsid w:val="22C56934"/>
    <w:rsid w:val="22D76E54"/>
    <w:rsid w:val="22DD9572"/>
    <w:rsid w:val="22EF67C1"/>
    <w:rsid w:val="2303CBDE"/>
    <w:rsid w:val="23316958"/>
    <w:rsid w:val="23566FB7"/>
    <w:rsid w:val="238B987C"/>
    <w:rsid w:val="2399D30F"/>
    <w:rsid w:val="23A3357F"/>
    <w:rsid w:val="23B8A292"/>
    <w:rsid w:val="23EC6DD6"/>
    <w:rsid w:val="24004F74"/>
    <w:rsid w:val="24067543"/>
    <w:rsid w:val="246D564F"/>
    <w:rsid w:val="2477C8C1"/>
    <w:rsid w:val="24BD60A3"/>
    <w:rsid w:val="251EB0BA"/>
    <w:rsid w:val="2590031B"/>
    <w:rsid w:val="2592FFF5"/>
    <w:rsid w:val="25ADF0D5"/>
    <w:rsid w:val="25BC41E6"/>
    <w:rsid w:val="25DAF8EF"/>
    <w:rsid w:val="25DC81EE"/>
    <w:rsid w:val="26419C3E"/>
    <w:rsid w:val="26D31200"/>
    <w:rsid w:val="26DA6713"/>
    <w:rsid w:val="26EB0B6D"/>
    <w:rsid w:val="26F9D26F"/>
    <w:rsid w:val="2742D0CA"/>
    <w:rsid w:val="2767D9A4"/>
    <w:rsid w:val="2769D9FF"/>
    <w:rsid w:val="27733432"/>
    <w:rsid w:val="277D17AC"/>
    <w:rsid w:val="27994985"/>
    <w:rsid w:val="27A753A2"/>
    <w:rsid w:val="27B46C7B"/>
    <w:rsid w:val="27DDD146"/>
    <w:rsid w:val="27E12C94"/>
    <w:rsid w:val="27FBF1D1"/>
    <w:rsid w:val="282C7B28"/>
    <w:rsid w:val="2862E36F"/>
    <w:rsid w:val="28665E5E"/>
    <w:rsid w:val="286ED7C9"/>
    <w:rsid w:val="2878B5A1"/>
    <w:rsid w:val="28814C28"/>
    <w:rsid w:val="2891700F"/>
    <w:rsid w:val="28D3C097"/>
    <w:rsid w:val="290DA35A"/>
    <w:rsid w:val="293519E6"/>
    <w:rsid w:val="297E025D"/>
    <w:rsid w:val="29A5A30A"/>
    <w:rsid w:val="29CB18A8"/>
    <w:rsid w:val="29EFEC36"/>
    <w:rsid w:val="29F0C266"/>
    <w:rsid w:val="29FBEB76"/>
    <w:rsid w:val="2A569A1D"/>
    <w:rsid w:val="2A9569EE"/>
    <w:rsid w:val="2A97C7CE"/>
    <w:rsid w:val="2AAC0295"/>
    <w:rsid w:val="2B00094C"/>
    <w:rsid w:val="2B53DD32"/>
    <w:rsid w:val="2B615963"/>
    <w:rsid w:val="2B6B0C56"/>
    <w:rsid w:val="2B735E83"/>
    <w:rsid w:val="2B7F79EE"/>
    <w:rsid w:val="2B9E97E7"/>
    <w:rsid w:val="2BB00345"/>
    <w:rsid w:val="2C1A1712"/>
    <w:rsid w:val="2C3BC223"/>
    <w:rsid w:val="2C700A20"/>
    <w:rsid w:val="2CA03A63"/>
    <w:rsid w:val="2CA9BA85"/>
    <w:rsid w:val="2CC6B5AC"/>
    <w:rsid w:val="2CE75C61"/>
    <w:rsid w:val="2D172851"/>
    <w:rsid w:val="2D31DC14"/>
    <w:rsid w:val="2D60A5E5"/>
    <w:rsid w:val="2D76A714"/>
    <w:rsid w:val="2E04EA15"/>
    <w:rsid w:val="2E2A5FB3"/>
    <w:rsid w:val="2E520AF8"/>
    <w:rsid w:val="2EBB29EA"/>
    <w:rsid w:val="2EF70CC1"/>
    <w:rsid w:val="2F03020B"/>
    <w:rsid w:val="2F74F67C"/>
    <w:rsid w:val="2F9477CD"/>
    <w:rsid w:val="2FFA50D3"/>
    <w:rsid w:val="302B3FCC"/>
    <w:rsid w:val="3037BFDE"/>
    <w:rsid w:val="303DE6FC"/>
    <w:rsid w:val="3041A4A7"/>
    <w:rsid w:val="30826436"/>
    <w:rsid w:val="308AFC4C"/>
    <w:rsid w:val="309F3713"/>
    <w:rsid w:val="30A0F4FB"/>
    <w:rsid w:val="30E22B2C"/>
    <w:rsid w:val="31268C06"/>
    <w:rsid w:val="31562273"/>
    <w:rsid w:val="31A44CDD"/>
    <w:rsid w:val="31B7034B"/>
    <w:rsid w:val="3205B8C0"/>
    <w:rsid w:val="32539859"/>
    <w:rsid w:val="3264D330"/>
    <w:rsid w:val="32790DF7"/>
    <w:rsid w:val="3324DA0B"/>
    <w:rsid w:val="3389F45B"/>
    <w:rsid w:val="33A35915"/>
    <w:rsid w:val="33D43D87"/>
    <w:rsid w:val="33E8AB73"/>
    <w:rsid w:val="33FCB995"/>
    <w:rsid w:val="33FD4992"/>
    <w:rsid w:val="340145A1"/>
    <w:rsid w:val="342C7223"/>
    <w:rsid w:val="3433638A"/>
    <w:rsid w:val="348B28E7"/>
    <w:rsid w:val="34A1F6AF"/>
    <w:rsid w:val="34FAC509"/>
    <w:rsid w:val="3538DB70"/>
    <w:rsid w:val="354449EE"/>
    <w:rsid w:val="3549A6C3"/>
    <w:rsid w:val="35600106"/>
    <w:rsid w:val="3574D345"/>
    <w:rsid w:val="35789C83"/>
    <w:rsid w:val="35C26CF5"/>
    <w:rsid w:val="35DD14C3"/>
    <w:rsid w:val="35DF9D32"/>
    <w:rsid w:val="35EF19E3"/>
    <w:rsid w:val="35F3AD6A"/>
    <w:rsid w:val="35F54101"/>
    <w:rsid w:val="362E5B3D"/>
    <w:rsid w:val="368CDE35"/>
    <w:rsid w:val="36E1DFBC"/>
    <w:rsid w:val="36EBC580"/>
    <w:rsid w:val="36EDFB27"/>
    <w:rsid w:val="36F34BE9"/>
    <w:rsid w:val="36F68025"/>
    <w:rsid w:val="36F87863"/>
    <w:rsid w:val="370A6970"/>
    <w:rsid w:val="371370C5"/>
    <w:rsid w:val="37384453"/>
    <w:rsid w:val="37A4E687"/>
    <w:rsid w:val="37E01FEB"/>
    <w:rsid w:val="37F5EE49"/>
    <w:rsid w:val="382CA561"/>
    <w:rsid w:val="38C7DD64"/>
    <w:rsid w:val="38DF705D"/>
    <w:rsid w:val="38FA0DB7"/>
    <w:rsid w:val="38FF4CC9"/>
    <w:rsid w:val="393B2742"/>
    <w:rsid w:val="397EBD6B"/>
    <w:rsid w:val="39841A40"/>
    <w:rsid w:val="39BDC00D"/>
    <w:rsid w:val="39CC9D04"/>
    <w:rsid w:val="39DDD7DB"/>
    <w:rsid w:val="3A1B20F7"/>
    <w:rsid w:val="3A2EAEE4"/>
    <w:rsid w:val="3A2FB47E"/>
    <w:rsid w:val="3ADCD334"/>
    <w:rsid w:val="3AE377B5"/>
    <w:rsid w:val="3B02F906"/>
    <w:rsid w:val="3B3A73C4"/>
    <w:rsid w:val="3B47EFF5"/>
    <w:rsid w:val="3B4DE442"/>
    <w:rsid w:val="3B4F2758"/>
    <w:rsid w:val="3B946EC8"/>
    <w:rsid w:val="3BC143F1"/>
    <w:rsid w:val="3BD73AA8"/>
    <w:rsid w:val="3BDF5A04"/>
    <w:rsid w:val="3C3DDDF7"/>
    <w:rsid w:val="3C4B5A28"/>
    <w:rsid w:val="3C77F452"/>
    <w:rsid w:val="3CABB9CA"/>
    <w:rsid w:val="3CB86252"/>
    <w:rsid w:val="3CDCCFEA"/>
    <w:rsid w:val="3CE0CD48"/>
    <w:rsid w:val="3CE424FD"/>
    <w:rsid w:val="3D000FE1"/>
    <w:rsid w:val="3D092B5C"/>
    <w:rsid w:val="3D21ECB5"/>
    <w:rsid w:val="3D3A56C3"/>
    <w:rsid w:val="3D863F19"/>
    <w:rsid w:val="3DB1118C"/>
    <w:rsid w:val="3DE78F30"/>
    <w:rsid w:val="3E05AFBB"/>
    <w:rsid w:val="3E19EBD1"/>
    <w:rsid w:val="3E64CA2B"/>
    <w:rsid w:val="3E774CFD"/>
    <w:rsid w:val="3E83822E"/>
    <w:rsid w:val="3EBDFBE1"/>
    <w:rsid w:val="3ED16C5F"/>
    <w:rsid w:val="3F2FF052"/>
    <w:rsid w:val="3F3F5C3A"/>
    <w:rsid w:val="3F840190"/>
    <w:rsid w:val="3F9BBDA5"/>
    <w:rsid w:val="3F9BF076"/>
    <w:rsid w:val="3FAF60F4"/>
    <w:rsid w:val="3FF5496A"/>
    <w:rsid w:val="3FF95CAF"/>
    <w:rsid w:val="40605807"/>
    <w:rsid w:val="40785174"/>
    <w:rsid w:val="409F13C5"/>
    <w:rsid w:val="409F27D8"/>
    <w:rsid w:val="40BD4863"/>
    <w:rsid w:val="4109C736"/>
    <w:rsid w:val="411FD1F1"/>
    <w:rsid w:val="41693335"/>
    <w:rsid w:val="4174CA40"/>
    <w:rsid w:val="41759489"/>
    <w:rsid w:val="4175C75A"/>
    <w:rsid w:val="417BBBA7"/>
    <w:rsid w:val="418937D8"/>
    <w:rsid w:val="4221936E"/>
    <w:rsid w:val="422271DB"/>
    <w:rsid w:val="422B5CE0"/>
    <w:rsid w:val="423959F9"/>
    <w:rsid w:val="4245800D"/>
    <w:rsid w:val="425A46B9"/>
    <w:rsid w:val="426D2A46"/>
    <w:rsid w:val="428CA20B"/>
    <w:rsid w:val="4293F71E"/>
    <w:rsid w:val="42E71629"/>
    <w:rsid w:val="42F11A4B"/>
    <w:rsid w:val="4342EC78"/>
    <w:rsid w:val="43630EBC"/>
    <w:rsid w:val="43646F82"/>
    <w:rsid w:val="439697E6"/>
    <w:rsid w:val="439FEFDB"/>
    <w:rsid w:val="43A40AEB"/>
    <w:rsid w:val="43C59F9C"/>
    <w:rsid w:val="43CCF904"/>
    <w:rsid w:val="44365344"/>
    <w:rsid w:val="445B5B1E"/>
    <w:rsid w:val="445BC8E2"/>
    <w:rsid w:val="445EA04C"/>
    <w:rsid w:val="44A7A5A5"/>
    <w:rsid w:val="44ED3EA4"/>
    <w:rsid w:val="44FF43C4"/>
    <w:rsid w:val="4507319E"/>
    <w:rsid w:val="450CBFF5"/>
    <w:rsid w:val="453E4666"/>
    <w:rsid w:val="45781BBD"/>
    <w:rsid w:val="45929C22"/>
    <w:rsid w:val="45AF3DBD"/>
    <w:rsid w:val="45FAF491"/>
    <w:rsid w:val="46040EBD"/>
    <w:rsid w:val="4634FDB6"/>
    <w:rsid w:val="46359FC6"/>
    <w:rsid w:val="46417DC8"/>
    <w:rsid w:val="46483B63"/>
    <w:rsid w:val="4678B9DB"/>
    <w:rsid w:val="46837F5F"/>
    <w:rsid w:val="46A8F4FD"/>
    <w:rsid w:val="46BC20B2"/>
    <w:rsid w:val="46C71588"/>
    <w:rsid w:val="46CC725D"/>
    <w:rsid w:val="46EBE916"/>
    <w:rsid w:val="4714F521"/>
    <w:rsid w:val="473E5D85"/>
    <w:rsid w:val="4744E7FB"/>
    <w:rsid w:val="47588B4A"/>
    <w:rsid w:val="47744262"/>
    <w:rsid w:val="47A7A5BA"/>
    <w:rsid w:val="47ABE60D"/>
    <w:rsid w:val="480F76AA"/>
    <w:rsid w:val="48414DAF"/>
    <w:rsid w:val="485D5643"/>
    <w:rsid w:val="486E911A"/>
    <w:rsid w:val="4894BCEE"/>
    <w:rsid w:val="48963C5F"/>
    <w:rsid w:val="48BB0FED"/>
    <w:rsid w:val="48E6DF02"/>
    <w:rsid w:val="48F4C052"/>
    <w:rsid w:val="49079958"/>
    <w:rsid w:val="495BD42F"/>
    <w:rsid w:val="4962EB85"/>
    <w:rsid w:val="4993B245"/>
    <w:rsid w:val="49A5B765"/>
    <w:rsid w:val="49CB2D03"/>
    <w:rsid w:val="4A0B2D13"/>
    <w:rsid w:val="4A36300D"/>
    <w:rsid w:val="4A5CA2C5"/>
    <w:rsid w:val="4A9E718B"/>
    <w:rsid w:val="4ABC9216"/>
    <w:rsid w:val="4ABD839D"/>
    <w:rsid w:val="4ADCE997"/>
    <w:rsid w:val="4AE2F93B"/>
    <w:rsid w:val="4AE34BD7"/>
    <w:rsid w:val="4AF969A9"/>
    <w:rsid w:val="4B2FE74D"/>
    <w:rsid w:val="4B4E07D8"/>
    <w:rsid w:val="4B7E912F"/>
    <w:rsid w:val="4BE4DA6F"/>
    <w:rsid w:val="4BFCD3DC"/>
    <w:rsid w:val="4BFE735A"/>
    <w:rsid w:val="4C52D2D1"/>
    <w:rsid w:val="4C6D2923"/>
    <w:rsid w:val="4CAF7267"/>
    <w:rsid w:val="4CB23A0D"/>
    <w:rsid w:val="4CC8F771"/>
    <w:rsid w:val="4CD92947"/>
    <w:rsid w:val="4CF7B911"/>
    <w:rsid w:val="4CFA7318"/>
    <w:rsid w:val="4D12C599"/>
    <w:rsid w:val="4D1D2EAF"/>
    <w:rsid w:val="4D260ED9"/>
    <w:rsid w:val="4D2DA9C4"/>
    <w:rsid w:val="4D690B72"/>
    <w:rsid w:val="4DAEA471"/>
    <w:rsid w:val="4DC0A991"/>
    <w:rsid w:val="4DE77FF5"/>
    <w:rsid w:val="4DECDE19"/>
    <w:rsid w:val="4DEDA713"/>
    <w:rsid w:val="4E521F53"/>
    <w:rsid w:val="4E7A635F"/>
    <w:rsid w:val="4E8A6F46"/>
    <w:rsid w:val="4EB36F6A"/>
    <w:rsid w:val="4EC5748A"/>
    <w:rsid w:val="4ED2F0BB"/>
    <w:rsid w:val="4F02194C"/>
    <w:rsid w:val="4F09A130"/>
    <w:rsid w:val="4F44E52C"/>
    <w:rsid w:val="4F562003"/>
    <w:rsid w:val="4F5E0ED8"/>
    <w:rsid w:val="4F7EBCCF"/>
    <w:rsid w:val="4F8DD82A"/>
    <w:rsid w:val="4FAD4EE3"/>
    <w:rsid w:val="4FAD597B"/>
    <w:rsid w:val="4FD65AEE"/>
    <w:rsid w:val="4FEABCF3"/>
    <w:rsid w:val="5065F41F"/>
    <w:rsid w:val="5096F941"/>
    <w:rsid w:val="50B0C3AE"/>
    <w:rsid w:val="50C0381D"/>
    <w:rsid w:val="50C58A5A"/>
    <w:rsid w:val="50C6935B"/>
    <w:rsid w:val="5155D512"/>
    <w:rsid w:val="5157001C"/>
    <w:rsid w:val="51A37EEF"/>
    <w:rsid w:val="51E917EE"/>
    <w:rsid w:val="52479BE1"/>
    <w:rsid w:val="52551812"/>
    <w:rsid w:val="529F6BD6"/>
    <w:rsid w:val="52B36934"/>
    <w:rsid w:val="52C70C83"/>
    <w:rsid w:val="52D48813"/>
    <w:rsid w:val="52E68DD4"/>
    <w:rsid w:val="52FE4BF0"/>
    <w:rsid w:val="5314BB95"/>
    <w:rsid w:val="534414AD"/>
    <w:rsid w:val="534C66DA"/>
    <w:rsid w:val="537DF7E3"/>
    <w:rsid w:val="5389D5E5"/>
    <w:rsid w:val="538FFD03"/>
    <w:rsid w:val="53909380"/>
    <w:rsid w:val="53A2CB71"/>
    <w:rsid w:val="53A45F08"/>
    <w:rsid w:val="53B6D367"/>
    <w:rsid w:val="53CBD77C"/>
    <w:rsid w:val="53DD1253"/>
    <w:rsid w:val="540F6DA5"/>
    <w:rsid w:val="54344133"/>
    <w:rsid w:val="5435D4CA"/>
    <w:rsid w:val="54523985"/>
    <w:rsid w:val="5461494D"/>
    <w:rsid w:val="5488B729"/>
    <w:rsid w:val="553FCBDF"/>
    <w:rsid w:val="5557CEC7"/>
    <w:rsid w:val="55A5AE60"/>
    <w:rsid w:val="55ABA2AD"/>
    <w:rsid w:val="55B6E937"/>
    <w:rsid w:val="55B91EDE"/>
    <w:rsid w:val="5609CDE0"/>
    <w:rsid w:val="564F1D8F"/>
    <w:rsid w:val="566A15F1"/>
    <w:rsid w:val="56B097F7"/>
    <w:rsid w:val="56DC0A62"/>
    <w:rsid w:val="56EE0F82"/>
    <w:rsid w:val="56F7C275"/>
    <w:rsid w:val="5706DCD5"/>
    <w:rsid w:val="57210151"/>
    <w:rsid w:val="573CB964"/>
    <w:rsid w:val="574F5F99"/>
    <w:rsid w:val="57CC5AC8"/>
    <w:rsid w:val="57FDD2DD"/>
    <w:rsid w:val="58064AF9"/>
    <w:rsid w:val="581785D0"/>
    <w:rsid w:val="582B5158"/>
    <w:rsid w:val="583D1A2C"/>
    <w:rsid w:val="5841C1C6"/>
    <w:rsid w:val="5849E122"/>
    <w:rsid w:val="58965FF5"/>
    <w:rsid w:val="589BBCCA"/>
    <w:rsid w:val="58C6E94C"/>
    <w:rsid w:val="58E23CB8"/>
    <w:rsid w:val="591E1731"/>
    <w:rsid w:val="592F2ACA"/>
    <w:rsid w:val="59592957"/>
    <w:rsid w:val="5959FD3D"/>
    <w:rsid w:val="59AE9B6C"/>
    <w:rsid w:val="59CE1CBD"/>
    <w:rsid w:val="5A2290A3"/>
    <w:rsid w:val="5A26A8D8"/>
    <w:rsid w:val="5A31CCFE"/>
    <w:rsid w:val="5A33F5C3"/>
    <w:rsid w:val="5A3DDB87"/>
    <w:rsid w:val="5A40112E"/>
    <w:rsid w:val="5A48962C"/>
    <w:rsid w:val="5A6586CC"/>
    <w:rsid w:val="5A85F9A4"/>
    <w:rsid w:val="5AA70A99"/>
    <w:rsid w:val="5AB4A237"/>
    <w:rsid w:val="5AF7EE15"/>
    <w:rsid w:val="5B15B5E0"/>
    <w:rsid w:val="5B167DDF"/>
    <w:rsid w:val="5B17DEA5"/>
    <w:rsid w:val="5B480450"/>
    <w:rsid w:val="5B8963D7"/>
    <w:rsid w:val="5BF5DDC1"/>
    <w:rsid w:val="5C0DCCA7"/>
    <w:rsid w:val="5C3EBBA0"/>
    <w:rsid w:val="5C4B3BB2"/>
    <w:rsid w:val="5C507298"/>
    <w:rsid w:val="5C5162D0"/>
    <w:rsid w:val="5C51F94D"/>
    <w:rsid w:val="5C8D3D49"/>
    <w:rsid w:val="5CAC310A"/>
    <w:rsid w:val="5CB243A8"/>
    <w:rsid w:val="5CC94B8E"/>
    <w:rsid w:val="5CD0D372"/>
    <w:rsid w:val="5CEAF6F3"/>
    <w:rsid w:val="5CF5A700"/>
    <w:rsid w:val="5CF5B198"/>
    <w:rsid w:val="5D1EB30B"/>
    <w:rsid w:val="5D2FEDE2"/>
    <w:rsid w:val="5D3C4805"/>
    <w:rsid w:val="5D4EA5E5"/>
    <w:rsid w:val="5D834909"/>
    <w:rsid w:val="5D8EE35E"/>
    <w:rsid w:val="5DDF515E"/>
    <w:rsid w:val="5E0DE277"/>
    <w:rsid w:val="5E193494"/>
    <w:rsid w:val="5E816A7F"/>
    <w:rsid w:val="5E9A05FC"/>
    <w:rsid w:val="5E9FFA49"/>
    <w:rsid w:val="5ED151A2"/>
    <w:rsid w:val="5EFC85FE"/>
    <w:rsid w:val="5EFE7E3C"/>
    <w:rsid w:val="5F1DFF8D"/>
    <w:rsid w:val="5F36CCE0"/>
    <w:rsid w:val="5F9D702F"/>
    <w:rsid w:val="5FAF754F"/>
    <w:rsid w:val="602142D6"/>
    <w:rsid w:val="602EE5F1"/>
    <w:rsid w:val="60916CDD"/>
    <w:rsid w:val="60ECB725"/>
    <w:rsid w:val="6133235A"/>
    <w:rsid w:val="615D2297"/>
    <w:rsid w:val="61667232"/>
    <w:rsid w:val="61761D85"/>
    <w:rsid w:val="61DD2019"/>
    <w:rsid w:val="61EA6979"/>
    <w:rsid w:val="62035F05"/>
    <w:rsid w:val="621011E8"/>
    <w:rsid w:val="6240CE10"/>
    <w:rsid w:val="62820659"/>
    <w:rsid w:val="62EE067D"/>
    <w:rsid w:val="630176FB"/>
    <w:rsid w:val="6320F84C"/>
    <w:rsid w:val="634BC027"/>
    <w:rsid w:val="63866DFA"/>
    <w:rsid w:val="63B26E0E"/>
    <w:rsid w:val="63C845F8"/>
    <w:rsid w:val="645BDD3D"/>
    <w:rsid w:val="6469596E"/>
    <w:rsid w:val="64C7AA90"/>
    <w:rsid w:val="64CDD1AE"/>
    <w:rsid w:val="64DCAEA5"/>
    <w:rsid w:val="64EE1D9C"/>
    <w:rsid w:val="65022443"/>
    <w:rsid w:val="65135F1A"/>
    <w:rsid w:val="65526E9E"/>
    <w:rsid w:val="6573A975"/>
    <w:rsid w:val="65932AC6"/>
    <w:rsid w:val="65DEB812"/>
    <w:rsid w:val="65E60D25"/>
    <w:rsid w:val="66025459"/>
    <w:rsid w:val="66058E76"/>
    <w:rsid w:val="6684FF18"/>
    <w:rsid w:val="668FAF25"/>
    <w:rsid w:val="66A0B72B"/>
    <w:rsid w:val="66A2555A"/>
    <w:rsid w:val="66A7A540"/>
    <w:rsid w:val="66E5AE1A"/>
    <w:rsid w:val="66F6F389"/>
    <w:rsid w:val="6775EE31"/>
    <w:rsid w:val="677C4DE0"/>
    <w:rsid w:val="67969787"/>
    <w:rsid w:val="67A1C37E"/>
    <w:rsid w:val="67ADDEE9"/>
    <w:rsid w:val="67B9BCEB"/>
    <w:rsid w:val="67BFE409"/>
    <w:rsid w:val="67DF655A"/>
    <w:rsid w:val="67ED15AB"/>
    <w:rsid w:val="681F529A"/>
    <w:rsid w:val="685159CB"/>
    <w:rsid w:val="685ED5FC"/>
    <w:rsid w:val="68905C6D"/>
    <w:rsid w:val="689650BA"/>
    <w:rsid w:val="68D43053"/>
    <w:rsid w:val="691CA730"/>
    <w:rsid w:val="694DD297"/>
    <w:rsid w:val="695624C4"/>
    <w:rsid w:val="69699542"/>
    <w:rsid w:val="6987B5CD"/>
    <w:rsid w:val="699393CF"/>
    <w:rsid w:val="6999BAED"/>
    <w:rsid w:val="69C0F747"/>
    <w:rsid w:val="69CE9C7A"/>
    <w:rsid w:val="69D39290"/>
    <w:rsid w:val="69D59566"/>
    <w:rsid w:val="69E6D03D"/>
    <w:rsid w:val="69E9F76B"/>
    <w:rsid w:val="6A192B8F"/>
    <w:rsid w:val="6A1E8864"/>
    <w:rsid w:val="6A378C27"/>
    <w:rsid w:val="6A598EF7"/>
    <w:rsid w:val="6A670B28"/>
    <w:rsid w:val="6ADBF4F1"/>
    <w:rsid w:val="6B5D5F20"/>
    <w:rsid w:val="6B618CB1"/>
    <w:rsid w:val="6B9201F5"/>
    <w:rsid w:val="6B9A6835"/>
    <w:rsid w:val="6BAF6C4A"/>
    <w:rsid w:val="6BC0A721"/>
    <w:rsid w:val="6C0D25F4"/>
    <w:rsid w:val="6C148B45"/>
    <w:rsid w:val="6C36DFA5"/>
    <w:rsid w:val="6C395A28"/>
    <w:rsid w:val="6C58DB79"/>
    <w:rsid w:val="6C7F24FD"/>
    <w:rsid w:val="6C80ADFC"/>
    <w:rsid w:val="6CB69FBB"/>
    <w:rsid w:val="6CE5C84C"/>
    <w:rsid w:val="6D090992"/>
    <w:rsid w:val="6D3CC45B"/>
    <w:rsid w:val="6D7116F0"/>
    <w:rsid w:val="6D8F377B"/>
    <w:rsid w:val="6DAFA0D8"/>
    <w:rsid w:val="6DB60DDF"/>
    <w:rsid w:val="6DD4C4E7"/>
    <w:rsid w:val="6DE6FCD8"/>
    <w:rsid w:val="6E2143BA"/>
    <w:rsid w:val="6E337BAB"/>
    <w:rsid w:val="6E350F42"/>
    <w:rsid w:val="6E549093"/>
    <w:rsid w:val="6EBBD4F7"/>
    <w:rsid w:val="6F36F076"/>
    <w:rsid w:val="6F5114F2"/>
    <w:rsid w:val="6F586A05"/>
    <w:rsid w:val="6F9D60F4"/>
    <w:rsid w:val="6FA642EE"/>
    <w:rsid w:val="6FBF3F2A"/>
    <w:rsid w:val="6FFB1A9E"/>
    <w:rsid w:val="701D6A5D"/>
    <w:rsid w:val="702ED6B6"/>
    <w:rsid w:val="703DB3AD"/>
    <w:rsid w:val="7049CF18"/>
    <w:rsid w:val="70A0CB27"/>
    <w:rsid w:val="70F9804D"/>
    <w:rsid w:val="7112BF98"/>
    <w:rsid w:val="71203BC9"/>
    <w:rsid w:val="71258E06"/>
    <w:rsid w:val="71487811"/>
    <w:rsid w:val="71B1B18B"/>
    <w:rsid w:val="71C22EFB"/>
    <w:rsid w:val="71D5200B"/>
    <w:rsid w:val="71EEE67A"/>
    <w:rsid w:val="71FBFAB7"/>
    <w:rsid w:val="720158DB"/>
    <w:rsid w:val="72178A91"/>
    <w:rsid w:val="725B20BA"/>
    <w:rsid w:val="725BB737"/>
    <w:rsid w:val="7296FB33"/>
    <w:rsid w:val="72A8360A"/>
    <w:rsid w:val="72BC0192"/>
    <w:rsid w:val="72DB5BF9"/>
    <w:rsid w:val="731993FE"/>
    <w:rsid w:val="732332DE"/>
    <w:rsid w:val="732870F5"/>
    <w:rsid w:val="733CD2FA"/>
    <w:rsid w:val="735863CF"/>
    <w:rsid w:val="736C071E"/>
    <w:rsid w:val="73BA308D"/>
    <w:rsid w:val="7402D9B5"/>
    <w:rsid w:val="740AD9F0"/>
    <w:rsid w:val="746CCBBC"/>
    <w:rsid w:val="74772C5A"/>
    <w:rsid w:val="74820CEE"/>
    <w:rsid w:val="74A91623"/>
    <w:rsid w:val="74C4A5FD"/>
    <w:rsid w:val="74CE8BC1"/>
    <w:rsid w:val="74F594F6"/>
    <w:rsid w:val="75083C26"/>
    <w:rsid w:val="7527BD77"/>
    <w:rsid w:val="75408ACA"/>
    <w:rsid w:val="7599B1E8"/>
    <w:rsid w:val="75A72E19"/>
    <w:rsid w:val="75AD5686"/>
    <w:rsid w:val="76385467"/>
    <w:rsid w:val="7638A3DB"/>
    <w:rsid w:val="7649ABE1"/>
    <w:rsid w:val="76627B7E"/>
    <w:rsid w:val="76962AB4"/>
    <w:rsid w:val="76C32A80"/>
    <w:rsid w:val="76E2A987"/>
    <w:rsid w:val="76ED5994"/>
    <w:rsid w:val="7700A1C8"/>
    <w:rsid w:val="770CE57D"/>
    <w:rsid w:val="771A61AE"/>
    <w:rsid w:val="771DED83"/>
    <w:rsid w:val="772F285A"/>
    <w:rsid w:val="7739D867"/>
    <w:rsid w:val="7742F3E2"/>
    <w:rsid w:val="77436321"/>
    <w:rsid w:val="774B8922"/>
    <w:rsid w:val="776183AC"/>
    <w:rsid w:val="7766E081"/>
    <w:rsid w:val="77A3087F"/>
    <w:rsid w:val="77CB58C1"/>
    <w:rsid w:val="77DF561F"/>
    <w:rsid w:val="77F42763"/>
    <w:rsid w:val="780C53A1"/>
    <w:rsid w:val="78238EAC"/>
    <w:rsid w:val="782E9896"/>
    <w:rsid w:val="783E74ED"/>
    <w:rsid w:val="7886535B"/>
    <w:rsid w:val="78F79196"/>
    <w:rsid w:val="78F7C467"/>
    <w:rsid w:val="7908FF3E"/>
    <w:rsid w:val="790B34E5"/>
    <w:rsid w:val="7962E604"/>
    <w:rsid w:val="799A7500"/>
    <w:rsid w:val="799CAAA7"/>
    <w:rsid w:val="79A13396"/>
    <w:rsid w:val="79FAFBC9"/>
    <w:rsid w:val="7A0122E7"/>
    <w:rsid w:val="7A1FB400"/>
    <w:rsid w:val="7A2E2069"/>
    <w:rsid w:val="7A659B27"/>
    <w:rsid w:val="7AA175A0"/>
    <w:rsid w:val="7AA571AF"/>
    <w:rsid w:val="7AAB981D"/>
    <w:rsid w:val="7ABD6B1C"/>
    <w:rsid w:val="7ABF962B"/>
    <w:rsid w:val="7AD09E31"/>
    <w:rsid w:val="7B21B1DA"/>
    <w:rsid w:val="7B969BA3"/>
    <w:rsid w:val="7BAF9BC7"/>
    <w:rsid w:val="7BB61AAA"/>
    <w:rsid w:val="7BBB8461"/>
    <w:rsid w:val="7BFE12D8"/>
    <w:rsid w:val="7C6C6B9D"/>
    <w:rsid w:val="7C8140D1"/>
    <w:rsid w:val="7C8E585B"/>
    <w:rsid w:val="7CC99958"/>
    <w:rsid w:val="7D8FF18E"/>
    <w:rsid w:val="7DB1A886"/>
    <w:rsid w:val="7DB79CD3"/>
    <w:rsid w:val="7DE92344"/>
    <w:rsid w:val="7DF2D637"/>
    <w:rsid w:val="7E1FBA72"/>
    <w:rsid w:val="7E292C9D"/>
    <w:rsid w:val="7E491295"/>
    <w:rsid w:val="7E6893E6"/>
    <w:rsid w:val="7E8E3DA4"/>
    <w:rsid w:val="7E9A1A57"/>
    <w:rsid w:val="7EA7D03B"/>
    <w:rsid w:val="7F318466"/>
    <w:rsid w:val="7F579081"/>
    <w:rsid w:val="7F5FE2AE"/>
    <w:rsid w:val="7F715AEE"/>
    <w:rsid w:val="7F85584C"/>
    <w:rsid w:val="7F8A849A"/>
    <w:rsid w:val="7F9173B7"/>
    <w:rsid w:val="7F9704AC"/>
    <w:rsid w:val="7F9D51B9"/>
    <w:rsid w:val="7FA378D7"/>
    <w:rsid w:val="7FA40F54"/>
    <w:rsid w:val="7FDF535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4AE1C1A"/>
  <w14:defaultImageDpi w14:val="300"/>
  <w15:chartTrackingRefBased/>
  <w15:docId w15:val="{61CAAFBE-CCAC-440B-B357-BFCC127095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hAnsi="Times New Roman" w:eastAsia="Times New Roman"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uiPriority="39"/>
    <w:lsdException w:name="toc 2" w:uiPriority="39"/>
    <w:lsdException w:name="toc 3" w:uiPriority="39"/>
    <w:lsdException w:name="toc 4" w:uiPriority="39"/>
    <w:lsdException w:name="toc 5" w:uiPriority="0"/>
    <w:lsdException w:name="toc 6" w:uiPriority="0"/>
    <w:lsdException w:name="toc 7" w:uiPriority="0"/>
    <w:lsdException w:name="toc 8" w:uiPriority="0"/>
    <w:lsdException w:name="toc 9" w:uiPriority="0"/>
    <w:lsdException w:name="Normal Indent" w:locked="1" w:semiHidden="1" w:unhideWhenUsed="1"/>
    <w:lsdException w:name="footnote text" w:locked="1" w:semiHidden="1" w:unhideWhenUsed="1"/>
    <w:lsdException w:name="annotation text" w:locked="1" w:semiHidden="1" w:unhideWhenUsed="1"/>
    <w:lsdException w:name="header" w:locked="1" w:uiPriority="0" w:semiHidden="1" w:unhideWhenUsed="1"/>
    <w:lsdException w:name="footer" w:locked="1" w:uiPriority="0" w:semiHidden="1" w:unhideWhenUsed="1"/>
    <w:lsdException w:name="index heading" w:locked="1" w:semiHidden="1" w:unhideWhenUsed="1"/>
    <w:lsdException w:name="caption" w:uiPriority="0" w:qFormat="1"/>
    <w:lsdException w:name="table of figures"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uiPriority="0"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uiPriority="0" w:qFormat="1"/>
    <w:lsdException w:name="Closing" w:locked="1" w:semiHidden="1" w:unhideWhenUsed="1"/>
    <w:lsdException w:name="Signature" w:locked="1" w:semiHidden="1" w:unhideWhenUsed="1"/>
    <w:lsdException w:name="Default Paragraph Font" w:uiPriority="0"/>
    <w:lsdException w:name="Body Text" w:locked="1" w:uiPriority="0"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uiPriority="0"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uiPriority="0" w:qFormat="1"/>
    <w:lsdException w:name="Emphasis" w:uiPriority="0" w:qFormat="1"/>
    <w:lsdException w:name="Document Map"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uiPriority="0"/>
    <w:lsdException w:name="Table Theme" w:locked="1"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uiPriority="71" w:semiHidden="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48F4C052"/>
    <w:pPr>
      <w:spacing w:before="60" w:after="60"/>
      <w:jc w:val="both"/>
    </w:pPr>
    <w:rPr>
      <w:rFonts w:ascii="Times" w:hAnsi="Times"/>
      <w:sz w:val="22"/>
      <w:szCs w:val="22"/>
      <w:lang w:eastAsia="pt-BR"/>
    </w:rPr>
  </w:style>
  <w:style w:type="paragraph" w:styleId="Heading1">
    <w:name w:val="heading 1"/>
    <w:basedOn w:val="Normal"/>
    <w:next w:val="Normal"/>
    <w:link w:val="Heading1Char"/>
    <w:uiPriority w:val="99"/>
    <w:qFormat/>
    <w:rsid w:val="48F4C052"/>
    <w:pPr>
      <w:keepNext/>
      <w:numPr>
        <w:numId w:val="1"/>
      </w:numPr>
      <w:spacing w:before="500" w:after="120"/>
      <w:outlineLvl w:val="0"/>
    </w:pPr>
    <w:rPr>
      <w:rFonts w:ascii="Verdana" w:hAnsi="Verdana"/>
      <w:b/>
      <w:bCs/>
    </w:rPr>
  </w:style>
  <w:style w:type="paragraph" w:styleId="Heading2">
    <w:name w:val="heading 2"/>
    <w:basedOn w:val="Normal"/>
    <w:next w:val="Normal"/>
    <w:link w:val="Heading2Char"/>
    <w:uiPriority w:val="99"/>
    <w:qFormat/>
    <w:rsid w:val="48F4C052"/>
    <w:pPr>
      <w:keepNext/>
      <w:numPr>
        <w:ilvl w:val="1"/>
        <w:numId w:val="1"/>
      </w:numPr>
      <w:spacing w:before="240"/>
      <w:outlineLvl w:val="1"/>
    </w:pPr>
    <w:rPr>
      <w:b/>
      <w:bCs/>
      <w:sz w:val="20"/>
      <w:szCs w:val="20"/>
    </w:rPr>
  </w:style>
  <w:style w:type="paragraph" w:styleId="Heading3">
    <w:name w:val="heading 3"/>
    <w:basedOn w:val="Normal"/>
    <w:next w:val="Normal"/>
    <w:link w:val="Heading3Char"/>
    <w:uiPriority w:val="99"/>
    <w:qFormat/>
    <w:rsid w:val="48F4C052"/>
    <w:pPr>
      <w:keepNext/>
      <w:numPr>
        <w:ilvl w:val="2"/>
        <w:numId w:val="1"/>
      </w:numPr>
      <w:spacing w:before="240"/>
      <w:outlineLvl w:val="2"/>
    </w:pPr>
    <w:rPr>
      <w:b/>
      <w:bCs/>
    </w:rPr>
  </w:style>
  <w:style w:type="paragraph" w:styleId="Heading4">
    <w:name w:val="heading 4"/>
    <w:basedOn w:val="Normal"/>
    <w:next w:val="Normal"/>
    <w:link w:val="Heading4Char"/>
    <w:uiPriority w:val="99"/>
    <w:qFormat/>
    <w:rsid w:val="48F4C052"/>
    <w:pPr>
      <w:keepNext/>
      <w:numPr>
        <w:ilvl w:val="3"/>
        <w:numId w:val="1"/>
      </w:numPr>
      <w:spacing w:before="240"/>
      <w:outlineLvl w:val="3"/>
    </w:pPr>
  </w:style>
  <w:style w:type="paragraph" w:styleId="Heading5">
    <w:name w:val="heading 5"/>
    <w:basedOn w:val="Normal"/>
    <w:next w:val="Normal"/>
    <w:link w:val="Heading5Char"/>
    <w:uiPriority w:val="99"/>
    <w:qFormat/>
    <w:rsid w:val="48F4C052"/>
    <w:pPr>
      <w:numPr>
        <w:ilvl w:val="4"/>
        <w:numId w:val="1"/>
      </w:numPr>
      <w:spacing w:before="240"/>
      <w:outlineLvl w:val="4"/>
    </w:pPr>
    <w:rPr>
      <w:rFonts w:ascii="Arial" w:hAnsi="Arial"/>
    </w:rPr>
  </w:style>
  <w:style w:type="paragraph" w:styleId="Heading6">
    <w:name w:val="heading 6"/>
    <w:basedOn w:val="Normal"/>
    <w:next w:val="Normal"/>
    <w:link w:val="Heading6Char"/>
    <w:uiPriority w:val="99"/>
    <w:qFormat/>
    <w:rsid w:val="48F4C052"/>
    <w:pPr>
      <w:numPr>
        <w:ilvl w:val="5"/>
        <w:numId w:val="1"/>
      </w:numPr>
      <w:spacing w:before="240"/>
      <w:outlineLvl w:val="5"/>
    </w:pPr>
    <w:rPr>
      <w:rFonts w:ascii="Arial" w:hAnsi="Arial"/>
    </w:rPr>
  </w:style>
  <w:style w:type="paragraph" w:styleId="Heading7">
    <w:name w:val="heading 7"/>
    <w:basedOn w:val="Normal"/>
    <w:next w:val="Normal"/>
    <w:link w:val="Heading7Char"/>
    <w:uiPriority w:val="99"/>
    <w:qFormat/>
    <w:rsid w:val="48F4C052"/>
    <w:pPr>
      <w:numPr>
        <w:ilvl w:val="6"/>
        <w:numId w:val="1"/>
      </w:numPr>
      <w:spacing w:before="240"/>
      <w:outlineLvl w:val="6"/>
    </w:pPr>
    <w:rPr>
      <w:rFonts w:ascii="Arial" w:hAnsi="Arial"/>
    </w:rPr>
  </w:style>
  <w:style w:type="paragraph" w:styleId="Heading8">
    <w:name w:val="heading 8"/>
    <w:basedOn w:val="Normal"/>
    <w:next w:val="Normal"/>
    <w:link w:val="Heading8Char"/>
    <w:uiPriority w:val="99"/>
    <w:qFormat/>
    <w:rsid w:val="48F4C052"/>
    <w:pPr>
      <w:numPr>
        <w:ilvl w:val="7"/>
        <w:numId w:val="1"/>
      </w:numPr>
      <w:spacing w:before="240"/>
      <w:outlineLvl w:val="7"/>
    </w:pPr>
    <w:rPr>
      <w:rFonts w:ascii="Arial" w:hAnsi="Arial"/>
      <w:sz w:val="20"/>
      <w:szCs w:val="20"/>
    </w:rPr>
  </w:style>
  <w:style w:type="paragraph" w:styleId="Heading9">
    <w:name w:val="heading 9"/>
    <w:basedOn w:val="Normal"/>
    <w:next w:val="Normal"/>
    <w:link w:val="Heading9Char"/>
    <w:uiPriority w:val="99"/>
    <w:qFormat/>
    <w:rsid w:val="48F4C052"/>
    <w:pPr>
      <w:numPr>
        <w:ilvl w:val="8"/>
        <w:numId w:val="1"/>
      </w:numPr>
      <w:spacing w:before="240"/>
      <w:outlineLvl w:val="8"/>
    </w:pPr>
    <w:rPr>
      <w:rFonts w:ascii="Arial" w:hAnsi="Arial"/>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link w:val="Heading1"/>
    <w:uiPriority w:val="99"/>
    <w:rsid w:val="7112BF98"/>
    <w:rPr>
      <w:rFonts w:ascii="Verdana" w:hAnsi="Verdana"/>
      <w:b/>
      <w:bCs/>
      <w:sz w:val="22"/>
      <w:szCs w:val="22"/>
      <w:lang w:eastAsia="pt-BR"/>
    </w:rPr>
  </w:style>
  <w:style w:type="character" w:styleId="Heading2Char" w:customStyle="1">
    <w:name w:val="Heading 2 Char"/>
    <w:link w:val="Heading2"/>
    <w:uiPriority w:val="99"/>
    <w:rsid w:val="7112BF98"/>
    <w:rPr>
      <w:rFonts w:ascii="Times" w:hAnsi="Times"/>
      <w:b/>
      <w:bCs/>
      <w:lang w:eastAsia="pt-BR"/>
    </w:rPr>
  </w:style>
  <w:style w:type="character" w:styleId="Heading3Char" w:customStyle="1">
    <w:name w:val="Heading 3 Char"/>
    <w:link w:val="Heading3"/>
    <w:uiPriority w:val="99"/>
    <w:rsid w:val="7112BF98"/>
    <w:rPr>
      <w:rFonts w:ascii="Times" w:hAnsi="Times"/>
      <w:b/>
      <w:bCs/>
      <w:sz w:val="22"/>
      <w:szCs w:val="22"/>
      <w:lang w:eastAsia="pt-BR"/>
    </w:rPr>
  </w:style>
  <w:style w:type="character" w:styleId="Heading4Char" w:customStyle="1">
    <w:name w:val="Heading 4 Char"/>
    <w:link w:val="Heading4"/>
    <w:uiPriority w:val="99"/>
    <w:rsid w:val="7112BF98"/>
    <w:rPr>
      <w:rFonts w:ascii="Times" w:hAnsi="Times"/>
      <w:sz w:val="22"/>
      <w:szCs w:val="22"/>
      <w:lang w:eastAsia="pt-BR"/>
    </w:rPr>
  </w:style>
  <w:style w:type="character" w:styleId="Heading5Char" w:customStyle="1">
    <w:name w:val="Heading 5 Char"/>
    <w:link w:val="Heading5"/>
    <w:uiPriority w:val="99"/>
    <w:rsid w:val="7112BF98"/>
    <w:rPr>
      <w:rFonts w:ascii="Arial" w:hAnsi="Arial"/>
      <w:sz w:val="22"/>
      <w:szCs w:val="22"/>
      <w:lang w:eastAsia="pt-BR"/>
    </w:rPr>
  </w:style>
  <w:style w:type="character" w:styleId="Heading6Char" w:customStyle="1">
    <w:name w:val="Heading 6 Char"/>
    <w:link w:val="Heading6"/>
    <w:uiPriority w:val="99"/>
    <w:rsid w:val="7112BF98"/>
    <w:rPr>
      <w:rFonts w:ascii="Arial" w:hAnsi="Arial"/>
      <w:sz w:val="22"/>
      <w:szCs w:val="22"/>
      <w:lang w:eastAsia="pt-BR"/>
    </w:rPr>
  </w:style>
  <w:style w:type="character" w:styleId="Heading7Char" w:customStyle="1">
    <w:name w:val="Heading 7 Char"/>
    <w:link w:val="Heading7"/>
    <w:uiPriority w:val="99"/>
    <w:rsid w:val="7112BF98"/>
    <w:rPr>
      <w:rFonts w:ascii="Arial" w:hAnsi="Arial"/>
      <w:sz w:val="22"/>
      <w:szCs w:val="22"/>
      <w:lang w:eastAsia="pt-BR"/>
    </w:rPr>
  </w:style>
  <w:style w:type="character" w:styleId="Heading8Char" w:customStyle="1">
    <w:name w:val="Heading 8 Char"/>
    <w:link w:val="Heading8"/>
    <w:uiPriority w:val="99"/>
    <w:rsid w:val="7112BF98"/>
    <w:rPr>
      <w:rFonts w:ascii="Arial" w:hAnsi="Arial"/>
      <w:lang w:eastAsia="pt-BR"/>
    </w:rPr>
  </w:style>
  <w:style w:type="character" w:styleId="Heading9Char" w:customStyle="1">
    <w:name w:val="Heading 9 Char"/>
    <w:link w:val="Heading9"/>
    <w:uiPriority w:val="99"/>
    <w:rsid w:val="7112BF98"/>
    <w:rPr>
      <w:rFonts w:ascii="Arial" w:hAnsi="Arial"/>
      <w:lang w:eastAsia="pt-BR"/>
    </w:rPr>
  </w:style>
  <w:style w:type="paragraph" w:styleId="BalloonText">
    <w:name w:val="Balloon Text"/>
    <w:basedOn w:val="Normal"/>
    <w:link w:val="BalloonTextChar"/>
    <w:uiPriority w:val="99"/>
    <w:semiHidden/>
    <w:rsid w:val="7112BF98"/>
    <w:rPr>
      <w:rFonts w:ascii="Tahoma" w:hAnsi="Tahoma" w:cs="Tahoma"/>
      <w:sz w:val="16"/>
      <w:szCs w:val="16"/>
    </w:rPr>
  </w:style>
  <w:style w:type="character" w:styleId="BalloonTextChar" w:customStyle="1">
    <w:name w:val="Balloon Text Char"/>
    <w:link w:val="BalloonText"/>
    <w:uiPriority w:val="99"/>
    <w:semiHidden/>
    <w:rsid w:val="7112BF98"/>
    <w:rPr>
      <w:noProof w:val="0"/>
      <w:sz w:val="2"/>
      <w:szCs w:val="2"/>
      <w:lang w:eastAsia="pt-BR"/>
    </w:rPr>
  </w:style>
  <w:style w:type="paragraph" w:styleId="Footer">
    <w:name w:val="footer"/>
    <w:aliases w:val="PSC_Rodapé"/>
    <w:basedOn w:val="Normal"/>
    <w:link w:val="FooterChar"/>
    <w:uiPriority w:val="1"/>
    <w:rsid w:val="7112BF98"/>
    <w:pPr>
      <w:tabs>
        <w:tab w:val="center" w:pos="4153"/>
        <w:tab w:val="right" w:pos="8306"/>
      </w:tabs>
      <w:spacing w:after="0"/>
    </w:pPr>
    <w:rPr>
      <w:rFonts w:ascii="Arial" w:hAnsi="Arial"/>
      <w:sz w:val="16"/>
      <w:szCs w:val="16"/>
    </w:rPr>
  </w:style>
  <w:style w:type="character" w:styleId="FooterChar" w:customStyle="1">
    <w:name w:val="Footer Char"/>
    <w:aliases w:val="PSC_Rodapé Char"/>
    <w:link w:val="Footer"/>
    <w:uiPriority w:val="99"/>
    <w:rsid w:val="7112BF98"/>
    <w:rPr>
      <w:rFonts w:ascii="Arial" w:hAnsi="Arial"/>
      <w:noProof w:val="0"/>
      <w:sz w:val="16"/>
      <w:szCs w:val="16"/>
    </w:rPr>
  </w:style>
  <w:style w:type="paragraph" w:styleId="Header">
    <w:name w:val="header"/>
    <w:basedOn w:val="Normal"/>
    <w:link w:val="HeaderChar"/>
    <w:uiPriority w:val="1"/>
    <w:rsid w:val="7112BF98"/>
    <w:pPr>
      <w:tabs>
        <w:tab w:val="center" w:pos="4320"/>
        <w:tab w:val="right" w:pos="8640"/>
      </w:tabs>
    </w:pPr>
  </w:style>
  <w:style w:type="character" w:styleId="HeaderChar" w:customStyle="1">
    <w:name w:val="Header Char"/>
    <w:link w:val="Header"/>
    <w:uiPriority w:val="99"/>
    <w:semiHidden/>
    <w:rsid w:val="7112BF98"/>
    <w:rPr>
      <w:rFonts w:ascii="Times" w:hAnsi="Times"/>
      <w:noProof w:val="0"/>
      <w:sz w:val="20"/>
      <w:szCs w:val="20"/>
      <w:lang w:eastAsia="pt-BR"/>
    </w:rPr>
  </w:style>
  <w:style w:type="character" w:styleId="Hyperlink">
    <w:name w:val="Hyperlink"/>
    <w:aliases w:val="PSC_Hyperlink"/>
    <w:uiPriority w:val="99"/>
    <w:rsid w:val="00733440"/>
    <w:rPr>
      <w:rFonts w:cs="Times New Roman"/>
      <w:color w:val="0000FF"/>
      <w:u w:val="single"/>
    </w:rPr>
  </w:style>
  <w:style w:type="character" w:styleId="PageNumber">
    <w:name w:val="page number"/>
    <w:rsid w:val="00733440"/>
    <w:rPr>
      <w:rFonts w:cs="Times New Roman"/>
    </w:rPr>
  </w:style>
  <w:style w:type="paragraph" w:styleId="PSCComentarioTemplate" w:customStyle="1">
    <w:name w:val="PSC_Comentario_Template"/>
    <w:basedOn w:val="Normal"/>
    <w:uiPriority w:val="99"/>
    <w:rsid w:val="7112BF98"/>
    <w:rPr>
      <w:i/>
      <w:iCs/>
    </w:rPr>
  </w:style>
  <w:style w:type="paragraph" w:styleId="PSCLegenda" w:customStyle="1">
    <w:name w:val="PSC_Legenda"/>
    <w:basedOn w:val="Normal"/>
    <w:uiPriority w:val="1"/>
    <w:rsid w:val="7112BF98"/>
    <w:pPr>
      <w:jc w:val="center"/>
    </w:pPr>
    <w:rPr>
      <w:b/>
      <w:bCs/>
    </w:rPr>
  </w:style>
  <w:style w:type="paragraph" w:styleId="PSCReferencia" w:customStyle="1">
    <w:name w:val="PSC_Referencia"/>
    <w:basedOn w:val="Normal"/>
    <w:uiPriority w:val="99"/>
    <w:rsid w:val="48F4C052"/>
    <w:pPr>
      <w:numPr>
        <w:numId w:val="2"/>
      </w:numPr>
      <w:outlineLvl w:val="0"/>
    </w:pPr>
  </w:style>
  <w:style w:type="paragraph" w:styleId="PSCRequisito" w:customStyle="1">
    <w:name w:val="PSC_Requisito"/>
    <w:basedOn w:val="Normal"/>
    <w:uiPriority w:val="99"/>
    <w:rsid w:val="7112BF98"/>
    <w:pPr>
      <w:jc w:val="center"/>
    </w:pPr>
    <w:rPr>
      <w:rFonts w:ascii="Verdana" w:hAnsi="Verdana"/>
      <w:b/>
      <w:bCs/>
      <w:sz w:val="20"/>
      <w:szCs w:val="20"/>
    </w:rPr>
  </w:style>
  <w:style w:type="paragraph" w:styleId="PSCTabelaCabecalho" w:customStyle="1">
    <w:name w:val="PSC_Tabela_Cabecalho"/>
    <w:basedOn w:val="Normal"/>
    <w:uiPriority w:val="1"/>
    <w:rsid w:val="7112BF98"/>
    <w:pPr>
      <w:jc w:val="left"/>
    </w:pPr>
    <w:rPr>
      <w:rFonts w:ascii="Verdana" w:hAnsi="Verdana"/>
      <w:b/>
      <w:bCs/>
      <w:sz w:val="20"/>
      <w:szCs w:val="20"/>
    </w:rPr>
  </w:style>
  <w:style w:type="paragraph" w:styleId="titulocapa" w:customStyle="1">
    <w:name w:val="titulo_capa"/>
    <w:rsid w:val="00733440"/>
    <w:pPr>
      <w:ind w:hanging="547"/>
      <w:jc w:val="center"/>
    </w:pPr>
    <w:rPr>
      <w:rFonts w:ascii="Verdana" w:hAnsi="Verdana"/>
      <w:b/>
      <w:noProof/>
      <w:sz w:val="28"/>
      <w:lang w:val="pt-BR" w:eastAsia="pt-BR"/>
    </w:rPr>
  </w:style>
  <w:style w:type="paragraph" w:styleId="titulocapaprojeto" w:customStyle="1">
    <w:name w:val="titulo_capa_projeto"/>
    <w:basedOn w:val="Normal"/>
    <w:uiPriority w:val="99"/>
    <w:rsid w:val="7112BF98"/>
    <w:pPr>
      <w:ind w:hanging="547"/>
      <w:jc w:val="center"/>
    </w:pPr>
    <w:rPr>
      <w:rFonts w:ascii="Verdana" w:hAnsi="Verdana"/>
      <w:color w:val="000000" w:themeColor="text1"/>
      <w:sz w:val="24"/>
      <w:szCs w:val="24"/>
    </w:rPr>
  </w:style>
  <w:style w:type="paragraph" w:styleId="titulocapa2" w:customStyle="1">
    <w:name w:val="titulo_capa2"/>
    <w:rsid w:val="00733440"/>
    <w:pPr>
      <w:ind w:hanging="547"/>
      <w:jc w:val="center"/>
    </w:pPr>
    <w:rPr>
      <w:rFonts w:ascii="Verdana" w:hAnsi="Verdana"/>
      <w:noProof/>
      <w:sz w:val="22"/>
      <w:lang w:val="pt-BR" w:eastAsia="pt-BR"/>
    </w:rPr>
  </w:style>
  <w:style w:type="paragraph" w:styleId="TOC2">
    <w:name w:val="toc 2"/>
    <w:basedOn w:val="Normal"/>
    <w:next w:val="Normal"/>
    <w:uiPriority w:val="39"/>
    <w:rsid w:val="7112BF98"/>
    <w:pPr>
      <w:spacing w:before="120" w:after="0"/>
      <w:ind w:left="220"/>
      <w:jc w:val="left"/>
    </w:pPr>
    <w:rPr>
      <w:i/>
      <w:iCs/>
      <w:sz w:val="20"/>
      <w:szCs w:val="20"/>
    </w:rPr>
  </w:style>
  <w:style w:type="paragraph" w:styleId="TOC3">
    <w:name w:val="toc 3"/>
    <w:basedOn w:val="Normal"/>
    <w:next w:val="Normal"/>
    <w:uiPriority w:val="39"/>
    <w:rsid w:val="7112BF98"/>
    <w:pPr>
      <w:spacing w:before="0" w:after="0"/>
      <w:ind w:left="440"/>
      <w:jc w:val="left"/>
    </w:pPr>
    <w:rPr>
      <w:sz w:val="20"/>
      <w:szCs w:val="20"/>
    </w:rPr>
  </w:style>
  <w:style w:type="paragraph" w:styleId="TOC5">
    <w:name w:val="toc 5"/>
    <w:basedOn w:val="Normal"/>
    <w:next w:val="Normal"/>
    <w:uiPriority w:val="99"/>
    <w:semiHidden/>
    <w:rsid w:val="7112BF98"/>
    <w:pPr>
      <w:spacing w:before="0" w:after="0"/>
      <w:ind w:left="880"/>
      <w:jc w:val="left"/>
    </w:pPr>
    <w:rPr>
      <w:sz w:val="20"/>
      <w:szCs w:val="20"/>
    </w:rPr>
  </w:style>
  <w:style w:type="paragraph" w:styleId="BodyText">
    <w:name w:val="Body Text"/>
    <w:basedOn w:val="Normal"/>
    <w:link w:val="BodyTextChar"/>
    <w:uiPriority w:val="1"/>
    <w:rsid w:val="7112BF98"/>
    <w:pPr>
      <w:jc w:val="center"/>
    </w:pPr>
  </w:style>
  <w:style w:type="character" w:styleId="BodyTextChar" w:customStyle="1">
    <w:name w:val="Body Text Char"/>
    <w:link w:val="BodyText"/>
    <w:uiPriority w:val="99"/>
    <w:semiHidden/>
    <w:rsid w:val="7112BF98"/>
    <w:rPr>
      <w:rFonts w:ascii="Times" w:hAnsi="Times"/>
      <w:noProof w:val="0"/>
      <w:sz w:val="20"/>
      <w:szCs w:val="20"/>
      <w:lang w:eastAsia="pt-BR"/>
    </w:rPr>
  </w:style>
  <w:style w:type="table" w:styleId="TableGrid">
    <w:name w:val="Table Grid"/>
    <w:basedOn w:val="TableNormal"/>
    <w:uiPriority w:val="99"/>
    <w:rsid w:val="006E11C3"/>
    <w:pPr>
      <w:spacing w:before="60" w:after="6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TOC1">
    <w:name w:val="toc 1"/>
    <w:basedOn w:val="Normal"/>
    <w:next w:val="Normal"/>
    <w:uiPriority w:val="39"/>
    <w:rsid w:val="7112BF98"/>
    <w:pPr>
      <w:tabs>
        <w:tab w:val="left" w:pos="440"/>
        <w:tab w:val="right" w:leader="dot" w:pos="9060"/>
      </w:tabs>
      <w:spacing w:before="240" w:after="120"/>
      <w:jc w:val="left"/>
    </w:pPr>
    <w:rPr>
      <w:rFonts w:ascii="Cambria" w:hAnsi="Cambria"/>
      <w:b/>
      <w:bCs/>
      <w:sz w:val="28"/>
      <w:szCs w:val="28"/>
    </w:rPr>
  </w:style>
  <w:style w:type="paragraph" w:styleId="TOC4">
    <w:name w:val="toc 4"/>
    <w:basedOn w:val="PargrafodaLista"/>
    <w:next w:val="Normal"/>
    <w:uiPriority w:val="39"/>
    <w:rsid w:val="7112BF98"/>
    <w:pPr>
      <w:tabs>
        <w:tab w:val="right" w:leader="dot" w:pos="9060"/>
      </w:tabs>
      <w:spacing w:before="0" w:after="0"/>
      <w:jc w:val="left"/>
    </w:pPr>
    <w:rPr>
      <w:rFonts w:ascii="Arial" w:hAnsi="Arial" w:cs="Arial"/>
      <w:b/>
      <w:bCs/>
      <w:sz w:val="16"/>
      <w:szCs w:val="16"/>
    </w:rPr>
  </w:style>
  <w:style w:type="paragraph" w:styleId="TOC6">
    <w:name w:val="toc 6"/>
    <w:basedOn w:val="Normal"/>
    <w:next w:val="Normal"/>
    <w:uiPriority w:val="99"/>
    <w:semiHidden/>
    <w:rsid w:val="7112BF98"/>
    <w:pPr>
      <w:spacing w:before="0" w:after="0"/>
      <w:ind w:left="1100"/>
      <w:jc w:val="left"/>
    </w:pPr>
    <w:rPr>
      <w:sz w:val="20"/>
      <w:szCs w:val="20"/>
    </w:rPr>
  </w:style>
  <w:style w:type="paragraph" w:styleId="TOC7">
    <w:name w:val="toc 7"/>
    <w:basedOn w:val="Normal"/>
    <w:next w:val="Normal"/>
    <w:uiPriority w:val="99"/>
    <w:semiHidden/>
    <w:rsid w:val="7112BF98"/>
    <w:pPr>
      <w:spacing w:before="0" w:after="0"/>
      <w:ind w:left="1320"/>
      <w:jc w:val="left"/>
    </w:pPr>
    <w:rPr>
      <w:sz w:val="20"/>
      <w:szCs w:val="20"/>
    </w:rPr>
  </w:style>
  <w:style w:type="paragraph" w:styleId="TOC8">
    <w:name w:val="toc 8"/>
    <w:basedOn w:val="Normal"/>
    <w:next w:val="Normal"/>
    <w:uiPriority w:val="99"/>
    <w:semiHidden/>
    <w:rsid w:val="7112BF98"/>
    <w:pPr>
      <w:spacing w:before="0" w:after="0"/>
      <w:ind w:left="1540"/>
      <w:jc w:val="left"/>
    </w:pPr>
    <w:rPr>
      <w:sz w:val="20"/>
      <w:szCs w:val="20"/>
    </w:rPr>
  </w:style>
  <w:style w:type="paragraph" w:styleId="TOC9">
    <w:name w:val="toc 9"/>
    <w:basedOn w:val="Normal"/>
    <w:next w:val="Normal"/>
    <w:uiPriority w:val="99"/>
    <w:semiHidden/>
    <w:rsid w:val="7112BF98"/>
    <w:pPr>
      <w:spacing w:before="0" w:after="0"/>
      <w:ind w:left="1760"/>
      <w:jc w:val="left"/>
    </w:pPr>
    <w:rPr>
      <w:sz w:val="20"/>
      <w:szCs w:val="20"/>
    </w:rPr>
  </w:style>
  <w:style w:type="character" w:styleId="CommentReference">
    <w:name w:val="annotation reference"/>
    <w:uiPriority w:val="99"/>
    <w:rsid w:val="0013747D"/>
    <w:rPr>
      <w:rFonts w:cs="Times New Roman"/>
      <w:sz w:val="16"/>
      <w:szCs w:val="16"/>
    </w:rPr>
  </w:style>
  <w:style w:type="paragraph" w:styleId="CommentText">
    <w:name w:val="annotation text"/>
    <w:basedOn w:val="Normal"/>
    <w:link w:val="CommentTextChar"/>
    <w:uiPriority w:val="99"/>
    <w:rsid w:val="7112BF98"/>
    <w:rPr>
      <w:sz w:val="20"/>
      <w:szCs w:val="20"/>
    </w:rPr>
  </w:style>
  <w:style w:type="character" w:styleId="CommentTextChar" w:customStyle="1">
    <w:name w:val="Comment Text Char"/>
    <w:link w:val="CommentText"/>
    <w:uiPriority w:val="99"/>
    <w:rsid w:val="7112BF98"/>
    <w:rPr>
      <w:rFonts w:ascii="Times" w:hAnsi="Times"/>
      <w:noProof w:val="0"/>
    </w:rPr>
  </w:style>
  <w:style w:type="paragraph" w:styleId="CommentSubject">
    <w:name w:val="annotation subject"/>
    <w:basedOn w:val="CommentText"/>
    <w:next w:val="CommentText"/>
    <w:link w:val="CommentSubjectChar"/>
    <w:uiPriority w:val="99"/>
    <w:rsid w:val="7112BF98"/>
    <w:rPr>
      <w:b/>
      <w:bCs/>
    </w:rPr>
  </w:style>
  <w:style w:type="character" w:styleId="CommentSubjectChar" w:customStyle="1">
    <w:name w:val="Comment Subject Char"/>
    <w:link w:val="CommentSubject"/>
    <w:uiPriority w:val="99"/>
    <w:rsid w:val="7112BF98"/>
    <w:rPr>
      <w:rFonts w:ascii="Times" w:hAnsi="Times"/>
      <w:b/>
      <w:bCs/>
      <w:noProof w:val="0"/>
    </w:rPr>
  </w:style>
  <w:style w:type="paragraph" w:styleId="ColorfulList-Accent11" w:customStyle="1">
    <w:name w:val="Colorful List - Accent 11"/>
    <w:basedOn w:val="Normal"/>
    <w:uiPriority w:val="99"/>
    <w:qFormat/>
    <w:rsid w:val="7112BF98"/>
    <w:pPr>
      <w:ind w:left="720"/>
      <w:contextualSpacing/>
    </w:pPr>
  </w:style>
  <w:style w:type="paragraph" w:styleId="ColorfulShading-Accent11" w:customStyle="1">
    <w:name w:val="Colorful Shading - Accent 11"/>
    <w:hidden/>
    <w:uiPriority w:val="99"/>
    <w:semiHidden/>
    <w:rsid w:val="007B5004"/>
    <w:rPr>
      <w:rFonts w:ascii="Times" w:hAnsi="Times"/>
      <w:sz w:val="22"/>
      <w:lang w:val="pt-BR" w:eastAsia="pt-BR"/>
    </w:rPr>
  </w:style>
  <w:style w:type="paragraph" w:styleId="TituloDoc" w:customStyle="1">
    <w:name w:val="TituloDoc"/>
    <w:basedOn w:val="Heading1"/>
    <w:link w:val="TituloDocChar"/>
    <w:uiPriority w:val="99"/>
    <w:rsid w:val="7112BF98"/>
    <w:rPr>
      <w:rFonts w:ascii="Arial" w:hAnsi="Arial" w:cs="Arial"/>
      <w:b w:val="0"/>
      <w:bCs w:val="0"/>
    </w:rPr>
  </w:style>
  <w:style w:type="paragraph" w:styleId="TituloDoc1" w:customStyle="1">
    <w:name w:val="TituloDoc1"/>
    <w:basedOn w:val="Heading1"/>
    <w:next w:val="TituloDoc"/>
    <w:uiPriority w:val="99"/>
    <w:rsid w:val="7112BF98"/>
    <w:rPr>
      <w:rFonts w:ascii="Arial" w:hAnsi="Arial" w:cs="Arial"/>
      <w:b w:val="0"/>
      <w:bCs w:val="0"/>
    </w:rPr>
  </w:style>
  <w:style w:type="paragraph" w:styleId="Title">
    <w:name w:val="Title"/>
    <w:basedOn w:val="Normal"/>
    <w:next w:val="Normal"/>
    <w:link w:val="TitleChar"/>
    <w:uiPriority w:val="99"/>
    <w:qFormat/>
    <w:rsid w:val="7112BF98"/>
    <w:pPr>
      <w:spacing w:before="0" w:after="300"/>
      <w:contextualSpacing/>
    </w:pPr>
    <w:rPr>
      <w:rFonts w:ascii="Cambria" w:hAnsi="Cambria"/>
      <w:color w:val="17365D"/>
      <w:sz w:val="52"/>
      <w:szCs w:val="52"/>
    </w:rPr>
  </w:style>
  <w:style w:type="character" w:styleId="TitleChar" w:customStyle="1">
    <w:name w:val="Title Char"/>
    <w:link w:val="Title"/>
    <w:uiPriority w:val="99"/>
    <w:rsid w:val="7112BF98"/>
    <w:rPr>
      <w:rFonts w:ascii="Cambria" w:hAnsi="Cambria"/>
      <w:noProof w:val="0"/>
      <w:color w:val="17365D"/>
      <w:sz w:val="52"/>
      <w:szCs w:val="52"/>
    </w:rPr>
  </w:style>
  <w:style w:type="character" w:styleId="TituloDocChar" w:customStyle="1">
    <w:name w:val="TituloDoc Char"/>
    <w:link w:val="TituloDoc"/>
    <w:uiPriority w:val="99"/>
    <w:rsid w:val="7112BF98"/>
    <w:rPr>
      <w:rFonts w:ascii="Arial" w:hAnsi="Arial" w:cs="Arial"/>
      <w:noProof w:val="0"/>
      <w:color w:val="17365D"/>
      <w:sz w:val="22"/>
      <w:szCs w:val="22"/>
      <w:lang w:eastAsia="pt-BR"/>
    </w:rPr>
  </w:style>
  <w:style w:type="paragraph" w:styleId="TituloDoc11" w:customStyle="1">
    <w:name w:val="TituloDoc11"/>
    <w:basedOn w:val="Title"/>
    <w:next w:val="TituloDoc"/>
    <w:uiPriority w:val="99"/>
    <w:rsid w:val="7112BF98"/>
    <w:pPr>
      <w:spacing w:after="120"/>
    </w:pPr>
    <w:rPr>
      <w:rFonts w:ascii="Arial" w:hAnsi="Arial" w:cs="Arial"/>
      <w:b/>
      <w:bCs/>
      <w:color w:val="auto"/>
      <w:sz w:val="22"/>
      <w:szCs w:val="22"/>
    </w:rPr>
  </w:style>
  <w:style w:type="character" w:styleId="xml" w:customStyle="1">
    <w:name w:val="xml"/>
    <w:uiPriority w:val="99"/>
    <w:rsid w:val="00183F32"/>
    <w:rPr>
      <w:rFonts w:cs="Times New Roman"/>
    </w:rPr>
  </w:style>
  <w:style w:type="paragraph" w:styleId="Caption">
    <w:name w:val="caption"/>
    <w:basedOn w:val="Normal"/>
    <w:next w:val="Normal"/>
    <w:uiPriority w:val="1"/>
    <w:qFormat/>
    <w:rsid w:val="7112BF98"/>
    <w:pPr>
      <w:spacing w:before="0" w:after="200"/>
    </w:pPr>
    <w:rPr>
      <w:b/>
      <w:bCs/>
      <w:color w:val="4F81BD"/>
      <w:sz w:val="18"/>
      <w:szCs w:val="18"/>
    </w:rPr>
  </w:style>
  <w:style w:type="paragraph" w:styleId="FootnoteText">
    <w:name w:val="footnote text"/>
    <w:basedOn w:val="Normal"/>
    <w:link w:val="FootnoteTextChar"/>
    <w:uiPriority w:val="99"/>
    <w:rsid w:val="7112BF98"/>
    <w:pPr>
      <w:spacing w:before="0" w:after="0"/>
    </w:pPr>
    <w:rPr>
      <w:sz w:val="20"/>
      <w:szCs w:val="20"/>
    </w:rPr>
  </w:style>
  <w:style w:type="character" w:styleId="FootnoteTextChar" w:customStyle="1">
    <w:name w:val="Footnote Text Char"/>
    <w:link w:val="FootnoteText"/>
    <w:uiPriority w:val="99"/>
    <w:rsid w:val="7112BF98"/>
    <w:rPr>
      <w:rFonts w:ascii="Times" w:hAnsi="Times"/>
      <w:noProof w:val="0"/>
    </w:rPr>
  </w:style>
  <w:style w:type="character" w:styleId="FootnoteReference">
    <w:name w:val="footnote reference"/>
    <w:uiPriority w:val="99"/>
    <w:rsid w:val="00787C8B"/>
    <w:rPr>
      <w:rFonts w:cs="Times New Roman"/>
      <w:vertAlign w:val="superscript"/>
    </w:rPr>
  </w:style>
  <w:style w:type="character" w:styleId="CharChar2" w:customStyle="1">
    <w:name w:val="Char Char2"/>
    <w:uiPriority w:val="99"/>
    <w:rsid w:val="00812E90"/>
    <w:rPr>
      <w:rFonts w:ascii="Times" w:hAnsi="Times" w:cs="Times New Roman"/>
    </w:rPr>
  </w:style>
  <w:style w:type="character" w:styleId="CharChar3" w:customStyle="1">
    <w:name w:val="Char Char3"/>
    <w:uiPriority w:val="99"/>
    <w:rsid w:val="00D74B2E"/>
    <w:rPr>
      <w:rFonts w:ascii="Times" w:hAnsi="Times" w:cs="Times New Roman"/>
    </w:rPr>
  </w:style>
  <w:style w:type="paragraph" w:styleId="DocumentMap">
    <w:name w:val="Document Map"/>
    <w:basedOn w:val="Normal"/>
    <w:link w:val="DocumentMapChar"/>
    <w:uiPriority w:val="99"/>
    <w:semiHidden/>
    <w:rsid w:val="00D74B2E"/>
    <w:pPr>
      <w:shd w:val="clear" w:color="auto" w:fill="000080"/>
    </w:pPr>
    <w:rPr>
      <w:rFonts w:ascii="Tahoma" w:hAnsi="Tahoma" w:cs="Tahoma"/>
      <w:sz w:val="20"/>
    </w:rPr>
  </w:style>
  <w:style w:type="character" w:styleId="DocumentMapChar" w:customStyle="1">
    <w:name w:val="Document Map Char"/>
    <w:link w:val="DocumentMap"/>
    <w:uiPriority w:val="99"/>
    <w:semiHidden/>
    <w:rsid w:val="7112BF98"/>
    <w:rPr>
      <w:rFonts w:ascii="Tahoma" w:hAnsi="Tahoma" w:cs="Tahoma"/>
      <w:szCs w:val="22"/>
      <w:shd w:val="clear" w:color="auto" w:fill="000080"/>
      <w:lang w:eastAsia="pt-BR"/>
    </w:rPr>
  </w:style>
  <w:style w:type="character" w:styleId="FollowedHyperlink">
    <w:name w:val="FollowedHyperlink"/>
    <w:uiPriority w:val="99"/>
    <w:locked/>
    <w:rsid w:val="00EB30A4"/>
    <w:rPr>
      <w:rFonts w:cs="Times New Roman"/>
      <w:color w:val="800080"/>
      <w:u w:val="single"/>
    </w:rPr>
  </w:style>
  <w:style w:type="paragraph" w:styleId="msolistparagraph0" w:customStyle="1">
    <w:name w:val="msolistparagraph"/>
    <w:basedOn w:val="Normal"/>
    <w:uiPriority w:val="99"/>
    <w:rsid w:val="7112BF98"/>
    <w:pPr>
      <w:ind w:left="720"/>
    </w:pPr>
    <w:rPr>
      <w:rFonts w:cs="Times"/>
      <w:lang w:eastAsia="en-US"/>
    </w:rPr>
  </w:style>
  <w:style w:type="paragraph" w:styleId="Style1" w:customStyle="1">
    <w:name w:val="Style1"/>
    <w:basedOn w:val="PSCReferencia"/>
    <w:uiPriority w:val="99"/>
    <w:rsid w:val="7112BF98"/>
  </w:style>
  <w:style w:type="paragraph" w:styleId="GridTable31" w:customStyle="1">
    <w:name w:val="Grid Table 31"/>
    <w:basedOn w:val="Heading1"/>
    <w:next w:val="Normal"/>
    <w:uiPriority w:val="39"/>
    <w:qFormat/>
    <w:rsid w:val="7112BF98"/>
    <w:pPr>
      <w:spacing w:before="480" w:after="0" w:line="276" w:lineRule="auto"/>
      <w:jc w:val="left"/>
    </w:pPr>
    <w:rPr>
      <w:rFonts w:ascii="Cambria" w:hAnsi="Cambria"/>
      <w:color w:val="365F91"/>
      <w:sz w:val="28"/>
      <w:szCs w:val="28"/>
      <w:lang w:eastAsia="en-US"/>
    </w:rPr>
  </w:style>
  <w:style w:type="paragraph" w:styleId="ListBullet">
    <w:name w:val="List Bullet"/>
    <w:basedOn w:val="Normal"/>
    <w:uiPriority w:val="99"/>
    <w:unhideWhenUsed/>
    <w:rsid w:val="001A355E"/>
    <w:pPr>
      <w:numPr>
        <w:numId w:val="3"/>
      </w:numPr>
      <w:contextualSpacing/>
    </w:pPr>
  </w:style>
  <w:style w:type="paragraph" w:styleId="ListParagraph1" w:customStyle="1">
    <w:name w:val="List Paragraph1"/>
    <w:basedOn w:val="Normal"/>
    <w:uiPriority w:val="99"/>
    <w:qFormat/>
    <w:rsid w:val="7112BF98"/>
    <w:pPr>
      <w:ind w:left="720"/>
      <w:contextualSpacing/>
    </w:pPr>
  </w:style>
  <w:style w:type="character" w:styleId="shorttext" w:customStyle="1">
    <w:name w:val="short_text"/>
    <w:basedOn w:val="DefaultParagraphFont"/>
    <w:rsid w:val="00C4385D"/>
  </w:style>
  <w:style w:type="paragraph" w:styleId="PargrafodaLista1" w:customStyle="1">
    <w:name w:val="Parágrafo da Lista1"/>
    <w:basedOn w:val="Normal"/>
    <w:uiPriority w:val="1"/>
    <w:qFormat/>
    <w:rsid w:val="7112BF98"/>
    <w:pPr>
      <w:ind w:left="720"/>
      <w:contextualSpacing/>
    </w:pPr>
  </w:style>
  <w:style w:type="character" w:styleId="cmplfrmlbl" w:customStyle="1">
    <w:name w:val="cmpl_frm_lbl"/>
    <w:basedOn w:val="DefaultParagraphFont"/>
    <w:rsid w:val="00C24D7B"/>
  </w:style>
  <w:style w:type="paragraph" w:styleId="TableofFigures">
    <w:name w:val="table of figures"/>
    <w:basedOn w:val="Normal"/>
    <w:next w:val="Normal"/>
    <w:uiPriority w:val="99"/>
    <w:semiHidden/>
    <w:unhideWhenUsed/>
    <w:rsid w:val="7112BF98"/>
  </w:style>
  <w:style w:type="paragraph" w:styleId="ftArial" w:customStyle="1">
    <w:name w:val="ft + Arial"/>
    <w:aliases w:val="Bold"/>
    <w:basedOn w:val="ColorfulList-Accent11"/>
    <w:uiPriority w:val="1"/>
    <w:rsid w:val="7112BF98"/>
    <w:pPr>
      <w:ind w:left="0"/>
    </w:pPr>
    <w:rPr>
      <w:rFonts w:ascii="Arial" w:hAnsi="Arial" w:cs="Arial"/>
      <w:b/>
      <w:bCs/>
      <w:u w:val="single"/>
    </w:rPr>
  </w:style>
  <w:style w:type="character" w:styleId="cmplfrmlblinline" w:customStyle="1">
    <w:name w:val="cmpl_frm_lbl_inline"/>
    <w:basedOn w:val="DefaultParagraphFont"/>
    <w:rsid w:val="0033591C"/>
  </w:style>
  <w:style w:type="character" w:styleId="descricao" w:customStyle="1">
    <w:name w:val="descricao"/>
    <w:basedOn w:val="DefaultParagraphFont"/>
    <w:rsid w:val="00302D40"/>
  </w:style>
  <w:style w:type="paragraph" w:styleId="ListParagraph11" w:customStyle="1">
    <w:name w:val="List Paragraph11"/>
    <w:basedOn w:val="Normal"/>
    <w:uiPriority w:val="1"/>
    <w:rsid w:val="7112BF98"/>
    <w:pPr>
      <w:ind w:left="720"/>
      <w:contextualSpacing/>
    </w:pPr>
    <w:rPr>
      <w:rFonts w:eastAsia="Calibri"/>
    </w:rPr>
  </w:style>
  <w:style w:type="character" w:styleId="hps" w:customStyle="1">
    <w:name w:val="hps"/>
    <w:basedOn w:val="DefaultParagraphFont"/>
    <w:rsid w:val="00387C31"/>
  </w:style>
  <w:style w:type="paragraph" w:styleId="PSCNormal" w:customStyle="1">
    <w:name w:val="PSC_Normal"/>
    <w:basedOn w:val="ColorfulList-Accent11"/>
    <w:uiPriority w:val="1"/>
    <w:rsid w:val="7112BF98"/>
    <w:pPr>
      <w:ind w:left="0"/>
    </w:pPr>
    <w:rPr>
      <w:rFonts w:ascii="Arial" w:hAnsi="Arial" w:cs="Arial"/>
      <w:b/>
      <w:bCs/>
    </w:rPr>
  </w:style>
  <w:style w:type="paragraph" w:styleId="PargrafodaLista" w:customStyle="1">
    <w:name w:val="Parágrafo da Lista"/>
    <w:basedOn w:val="Normal"/>
    <w:uiPriority w:val="34"/>
    <w:qFormat/>
    <w:rsid w:val="7112BF98"/>
    <w:pPr>
      <w:ind w:left="708"/>
    </w:pPr>
  </w:style>
  <w:style w:type="paragraph" w:styleId="PSCNormal0" w:customStyle="1">
    <w:name w:val="PSC_Normal&quot;"/>
    <w:basedOn w:val="ColorfulList-Accent11"/>
    <w:uiPriority w:val="1"/>
    <w:rsid w:val="7112BF98"/>
    <w:pPr>
      <w:ind w:left="0"/>
    </w:pPr>
    <w:rPr>
      <w:b/>
      <w:bCs/>
    </w:rPr>
  </w:style>
  <w:style w:type="paragraph" w:styleId="TOCHeading">
    <w:name w:val="TOC Heading"/>
    <w:basedOn w:val="Heading1"/>
    <w:next w:val="Normal"/>
    <w:uiPriority w:val="71"/>
    <w:unhideWhenUsed/>
    <w:qFormat/>
    <w:rsid w:val="7112BF98"/>
    <w:pPr>
      <w:spacing w:before="240" w:after="60"/>
    </w:pPr>
    <w:rPr>
      <w:rFonts w:ascii="Calibri Light" w:hAnsi="Calibri Light"/>
      <w:sz w:val="32"/>
      <w:szCs w:val="32"/>
    </w:rPr>
  </w:style>
  <w:style w:type="paragraph" w:styleId="Subtitle">
    <w:name w:val="Subtitle"/>
    <w:basedOn w:val="Normal"/>
    <w:next w:val="Normal"/>
    <w:link w:val="SubtitleChar"/>
    <w:uiPriority w:val="11"/>
    <w:qFormat/>
    <w:rsid w:val="7112BF98"/>
    <w:rPr>
      <w:rFonts w:eastAsiaTheme="minorEastAsia"/>
      <w:color w:val="5A5A5A"/>
    </w:rPr>
  </w:style>
  <w:style w:type="paragraph" w:styleId="Quote">
    <w:name w:val="Quote"/>
    <w:basedOn w:val="Normal"/>
    <w:next w:val="Normal"/>
    <w:link w:val="QuoteChar"/>
    <w:uiPriority w:val="29"/>
    <w:qFormat/>
    <w:rsid w:val="7112BF98"/>
    <w:pPr>
      <w:spacing w:before="200"/>
      <w:ind w:left="864" w:right="864"/>
      <w:jc w:val="center"/>
    </w:pPr>
    <w:rPr>
      <w:i/>
      <w:iCs/>
      <w:color w:val="404040" w:themeColor="text1" w:themeTint="BF"/>
    </w:rPr>
  </w:style>
  <w:style w:type="paragraph" w:styleId="IntenseQuote">
    <w:name w:val="Intense Quote"/>
    <w:basedOn w:val="Normal"/>
    <w:next w:val="Normal"/>
    <w:link w:val="IntenseQuoteChar"/>
    <w:uiPriority w:val="30"/>
    <w:qFormat/>
    <w:rsid w:val="7112BF98"/>
    <w:pPr>
      <w:spacing w:before="360" w:after="360"/>
      <w:ind w:left="864" w:right="864"/>
      <w:jc w:val="center"/>
    </w:pPr>
    <w:rPr>
      <w:i/>
      <w:iCs/>
      <w:color w:val="4472C4" w:themeColor="accent1"/>
    </w:rPr>
  </w:style>
  <w:style w:type="paragraph" w:styleId="ListParagraph">
    <w:name w:val="List Paragraph"/>
    <w:basedOn w:val="Normal"/>
    <w:uiPriority w:val="34"/>
    <w:qFormat/>
    <w:rsid w:val="7112BF98"/>
    <w:pPr>
      <w:ind w:left="720"/>
      <w:contextualSpacing/>
    </w:pPr>
  </w:style>
  <w:style w:type="character" w:styleId="SubtitleChar" w:customStyle="1">
    <w:name w:val="Subtitle Char"/>
    <w:basedOn w:val="DefaultParagraphFont"/>
    <w:link w:val="Subtitle"/>
    <w:uiPriority w:val="11"/>
    <w:rsid w:val="7112BF98"/>
    <w:rPr>
      <w:rFonts w:ascii="Times New Roman" w:hAnsi="Times New Roman" w:cs="Times New Roman" w:eastAsiaTheme="minorEastAsia"/>
      <w:noProof w:val="0"/>
      <w:color w:val="5A5A5A"/>
      <w:lang w:val="en-US"/>
    </w:rPr>
  </w:style>
  <w:style w:type="character" w:styleId="QuoteChar" w:customStyle="1">
    <w:name w:val="Quote Char"/>
    <w:basedOn w:val="DefaultParagraphFont"/>
    <w:link w:val="Quote"/>
    <w:uiPriority w:val="29"/>
    <w:rsid w:val="7112BF98"/>
    <w:rPr>
      <w:i/>
      <w:iCs/>
      <w:noProof w:val="0"/>
      <w:color w:val="404040" w:themeColor="text1" w:themeTint="BF"/>
      <w:lang w:val="en-US"/>
    </w:rPr>
  </w:style>
  <w:style w:type="character" w:styleId="IntenseQuoteChar" w:customStyle="1">
    <w:name w:val="Intense Quote Char"/>
    <w:basedOn w:val="DefaultParagraphFont"/>
    <w:link w:val="IntenseQuote"/>
    <w:uiPriority w:val="30"/>
    <w:rsid w:val="7112BF98"/>
    <w:rPr>
      <w:i/>
      <w:iCs/>
      <w:noProof w:val="0"/>
      <w:color w:val="4472C4" w:themeColor="accent1"/>
      <w:lang w:val="en-US"/>
    </w:rPr>
  </w:style>
  <w:style w:type="paragraph" w:styleId="EndnoteText">
    <w:name w:val="endnote text"/>
    <w:basedOn w:val="Normal"/>
    <w:link w:val="EndnoteTextChar"/>
    <w:uiPriority w:val="99"/>
    <w:semiHidden/>
    <w:unhideWhenUsed/>
    <w:locked/>
    <w:rsid w:val="7112BF98"/>
    <w:pPr>
      <w:spacing w:after="0"/>
    </w:pPr>
    <w:rPr>
      <w:sz w:val="20"/>
      <w:szCs w:val="20"/>
    </w:rPr>
  </w:style>
  <w:style w:type="character" w:styleId="EndnoteTextChar" w:customStyle="1">
    <w:name w:val="Endnote Text Char"/>
    <w:basedOn w:val="DefaultParagraphFont"/>
    <w:link w:val="EndnoteText"/>
    <w:uiPriority w:val="99"/>
    <w:semiHidden/>
    <w:rsid w:val="7112BF98"/>
    <w:rPr>
      <w:noProof w:val="0"/>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056086">
      <w:bodyDiv w:val="1"/>
      <w:marLeft w:val="0"/>
      <w:marRight w:val="0"/>
      <w:marTop w:val="0"/>
      <w:marBottom w:val="0"/>
      <w:divBdr>
        <w:top w:val="none" w:sz="0" w:space="0" w:color="auto"/>
        <w:left w:val="none" w:sz="0" w:space="0" w:color="auto"/>
        <w:bottom w:val="none" w:sz="0" w:space="0" w:color="auto"/>
        <w:right w:val="none" w:sz="0" w:space="0" w:color="auto"/>
      </w:divBdr>
    </w:div>
    <w:div w:id="163253208">
      <w:bodyDiv w:val="1"/>
      <w:marLeft w:val="0"/>
      <w:marRight w:val="0"/>
      <w:marTop w:val="0"/>
      <w:marBottom w:val="0"/>
      <w:divBdr>
        <w:top w:val="none" w:sz="0" w:space="0" w:color="auto"/>
        <w:left w:val="none" w:sz="0" w:space="0" w:color="auto"/>
        <w:bottom w:val="none" w:sz="0" w:space="0" w:color="auto"/>
        <w:right w:val="none" w:sz="0" w:space="0" w:color="auto"/>
      </w:divBdr>
    </w:div>
    <w:div w:id="223637330">
      <w:bodyDiv w:val="1"/>
      <w:marLeft w:val="0"/>
      <w:marRight w:val="0"/>
      <w:marTop w:val="0"/>
      <w:marBottom w:val="0"/>
      <w:divBdr>
        <w:top w:val="none" w:sz="0" w:space="0" w:color="auto"/>
        <w:left w:val="none" w:sz="0" w:space="0" w:color="auto"/>
        <w:bottom w:val="none" w:sz="0" w:space="0" w:color="auto"/>
        <w:right w:val="none" w:sz="0" w:space="0" w:color="auto"/>
      </w:divBdr>
    </w:div>
    <w:div w:id="226648586">
      <w:bodyDiv w:val="1"/>
      <w:marLeft w:val="0"/>
      <w:marRight w:val="0"/>
      <w:marTop w:val="0"/>
      <w:marBottom w:val="0"/>
      <w:divBdr>
        <w:top w:val="none" w:sz="0" w:space="0" w:color="auto"/>
        <w:left w:val="none" w:sz="0" w:space="0" w:color="auto"/>
        <w:bottom w:val="none" w:sz="0" w:space="0" w:color="auto"/>
        <w:right w:val="none" w:sz="0" w:space="0" w:color="auto"/>
      </w:divBdr>
    </w:div>
    <w:div w:id="232199645">
      <w:bodyDiv w:val="1"/>
      <w:marLeft w:val="0"/>
      <w:marRight w:val="0"/>
      <w:marTop w:val="0"/>
      <w:marBottom w:val="0"/>
      <w:divBdr>
        <w:top w:val="none" w:sz="0" w:space="0" w:color="auto"/>
        <w:left w:val="none" w:sz="0" w:space="0" w:color="auto"/>
        <w:bottom w:val="none" w:sz="0" w:space="0" w:color="auto"/>
        <w:right w:val="none" w:sz="0" w:space="0" w:color="auto"/>
      </w:divBdr>
    </w:div>
    <w:div w:id="281158318">
      <w:bodyDiv w:val="1"/>
      <w:marLeft w:val="0"/>
      <w:marRight w:val="0"/>
      <w:marTop w:val="0"/>
      <w:marBottom w:val="0"/>
      <w:divBdr>
        <w:top w:val="none" w:sz="0" w:space="0" w:color="auto"/>
        <w:left w:val="none" w:sz="0" w:space="0" w:color="auto"/>
        <w:bottom w:val="none" w:sz="0" w:space="0" w:color="auto"/>
        <w:right w:val="none" w:sz="0" w:space="0" w:color="auto"/>
      </w:divBdr>
    </w:div>
    <w:div w:id="437722516">
      <w:marLeft w:val="0"/>
      <w:marRight w:val="0"/>
      <w:marTop w:val="0"/>
      <w:marBottom w:val="0"/>
      <w:divBdr>
        <w:top w:val="none" w:sz="0" w:space="0" w:color="auto"/>
        <w:left w:val="none" w:sz="0" w:space="0" w:color="auto"/>
        <w:bottom w:val="none" w:sz="0" w:space="0" w:color="auto"/>
        <w:right w:val="none" w:sz="0" w:space="0" w:color="auto"/>
      </w:divBdr>
      <w:divsChild>
        <w:div w:id="437722518">
          <w:marLeft w:val="0"/>
          <w:marRight w:val="0"/>
          <w:marTop w:val="0"/>
          <w:marBottom w:val="0"/>
          <w:divBdr>
            <w:top w:val="none" w:sz="0" w:space="0" w:color="auto"/>
            <w:left w:val="none" w:sz="0" w:space="0" w:color="auto"/>
            <w:bottom w:val="none" w:sz="0" w:space="0" w:color="auto"/>
            <w:right w:val="none" w:sz="0" w:space="0" w:color="auto"/>
          </w:divBdr>
        </w:div>
      </w:divsChild>
    </w:div>
    <w:div w:id="437722517">
      <w:marLeft w:val="0"/>
      <w:marRight w:val="0"/>
      <w:marTop w:val="0"/>
      <w:marBottom w:val="0"/>
      <w:divBdr>
        <w:top w:val="none" w:sz="0" w:space="0" w:color="auto"/>
        <w:left w:val="none" w:sz="0" w:space="0" w:color="auto"/>
        <w:bottom w:val="none" w:sz="0" w:space="0" w:color="auto"/>
        <w:right w:val="none" w:sz="0" w:space="0" w:color="auto"/>
      </w:divBdr>
      <w:divsChild>
        <w:div w:id="437722519">
          <w:marLeft w:val="0"/>
          <w:marRight w:val="0"/>
          <w:marTop w:val="0"/>
          <w:marBottom w:val="0"/>
          <w:divBdr>
            <w:top w:val="none" w:sz="0" w:space="0" w:color="auto"/>
            <w:left w:val="none" w:sz="0" w:space="0" w:color="auto"/>
            <w:bottom w:val="none" w:sz="0" w:space="0" w:color="auto"/>
            <w:right w:val="none" w:sz="0" w:space="0" w:color="auto"/>
          </w:divBdr>
        </w:div>
      </w:divsChild>
    </w:div>
    <w:div w:id="437722520">
      <w:marLeft w:val="0"/>
      <w:marRight w:val="0"/>
      <w:marTop w:val="0"/>
      <w:marBottom w:val="0"/>
      <w:divBdr>
        <w:top w:val="none" w:sz="0" w:space="0" w:color="auto"/>
        <w:left w:val="none" w:sz="0" w:space="0" w:color="auto"/>
        <w:bottom w:val="none" w:sz="0" w:space="0" w:color="auto"/>
        <w:right w:val="none" w:sz="0" w:space="0" w:color="auto"/>
      </w:divBdr>
    </w:div>
    <w:div w:id="437722521">
      <w:marLeft w:val="0"/>
      <w:marRight w:val="0"/>
      <w:marTop w:val="0"/>
      <w:marBottom w:val="0"/>
      <w:divBdr>
        <w:top w:val="none" w:sz="0" w:space="0" w:color="auto"/>
        <w:left w:val="none" w:sz="0" w:space="0" w:color="auto"/>
        <w:bottom w:val="none" w:sz="0" w:space="0" w:color="auto"/>
        <w:right w:val="none" w:sz="0" w:space="0" w:color="auto"/>
      </w:divBdr>
      <w:divsChild>
        <w:div w:id="437722522">
          <w:marLeft w:val="0"/>
          <w:marRight w:val="0"/>
          <w:marTop w:val="0"/>
          <w:marBottom w:val="0"/>
          <w:divBdr>
            <w:top w:val="none" w:sz="0" w:space="0" w:color="auto"/>
            <w:left w:val="none" w:sz="0" w:space="0" w:color="auto"/>
            <w:bottom w:val="none" w:sz="0" w:space="0" w:color="auto"/>
            <w:right w:val="none" w:sz="0" w:space="0" w:color="auto"/>
          </w:divBdr>
        </w:div>
      </w:divsChild>
    </w:div>
    <w:div w:id="437722523">
      <w:marLeft w:val="0"/>
      <w:marRight w:val="0"/>
      <w:marTop w:val="0"/>
      <w:marBottom w:val="0"/>
      <w:divBdr>
        <w:top w:val="none" w:sz="0" w:space="0" w:color="auto"/>
        <w:left w:val="none" w:sz="0" w:space="0" w:color="auto"/>
        <w:bottom w:val="none" w:sz="0" w:space="0" w:color="auto"/>
        <w:right w:val="none" w:sz="0" w:space="0" w:color="auto"/>
      </w:divBdr>
    </w:div>
    <w:div w:id="488399523">
      <w:bodyDiv w:val="1"/>
      <w:marLeft w:val="0"/>
      <w:marRight w:val="0"/>
      <w:marTop w:val="0"/>
      <w:marBottom w:val="0"/>
      <w:divBdr>
        <w:top w:val="none" w:sz="0" w:space="0" w:color="auto"/>
        <w:left w:val="none" w:sz="0" w:space="0" w:color="auto"/>
        <w:bottom w:val="none" w:sz="0" w:space="0" w:color="auto"/>
        <w:right w:val="none" w:sz="0" w:space="0" w:color="auto"/>
      </w:divBdr>
    </w:div>
    <w:div w:id="504173272">
      <w:bodyDiv w:val="1"/>
      <w:marLeft w:val="0"/>
      <w:marRight w:val="0"/>
      <w:marTop w:val="0"/>
      <w:marBottom w:val="0"/>
      <w:divBdr>
        <w:top w:val="none" w:sz="0" w:space="0" w:color="auto"/>
        <w:left w:val="none" w:sz="0" w:space="0" w:color="auto"/>
        <w:bottom w:val="none" w:sz="0" w:space="0" w:color="auto"/>
        <w:right w:val="none" w:sz="0" w:space="0" w:color="auto"/>
      </w:divBdr>
    </w:div>
    <w:div w:id="541285008">
      <w:bodyDiv w:val="1"/>
      <w:marLeft w:val="0"/>
      <w:marRight w:val="0"/>
      <w:marTop w:val="0"/>
      <w:marBottom w:val="0"/>
      <w:divBdr>
        <w:top w:val="none" w:sz="0" w:space="0" w:color="auto"/>
        <w:left w:val="none" w:sz="0" w:space="0" w:color="auto"/>
        <w:bottom w:val="none" w:sz="0" w:space="0" w:color="auto"/>
        <w:right w:val="none" w:sz="0" w:space="0" w:color="auto"/>
      </w:divBdr>
    </w:div>
    <w:div w:id="562260483">
      <w:bodyDiv w:val="1"/>
      <w:marLeft w:val="0"/>
      <w:marRight w:val="0"/>
      <w:marTop w:val="0"/>
      <w:marBottom w:val="0"/>
      <w:divBdr>
        <w:top w:val="none" w:sz="0" w:space="0" w:color="auto"/>
        <w:left w:val="none" w:sz="0" w:space="0" w:color="auto"/>
        <w:bottom w:val="none" w:sz="0" w:space="0" w:color="auto"/>
        <w:right w:val="none" w:sz="0" w:space="0" w:color="auto"/>
      </w:divBdr>
    </w:div>
    <w:div w:id="620459732">
      <w:bodyDiv w:val="1"/>
      <w:marLeft w:val="0"/>
      <w:marRight w:val="0"/>
      <w:marTop w:val="0"/>
      <w:marBottom w:val="0"/>
      <w:divBdr>
        <w:top w:val="none" w:sz="0" w:space="0" w:color="auto"/>
        <w:left w:val="none" w:sz="0" w:space="0" w:color="auto"/>
        <w:bottom w:val="none" w:sz="0" w:space="0" w:color="auto"/>
        <w:right w:val="none" w:sz="0" w:space="0" w:color="auto"/>
      </w:divBdr>
    </w:div>
    <w:div w:id="622229504">
      <w:bodyDiv w:val="1"/>
      <w:marLeft w:val="0"/>
      <w:marRight w:val="0"/>
      <w:marTop w:val="0"/>
      <w:marBottom w:val="0"/>
      <w:divBdr>
        <w:top w:val="none" w:sz="0" w:space="0" w:color="auto"/>
        <w:left w:val="none" w:sz="0" w:space="0" w:color="auto"/>
        <w:bottom w:val="none" w:sz="0" w:space="0" w:color="auto"/>
        <w:right w:val="none" w:sz="0" w:space="0" w:color="auto"/>
      </w:divBdr>
    </w:div>
    <w:div w:id="845747073">
      <w:bodyDiv w:val="1"/>
      <w:marLeft w:val="0"/>
      <w:marRight w:val="0"/>
      <w:marTop w:val="0"/>
      <w:marBottom w:val="0"/>
      <w:divBdr>
        <w:top w:val="none" w:sz="0" w:space="0" w:color="auto"/>
        <w:left w:val="none" w:sz="0" w:space="0" w:color="auto"/>
        <w:bottom w:val="none" w:sz="0" w:space="0" w:color="auto"/>
        <w:right w:val="none" w:sz="0" w:space="0" w:color="auto"/>
      </w:divBdr>
    </w:div>
    <w:div w:id="868110515">
      <w:bodyDiv w:val="1"/>
      <w:marLeft w:val="0"/>
      <w:marRight w:val="0"/>
      <w:marTop w:val="0"/>
      <w:marBottom w:val="0"/>
      <w:divBdr>
        <w:top w:val="none" w:sz="0" w:space="0" w:color="auto"/>
        <w:left w:val="none" w:sz="0" w:space="0" w:color="auto"/>
        <w:bottom w:val="none" w:sz="0" w:space="0" w:color="auto"/>
        <w:right w:val="none" w:sz="0" w:space="0" w:color="auto"/>
      </w:divBdr>
    </w:div>
    <w:div w:id="1039475908">
      <w:bodyDiv w:val="1"/>
      <w:marLeft w:val="0"/>
      <w:marRight w:val="0"/>
      <w:marTop w:val="0"/>
      <w:marBottom w:val="0"/>
      <w:divBdr>
        <w:top w:val="none" w:sz="0" w:space="0" w:color="auto"/>
        <w:left w:val="none" w:sz="0" w:space="0" w:color="auto"/>
        <w:bottom w:val="none" w:sz="0" w:space="0" w:color="auto"/>
        <w:right w:val="none" w:sz="0" w:space="0" w:color="auto"/>
      </w:divBdr>
    </w:div>
    <w:div w:id="1162041696">
      <w:bodyDiv w:val="1"/>
      <w:marLeft w:val="0"/>
      <w:marRight w:val="0"/>
      <w:marTop w:val="0"/>
      <w:marBottom w:val="0"/>
      <w:divBdr>
        <w:top w:val="none" w:sz="0" w:space="0" w:color="auto"/>
        <w:left w:val="none" w:sz="0" w:space="0" w:color="auto"/>
        <w:bottom w:val="none" w:sz="0" w:space="0" w:color="auto"/>
        <w:right w:val="none" w:sz="0" w:space="0" w:color="auto"/>
      </w:divBdr>
    </w:div>
    <w:div w:id="1182666579">
      <w:bodyDiv w:val="1"/>
      <w:marLeft w:val="0"/>
      <w:marRight w:val="0"/>
      <w:marTop w:val="0"/>
      <w:marBottom w:val="0"/>
      <w:divBdr>
        <w:top w:val="none" w:sz="0" w:space="0" w:color="auto"/>
        <w:left w:val="none" w:sz="0" w:space="0" w:color="auto"/>
        <w:bottom w:val="none" w:sz="0" w:space="0" w:color="auto"/>
        <w:right w:val="none" w:sz="0" w:space="0" w:color="auto"/>
      </w:divBdr>
    </w:div>
    <w:div w:id="1303198436">
      <w:bodyDiv w:val="1"/>
      <w:marLeft w:val="0"/>
      <w:marRight w:val="0"/>
      <w:marTop w:val="0"/>
      <w:marBottom w:val="0"/>
      <w:divBdr>
        <w:top w:val="none" w:sz="0" w:space="0" w:color="auto"/>
        <w:left w:val="none" w:sz="0" w:space="0" w:color="auto"/>
        <w:bottom w:val="none" w:sz="0" w:space="0" w:color="auto"/>
        <w:right w:val="none" w:sz="0" w:space="0" w:color="auto"/>
      </w:divBdr>
    </w:div>
    <w:div w:id="1403870348">
      <w:bodyDiv w:val="1"/>
      <w:marLeft w:val="0"/>
      <w:marRight w:val="0"/>
      <w:marTop w:val="0"/>
      <w:marBottom w:val="0"/>
      <w:divBdr>
        <w:top w:val="none" w:sz="0" w:space="0" w:color="auto"/>
        <w:left w:val="none" w:sz="0" w:space="0" w:color="auto"/>
        <w:bottom w:val="none" w:sz="0" w:space="0" w:color="auto"/>
        <w:right w:val="none" w:sz="0" w:space="0" w:color="auto"/>
      </w:divBdr>
    </w:div>
    <w:div w:id="1404647879">
      <w:bodyDiv w:val="1"/>
      <w:marLeft w:val="0"/>
      <w:marRight w:val="0"/>
      <w:marTop w:val="0"/>
      <w:marBottom w:val="0"/>
      <w:divBdr>
        <w:top w:val="none" w:sz="0" w:space="0" w:color="auto"/>
        <w:left w:val="none" w:sz="0" w:space="0" w:color="auto"/>
        <w:bottom w:val="none" w:sz="0" w:space="0" w:color="auto"/>
        <w:right w:val="none" w:sz="0" w:space="0" w:color="auto"/>
      </w:divBdr>
    </w:div>
    <w:div w:id="1460421270">
      <w:bodyDiv w:val="1"/>
      <w:marLeft w:val="0"/>
      <w:marRight w:val="0"/>
      <w:marTop w:val="0"/>
      <w:marBottom w:val="0"/>
      <w:divBdr>
        <w:top w:val="none" w:sz="0" w:space="0" w:color="auto"/>
        <w:left w:val="none" w:sz="0" w:space="0" w:color="auto"/>
        <w:bottom w:val="none" w:sz="0" w:space="0" w:color="auto"/>
        <w:right w:val="none" w:sz="0" w:space="0" w:color="auto"/>
      </w:divBdr>
    </w:div>
    <w:div w:id="1475025632">
      <w:bodyDiv w:val="1"/>
      <w:marLeft w:val="0"/>
      <w:marRight w:val="0"/>
      <w:marTop w:val="0"/>
      <w:marBottom w:val="0"/>
      <w:divBdr>
        <w:top w:val="none" w:sz="0" w:space="0" w:color="auto"/>
        <w:left w:val="none" w:sz="0" w:space="0" w:color="auto"/>
        <w:bottom w:val="none" w:sz="0" w:space="0" w:color="auto"/>
        <w:right w:val="none" w:sz="0" w:space="0" w:color="auto"/>
      </w:divBdr>
    </w:div>
    <w:div w:id="1539246740">
      <w:bodyDiv w:val="1"/>
      <w:marLeft w:val="0"/>
      <w:marRight w:val="0"/>
      <w:marTop w:val="0"/>
      <w:marBottom w:val="0"/>
      <w:divBdr>
        <w:top w:val="none" w:sz="0" w:space="0" w:color="auto"/>
        <w:left w:val="none" w:sz="0" w:space="0" w:color="auto"/>
        <w:bottom w:val="none" w:sz="0" w:space="0" w:color="auto"/>
        <w:right w:val="none" w:sz="0" w:space="0" w:color="auto"/>
      </w:divBdr>
    </w:div>
    <w:div w:id="1573156360">
      <w:bodyDiv w:val="1"/>
      <w:marLeft w:val="0"/>
      <w:marRight w:val="0"/>
      <w:marTop w:val="0"/>
      <w:marBottom w:val="0"/>
      <w:divBdr>
        <w:top w:val="none" w:sz="0" w:space="0" w:color="auto"/>
        <w:left w:val="none" w:sz="0" w:space="0" w:color="auto"/>
        <w:bottom w:val="none" w:sz="0" w:space="0" w:color="auto"/>
        <w:right w:val="none" w:sz="0" w:space="0" w:color="auto"/>
      </w:divBdr>
    </w:div>
    <w:div w:id="1594122628">
      <w:bodyDiv w:val="1"/>
      <w:marLeft w:val="0"/>
      <w:marRight w:val="0"/>
      <w:marTop w:val="0"/>
      <w:marBottom w:val="0"/>
      <w:divBdr>
        <w:top w:val="none" w:sz="0" w:space="0" w:color="auto"/>
        <w:left w:val="none" w:sz="0" w:space="0" w:color="auto"/>
        <w:bottom w:val="none" w:sz="0" w:space="0" w:color="auto"/>
        <w:right w:val="none" w:sz="0" w:space="0" w:color="auto"/>
      </w:divBdr>
    </w:div>
    <w:div w:id="1638995446">
      <w:bodyDiv w:val="1"/>
      <w:marLeft w:val="0"/>
      <w:marRight w:val="0"/>
      <w:marTop w:val="0"/>
      <w:marBottom w:val="0"/>
      <w:divBdr>
        <w:top w:val="none" w:sz="0" w:space="0" w:color="auto"/>
        <w:left w:val="none" w:sz="0" w:space="0" w:color="auto"/>
        <w:bottom w:val="none" w:sz="0" w:space="0" w:color="auto"/>
        <w:right w:val="none" w:sz="0" w:space="0" w:color="auto"/>
      </w:divBdr>
    </w:div>
    <w:div w:id="1868984558">
      <w:bodyDiv w:val="1"/>
      <w:marLeft w:val="0"/>
      <w:marRight w:val="0"/>
      <w:marTop w:val="0"/>
      <w:marBottom w:val="0"/>
      <w:divBdr>
        <w:top w:val="none" w:sz="0" w:space="0" w:color="auto"/>
        <w:left w:val="none" w:sz="0" w:space="0" w:color="auto"/>
        <w:bottom w:val="none" w:sz="0" w:space="0" w:color="auto"/>
        <w:right w:val="none" w:sz="0" w:space="0" w:color="auto"/>
      </w:divBdr>
    </w:div>
    <w:div w:id="1908568644">
      <w:bodyDiv w:val="1"/>
      <w:marLeft w:val="0"/>
      <w:marRight w:val="0"/>
      <w:marTop w:val="0"/>
      <w:marBottom w:val="0"/>
      <w:divBdr>
        <w:top w:val="none" w:sz="0" w:space="0" w:color="auto"/>
        <w:left w:val="none" w:sz="0" w:space="0" w:color="auto"/>
        <w:bottom w:val="none" w:sz="0" w:space="0" w:color="auto"/>
        <w:right w:val="none" w:sz="0" w:space="0" w:color="auto"/>
      </w:divBdr>
    </w:div>
    <w:div w:id="1917201335">
      <w:bodyDiv w:val="1"/>
      <w:marLeft w:val="0"/>
      <w:marRight w:val="0"/>
      <w:marTop w:val="0"/>
      <w:marBottom w:val="0"/>
      <w:divBdr>
        <w:top w:val="none" w:sz="0" w:space="0" w:color="auto"/>
        <w:left w:val="none" w:sz="0" w:space="0" w:color="auto"/>
        <w:bottom w:val="none" w:sz="0" w:space="0" w:color="auto"/>
        <w:right w:val="none" w:sz="0" w:space="0" w:color="auto"/>
      </w:divBdr>
    </w:div>
    <w:div w:id="2083065711">
      <w:bodyDiv w:val="1"/>
      <w:marLeft w:val="0"/>
      <w:marRight w:val="0"/>
      <w:marTop w:val="0"/>
      <w:marBottom w:val="0"/>
      <w:divBdr>
        <w:top w:val="none" w:sz="0" w:space="0" w:color="auto"/>
        <w:left w:val="none" w:sz="0" w:space="0" w:color="auto"/>
        <w:bottom w:val="none" w:sz="0" w:space="0" w:color="auto"/>
        <w:right w:val="none" w:sz="0" w:space="0" w:color="auto"/>
      </w:divBdr>
    </w:div>
    <w:div w:id="20941639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image" Target="media/image3.png" Id="rId13" /><Relationship Type="http://schemas.openxmlformats.org/officeDocument/2006/relationships/fontTable" Target="fontTable.xml" Id="rId18"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footer" Target="footer1.xml" Id="rId12" /><Relationship Type="http://schemas.openxmlformats.org/officeDocument/2006/relationships/header" Target="header5.xml" Id="rId17" /><Relationship Type="http://schemas.openxmlformats.org/officeDocument/2006/relationships/customXml" Target="../customXml/item2.xml" Id="rId2" /><Relationship Type="http://schemas.openxmlformats.org/officeDocument/2006/relationships/header" Target="header4.xml" Id="rId16" /><Relationship Type="http://schemas.microsoft.com/office/2020/10/relationships/intelligence" Target="intelligence2.xml" Id="rId20"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header" Target="header2.xml" Id="rId11" /><Relationship Type="http://schemas.openxmlformats.org/officeDocument/2006/relationships/styles" Target="styles.xml" Id="rId5" /><Relationship Type="http://schemas.openxmlformats.org/officeDocument/2006/relationships/header" Target="header3.xml" Id="rId15" /><Relationship Type="http://schemas.openxmlformats.org/officeDocument/2006/relationships/header" Target="header1.xml" Id="rId10" /><Relationship Type="http://schemas.openxmlformats.org/officeDocument/2006/relationships/theme" Target="theme/theme1.xml" Id="rId19"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image" Target="/media/image3.png" Id="R707e058d46914f42" /><Relationship Type="http://schemas.openxmlformats.org/officeDocument/2006/relationships/image" Target="/media/image4.png" Id="R1ab6a156efc944f5" /><Relationship Type="http://schemas.openxmlformats.org/officeDocument/2006/relationships/image" Target="/media/image5.png" Id="R3c705488e9b54f16" /></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wmf"/></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_rels/header5.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_Projetos\prosces3\subprocessos\psc\templates\PROSCES-PSC-TMP-TMP-Externo.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653FB2AC75EB464BA9F1F77BFA9B087A" ma:contentTypeVersion="14" ma:contentTypeDescription="Create a new document." ma:contentTypeScope="" ma:versionID="71b0ed7ecf20ea98b32f8e36844a41e5">
  <xsd:schema xmlns:xsd="http://www.w3.org/2001/XMLSchema" xmlns:xs="http://www.w3.org/2001/XMLSchema" xmlns:p="http://schemas.microsoft.com/office/2006/metadata/properties" xmlns:ns3="a625705e-095e-47f8-a0a0-03ce2d930d02" xmlns:ns4="ab17aa17-eff5-45a5-8a08-3910ee8c4b29" targetNamespace="http://schemas.microsoft.com/office/2006/metadata/properties" ma:root="true" ma:fieldsID="e58cbc7b12886a5aa024046105ca3f7b" ns3:_="" ns4:_="">
    <xsd:import namespace="a625705e-095e-47f8-a0a0-03ce2d930d02"/>
    <xsd:import namespace="ab17aa17-eff5-45a5-8a08-3910ee8c4b29"/>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3:MediaServiceLocation" minOccurs="0"/>
                <xsd:element ref="ns4:SharedWithUsers" minOccurs="0"/>
                <xsd:element ref="ns4:SharedWithDetails" minOccurs="0"/>
                <xsd:element ref="ns4:SharingHintHash" minOccurs="0"/>
                <xsd:element ref="ns3:MediaServiceGenerationTime" minOccurs="0"/>
                <xsd:element ref="ns3:MediaServiceEventHashCode" minOccurs="0"/>
                <xsd:element ref="ns3:MediaServiceAutoKeyPoints" minOccurs="0"/>
                <xsd:element ref="ns3:MediaServiceKeyPoints"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25705e-095e-47f8-a0a0-03ce2d930d0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MediaLengthInSeconds" ma:index="21"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ab17aa17-eff5-45a5-8a08-3910ee8c4b29"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C5CE146-B72F-4529-A962-AEB5A8660C29}">
  <ds:schemaRefs>
    <ds:schemaRef ds:uri="http://schemas.microsoft.com/sharepoint/v3/contenttype/forms"/>
  </ds:schemaRefs>
</ds:datastoreItem>
</file>

<file path=customXml/itemProps2.xml><?xml version="1.0" encoding="utf-8"?>
<ds:datastoreItem xmlns:ds="http://schemas.openxmlformats.org/officeDocument/2006/customXml" ds:itemID="{ECEA45B4-E92F-4520-A565-B0EE307E9DB2}">
  <ds:schemaRefs>
    <ds:schemaRef ds:uri="http://schemas.openxmlformats.org/officeDocument/2006/bibliography"/>
  </ds:schemaRefs>
</ds:datastoreItem>
</file>

<file path=customXml/itemProps3.xml><?xml version="1.0" encoding="utf-8"?>
<ds:datastoreItem xmlns:ds="http://schemas.openxmlformats.org/officeDocument/2006/customXml" ds:itemID="{5DC76BEA-93EC-455C-8705-A7CE5F3B2D0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625705e-095e-47f8-a0a0-03ce2d930d02"/>
    <ds:schemaRef ds:uri="ab17aa17-eff5-45a5-8a08-3910ee8c4b2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PROSCES-PSC-TMP-TMP-Externo.dot</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1 Introdução</dc:title>
  <dc:subject/>
  <dc:creator>Eduardo Araujo Oliveira</dc:creator>
  <keywords/>
  <lastModifiedBy>Levi Mckenzie-Kirkbright</lastModifiedBy>
  <revision>90</revision>
  <lastPrinted>2008-02-26T18:15:00.0000000Z</lastPrinted>
  <dcterms:created xsi:type="dcterms:W3CDTF">2022-08-06T03:24:00.0000000Z</dcterms:created>
  <dcterms:modified xsi:type="dcterms:W3CDTF">2022-08-15T06:50:38.8255466Z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Base Target">
    <vt:lpwstr>_blank</vt:lpwstr>
  </property>
  <property fmtid="{D5CDD505-2E9C-101B-9397-08002B2CF9AE}" pid="3" name="ContentTypeId">
    <vt:lpwstr>0x010100653FB2AC75EB464BA9F1F77BFA9B087A</vt:lpwstr>
  </property>
</Properties>
</file>