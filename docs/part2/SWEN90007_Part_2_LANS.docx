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Pr="00DC7C74" w:rsidR="005E4D2C" w:rsidP="005C1AED" w:rsidRDefault="005E4D2C" w14:paraId="74AE1C1A" w14:textId="77777777"/>
    <w:p w:rsidRPr="00DC7C74" w:rsidR="005E4D2C" w:rsidP="005C1AED" w:rsidRDefault="005E4D2C" w14:paraId="74AE1C1B" w14:textId="77777777"/>
    <w:p w:rsidRPr="00DC7C74" w:rsidR="005E4D2C" w:rsidP="005C1AED" w:rsidRDefault="005E4D2C" w14:paraId="74AE1C1C" w14:textId="77777777"/>
    <w:p w:rsidRPr="00DC7C74" w:rsidR="005E4D2C" w:rsidP="005C1AED" w:rsidRDefault="005A7A3F" w14:paraId="74AE1C1D" w14:textId="77777777">
      <w:r>
        <w:rPr>
          <w:rFonts w:ascii="Times New Roman" w:hAnsi="Times New Roman"/>
          <w:b/>
          <w:noProof/>
        </w:rPr>
        <mc:AlternateContent>
          <mc:Choice Requires="wps">
            <w:drawing>
              <wp:anchor distT="0" distB="0" distL="114300" distR="114300" simplePos="0" relativeHeight="251658240" behindDoc="0" locked="0" layoutInCell="0" allowOverlap="1" wp14:anchorId="74AE1D7F" wp14:editId="74AE1D80">
                <wp:simplePos x="0" y="0"/>
                <wp:positionH relativeFrom="column">
                  <wp:posOffset>283210</wp:posOffset>
                </wp:positionH>
                <wp:positionV relativeFrom="paragraph">
                  <wp:posOffset>4445</wp:posOffset>
                </wp:positionV>
                <wp:extent cx="5120640" cy="0"/>
                <wp:effectExtent l="6985" t="13970" r="6350" b="508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v:line id="Line 3"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color="gray" from="22.3pt,.35pt" to="425.5pt,.35pt" w14:anchorId="7383CF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"/>
            </w:pict>
          </mc:Fallback>
        </mc:AlternateContent>
      </w:r>
    </w:p>
    <w:p w:rsidRPr="00DC7C74" w:rsidR="005E4D2C" w:rsidP="005E4D2C" w:rsidRDefault="17332860" w14:paraId="74AE1C1E" w14:textId="77777777">
      <w:pPr>
        <w:pStyle w:val="titulocapa"/>
        <w:ind w:firstLine="0"/>
        <w:rPr>
          <w:rFonts w:ascii="Times New Roman" w:hAnsi="Times New Roman"/>
        </w:rPr>
      </w:pPr>
      <w:r w:rsidRPr="7112BF98">
        <w:rPr>
          <w:rFonts w:ascii="Times New Roman" w:hAnsi="Times New Roman"/>
        </w:rPr>
        <w:t>Product Requirements Document</w:t>
      </w:r>
    </w:p>
    <w:p w:rsidRPr="00DC7C74" w:rsidR="005E4D2C" w:rsidP="7112BF98" w:rsidRDefault="2EF70CC1" w14:paraId="74AE1C1F" w14:textId="25D6736D">
      <w:pPr>
        <w:pStyle w:val="titulocapa"/>
        <w:ind w:firstLine="0"/>
        <w:rPr>
          <w:rFonts w:ascii="Times New Roman" w:hAnsi="Times New Roman"/>
          <w:sz w:val="22"/>
          <w:szCs w:val="22"/>
        </w:rPr>
      </w:pPr>
      <w:r w:rsidRPr="2BE85BD6" w:rsidR="2EF70CC1">
        <w:rPr>
          <w:rFonts w:ascii="Times New Roman" w:hAnsi="Times New Roman"/>
          <w:sz w:val="22"/>
          <w:szCs w:val="22"/>
        </w:rPr>
        <w:t xml:space="preserve">Submission </w:t>
      </w:r>
      <w:r w:rsidRPr="2BE85BD6" w:rsidR="3F752D9C">
        <w:rPr>
          <w:rFonts w:ascii="Times New Roman" w:hAnsi="Times New Roman"/>
          <w:sz w:val="22"/>
          <w:szCs w:val="22"/>
        </w:rPr>
        <w:t>2 - Report</w:t>
      </w:r>
    </w:p>
    <w:p w:rsidRPr="00DC7C74" w:rsidR="005E4D2C" w:rsidP="005E4D2C" w:rsidRDefault="005E4D2C" w14:paraId="74AE1C20" w14:textId="77777777">
      <w:pPr>
        <w:pStyle w:val="titulocapa2"/>
        <w:ind w:firstLine="0"/>
        <w:rPr>
          <w:rFonts w:ascii="Times New Roman" w:hAnsi="Times New Roman"/>
        </w:rPr>
      </w:pPr>
    </w:p>
    <w:p w:rsidRPr="00DC7C74" w:rsidR="005E4D2C" w:rsidP="005E4D2C" w:rsidRDefault="005E4D2C" w14:paraId="74AE1C21" w14:textId="77777777">
      <w:pPr>
        <w:pStyle w:val="titulocapa2"/>
        <w:ind w:firstLine="0"/>
        <w:rPr>
          <w:rFonts w:ascii="Times New Roman" w:hAnsi="Times New Roman"/>
        </w:rPr>
      </w:pPr>
    </w:p>
    <w:p w:rsidRPr="00DC7C74" w:rsidR="005E4D2C" w:rsidP="7112BF98" w:rsidRDefault="02D2A81C" w14:paraId="74AE1C22" w14:textId="77777777">
      <w:pPr>
        <w:pStyle w:val="titulocapa2"/>
        <w:ind w:firstLine="0"/>
        <w:rPr>
          <w:rFonts w:ascii="Times New Roman" w:hAnsi="Times New Roman"/>
          <w:b/>
        </w:rPr>
      </w:pPr>
      <w:r>
        <w:rPr>
          <w:rFonts w:ascii="Times New Roman" w:hAnsi="Times New Roman"/>
          <w:b/>
        </w:rPr>
        <w:t>Team LANS</w:t>
      </w:r>
    </w:p>
    <w:p w:rsidRPr="00DC7C74" w:rsidR="005E4D2C" w:rsidP="003A496B" w:rsidRDefault="00EC4472" w14:paraId="74AE1C23" w14:textId="77777777">
      <w:pPr>
        <w:jc w:val="center"/>
      </w:pPr>
      <w:r w:rsidRPr="00DC7C74">
        <w:t>SWEN90007 SM2 202</w:t>
      </w:r>
      <w:r w:rsidR="000D7D1B">
        <w:t>2</w:t>
      </w:r>
      <w:r w:rsidRPr="00DC7C74">
        <w:t xml:space="preserve"> Project</w:t>
      </w:r>
    </w:p>
    <w:p w:rsidRPr="00DC7C74" w:rsidR="005E4D2C" w:rsidP="005C1AED" w:rsidRDefault="005E4D2C" w14:paraId="74AE1C24" w14:textId="77777777"/>
    <w:p w:rsidRPr="00DC7C74" w:rsidR="005E4D2C" w:rsidP="005C1AED" w:rsidRDefault="005E4D2C" w14:paraId="74AE1C25" w14:textId="77777777"/>
    <w:p w:rsidRPr="00DC7C74" w:rsidR="005E4D2C" w:rsidP="005C1AED" w:rsidRDefault="005E4D2C" w14:paraId="74AE1C26" w14:textId="77777777"/>
    <w:p w:rsidRPr="00DC7C74" w:rsidR="005E4D2C" w:rsidP="005C1AED" w:rsidRDefault="005E4D2C" w14:paraId="74AE1C27" w14:textId="77777777">
      <w:r>
        <w:br/>
      </w:r>
    </w:p>
    <w:p w:rsidRPr="00DC7C74" w:rsidR="00D91ECF" w:rsidP="005C1AED" w:rsidRDefault="00D91ECF" w14:paraId="74AE1C28" w14:textId="77777777">
      <w:pPr>
        <w:pStyle w:val="BodyText"/>
      </w:pPr>
    </w:p>
    <w:p w:rsidRPr="00DC7C74" w:rsidR="00D91ECF" w:rsidP="005C1AED" w:rsidRDefault="00D91ECF" w14:paraId="74AE1C29" w14:textId="77777777">
      <w:pPr>
        <w:pStyle w:val="BodyText"/>
      </w:pPr>
    </w:p>
    <w:p w:rsidRPr="00DC7C74" w:rsidR="005E4D2C" w:rsidP="005C1AED" w:rsidRDefault="005E4D2C" w14:paraId="74AE1C2A" w14:textId="77777777">
      <w:pPr>
        <w:pStyle w:val="BodyText"/>
      </w:pPr>
      <w:r>
        <w:br/>
      </w:r>
    </w:p>
    <w:p w:rsidRPr="00B37EF3" w:rsidR="00B37EF3" w:rsidP="00B267D4" w:rsidRDefault="17332860" w14:paraId="74AE1C2B" w14:textId="65B2F66F">
      <w:pPr>
        <w:jc w:val="center"/>
      </w:pPr>
      <w:r>
        <w:t>In charge:</w:t>
      </w:r>
      <w:r w:rsidR="005E4D2C">
        <w:br/>
      </w:r>
      <w:r w:rsidR="61761D85">
        <w:t xml:space="preserve">Mohammad Saood </w:t>
      </w:r>
      <w:r w:rsidRPr="7112BF98" w:rsidR="61761D85">
        <w:rPr>
          <w:b/>
          <w:bCs/>
        </w:rPr>
        <w:t>Abbasi</w:t>
      </w:r>
      <w:r w:rsidR="61761D85">
        <w:t xml:space="preserve"> &lt;mohammadsaoo@student.unimelb.edu.au&gt;</w:t>
      </w:r>
    </w:p>
    <w:p w:rsidRPr="00B37EF3" w:rsidR="00B37EF3" w:rsidP="003A496B" w:rsidRDefault="61761D85" w14:paraId="74AE1C2C" w14:textId="77777777">
      <w:pPr>
        <w:jc w:val="center"/>
      </w:pPr>
      <w:r>
        <w:t xml:space="preserve">Arman </w:t>
      </w:r>
      <w:r w:rsidRPr="7112BF98">
        <w:rPr>
          <w:b/>
          <w:bCs/>
        </w:rPr>
        <w:t>Arethna</w:t>
      </w:r>
      <w:r>
        <w:t xml:space="preserve"> &lt;aarethna@student.unimelb.edu.au&gt;</w:t>
      </w:r>
    </w:p>
    <w:p w:rsidRPr="00B37EF3" w:rsidR="00B37EF3" w:rsidP="003A496B" w:rsidRDefault="61761D85" w14:paraId="74AE1C2D" w14:textId="77777777">
      <w:pPr>
        <w:jc w:val="center"/>
      </w:pPr>
      <w:r>
        <w:t xml:space="preserve">Navdeep </w:t>
      </w:r>
      <w:r w:rsidRPr="7112BF98">
        <w:rPr>
          <w:b/>
          <w:bCs/>
        </w:rPr>
        <w:t>Beniwal</w:t>
      </w:r>
      <w:r>
        <w:t xml:space="preserve"> &lt;nbeniwal@student.unimelb.edu.au&gt;</w:t>
      </w:r>
    </w:p>
    <w:p w:rsidRPr="00DC7C74" w:rsidR="005E4D2C" w:rsidP="003A496B" w:rsidRDefault="00B37EF3" w14:paraId="74AE1C2E" w14:textId="77777777">
      <w:pPr>
        <w:jc w:val="center"/>
      </w:pPr>
      <w:r w:rsidRPr="00B37EF3">
        <w:t xml:space="preserve">Levi </w:t>
      </w:r>
      <w:r w:rsidRPr="00B37EF3">
        <w:rPr>
          <w:b/>
          <w:bCs/>
        </w:rPr>
        <w:t>McKenzie-Kirkbright</w:t>
      </w:r>
      <w:r w:rsidRPr="00B37EF3">
        <w:t xml:space="preserve"> &lt;levim@student.unimelb.edu.au&gt;</w:t>
      </w:r>
    </w:p>
    <w:p w:rsidRPr="00DC7C74" w:rsidR="005E4D2C" w:rsidP="005C1AED" w:rsidRDefault="005A7A3F" w14:paraId="74AE1C2F" w14:textId="77777777">
      <w:r>
        <w:rPr>
          <w:rFonts w:ascii="Times New Roman" w:hAnsi="Times New Roman"/>
          <w:noProof/>
        </w:rPr>
        <mc:AlternateContent>
          <mc:Choice Requires="wps">
            <w:drawing>
              <wp:anchor distT="0" distB="0" distL="114300" distR="114300" simplePos="0" relativeHeight="251658241" behindDoc="0" locked="0" layoutInCell="0" allowOverlap="1" wp14:anchorId="74AE1D81" wp14:editId="74AE1D82">
                <wp:simplePos x="0" y="0"/>
                <wp:positionH relativeFrom="column">
                  <wp:posOffset>283210</wp:posOffset>
                </wp:positionH>
                <wp:positionV relativeFrom="paragraph">
                  <wp:posOffset>94615</wp:posOffset>
                </wp:positionV>
                <wp:extent cx="5120640" cy="0"/>
                <wp:effectExtent l="6985" t="8890" r="6350" b="1016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v:line id="Line 2"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color="gray" from="22.3pt,7.45pt" to="425.5pt,7.45pt" w14:anchorId="0EF46C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"/>
            </w:pict>
          </mc:Fallback>
        </mc:AlternateContent>
      </w:r>
    </w:p>
    <w:p w:rsidRPr="00DC7C74" w:rsidR="005E4D2C" w:rsidP="7112BF98" w:rsidRDefault="005E4D2C" w14:paraId="74AE1C30" w14:textId="77777777">
      <w:pPr>
        <w:rPr>
          <w:noProof/>
          <w:lang w:val="en-AU" w:eastAsia="en-AU"/>
        </w:rPr>
      </w:pPr>
    </w:p>
    <w:p w:rsidRPr="00DC7C74" w:rsidR="005E4D2C" w:rsidP="7112BF98" w:rsidRDefault="005E4D2C" w14:paraId="74AE1C31" w14:textId="77777777">
      <w:pPr>
        <w:rPr>
          <w:noProof/>
          <w:lang w:val="en-AU" w:eastAsia="en-AU"/>
        </w:rPr>
      </w:pPr>
    </w:p>
    <w:p w:rsidRPr="00DC7C74" w:rsidR="005E4D2C" w:rsidP="7112BF98" w:rsidRDefault="005E4D2C" w14:paraId="74AE1C32" w14:textId="77777777">
      <w:pPr>
        <w:rPr>
          <w:noProof/>
          <w:lang w:val="en-AU" w:eastAsia="en-AU"/>
        </w:rPr>
      </w:pPr>
    </w:p>
    <w:p w:rsidRPr="00DC7C74" w:rsidR="00D91ECF" w:rsidP="7112BF98" w:rsidRDefault="00D91ECF" w14:paraId="74AE1C33" w14:textId="77777777">
      <w:pPr>
        <w:rPr>
          <w:noProof/>
          <w:lang w:val="en-AU" w:eastAsia="en-AU"/>
        </w:rPr>
      </w:pPr>
    </w:p>
    <w:p w:rsidRPr="00DC7C74" w:rsidR="005E4D2C" w:rsidP="7112BF98" w:rsidRDefault="005E4D2C" w14:paraId="74AE1C34" w14:textId="77777777">
      <w:pPr>
        <w:rPr>
          <w:noProof/>
          <w:lang w:val="en-AU" w:eastAsia="en-AU"/>
        </w:rPr>
      </w:pPr>
    </w:p>
    <w:p w:rsidRPr="00DC7C74" w:rsidR="005E4D2C" w:rsidP="7112BF98" w:rsidRDefault="005E4D2C" w14:paraId="74AE1C35" w14:textId="77777777">
      <w:pPr>
        <w:rPr>
          <w:noProof/>
          <w:lang w:val="en-AU" w:eastAsia="en-AU"/>
        </w:rPr>
      </w:pPr>
    </w:p>
    <w:p w:rsidRPr="00DC7C74" w:rsidR="005E4D2C" w:rsidP="7112BF98" w:rsidRDefault="005E4D2C" w14:paraId="74AE1C36" w14:textId="77777777">
      <w:pPr>
        <w:rPr>
          <w:noProof/>
          <w:lang w:val="en-AU" w:eastAsia="en-AU"/>
        </w:rPr>
      </w:pPr>
    </w:p>
    <w:p w:rsidRPr="00DC7C74" w:rsidR="005E4D2C" w:rsidP="7112BF98" w:rsidRDefault="005E4D2C" w14:paraId="74AE1C37" w14:textId="77777777">
      <w:pPr>
        <w:rPr>
          <w:noProof/>
          <w:lang w:val="en-AU" w:eastAsia="en-AU"/>
        </w:rPr>
      </w:pPr>
    </w:p>
    <w:p w:rsidRPr="00DC7C74" w:rsidR="005E4D2C" w:rsidP="7112BF98" w:rsidRDefault="005E4D2C" w14:paraId="74AE1C38" w14:textId="77777777">
      <w:pPr>
        <w:rPr>
          <w:noProof/>
          <w:lang w:val="en-AU" w:eastAsia="en-AU"/>
        </w:rPr>
      </w:pPr>
    </w:p>
    <w:p w:rsidRPr="00DC7C74" w:rsidR="005E4D2C" w:rsidP="7112BF98" w:rsidRDefault="005E4D2C" w14:paraId="74AE1C39" w14:textId="77777777">
      <w:pPr>
        <w:rPr>
          <w:noProof/>
          <w:lang w:val="en-AU" w:eastAsia="en-AU"/>
        </w:rPr>
      </w:pPr>
    </w:p>
    <w:p w:rsidRPr="00DC7C74" w:rsidR="005E4D2C" w:rsidP="003A496B" w:rsidRDefault="7E1FBA72" w14:paraId="74AE1C3A" w14:textId="77777777">
      <w:pPr>
        <w:jc w:val="center"/>
        <w:sectPr w:rsidRPr="00DC7C74" w:rsidR="005E4D2C">
          <w:headerReference w:type="even" r:id="rId10"/>
          <w:headerReference w:type="default" r:id="rId11"/>
          <w:footerReference w:type="default" r:id="rId12"/>
          <w:pgSz w:w="11907" w:h="16840" w:orient="portrait" w:code="9"/>
          <w:pgMar w:top="1701" w:right="1151" w:bottom="1140" w:left="1151" w:header="561" w:footer="561" w:gutter="561"/>
          <w:cols w:space="720"/>
          <w:titlePg/>
        </w:sectPr>
      </w:pPr>
      <w:r>
        <w:rPr>
          <w:noProof/>
        </w:rPr>
        <w:drawing>
          <wp:inline distT="0" distB="0" distL="0" distR="0" wp14:anchorId="74AE1D83" wp14:editId="7C3C49E2">
            <wp:extent cx="2933700" cy="1323975"/>
            <wp:effectExtent l="0" t="0" r="0" b="0"/>
            <wp:docPr id="5" name="Picture 4" descr="Image result for unimelb computing and informa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933700" cy="1323975"/>
                    </a:xfrm>
                    <a:prstGeom prst="rect">
                      <a:avLst/>
                    </a:prstGeom>
                  </pic:spPr>
                </pic:pic>
              </a:graphicData>
            </a:graphic>
          </wp:inline>
        </w:drawing>
      </w:r>
    </w:p>
    <w:p w:rsidRPr="00DC7C74" w:rsidR="005E4D2C" w:rsidP="00212939" w:rsidRDefault="005E4D2C" w14:paraId="74AE1C3B" w14:textId="77777777">
      <w:pPr>
        <w:pStyle w:val="PSCLegenda"/>
        <w:jc w:val="both"/>
      </w:pPr>
    </w:p>
    <w:p w:rsidRPr="00DC7C74" w:rsidR="0086396C" w:rsidP="00212939" w:rsidRDefault="17332860" w14:paraId="74AE1C3C" w14:textId="77777777">
      <w:pPr>
        <w:pStyle w:val="PSCLegenda"/>
      </w:pPr>
      <w:r>
        <w:t>Revision History</w:t>
      </w:r>
    </w:p>
    <w:tbl>
      <w:tblPr>
        <w:tblW w:w="909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276"/>
        <w:gridCol w:w="1276"/>
        <w:gridCol w:w="3827"/>
        <w:gridCol w:w="2711"/>
      </w:tblGrid>
      <w:tr w:rsidRPr="00DC7C74" w:rsidR="007E4D7B" w:rsidTr="2F66D60C" w14:paraId="74AE1C41" w14:textId="77777777">
        <w:trPr>
          <w:cantSplit/>
        </w:trPr>
        <w:tc>
          <w:tcPr>
            <w:tcW w:w="1276" w:type="dxa"/>
            <w:shd w:val="clear" w:color="auto" w:fill="FFFFFF" w:themeFill="background1"/>
            <w:tcMar/>
          </w:tcPr>
          <w:p w:rsidRPr="00DC7C74" w:rsidR="007E4D7B" w:rsidP="005C1AED" w:rsidRDefault="033033FE" w14:paraId="74AE1C3D" w14:textId="77777777">
            <w:pPr>
              <w:pStyle w:val="PSCTabelaCabecalho"/>
            </w:pPr>
            <w:r>
              <w:t>Date</w:t>
            </w:r>
          </w:p>
        </w:tc>
        <w:tc>
          <w:tcPr>
            <w:tcW w:w="1276" w:type="dxa"/>
            <w:shd w:val="clear" w:color="auto" w:fill="FFFFFF" w:themeFill="background1"/>
            <w:tcMar/>
          </w:tcPr>
          <w:p w:rsidRPr="00DC7C74" w:rsidR="007E4D7B" w:rsidP="005C1AED" w:rsidRDefault="033033FE" w14:paraId="74AE1C3E" w14:textId="77777777">
            <w:pPr>
              <w:pStyle w:val="PSCTabelaCabecalho"/>
            </w:pPr>
            <w:r>
              <w:t>Version</w:t>
            </w:r>
          </w:p>
        </w:tc>
        <w:tc>
          <w:tcPr>
            <w:tcW w:w="3827" w:type="dxa"/>
            <w:shd w:val="clear" w:color="auto" w:fill="FFFFFF" w:themeFill="background1"/>
            <w:tcMar/>
          </w:tcPr>
          <w:p w:rsidRPr="00DC7C74" w:rsidR="007E4D7B" w:rsidP="005C1AED" w:rsidRDefault="033033FE" w14:paraId="74AE1C3F" w14:textId="77777777">
            <w:pPr>
              <w:pStyle w:val="PSCTabelaCabecalho"/>
            </w:pPr>
            <w:r>
              <w:t>Description</w:t>
            </w:r>
          </w:p>
        </w:tc>
        <w:tc>
          <w:tcPr>
            <w:tcW w:w="2711" w:type="dxa"/>
            <w:shd w:val="clear" w:color="auto" w:fill="FFFFFF" w:themeFill="background1"/>
            <w:tcMar/>
          </w:tcPr>
          <w:p w:rsidRPr="00DC7C74" w:rsidR="007E4D7B" w:rsidP="005C1AED" w:rsidRDefault="033033FE" w14:paraId="74AE1C40" w14:textId="76197657">
            <w:pPr>
              <w:pStyle w:val="PSCTabelaCabecalho"/>
            </w:pPr>
            <w:r>
              <w:t>Author</w:t>
            </w:r>
            <w:r w:rsidR="001B2797">
              <w:t>(s)</w:t>
            </w:r>
          </w:p>
        </w:tc>
      </w:tr>
      <w:tr w:rsidRPr="00DC7C74" w:rsidR="007E4D7B" w:rsidTr="2F66D60C" w14:paraId="74AE1C46" w14:textId="77777777">
        <w:trPr>
          <w:cantSplit/>
        </w:trPr>
        <w:tc>
          <w:tcPr>
            <w:tcW w:w="1276" w:type="dxa"/>
            <w:tcMar/>
          </w:tcPr>
          <w:p w:rsidRPr="00DC7C74" w:rsidR="007E4D7B" w:rsidP="005C1AED" w:rsidRDefault="66A7A540" w14:paraId="74AE1C42" w14:textId="25DE0AA1">
            <w:r w:rsidR="0516A1FB">
              <w:rPr/>
              <w:t>20</w:t>
            </w:r>
            <w:r w:rsidR="1CF45ADD">
              <w:rPr/>
              <w:t>/0</w:t>
            </w:r>
            <w:r w:rsidR="789C3C6D">
              <w:rPr/>
              <w:t>9</w:t>
            </w:r>
            <w:r w:rsidR="1CF45ADD">
              <w:rPr/>
              <w:t>/22</w:t>
            </w:r>
          </w:p>
        </w:tc>
        <w:tc>
          <w:tcPr>
            <w:tcW w:w="1276" w:type="dxa"/>
            <w:tcMar/>
          </w:tcPr>
          <w:p w:rsidRPr="00DC7C74" w:rsidR="007E4D7B" w:rsidP="005C1AED" w:rsidRDefault="66A7A540" w14:paraId="74AE1C43" w14:textId="0658783B">
            <w:r w:rsidR="1CF45ADD">
              <w:rPr/>
              <w:t>0</w:t>
            </w:r>
            <w:r w:rsidR="7A70D8EF">
              <w:rPr/>
              <w:t>1</w:t>
            </w:r>
            <w:r w:rsidR="1CF45ADD">
              <w:rPr/>
              <w:t>.00-D</w:t>
            </w:r>
            <w:r w:rsidR="31AF0357">
              <w:rPr/>
              <w:t>0</w:t>
            </w:r>
            <w:r w:rsidR="1CF45ADD">
              <w:rPr/>
              <w:t>1</w:t>
            </w:r>
          </w:p>
        </w:tc>
        <w:tc>
          <w:tcPr>
            <w:tcW w:w="3827" w:type="dxa"/>
            <w:tcMar/>
          </w:tcPr>
          <w:p w:rsidRPr="00DC7C74" w:rsidR="007E4D7B" w:rsidP="2F66D60C" w:rsidRDefault="66A7A540" w14:paraId="74AE1C44" w14:textId="1191D858">
            <w:pPr>
              <w:pStyle w:val="Normal"/>
              <w:bidi w:val="0"/>
              <w:spacing w:before="60" w:beforeAutospacing="off" w:after="60" w:afterAutospacing="off" w:line="259" w:lineRule="auto"/>
              <w:ind w:left="0" w:right="0"/>
              <w:jc w:val="both"/>
            </w:pPr>
            <w:r w:rsidR="57E73F7A">
              <w:rPr/>
              <w:t>Created document outline</w:t>
            </w:r>
          </w:p>
        </w:tc>
        <w:tc>
          <w:tcPr>
            <w:tcW w:w="2711" w:type="dxa"/>
            <w:tcMar/>
          </w:tcPr>
          <w:p w:rsidRPr="00DC7C74" w:rsidR="007E4D7B" w:rsidP="005C1AED" w:rsidRDefault="31268C06" w14:paraId="74AE1C45" w14:textId="77777777">
            <w:r>
              <w:t>Levi</w:t>
            </w:r>
          </w:p>
        </w:tc>
      </w:tr>
      <w:tr w:rsidR="2F66D60C" w:rsidTr="2F66D60C" w14:paraId="0ACDEC52">
        <w:trPr>
          <w:cantSplit/>
        </w:trPr>
        <w:tc>
          <w:tcPr>
            <w:tcW w:w="1276" w:type="dxa"/>
            <w:tcMar/>
          </w:tcPr>
          <w:p w:rsidR="14079924" w:rsidP="2F66D60C" w:rsidRDefault="14079924" w14:paraId="6D473E01" w14:textId="4BEBE902">
            <w:pPr>
              <w:pStyle w:val="Normal"/>
            </w:pPr>
            <w:r w:rsidR="14079924">
              <w:rPr/>
              <w:t>21/09/22</w:t>
            </w:r>
          </w:p>
        </w:tc>
        <w:tc>
          <w:tcPr>
            <w:tcW w:w="1276" w:type="dxa"/>
            <w:tcMar/>
          </w:tcPr>
          <w:p w:rsidR="14079924" w:rsidRDefault="14079924" w14:paraId="543E2292" w14:textId="244925DD">
            <w:r w:rsidR="14079924">
              <w:rPr/>
              <w:t>01.00-D02</w:t>
            </w:r>
          </w:p>
        </w:tc>
        <w:tc>
          <w:tcPr>
            <w:tcW w:w="3827" w:type="dxa"/>
            <w:tcMar/>
          </w:tcPr>
          <w:p w:rsidR="14079924" w:rsidP="2F66D60C" w:rsidRDefault="14079924" w14:paraId="0E492183" w14:textId="2246953D">
            <w:pPr>
              <w:pStyle w:val="Normal"/>
              <w:spacing w:line="259" w:lineRule="auto"/>
              <w:jc w:val="both"/>
            </w:pPr>
            <w:r w:rsidR="14079924">
              <w:rPr/>
              <w:t>Pattern descriptions and diagrams</w:t>
            </w:r>
          </w:p>
        </w:tc>
        <w:tc>
          <w:tcPr>
            <w:tcW w:w="2711" w:type="dxa"/>
            <w:tcMar/>
          </w:tcPr>
          <w:p w:rsidR="14079924" w:rsidP="2F66D60C" w:rsidRDefault="14079924" w14:paraId="78AE626B" w14:textId="5A1E57C7">
            <w:pPr>
              <w:pStyle w:val="Normal"/>
            </w:pPr>
            <w:r w:rsidR="14079924">
              <w:rPr/>
              <w:t>Saood, Navdeep</w:t>
            </w:r>
          </w:p>
        </w:tc>
      </w:tr>
      <w:tr w:rsidR="2F66D60C" w:rsidTr="2F66D60C" w14:paraId="4C3D8735">
        <w:trPr>
          <w:cantSplit/>
        </w:trPr>
        <w:tc>
          <w:tcPr>
            <w:tcW w:w="1276" w:type="dxa"/>
            <w:tcMar/>
          </w:tcPr>
          <w:p w:rsidR="14079924" w:rsidP="2F66D60C" w:rsidRDefault="14079924" w14:paraId="08A7BDF3" w14:textId="1F9A5A68">
            <w:pPr>
              <w:pStyle w:val="Normal"/>
            </w:pPr>
            <w:r w:rsidR="14079924">
              <w:rPr/>
              <w:t>21/09/22</w:t>
            </w:r>
          </w:p>
        </w:tc>
        <w:tc>
          <w:tcPr>
            <w:tcW w:w="1276" w:type="dxa"/>
            <w:tcMar/>
          </w:tcPr>
          <w:p w:rsidR="14079924" w:rsidRDefault="14079924" w14:paraId="1242E8A8" w14:textId="2A782AF0">
            <w:r w:rsidR="14079924">
              <w:rPr/>
              <w:t>01.00-D03</w:t>
            </w:r>
          </w:p>
        </w:tc>
        <w:tc>
          <w:tcPr>
            <w:tcW w:w="3827" w:type="dxa"/>
            <w:tcMar/>
          </w:tcPr>
          <w:p w:rsidR="14079924" w:rsidP="2F66D60C" w:rsidRDefault="14079924" w14:paraId="4340CD10" w14:textId="1DA2E0C1">
            <w:pPr>
              <w:pStyle w:val="Normal"/>
              <w:spacing w:line="259" w:lineRule="auto"/>
              <w:jc w:val="both"/>
            </w:pPr>
            <w:r w:rsidR="14079924">
              <w:rPr/>
              <w:t>Unit of Work description</w:t>
            </w:r>
          </w:p>
        </w:tc>
        <w:tc>
          <w:tcPr>
            <w:tcW w:w="2711" w:type="dxa"/>
            <w:tcMar/>
          </w:tcPr>
          <w:p w:rsidR="14079924" w:rsidP="2F66D60C" w:rsidRDefault="14079924" w14:paraId="07F5FE2F" w14:textId="4D7986A9">
            <w:pPr>
              <w:pStyle w:val="Normal"/>
            </w:pPr>
            <w:r w:rsidR="14079924">
              <w:rPr/>
              <w:t>Levi</w:t>
            </w:r>
          </w:p>
        </w:tc>
      </w:tr>
      <w:tr w:rsidR="2F66D60C" w:rsidTr="2F66D60C" w14:paraId="224F5391">
        <w:trPr>
          <w:cantSplit/>
        </w:trPr>
        <w:tc>
          <w:tcPr>
            <w:tcW w:w="1276" w:type="dxa"/>
            <w:tcMar/>
          </w:tcPr>
          <w:p w:rsidR="0FC25E85" w:rsidP="2F66D60C" w:rsidRDefault="0FC25E85" w14:paraId="555C9965" w14:textId="53E3678D">
            <w:pPr>
              <w:pStyle w:val="Normal"/>
            </w:pPr>
            <w:r w:rsidR="0FC25E85">
              <w:rPr/>
              <w:t>21/09/22</w:t>
            </w:r>
          </w:p>
        </w:tc>
        <w:tc>
          <w:tcPr>
            <w:tcW w:w="1276" w:type="dxa"/>
            <w:tcMar/>
          </w:tcPr>
          <w:p w:rsidR="0FC25E85" w:rsidRDefault="0FC25E85" w14:paraId="1D819220" w14:textId="2BCF640A">
            <w:r w:rsidR="0FC25E85">
              <w:rPr/>
              <w:t>01.00-D04</w:t>
            </w:r>
          </w:p>
        </w:tc>
        <w:tc>
          <w:tcPr>
            <w:tcW w:w="3827" w:type="dxa"/>
            <w:tcMar/>
          </w:tcPr>
          <w:p w:rsidR="31EAE78F" w:rsidP="2F66D60C" w:rsidRDefault="31EAE78F" w14:paraId="620211A0" w14:textId="302AB1AE">
            <w:pPr>
              <w:pStyle w:val="Normal"/>
              <w:spacing w:line="259" w:lineRule="auto"/>
              <w:jc w:val="both"/>
            </w:pPr>
            <w:r w:rsidR="31EAE78F">
              <w:rPr/>
              <w:t>Lazy Load</w:t>
            </w:r>
          </w:p>
        </w:tc>
        <w:tc>
          <w:tcPr>
            <w:tcW w:w="2711" w:type="dxa"/>
            <w:tcMar/>
          </w:tcPr>
          <w:p w:rsidR="31EAE78F" w:rsidP="2F66D60C" w:rsidRDefault="31EAE78F" w14:paraId="764E1933" w14:textId="674EFBFC">
            <w:pPr>
              <w:pStyle w:val="Normal"/>
            </w:pPr>
            <w:r w:rsidR="31EAE78F">
              <w:rPr/>
              <w:t>Levi</w:t>
            </w:r>
          </w:p>
        </w:tc>
      </w:tr>
      <w:tr w:rsidR="2F66D60C" w:rsidTr="2F66D60C" w14:paraId="2006EDBC">
        <w:trPr>
          <w:cantSplit/>
        </w:trPr>
        <w:tc>
          <w:tcPr>
            <w:tcW w:w="1276" w:type="dxa"/>
            <w:tcMar/>
          </w:tcPr>
          <w:p w:rsidR="14079924" w:rsidP="2F66D60C" w:rsidRDefault="14079924" w14:paraId="682D3ACA" w14:textId="6ED5FD44">
            <w:pPr>
              <w:pStyle w:val="Normal"/>
            </w:pPr>
            <w:r w:rsidR="14079924">
              <w:rPr/>
              <w:t>21/09/22</w:t>
            </w:r>
          </w:p>
        </w:tc>
        <w:tc>
          <w:tcPr>
            <w:tcW w:w="1276" w:type="dxa"/>
            <w:tcMar/>
          </w:tcPr>
          <w:p w:rsidR="14079924" w:rsidRDefault="14079924" w14:paraId="374B5D15" w14:textId="71E38905">
            <w:r w:rsidR="14079924">
              <w:rPr/>
              <w:t>01.00-D0</w:t>
            </w:r>
            <w:r w:rsidR="7959F60F">
              <w:rPr/>
              <w:t>5</w:t>
            </w:r>
          </w:p>
        </w:tc>
        <w:tc>
          <w:tcPr>
            <w:tcW w:w="3827" w:type="dxa"/>
            <w:tcMar/>
          </w:tcPr>
          <w:p w:rsidR="14079924" w:rsidP="2F66D60C" w:rsidRDefault="14079924" w14:paraId="71E5C996" w14:textId="5E1C07F3">
            <w:pPr>
              <w:pStyle w:val="Normal"/>
              <w:spacing w:line="259" w:lineRule="auto"/>
              <w:jc w:val="both"/>
            </w:pPr>
            <w:r w:rsidR="14079924">
              <w:rPr/>
              <w:t xml:space="preserve">Authentication and </w:t>
            </w:r>
            <w:r w:rsidR="14079924">
              <w:rPr/>
              <w:t>Authorization</w:t>
            </w:r>
          </w:p>
        </w:tc>
        <w:tc>
          <w:tcPr>
            <w:tcW w:w="2711" w:type="dxa"/>
            <w:tcMar/>
          </w:tcPr>
          <w:p w:rsidR="14079924" w:rsidP="2F66D60C" w:rsidRDefault="14079924" w14:paraId="7C718139" w14:textId="4B1C4B7C">
            <w:pPr>
              <w:pStyle w:val="Normal"/>
            </w:pPr>
            <w:r w:rsidR="14079924">
              <w:rPr/>
              <w:t>Levi</w:t>
            </w:r>
          </w:p>
        </w:tc>
      </w:tr>
    </w:tbl>
    <w:p w:rsidRPr="00DC7C74" w:rsidR="005E4D2C" w:rsidP="005C1AED" w:rsidRDefault="005E4D2C" w14:paraId="74AE1C7E" w14:textId="77777777">
      <w:pPr>
        <w:pStyle w:val="Footer"/>
      </w:pPr>
    </w:p>
    <w:p w:rsidRPr="00DC7C74" w:rsidR="005E4D2C" w:rsidP="005C1AED" w:rsidRDefault="005E4D2C" w14:paraId="74AE1C7F" w14:textId="77777777">
      <w:pPr>
        <w:pStyle w:val="Footer"/>
      </w:pPr>
    </w:p>
    <w:p w:rsidRPr="00DC7C74" w:rsidR="005E4D2C" w:rsidP="005C1AED" w:rsidRDefault="005E4D2C" w14:paraId="74AE1C80" w14:textId="77777777">
      <w:pPr>
        <w:pStyle w:val="Footer"/>
      </w:pPr>
    </w:p>
    <w:p w:rsidRPr="00DC7C74" w:rsidR="003E4E52" w:rsidP="005C1AED" w:rsidRDefault="003E4E52" w14:paraId="74AE1C81" w14:textId="77777777"/>
    <w:p w:rsidRPr="00DC7C74" w:rsidR="003E4E52" w:rsidP="005C1AED" w:rsidRDefault="003E4E52" w14:paraId="74AE1C82" w14:textId="77777777"/>
    <w:p w:rsidRPr="00DC7C74" w:rsidR="003E4E52" w:rsidP="005C1AED" w:rsidRDefault="003E4E52" w14:paraId="74AE1C83" w14:textId="77777777"/>
    <w:p w:rsidRPr="00DC7C74" w:rsidR="003E4E52" w:rsidP="005C1AED" w:rsidRDefault="003E4E52" w14:paraId="74AE1C84" w14:textId="77777777"/>
    <w:p w:rsidRPr="00DC7C74" w:rsidR="003E4E52" w:rsidP="005C1AED" w:rsidRDefault="003E4E52" w14:paraId="74AE1C85" w14:textId="77777777"/>
    <w:p w:rsidRPr="00DC7C74" w:rsidR="003E4E52" w:rsidP="005C1AED" w:rsidRDefault="003E4E52" w14:paraId="74AE1C86" w14:textId="77777777"/>
    <w:p w:rsidRPr="00DC7C74" w:rsidR="003E4E52" w:rsidP="005C1AED" w:rsidRDefault="003E4E52" w14:paraId="74AE1C87" w14:textId="77777777"/>
    <w:p w:rsidRPr="00DC7C74" w:rsidR="003E4E52" w:rsidP="005C1AED" w:rsidRDefault="003E4E52" w14:paraId="74AE1C88" w14:textId="77777777"/>
    <w:p w:rsidRPr="00DC7C74" w:rsidR="003E4E52" w:rsidP="005C1AED" w:rsidRDefault="003E4E52" w14:paraId="74AE1C89" w14:textId="77777777"/>
    <w:p w:rsidRPr="00DC7C74" w:rsidR="003E4E52" w:rsidP="005C1AED" w:rsidRDefault="003E4E52" w14:paraId="74AE1C8A" w14:textId="77777777"/>
    <w:p w:rsidRPr="00DC7C74" w:rsidR="003E4E52" w:rsidP="005C1AED" w:rsidRDefault="003E4E52" w14:paraId="74AE1C8B" w14:textId="77777777"/>
    <w:p w:rsidRPr="00DC7C74" w:rsidR="003E4E52" w:rsidP="005C1AED" w:rsidRDefault="003E4E52" w14:paraId="74AE1C8C" w14:textId="77777777"/>
    <w:p w:rsidRPr="00DC7C74" w:rsidR="003E4E52" w:rsidP="005C1AED" w:rsidRDefault="003E4E52" w14:paraId="74AE1C8D" w14:textId="77777777"/>
    <w:p w:rsidRPr="00DC7C74" w:rsidR="003E4E52" w:rsidP="005C1AED" w:rsidRDefault="003E4E52" w14:paraId="74AE1C8E" w14:textId="77777777"/>
    <w:p w:rsidRPr="00DC7C74" w:rsidR="003E4E52" w:rsidP="005C1AED" w:rsidRDefault="003E4E52" w14:paraId="74AE1C8F" w14:textId="77777777"/>
    <w:p w:rsidRPr="00DC7C74" w:rsidR="003E4E52" w:rsidP="005C1AED" w:rsidRDefault="003E4E52" w14:paraId="74AE1C90" w14:textId="77777777"/>
    <w:p w:rsidRPr="00DC7C74" w:rsidR="003E4E52" w:rsidP="005C1AED" w:rsidRDefault="003E4E52" w14:paraId="74AE1C91" w14:textId="77777777"/>
    <w:p w:rsidRPr="00DC7C74" w:rsidR="005E4D2C" w:rsidP="7112BF98" w:rsidRDefault="005E4D2C" w14:paraId="74AE1C92" w14:textId="77777777">
      <w:pPr>
        <w:rPr>
          <w:sz w:val="20"/>
          <w:szCs w:val="20"/>
        </w:rPr>
      </w:pPr>
      <w:r>
        <w:br w:type="page"/>
      </w:r>
    </w:p>
    <w:p w:rsidRPr="00DC7C74" w:rsidR="005E4D2C" w:rsidP="7112BF98" w:rsidRDefault="17332860" w14:paraId="74AE1C93" w14:textId="77777777">
      <w:pPr>
        <w:pStyle w:val="TOCHeading"/>
        <w:numPr>
          <w:numId w:val="0"/>
        </w:numPr>
      </w:pPr>
      <w:bookmarkStart w:name="_Toc1820698803" w:id="2093110526"/>
      <w:r w:rsidR="34FAC509">
        <w:rPr/>
        <w:t>Contents</w:t>
      </w:r>
      <w:bookmarkEnd w:id="2093110526"/>
    </w:p>
    <w:p w:rsidR="00E71140" w:rsidP="64032D5A" w:rsidRDefault="005E4D2C" w14:paraId="74AE1C94" w14:textId="27BD9BEE">
      <w:pPr>
        <w:pStyle w:val="TOC1"/>
        <w:tabs>
          <w:tab w:val="right" w:leader="dot" w:pos="9060"/>
        </w:tabs>
        <w:rPr>
          <w:rFonts w:ascii="Calibri" w:hAnsi="Calibri"/>
          <w:b w:val="0"/>
          <w:bCs w:val="0"/>
          <w:noProof/>
          <w:sz w:val="24"/>
          <w:szCs w:val="24"/>
          <w:lang w:val="en-AU" w:eastAsia="en-GB"/>
        </w:rPr>
      </w:pPr>
      <w:r>
        <w:fldChar w:fldCharType="begin"/>
      </w:r>
      <w:r>
        <w:instrText xml:space="preserve">TOC \o "1-3" \h \z \u</w:instrText>
      </w:r>
      <w:r>
        <w:fldChar w:fldCharType="separate"/>
      </w:r>
      <w:hyperlink w:anchor="_Toc1820698803">
        <w:r w:rsidRPr="2BE85BD6" w:rsidR="2BE85BD6">
          <w:rPr>
            <w:rStyle w:val="Hyperlink"/>
          </w:rPr>
          <w:t>Contents</w:t>
        </w:r>
        <w:r>
          <w:tab/>
        </w:r>
        <w:r>
          <w:fldChar w:fldCharType="begin"/>
        </w:r>
        <w:r>
          <w:instrText xml:space="preserve">PAGEREF _Toc1820698803 \h</w:instrText>
        </w:r>
        <w:r>
          <w:fldChar w:fldCharType="separate"/>
        </w:r>
        <w:r w:rsidRPr="2BE85BD6" w:rsidR="2BE85BD6">
          <w:rPr>
            <w:rStyle w:val="Hyperlink"/>
          </w:rPr>
          <w:t>2</w:t>
        </w:r>
        <w:r>
          <w:fldChar w:fldCharType="end"/>
        </w:r>
      </w:hyperlink>
    </w:p>
    <w:p w:rsidR="00E71140" w:rsidP="2BE85BD6" w:rsidRDefault="45929C22" w14:paraId="74AE1C95" w14:textId="31AD8794">
      <w:pPr>
        <w:pStyle w:val="TOC1"/>
        <w:tabs>
          <w:tab w:val="left" w:leader="none" w:pos="555"/>
          <w:tab w:val="right" w:leader="dot" w:pos="9060"/>
        </w:tabs>
        <w:rPr>
          <w:rFonts w:ascii="Calibri" w:hAnsi="Calibri"/>
          <w:i w:val="0"/>
          <w:iCs w:val="0"/>
          <w:noProof/>
          <w:sz w:val="24"/>
          <w:szCs w:val="24"/>
          <w:lang w:val="en-AU" w:eastAsia="en-GB"/>
        </w:rPr>
      </w:pPr>
      <w:hyperlink w:anchor="_Toc1547537305">
        <w:r w:rsidRPr="2BE85BD6" w:rsidR="2BE85BD6">
          <w:rPr>
            <w:rStyle w:val="Hyperlink"/>
          </w:rPr>
          <w:t>1.</w:t>
        </w:r>
        <w:r>
          <w:tab/>
        </w:r>
        <w:r w:rsidRPr="2BE85BD6" w:rsidR="2BE85BD6">
          <w:rPr>
            <w:rStyle w:val="Hyperlink"/>
          </w:rPr>
          <w:t>Introduction</w:t>
        </w:r>
        <w:r>
          <w:tab/>
        </w:r>
        <w:r>
          <w:fldChar w:fldCharType="begin"/>
        </w:r>
        <w:r>
          <w:instrText xml:space="preserve">PAGEREF _Toc1547537305 \h</w:instrText>
        </w:r>
        <w:r>
          <w:fldChar w:fldCharType="separate"/>
        </w:r>
        <w:r w:rsidRPr="2BE85BD6" w:rsidR="2BE85BD6">
          <w:rPr>
            <w:rStyle w:val="Hyperlink"/>
          </w:rPr>
          <w:t>5</w:t>
        </w:r>
        <w:r>
          <w:fldChar w:fldCharType="end"/>
        </w:r>
      </w:hyperlink>
    </w:p>
    <w:p w:rsidR="00E71140" w:rsidP="2BE85BD6" w:rsidRDefault="45929C22" w14:paraId="74AE1C96" w14:textId="66EF08E8">
      <w:pPr>
        <w:pStyle w:val="TOC2"/>
        <w:tabs>
          <w:tab w:val="left" w:leader="none" w:pos="600"/>
          <w:tab w:val="right" w:leader="dot" w:pos="9060"/>
        </w:tabs>
        <w:rPr>
          <w:rFonts w:ascii="Calibri" w:hAnsi="Calibri"/>
          <w:i w:val="0"/>
          <w:iCs w:val="0"/>
          <w:noProof/>
          <w:sz w:val="24"/>
          <w:szCs w:val="24"/>
          <w:lang w:val="en-AU" w:eastAsia="en-GB"/>
        </w:rPr>
      </w:pPr>
      <w:hyperlink w:anchor="_Toc1320027451">
        <w:r w:rsidRPr="2BE85BD6" w:rsidR="2BE85BD6">
          <w:rPr>
            <w:rStyle w:val="Hyperlink"/>
          </w:rPr>
          <w:t>1.1</w:t>
        </w:r>
        <w:r>
          <w:tab/>
        </w:r>
        <w:r w:rsidRPr="2BE85BD6" w:rsidR="2BE85BD6">
          <w:rPr>
            <w:rStyle w:val="Hyperlink"/>
          </w:rPr>
          <w:t>Proposal</w:t>
        </w:r>
        <w:r>
          <w:tab/>
        </w:r>
        <w:r>
          <w:fldChar w:fldCharType="begin"/>
        </w:r>
        <w:r>
          <w:instrText xml:space="preserve">PAGEREF _Toc1320027451 \h</w:instrText>
        </w:r>
        <w:r>
          <w:fldChar w:fldCharType="separate"/>
        </w:r>
        <w:r w:rsidRPr="2BE85BD6" w:rsidR="2BE85BD6">
          <w:rPr>
            <w:rStyle w:val="Hyperlink"/>
          </w:rPr>
          <w:t>6</w:t>
        </w:r>
        <w:r>
          <w:fldChar w:fldCharType="end"/>
        </w:r>
      </w:hyperlink>
    </w:p>
    <w:p w:rsidR="00E71140" w:rsidP="2BE85BD6" w:rsidRDefault="45929C22" w14:paraId="74AE1C97" w14:textId="41D3C68D">
      <w:pPr>
        <w:pStyle w:val="TOC2"/>
        <w:tabs>
          <w:tab w:val="left" w:leader="none" w:pos="600"/>
          <w:tab w:val="right" w:leader="dot" w:pos="9060"/>
        </w:tabs>
        <w:rPr>
          <w:rFonts w:ascii="Calibri" w:hAnsi="Calibri"/>
          <w:i w:val="0"/>
          <w:iCs w:val="0"/>
          <w:noProof/>
          <w:sz w:val="24"/>
          <w:szCs w:val="24"/>
          <w:lang w:val="en-AU" w:eastAsia="en-GB"/>
        </w:rPr>
      </w:pPr>
      <w:hyperlink w:anchor="_Toc1200489991">
        <w:r w:rsidRPr="2BE85BD6" w:rsidR="2BE85BD6">
          <w:rPr>
            <w:rStyle w:val="Hyperlink"/>
          </w:rPr>
          <w:t>1.2</w:t>
        </w:r>
        <w:r>
          <w:tab/>
        </w:r>
        <w:r w:rsidRPr="2BE85BD6" w:rsidR="2BE85BD6">
          <w:rPr>
            <w:rStyle w:val="Hyperlink"/>
          </w:rPr>
          <w:t>Target Users</w:t>
        </w:r>
        <w:r>
          <w:tab/>
        </w:r>
        <w:r>
          <w:fldChar w:fldCharType="begin"/>
        </w:r>
        <w:r>
          <w:instrText xml:space="preserve">PAGEREF _Toc1200489991 \h</w:instrText>
        </w:r>
        <w:r>
          <w:fldChar w:fldCharType="separate"/>
        </w:r>
        <w:r w:rsidRPr="2BE85BD6" w:rsidR="2BE85BD6">
          <w:rPr>
            <w:rStyle w:val="Hyperlink"/>
          </w:rPr>
          <w:t>6</w:t>
        </w:r>
        <w:r>
          <w:fldChar w:fldCharType="end"/>
        </w:r>
      </w:hyperlink>
    </w:p>
    <w:p w:rsidR="00E71140" w:rsidP="2BE85BD6" w:rsidRDefault="45929C22" w14:paraId="74AE1C98" w14:textId="6069194F">
      <w:pPr>
        <w:pStyle w:val="TOC2"/>
        <w:tabs>
          <w:tab w:val="left" w:leader="none" w:pos="600"/>
          <w:tab w:val="right" w:leader="dot" w:pos="9060"/>
        </w:tabs>
        <w:rPr>
          <w:rFonts w:ascii="Calibri" w:hAnsi="Calibri"/>
          <w:b w:val="0"/>
          <w:bCs w:val="0"/>
          <w:noProof/>
          <w:sz w:val="24"/>
          <w:szCs w:val="24"/>
          <w:lang w:val="en-AU" w:eastAsia="en-GB"/>
        </w:rPr>
      </w:pPr>
      <w:hyperlink w:anchor="_Toc1925520591">
        <w:r w:rsidRPr="2BE85BD6" w:rsidR="2BE85BD6">
          <w:rPr>
            <w:rStyle w:val="Hyperlink"/>
          </w:rPr>
          <w:t>1.3</w:t>
        </w:r>
        <w:r>
          <w:tab/>
        </w:r>
        <w:r w:rsidRPr="2BE85BD6" w:rsidR="2BE85BD6">
          <w:rPr>
            <w:rStyle w:val="Hyperlink"/>
          </w:rPr>
          <w:t>Conventions, terms and abbreviations</w:t>
        </w:r>
        <w:r>
          <w:tab/>
        </w:r>
        <w:r>
          <w:fldChar w:fldCharType="begin"/>
        </w:r>
        <w:r>
          <w:instrText xml:space="preserve">PAGEREF _Toc1925520591 \h</w:instrText>
        </w:r>
        <w:r>
          <w:fldChar w:fldCharType="separate"/>
        </w:r>
        <w:r w:rsidRPr="2BE85BD6" w:rsidR="2BE85BD6">
          <w:rPr>
            <w:rStyle w:val="Hyperlink"/>
          </w:rPr>
          <w:t>6</w:t>
        </w:r>
        <w:r>
          <w:fldChar w:fldCharType="end"/>
        </w:r>
      </w:hyperlink>
    </w:p>
    <w:p w:rsidR="00E71140" w:rsidP="2BE85BD6" w:rsidRDefault="45929C22" w14:paraId="74AE1C99" w14:textId="38AEFD17">
      <w:pPr>
        <w:pStyle w:val="TOC1"/>
        <w:tabs>
          <w:tab w:val="left" w:leader="none" w:pos="555"/>
          <w:tab w:val="right" w:leader="dot" w:pos="9060"/>
        </w:tabs>
        <w:rPr>
          <w:rFonts w:ascii="Calibri" w:hAnsi="Calibri"/>
          <w:b w:val="0"/>
          <w:bCs w:val="0"/>
          <w:noProof/>
          <w:sz w:val="24"/>
          <w:szCs w:val="24"/>
          <w:lang w:val="en-AU" w:eastAsia="en-GB"/>
        </w:rPr>
      </w:pPr>
      <w:hyperlink w:anchor="_Toc739989668">
        <w:r w:rsidRPr="2BE85BD6" w:rsidR="2BE85BD6">
          <w:rPr>
            <w:rStyle w:val="Hyperlink"/>
          </w:rPr>
          <w:t>2.</w:t>
        </w:r>
        <w:r>
          <w:tab/>
        </w:r>
        <w:r w:rsidRPr="2BE85BD6" w:rsidR="2BE85BD6">
          <w:rPr>
            <w:rStyle w:val="Hyperlink"/>
          </w:rPr>
          <w:t>Class Diagram</w:t>
        </w:r>
        <w:r>
          <w:tab/>
        </w:r>
        <w:r>
          <w:fldChar w:fldCharType="begin"/>
        </w:r>
        <w:r>
          <w:instrText xml:space="preserve">PAGEREF _Toc739989668 \h</w:instrText>
        </w:r>
        <w:r>
          <w:fldChar w:fldCharType="separate"/>
        </w:r>
        <w:r w:rsidRPr="2BE85BD6" w:rsidR="2BE85BD6">
          <w:rPr>
            <w:rStyle w:val="Hyperlink"/>
          </w:rPr>
          <w:t>6</w:t>
        </w:r>
        <w:r>
          <w:fldChar w:fldCharType="end"/>
        </w:r>
      </w:hyperlink>
    </w:p>
    <w:p w:rsidR="00E71140" w:rsidP="2BE85BD6" w:rsidRDefault="45929C22" w14:paraId="74AE1C9A" w14:textId="1C61FA2C">
      <w:pPr>
        <w:pStyle w:val="TOC1"/>
        <w:tabs>
          <w:tab w:val="left" w:leader="none" w:pos="555"/>
          <w:tab w:val="right" w:leader="dot" w:pos="9060"/>
        </w:tabs>
        <w:rPr>
          <w:rFonts w:ascii="Calibri" w:hAnsi="Calibri"/>
          <w:i w:val="0"/>
          <w:iCs w:val="0"/>
          <w:noProof/>
          <w:sz w:val="24"/>
          <w:szCs w:val="24"/>
          <w:lang w:val="en-AU" w:eastAsia="en-GB"/>
        </w:rPr>
      </w:pPr>
      <w:hyperlink w:anchor="_Toc1135575884">
        <w:r w:rsidRPr="2BE85BD6" w:rsidR="2BE85BD6">
          <w:rPr>
            <w:rStyle w:val="Hyperlink"/>
          </w:rPr>
          <w:t>3.</w:t>
        </w:r>
        <w:r>
          <w:tab/>
        </w:r>
        <w:r w:rsidRPr="2BE85BD6" w:rsidR="2BE85BD6">
          <w:rPr>
            <w:rStyle w:val="Hyperlink"/>
          </w:rPr>
          <w:t>Pattern descriptions: context, implementation, and illustrations</w:t>
        </w:r>
        <w:r>
          <w:tab/>
        </w:r>
        <w:r>
          <w:fldChar w:fldCharType="begin"/>
        </w:r>
        <w:r>
          <w:instrText xml:space="preserve">PAGEREF _Toc1135575884 \h</w:instrText>
        </w:r>
        <w:r>
          <w:fldChar w:fldCharType="separate"/>
        </w:r>
        <w:r w:rsidRPr="2BE85BD6" w:rsidR="2BE85BD6">
          <w:rPr>
            <w:rStyle w:val="Hyperlink"/>
          </w:rPr>
          <w:t>6</w:t>
        </w:r>
        <w:r>
          <w:fldChar w:fldCharType="end"/>
        </w:r>
      </w:hyperlink>
    </w:p>
    <w:p w:rsidR="00E71140" w:rsidP="2BE85BD6" w:rsidRDefault="45929C22" w14:paraId="74AE1C9B" w14:textId="3C09B008">
      <w:pPr>
        <w:pStyle w:val="TOC2"/>
        <w:tabs>
          <w:tab w:val="left" w:leader="none" w:pos="600"/>
          <w:tab w:val="right" w:leader="dot" w:pos="9060"/>
        </w:tabs>
        <w:rPr>
          <w:rFonts w:ascii="Calibri" w:hAnsi="Calibri"/>
          <w:i w:val="0"/>
          <w:iCs w:val="0"/>
          <w:noProof/>
          <w:sz w:val="24"/>
          <w:szCs w:val="24"/>
          <w:lang w:val="en-AU" w:eastAsia="en-GB"/>
        </w:rPr>
      </w:pPr>
      <w:hyperlink w:anchor="_Toc1668658146">
        <w:r w:rsidRPr="2BE85BD6" w:rsidR="2BE85BD6">
          <w:rPr>
            <w:rStyle w:val="Hyperlink"/>
          </w:rPr>
          <w:t>3.1</w:t>
        </w:r>
        <w:r>
          <w:tab/>
        </w:r>
        <w:r w:rsidRPr="2BE85BD6" w:rsidR="2BE85BD6">
          <w:rPr>
            <w:rStyle w:val="Hyperlink"/>
          </w:rPr>
          <w:t>Domain Model</w:t>
        </w:r>
        <w:r>
          <w:tab/>
        </w:r>
        <w:r>
          <w:fldChar w:fldCharType="begin"/>
        </w:r>
        <w:r>
          <w:instrText xml:space="preserve">PAGEREF _Toc1668658146 \h</w:instrText>
        </w:r>
        <w:r>
          <w:fldChar w:fldCharType="separate"/>
        </w:r>
        <w:r w:rsidRPr="2BE85BD6" w:rsidR="2BE85BD6">
          <w:rPr>
            <w:rStyle w:val="Hyperlink"/>
          </w:rPr>
          <w:t>6</w:t>
        </w:r>
        <w:r>
          <w:fldChar w:fldCharType="end"/>
        </w:r>
      </w:hyperlink>
    </w:p>
    <w:p w:rsidR="00E71140" w:rsidP="2BE85BD6" w:rsidRDefault="45929C22" w14:paraId="74AE1C9C" w14:textId="1D2239FC">
      <w:pPr>
        <w:pStyle w:val="TOC2"/>
        <w:tabs>
          <w:tab w:val="left" w:leader="none" w:pos="600"/>
          <w:tab w:val="right" w:leader="dot" w:pos="9060"/>
        </w:tabs>
        <w:rPr>
          <w:rFonts w:ascii="Calibri" w:hAnsi="Calibri"/>
          <w:i w:val="0"/>
          <w:iCs w:val="0"/>
          <w:noProof/>
          <w:sz w:val="24"/>
          <w:szCs w:val="24"/>
          <w:lang w:val="en-AU" w:eastAsia="en-GB"/>
        </w:rPr>
      </w:pPr>
      <w:hyperlink w:anchor="_Toc171248472">
        <w:r w:rsidRPr="2BE85BD6" w:rsidR="2BE85BD6">
          <w:rPr>
            <w:rStyle w:val="Hyperlink"/>
          </w:rPr>
          <w:t>3.2</w:t>
        </w:r>
        <w:r>
          <w:tab/>
        </w:r>
        <w:r w:rsidRPr="2BE85BD6" w:rsidR="2BE85BD6">
          <w:rPr>
            <w:rStyle w:val="Hyperlink"/>
          </w:rPr>
          <w:t>Data mapper</w:t>
        </w:r>
        <w:r>
          <w:tab/>
        </w:r>
        <w:r>
          <w:fldChar w:fldCharType="begin"/>
        </w:r>
        <w:r>
          <w:instrText xml:space="preserve">PAGEREF _Toc171248472 \h</w:instrText>
        </w:r>
        <w:r>
          <w:fldChar w:fldCharType="separate"/>
        </w:r>
        <w:r w:rsidRPr="2BE85BD6" w:rsidR="2BE85BD6">
          <w:rPr>
            <w:rStyle w:val="Hyperlink"/>
          </w:rPr>
          <w:t>6</w:t>
        </w:r>
        <w:r>
          <w:fldChar w:fldCharType="end"/>
        </w:r>
      </w:hyperlink>
    </w:p>
    <w:p w:rsidR="00E71140" w:rsidP="2BE85BD6" w:rsidRDefault="45929C22" w14:paraId="74AE1C9D" w14:textId="1CD91799">
      <w:pPr>
        <w:pStyle w:val="TOC2"/>
        <w:tabs>
          <w:tab w:val="left" w:leader="none" w:pos="600"/>
          <w:tab w:val="right" w:leader="dot" w:pos="9060"/>
        </w:tabs>
        <w:rPr>
          <w:rFonts w:ascii="Calibri" w:hAnsi="Calibri"/>
          <w:i w:val="0"/>
          <w:iCs w:val="0"/>
          <w:noProof/>
          <w:sz w:val="24"/>
          <w:szCs w:val="24"/>
          <w:lang w:val="en-AU" w:eastAsia="en-GB"/>
        </w:rPr>
      </w:pPr>
      <w:hyperlink w:anchor="_Toc1682522139">
        <w:r w:rsidRPr="2BE85BD6" w:rsidR="2BE85BD6">
          <w:rPr>
            <w:rStyle w:val="Hyperlink"/>
          </w:rPr>
          <w:t>3.3</w:t>
        </w:r>
        <w:r>
          <w:tab/>
        </w:r>
        <w:r w:rsidRPr="2BE85BD6" w:rsidR="2BE85BD6">
          <w:rPr>
            <w:rStyle w:val="Hyperlink"/>
          </w:rPr>
          <w:t>Unit of Work</w:t>
        </w:r>
        <w:r>
          <w:tab/>
        </w:r>
        <w:r>
          <w:fldChar w:fldCharType="begin"/>
        </w:r>
        <w:r>
          <w:instrText xml:space="preserve">PAGEREF _Toc1682522139 \h</w:instrText>
        </w:r>
        <w:r>
          <w:fldChar w:fldCharType="separate"/>
        </w:r>
        <w:r w:rsidRPr="2BE85BD6" w:rsidR="2BE85BD6">
          <w:rPr>
            <w:rStyle w:val="Hyperlink"/>
          </w:rPr>
          <w:t>6</w:t>
        </w:r>
        <w:r>
          <w:fldChar w:fldCharType="end"/>
        </w:r>
      </w:hyperlink>
    </w:p>
    <w:p w:rsidR="00E71140" w:rsidP="2BE85BD6" w:rsidRDefault="45929C22" w14:paraId="74AE1C9E" w14:textId="1CFBA73C">
      <w:pPr>
        <w:pStyle w:val="TOC3"/>
        <w:tabs>
          <w:tab w:val="left" w:leader="none" w:pos="990"/>
          <w:tab w:val="right" w:leader="dot" w:pos="9060"/>
        </w:tabs>
        <w:rPr>
          <w:rFonts w:ascii="Calibri" w:hAnsi="Calibri"/>
          <w:i w:val="0"/>
          <w:iCs w:val="0"/>
          <w:noProof/>
          <w:sz w:val="24"/>
          <w:szCs w:val="24"/>
          <w:lang w:val="en-AU" w:eastAsia="en-GB"/>
        </w:rPr>
      </w:pPr>
      <w:hyperlink w:anchor="_Toc342129806">
        <w:r w:rsidRPr="2BE85BD6" w:rsidR="2BE85BD6">
          <w:rPr>
            <w:rStyle w:val="Hyperlink"/>
          </w:rPr>
          <w:t>3.3.1</w:t>
        </w:r>
        <w:r>
          <w:tab/>
        </w:r>
        <w:r w:rsidRPr="2BE85BD6" w:rsidR="2BE85BD6">
          <w:rPr>
            <w:rStyle w:val="Hyperlink"/>
          </w:rPr>
          <w:t>Unit of Work: Design Rationale</w:t>
        </w:r>
        <w:r>
          <w:tab/>
        </w:r>
        <w:r>
          <w:fldChar w:fldCharType="begin"/>
        </w:r>
        <w:r>
          <w:instrText xml:space="preserve">PAGEREF _Toc342129806 \h</w:instrText>
        </w:r>
        <w:r>
          <w:fldChar w:fldCharType="separate"/>
        </w:r>
        <w:r w:rsidRPr="2BE85BD6" w:rsidR="2BE85BD6">
          <w:rPr>
            <w:rStyle w:val="Hyperlink"/>
          </w:rPr>
          <w:t>6</w:t>
        </w:r>
        <w:r>
          <w:fldChar w:fldCharType="end"/>
        </w:r>
      </w:hyperlink>
    </w:p>
    <w:p w:rsidR="00E71140" w:rsidP="2BE85BD6" w:rsidRDefault="45929C22" w14:paraId="74AE1C9F" w14:textId="2298E477">
      <w:pPr>
        <w:pStyle w:val="TOC2"/>
        <w:tabs>
          <w:tab w:val="left" w:leader="none" w:pos="600"/>
          <w:tab w:val="right" w:leader="dot" w:pos="9060"/>
        </w:tabs>
        <w:rPr>
          <w:rFonts w:ascii="Calibri" w:hAnsi="Calibri"/>
          <w:i w:val="0"/>
          <w:iCs w:val="0"/>
          <w:noProof/>
          <w:sz w:val="24"/>
          <w:szCs w:val="24"/>
          <w:lang w:val="en-AU" w:eastAsia="en-GB"/>
        </w:rPr>
      </w:pPr>
      <w:hyperlink w:anchor="_Toc1517921861">
        <w:r w:rsidRPr="2BE85BD6" w:rsidR="2BE85BD6">
          <w:rPr>
            <w:rStyle w:val="Hyperlink"/>
          </w:rPr>
          <w:t>3.4</w:t>
        </w:r>
        <w:r>
          <w:tab/>
        </w:r>
        <w:r w:rsidRPr="2BE85BD6" w:rsidR="2BE85BD6">
          <w:rPr>
            <w:rStyle w:val="Hyperlink"/>
          </w:rPr>
          <w:t>Lazy Load</w:t>
        </w:r>
        <w:r>
          <w:tab/>
        </w:r>
        <w:r>
          <w:fldChar w:fldCharType="begin"/>
        </w:r>
        <w:r>
          <w:instrText xml:space="preserve">PAGEREF _Toc1517921861 \h</w:instrText>
        </w:r>
        <w:r>
          <w:fldChar w:fldCharType="separate"/>
        </w:r>
        <w:r w:rsidRPr="2BE85BD6" w:rsidR="2BE85BD6">
          <w:rPr>
            <w:rStyle w:val="Hyperlink"/>
          </w:rPr>
          <w:t>6</w:t>
        </w:r>
        <w:r>
          <w:fldChar w:fldCharType="end"/>
        </w:r>
      </w:hyperlink>
    </w:p>
    <w:p w:rsidR="00E71140" w:rsidP="2BE85BD6" w:rsidRDefault="45929C22" w14:paraId="74AE1CA0" w14:textId="00FBBC46">
      <w:pPr>
        <w:pStyle w:val="TOC3"/>
        <w:tabs>
          <w:tab w:val="left" w:leader="none" w:pos="990"/>
          <w:tab w:val="right" w:leader="dot" w:pos="9060"/>
        </w:tabs>
        <w:rPr>
          <w:rFonts w:ascii="Calibri" w:hAnsi="Calibri"/>
          <w:i w:val="0"/>
          <w:iCs w:val="0"/>
          <w:noProof/>
          <w:sz w:val="24"/>
          <w:szCs w:val="24"/>
          <w:lang w:val="en-AU" w:eastAsia="en-GB"/>
        </w:rPr>
      </w:pPr>
      <w:hyperlink w:anchor="_Toc409744540">
        <w:r w:rsidRPr="2BE85BD6" w:rsidR="2BE85BD6">
          <w:rPr>
            <w:rStyle w:val="Hyperlink"/>
          </w:rPr>
          <w:t>3.4.1</w:t>
        </w:r>
        <w:r>
          <w:tab/>
        </w:r>
        <w:r w:rsidRPr="2BE85BD6" w:rsidR="2BE85BD6">
          <w:rPr>
            <w:rStyle w:val="Hyperlink"/>
          </w:rPr>
          <w:t>Lazy Load: Design Rationale</w:t>
        </w:r>
        <w:r>
          <w:tab/>
        </w:r>
        <w:r>
          <w:fldChar w:fldCharType="begin"/>
        </w:r>
        <w:r>
          <w:instrText xml:space="preserve">PAGEREF _Toc409744540 \h</w:instrText>
        </w:r>
        <w:r>
          <w:fldChar w:fldCharType="separate"/>
        </w:r>
        <w:r w:rsidRPr="2BE85BD6" w:rsidR="2BE85BD6">
          <w:rPr>
            <w:rStyle w:val="Hyperlink"/>
          </w:rPr>
          <w:t>6</w:t>
        </w:r>
        <w:r>
          <w:fldChar w:fldCharType="end"/>
        </w:r>
      </w:hyperlink>
    </w:p>
    <w:p w:rsidR="00E71140" w:rsidP="2BE85BD6" w:rsidRDefault="45929C22" w14:paraId="74AE1CA1" w14:textId="46C63A32">
      <w:pPr>
        <w:pStyle w:val="TOC2"/>
        <w:tabs>
          <w:tab w:val="left" w:leader="none" w:pos="600"/>
          <w:tab w:val="right" w:leader="dot" w:pos="9060"/>
        </w:tabs>
        <w:rPr>
          <w:rFonts w:ascii="Calibri" w:hAnsi="Calibri"/>
          <w:i w:val="0"/>
          <w:iCs w:val="0"/>
          <w:noProof/>
          <w:sz w:val="24"/>
          <w:szCs w:val="24"/>
          <w:lang w:val="en-AU" w:eastAsia="en-GB"/>
        </w:rPr>
      </w:pPr>
      <w:hyperlink w:anchor="_Toc473173654">
        <w:r w:rsidRPr="2BE85BD6" w:rsidR="2BE85BD6">
          <w:rPr>
            <w:rStyle w:val="Hyperlink"/>
          </w:rPr>
          <w:t>3.5</w:t>
        </w:r>
        <w:r>
          <w:tab/>
        </w:r>
        <w:r w:rsidRPr="2BE85BD6" w:rsidR="2BE85BD6">
          <w:rPr>
            <w:rStyle w:val="Hyperlink"/>
          </w:rPr>
          <w:t>Identity Field</w:t>
        </w:r>
        <w:r>
          <w:tab/>
        </w:r>
        <w:r>
          <w:fldChar w:fldCharType="begin"/>
        </w:r>
        <w:r>
          <w:instrText xml:space="preserve">PAGEREF _Toc473173654 \h</w:instrText>
        </w:r>
        <w:r>
          <w:fldChar w:fldCharType="separate"/>
        </w:r>
        <w:r w:rsidRPr="2BE85BD6" w:rsidR="2BE85BD6">
          <w:rPr>
            <w:rStyle w:val="Hyperlink"/>
          </w:rPr>
          <w:t>6</w:t>
        </w:r>
        <w:r>
          <w:fldChar w:fldCharType="end"/>
        </w:r>
      </w:hyperlink>
    </w:p>
    <w:p w:rsidR="00E71140" w:rsidP="2BE85BD6" w:rsidRDefault="45929C22" w14:paraId="74AE1CA2" w14:textId="484508B7">
      <w:pPr>
        <w:pStyle w:val="TOC2"/>
        <w:tabs>
          <w:tab w:val="left" w:leader="none" w:pos="600"/>
          <w:tab w:val="right" w:leader="dot" w:pos="9060"/>
        </w:tabs>
        <w:rPr>
          <w:rFonts w:ascii="Calibri" w:hAnsi="Calibri"/>
          <w:i w:val="0"/>
          <w:iCs w:val="0"/>
          <w:noProof/>
          <w:sz w:val="24"/>
          <w:szCs w:val="24"/>
          <w:lang w:val="en-AU" w:eastAsia="en-GB"/>
        </w:rPr>
      </w:pPr>
      <w:hyperlink w:anchor="_Toc1050453829">
        <w:r w:rsidRPr="2BE85BD6" w:rsidR="2BE85BD6">
          <w:rPr>
            <w:rStyle w:val="Hyperlink"/>
          </w:rPr>
          <w:t>3.6</w:t>
        </w:r>
        <w:r>
          <w:tab/>
        </w:r>
        <w:r w:rsidRPr="2BE85BD6" w:rsidR="2BE85BD6">
          <w:rPr>
            <w:rStyle w:val="Hyperlink"/>
          </w:rPr>
          <w:t>Foreign Key Mapping</w:t>
        </w:r>
        <w:r>
          <w:tab/>
        </w:r>
        <w:r>
          <w:fldChar w:fldCharType="begin"/>
        </w:r>
        <w:r>
          <w:instrText xml:space="preserve">PAGEREF _Toc1050453829 \h</w:instrText>
        </w:r>
        <w:r>
          <w:fldChar w:fldCharType="separate"/>
        </w:r>
        <w:r w:rsidRPr="2BE85BD6" w:rsidR="2BE85BD6">
          <w:rPr>
            <w:rStyle w:val="Hyperlink"/>
          </w:rPr>
          <w:t>6</w:t>
        </w:r>
        <w:r>
          <w:fldChar w:fldCharType="end"/>
        </w:r>
      </w:hyperlink>
    </w:p>
    <w:p w:rsidR="00E71140" w:rsidP="2BE85BD6" w:rsidRDefault="45929C22" w14:paraId="74AE1CA3" w14:textId="2ABC394B">
      <w:pPr>
        <w:pStyle w:val="TOC2"/>
        <w:tabs>
          <w:tab w:val="left" w:leader="none" w:pos="600"/>
          <w:tab w:val="right" w:leader="dot" w:pos="9060"/>
        </w:tabs>
        <w:rPr>
          <w:rFonts w:ascii="Calibri" w:hAnsi="Calibri"/>
          <w:i w:val="0"/>
          <w:iCs w:val="0"/>
          <w:noProof/>
          <w:sz w:val="24"/>
          <w:szCs w:val="24"/>
          <w:lang w:val="en-AU" w:eastAsia="en-GB"/>
        </w:rPr>
      </w:pPr>
      <w:hyperlink w:anchor="_Toc1367427407">
        <w:r w:rsidRPr="2BE85BD6" w:rsidR="2BE85BD6">
          <w:rPr>
            <w:rStyle w:val="Hyperlink"/>
          </w:rPr>
          <w:t>3.7</w:t>
        </w:r>
        <w:r>
          <w:tab/>
        </w:r>
        <w:r w:rsidRPr="2BE85BD6" w:rsidR="2BE85BD6">
          <w:rPr>
            <w:rStyle w:val="Hyperlink"/>
          </w:rPr>
          <w:t>Association Table Mapping</w:t>
        </w:r>
        <w:r>
          <w:tab/>
        </w:r>
        <w:r>
          <w:fldChar w:fldCharType="begin"/>
        </w:r>
        <w:r>
          <w:instrText xml:space="preserve">PAGEREF _Toc1367427407 \h</w:instrText>
        </w:r>
        <w:r>
          <w:fldChar w:fldCharType="separate"/>
        </w:r>
        <w:r w:rsidRPr="2BE85BD6" w:rsidR="2BE85BD6">
          <w:rPr>
            <w:rStyle w:val="Hyperlink"/>
          </w:rPr>
          <w:t>6</w:t>
        </w:r>
        <w:r>
          <w:fldChar w:fldCharType="end"/>
        </w:r>
      </w:hyperlink>
    </w:p>
    <w:p w:rsidR="00E71140" w:rsidP="2BE85BD6" w:rsidRDefault="45929C22" w14:paraId="74AE1CA4" w14:textId="5CE373F9">
      <w:pPr>
        <w:pStyle w:val="TOC2"/>
        <w:tabs>
          <w:tab w:val="left" w:leader="none" w:pos="600"/>
          <w:tab w:val="right" w:leader="dot" w:pos="9060"/>
        </w:tabs>
        <w:rPr>
          <w:rFonts w:ascii="Calibri" w:hAnsi="Calibri"/>
          <w:i w:val="0"/>
          <w:iCs w:val="0"/>
          <w:noProof/>
          <w:sz w:val="24"/>
          <w:szCs w:val="24"/>
          <w:lang w:val="en-AU" w:eastAsia="en-GB"/>
        </w:rPr>
      </w:pPr>
      <w:hyperlink w:anchor="_Toc1786349496">
        <w:r w:rsidRPr="2BE85BD6" w:rsidR="2BE85BD6">
          <w:rPr>
            <w:rStyle w:val="Hyperlink"/>
          </w:rPr>
          <w:t>3.8</w:t>
        </w:r>
        <w:r>
          <w:tab/>
        </w:r>
        <w:r w:rsidRPr="2BE85BD6" w:rsidR="2BE85BD6">
          <w:rPr>
            <w:rStyle w:val="Hyperlink"/>
          </w:rPr>
          <w:t>Embedded Value</w:t>
        </w:r>
        <w:r>
          <w:tab/>
        </w:r>
        <w:r>
          <w:fldChar w:fldCharType="begin"/>
        </w:r>
        <w:r>
          <w:instrText xml:space="preserve">PAGEREF _Toc1786349496 \h</w:instrText>
        </w:r>
        <w:r>
          <w:fldChar w:fldCharType="separate"/>
        </w:r>
        <w:r w:rsidRPr="2BE85BD6" w:rsidR="2BE85BD6">
          <w:rPr>
            <w:rStyle w:val="Hyperlink"/>
          </w:rPr>
          <w:t>6</w:t>
        </w:r>
        <w:r>
          <w:fldChar w:fldCharType="end"/>
        </w:r>
      </w:hyperlink>
    </w:p>
    <w:p w:rsidR="00E71140" w:rsidP="2BE85BD6" w:rsidRDefault="45929C22" w14:paraId="74AE1CA5" w14:textId="7B5797A0">
      <w:pPr>
        <w:pStyle w:val="TOC2"/>
        <w:tabs>
          <w:tab w:val="left" w:leader="none" w:pos="600"/>
          <w:tab w:val="right" w:leader="dot" w:pos="9060"/>
        </w:tabs>
        <w:rPr>
          <w:rFonts w:ascii="Calibri" w:hAnsi="Calibri"/>
          <w:b w:val="0"/>
          <w:bCs w:val="0"/>
          <w:noProof/>
          <w:sz w:val="24"/>
          <w:szCs w:val="24"/>
          <w:lang w:val="en-AU" w:eastAsia="en-GB"/>
        </w:rPr>
      </w:pPr>
      <w:hyperlink w:anchor="_Toc922306626">
        <w:r w:rsidRPr="2BE85BD6" w:rsidR="2BE85BD6">
          <w:rPr>
            <w:rStyle w:val="Hyperlink"/>
          </w:rPr>
          <w:t>3.9</w:t>
        </w:r>
        <w:r>
          <w:tab/>
        </w:r>
        <w:r w:rsidRPr="2BE85BD6" w:rsidR="2BE85BD6">
          <w:rPr>
            <w:rStyle w:val="Hyperlink"/>
          </w:rPr>
          <w:t>Inheritance pattern</w:t>
        </w:r>
        <w:r>
          <w:tab/>
        </w:r>
        <w:r>
          <w:fldChar w:fldCharType="begin"/>
        </w:r>
        <w:r>
          <w:instrText xml:space="preserve">PAGEREF _Toc922306626 \h</w:instrText>
        </w:r>
        <w:r>
          <w:fldChar w:fldCharType="separate"/>
        </w:r>
        <w:r w:rsidRPr="2BE85BD6" w:rsidR="2BE85BD6">
          <w:rPr>
            <w:rStyle w:val="Hyperlink"/>
          </w:rPr>
          <w:t>6</w:t>
        </w:r>
        <w:r>
          <w:fldChar w:fldCharType="end"/>
        </w:r>
      </w:hyperlink>
    </w:p>
    <w:p w:rsidR="00E71140" w:rsidP="2BE85BD6" w:rsidRDefault="45929C22" w14:paraId="74AE1CA6" w14:textId="6BFEC551">
      <w:pPr>
        <w:pStyle w:val="TOC2"/>
        <w:tabs>
          <w:tab w:val="left" w:leader="none" w:pos="600"/>
          <w:tab w:val="right" w:leader="dot" w:pos="9060"/>
        </w:tabs>
        <w:rPr>
          <w:rFonts w:ascii="Calibri" w:hAnsi="Calibri"/>
          <w:i w:val="0"/>
          <w:iCs w:val="0"/>
          <w:noProof/>
          <w:sz w:val="24"/>
          <w:szCs w:val="24"/>
          <w:lang w:val="en-AU" w:eastAsia="en-GB"/>
        </w:rPr>
      </w:pPr>
      <w:hyperlink w:anchor="_Toc775873465">
        <w:r w:rsidRPr="2BE85BD6" w:rsidR="2BE85BD6">
          <w:rPr>
            <w:rStyle w:val="Hyperlink"/>
          </w:rPr>
          <w:t>3.10</w:t>
        </w:r>
        <w:r>
          <w:tab/>
        </w:r>
        <w:r w:rsidRPr="2BE85BD6" w:rsidR="2BE85BD6">
          <w:rPr>
            <w:rStyle w:val="Hyperlink"/>
          </w:rPr>
          <w:t>Authentication and Authorization</w:t>
        </w:r>
        <w:r>
          <w:tab/>
        </w:r>
        <w:r>
          <w:fldChar w:fldCharType="begin"/>
        </w:r>
        <w:r>
          <w:instrText xml:space="preserve">PAGEREF _Toc775873465 \h</w:instrText>
        </w:r>
        <w:r>
          <w:fldChar w:fldCharType="separate"/>
        </w:r>
        <w:r w:rsidRPr="2BE85BD6" w:rsidR="2BE85BD6">
          <w:rPr>
            <w:rStyle w:val="Hyperlink"/>
          </w:rPr>
          <w:t>6</w:t>
        </w:r>
        <w:r>
          <w:fldChar w:fldCharType="end"/>
        </w:r>
      </w:hyperlink>
      <w:r>
        <w:fldChar w:fldCharType="end"/>
      </w:r>
    </w:p>
    <w:p w:rsidRPr="00DC7C74" w:rsidR="005E4D2C" w:rsidP="005C1AED" w:rsidRDefault="005E4D2C" w14:paraId="74AE1CA9" w14:textId="77777777"/>
    <w:p w:rsidRPr="00DC7C74" w:rsidR="00410E30" w:rsidP="005C1AED" w:rsidRDefault="005E4D2C" w14:paraId="74AE1CAA" w14:textId="77777777">
      <w:pPr>
        <w:pStyle w:val="Heading1"/>
        <w:rPr/>
      </w:pPr>
      <w:bookmarkStart w:name="_Toc1547537305" w:id="264621919"/>
      <w:r>
        <w:br w:type="page"/>
      </w:r>
      <w:bookmarkStart w:name="_Toc190769607" w:id="0"/>
      <w:bookmarkStart w:name="_Toc190770994" w:id="1"/>
      <w:bookmarkStart w:name="_Toc467473439" w:id="2"/>
      <w:bookmarkStart w:name="_Toc467473971" w:id="3"/>
      <w:bookmarkStart w:name="_Toc467477710" w:id="4"/>
      <w:bookmarkStart w:name="_Toc467494864" w:id="5"/>
      <w:bookmarkStart w:name="_Toc467495234" w:id="6"/>
      <w:bookmarkStart w:name="_Toc468086040" w:id="7"/>
      <w:bookmarkStart w:name="_Toc498239148" w:id="8"/>
      <w:bookmarkStart w:name="_Toc193285635" w:id="9"/>
      <w:bookmarkStart w:name="_Toc193285670" w:id="10"/>
      <w:bookmarkStart w:name="_Toc193285875" w:id="11"/>
      <w:bookmarkStart w:name="_Toc193295654" w:id="12"/>
      <w:bookmarkStart w:name="_Toc193295727" w:id="13"/>
      <w:bookmarkStart w:name="_Toc292355007" w:id="14"/>
      <w:bookmarkStart w:name="_Toc109995380" w:id="15"/>
      <w:bookmarkEnd w:id="0"/>
      <w:bookmarkEnd w:id="1"/>
      <w:r w:rsidR="5155D512">
        <w:rPr/>
        <w:t>Introduction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264621919"/>
    </w:p>
    <w:p w:rsidRPr="00DC7C74" w:rsidR="00410E30" w:rsidP="005C1AED" w:rsidRDefault="740AD9F0" w14:paraId="74AE1CAB" w14:textId="77777777">
      <w:pPr>
        <w:pStyle w:val="Heading2"/>
        <w:rPr/>
      </w:pPr>
      <w:bookmarkStart w:name="_Toc122239677" w:id="16"/>
      <w:bookmarkStart w:name="_Toc193285279" w:id="17"/>
      <w:bookmarkStart w:name="_Toc193285636" w:id="18"/>
      <w:bookmarkStart w:name="_Toc193285671" w:id="19"/>
      <w:bookmarkStart w:name="_Toc193285876" w:id="20"/>
      <w:bookmarkStart w:name="_Toc193286013" w:id="21"/>
      <w:bookmarkStart w:name="_Toc193295655" w:id="22"/>
      <w:bookmarkStart w:name="_Toc193295728" w:id="23"/>
      <w:bookmarkStart w:name="_Toc194811935" w:id="24"/>
      <w:bookmarkStart w:name="_Toc292355008" w:id="25"/>
      <w:bookmarkStart w:name="_Toc109995381" w:id="26"/>
      <w:bookmarkStart w:name="_Toc467473441" w:id="27"/>
      <w:bookmarkStart w:name="_Toc467473973" w:id="28"/>
      <w:bookmarkStart w:name="_Toc467477712" w:id="29"/>
      <w:bookmarkStart w:name="_Toc467494866" w:id="30"/>
      <w:bookmarkStart w:name="_Toc467495236" w:id="31"/>
      <w:bookmarkStart w:name="_Toc468086042" w:id="32"/>
      <w:bookmarkStart w:name="_Toc498239150" w:id="33"/>
      <w:bookmarkStart w:name="_Toc1320027451" w:id="180114072"/>
      <w:r w:rsidR="5155D512">
        <w:rPr/>
        <w:t>Proposal</w:t>
      </w:r>
      <w:bookmarkEnd w:id="16"/>
      <w:bookmarkEnd w:id="17"/>
      <w:bookmarkEnd w:id="18"/>
      <w:bookmarkEnd w:id="19"/>
      <w:bookmarkEnd w:id="20"/>
      <w:bookmarkEnd w:id="21"/>
      <w:bookmarkEnd w:id="22"/>
      <w:bookmarkEnd w:id="23"/>
      <w:bookmarkEnd w:id="24"/>
      <w:bookmarkEnd w:id="25"/>
      <w:bookmarkEnd w:id="26"/>
      <w:bookmarkEnd w:id="180114072"/>
    </w:p>
    <w:p w:rsidRPr="00DC7C74" w:rsidR="00410E30" w:rsidP="005C1AED" w:rsidRDefault="2592FFF5" w14:paraId="74AE1CAC" w14:textId="689F4211">
      <w:r w:rsidR="2592FFF5">
        <w:rPr/>
        <w:t xml:space="preserve">This document contains the </w:t>
      </w:r>
      <w:r w:rsidR="62163CCC">
        <w:rPr/>
        <w:t xml:space="preserve">second </w:t>
      </w:r>
      <w:r w:rsidR="2592FFF5">
        <w:rPr/>
        <w:t xml:space="preserve">submission of the project for SWEN90007 Software Modelling and Design, 2022. It specifies </w:t>
      </w:r>
      <w:r w:rsidR="13E5C7F6">
        <w:rPr/>
        <w:t>the class diagram and pattern descriptions used in the solution.</w:t>
      </w:r>
    </w:p>
    <w:p w:rsidRPr="00DC7C74" w:rsidR="00410E30" w:rsidP="005C1AED" w:rsidRDefault="740AD9F0" w14:paraId="74AE1CAD" w14:textId="77777777">
      <w:pPr>
        <w:pStyle w:val="Heading2"/>
        <w:rPr/>
      </w:pPr>
      <w:bookmarkStart w:name="_Toc122239678" w:id="34"/>
      <w:bookmarkStart w:name="_Toc193285280" w:id="35"/>
      <w:bookmarkStart w:name="_Toc193285637" w:id="36"/>
      <w:bookmarkStart w:name="_Toc193285672" w:id="37"/>
      <w:bookmarkStart w:name="_Toc193285877" w:id="38"/>
      <w:bookmarkStart w:name="_Toc193286014" w:id="39"/>
      <w:bookmarkStart w:name="_Toc193295656" w:id="40"/>
      <w:bookmarkStart w:name="_Toc193295729" w:id="41"/>
      <w:bookmarkStart w:name="_Toc194811936" w:id="42"/>
      <w:bookmarkStart w:name="_Toc292355009" w:id="43"/>
      <w:bookmarkStart w:name="_Toc109995382" w:id="44"/>
      <w:bookmarkStart w:name="_Toc1200489991" w:id="1384636223"/>
      <w:r w:rsidR="5155D512">
        <w:rPr/>
        <w:t>Target Users</w:t>
      </w:r>
      <w:bookmarkEnd w:id="34"/>
      <w:bookmarkEnd w:id="35"/>
      <w:bookmarkEnd w:id="36"/>
      <w:bookmarkEnd w:id="37"/>
      <w:bookmarkEnd w:id="38"/>
      <w:bookmarkEnd w:id="39"/>
      <w:bookmarkEnd w:id="40"/>
      <w:bookmarkEnd w:id="41"/>
      <w:bookmarkEnd w:id="42"/>
      <w:bookmarkEnd w:id="43"/>
      <w:bookmarkEnd w:id="44"/>
      <w:bookmarkEnd w:id="1384636223"/>
    </w:p>
    <w:p w:rsidRPr="00DC7C74" w:rsidR="00410E30" w:rsidP="005C1AED" w:rsidRDefault="2592FFF5" w14:paraId="74AE1CAE" w14:textId="77777777">
      <w:r>
        <w:t>This document is intended for SWEN90007 teaching staff and other SWEN90007 students, particularly the LANS team.</w:t>
      </w:r>
    </w:p>
    <w:p w:rsidRPr="00DC7C74" w:rsidR="00410E30" w:rsidP="005C1AED" w:rsidRDefault="740AD9F0" w14:paraId="74AE1CAF" w14:textId="598C3201">
      <w:pPr>
        <w:pStyle w:val="Heading2"/>
        <w:rPr/>
      </w:pPr>
      <w:bookmarkStart w:name="_Toc141253306" w:id="45"/>
      <w:bookmarkStart w:name="_Toc193285281" w:id="46"/>
      <w:bookmarkStart w:name="_Toc193285638" w:id="47"/>
      <w:bookmarkStart w:name="_Toc193285673" w:id="48"/>
      <w:bookmarkStart w:name="_Toc193285878" w:id="49"/>
      <w:bookmarkStart w:name="_Toc193286015" w:id="50"/>
      <w:bookmarkStart w:name="_Toc193295657" w:id="51"/>
      <w:bookmarkStart w:name="_Toc193295730" w:id="52"/>
      <w:bookmarkStart w:name="_Toc194811937" w:id="53"/>
      <w:bookmarkStart w:name="_Toc292355010" w:id="54"/>
      <w:bookmarkStart w:name="_Toc109995383" w:id="55"/>
      <w:bookmarkEnd w:id="27"/>
      <w:bookmarkEnd w:id="28"/>
      <w:bookmarkEnd w:id="29"/>
      <w:bookmarkEnd w:id="30"/>
      <w:bookmarkEnd w:id="31"/>
      <w:bookmarkEnd w:id="32"/>
      <w:bookmarkEnd w:id="33"/>
      <w:bookmarkStart w:name="_Toc1925520591" w:id="254861663"/>
      <w:r w:rsidR="5155D512">
        <w:rPr/>
        <w:t>Conventions, terms and abbreviations</w:t>
      </w:r>
      <w:bookmarkEnd w:id="45"/>
      <w:bookmarkEnd w:id="46"/>
      <w:bookmarkEnd w:id="47"/>
      <w:bookmarkEnd w:id="48"/>
      <w:bookmarkEnd w:id="49"/>
      <w:bookmarkEnd w:id="50"/>
      <w:bookmarkEnd w:id="51"/>
      <w:bookmarkEnd w:id="52"/>
      <w:bookmarkEnd w:id="53"/>
      <w:bookmarkEnd w:id="54"/>
      <w:bookmarkEnd w:id="55"/>
      <w:bookmarkEnd w:id="254861663"/>
    </w:p>
    <w:p w:rsidRPr="00DC7C74" w:rsidR="00410E30" w:rsidP="005C1AED" w:rsidRDefault="740AD9F0" w14:paraId="74AE1CB0" w14:textId="77777777">
      <w:r>
        <w:t>This section explains the concept of some important terms that will be used throughout</w:t>
      </w:r>
      <w:r w:rsidRPr="7112BF98">
        <w:rPr>
          <w:sz w:val="20"/>
          <w:szCs w:val="20"/>
        </w:rPr>
        <w:t xml:space="preserve"> </w:t>
      </w:r>
      <w:r>
        <w:t xml:space="preserve">this document. These terms are detailed alphabetically in the following table. </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552"/>
        <w:gridCol w:w="6520"/>
      </w:tblGrid>
      <w:tr w:rsidRPr="00DC7C74" w:rsidR="00A676C5" w:rsidTr="2F66D60C" w14:paraId="74AE1CB3" w14:textId="77777777">
        <w:tc>
          <w:tcPr>
            <w:tcW w:w="2552" w:type="dxa"/>
            <w:shd w:val="clear" w:color="auto" w:fill="FFFFFF" w:themeFill="background1"/>
            <w:tcMar/>
          </w:tcPr>
          <w:p w:rsidRPr="00DC7C74" w:rsidR="00A676C5" w:rsidP="005C1AED" w:rsidRDefault="7C6C6B9D" w14:paraId="74AE1CB1" w14:textId="77777777">
            <w:pPr>
              <w:pStyle w:val="PSCTabelaCabecalho"/>
            </w:pPr>
            <w:bookmarkStart w:name="_Toc4412843" w:id="56"/>
            <w:bookmarkStart w:name="_Toc136838812" w:id="57"/>
            <w:r>
              <w:t>Term</w:t>
            </w:r>
          </w:p>
        </w:tc>
        <w:tc>
          <w:tcPr>
            <w:tcW w:w="6520" w:type="dxa"/>
            <w:shd w:val="clear" w:color="auto" w:fill="FFFFFF" w:themeFill="background1"/>
            <w:tcMar/>
          </w:tcPr>
          <w:p w:rsidRPr="00DC7C74" w:rsidR="00A676C5" w:rsidP="005C1AED" w:rsidRDefault="7C6C6B9D" w14:paraId="74AE1CB2" w14:textId="77777777">
            <w:pPr>
              <w:pStyle w:val="PSCTabelaCabecalho"/>
            </w:pPr>
            <w:r>
              <w:t>Description</w:t>
            </w:r>
          </w:p>
        </w:tc>
      </w:tr>
      <w:tr w:rsidRPr="00DC7C74" w:rsidR="002B0275" w:rsidTr="2F66D60C" w14:paraId="74AE1CB6" w14:textId="77777777">
        <w:tc>
          <w:tcPr>
            <w:tcW w:w="2552" w:type="dxa"/>
            <w:tcMar/>
          </w:tcPr>
          <w:p w:rsidRPr="00DC7C74" w:rsidR="002B0275" w:rsidP="005C1AED" w:rsidRDefault="2592FFF5" w14:paraId="74AE1CB4" w14:textId="77777777">
            <w:r>
              <w:t>“Team” or “the Team” or “LANS”</w:t>
            </w:r>
          </w:p>
        </w:tc>
        <w:tc>
          <w:tcPr>
            <w:tcW w:w="6520" w:type="dxa"/>
            <w:tcMar/>
          </w:tcPr>
          <w:p w:rsidRPr="00DC7C74" w:rsidR="002B0275" w:rsidP="005C1AED" w:rsidRDefault="2592FFF5" w14:paraId="74AE1CB5" w14:textId="2BDE8819">
            <w:r w:rsidR="60916CDD">
              <w:rPr/>
              <w:t xml:space="preserve">The project </w:t>
            </w:r>
            <w:r w:rsidR="60916CDD">
              <w:rPr/>
              <w:t>team</w:t>
            </w:r>
            <w:r w:rsidR="60916CDD">
              <w:rPr/>
              <w:t>.</w:t>
            </w:r>
          </w:p>
        </w:tc>
      </w:tr>
    </w:tbl>
    <w:p w:rsidR="43927BA9" w:rsidP="2BE85BD6" w:rsidRDefault="43927BA9" w14:paraId="41CCCCEC" w14:textId="0BF0BC9C">
      <w:pPr>
        <w:pStyle w:val="Heading1"/>
        <w:rPr/>
      </w:pPr>
      <w:bookmarkStart w:name="_Toc193285340" w:id="66"/>
      <w:bookmarkStart w:name="_Toc193285411" w:id="67"/>
      <w:bookmarkStart w:name="_Toc193285341" w:id="68"/>
      <w:bookmarkStart w:name="_Toc193285412" w:id="69"/>
      <w:bookmarkStart w:name="_Toc193285342" w:id="70"/>
      <w:bookmarkStart w:name="_Toc193285413" w:id="71"/>
      <w:bookmarkStart w:name="_Toc193285343" w:id="72"/>
      <w:bookmarkStart w:name="_Toc193285414" w:id="73"/>
      <w:bookmarkStart w:name="_Toc193285344" w:id="74"/>
      <w:bookmarkStart w:name="_Toc193285415" w:id="75"/>
      <w:bookmarkStart w:name="_Toc193285345" w:id="76"/>
      <w:bookmarkStart w:name="_Toc193285416" w:id="77"/>
      <w:bookmarkStart w:name="_Toc193285346" w:id="78"/>
      <w:bookmarkStart w:name="_Toc193285417" w:id="79"/>
      <w:bookmarkStart w:name="_Toc193285347" w:id="80"/>
      <w:bookmarkStart w:name="_Toc193285418" w:id="81"/>
      <w:bookmarkStart w:name="_Toc193285348" w:id="82"/>
      <w:bookmarkStart w:name="_Toc193285419" w:id="83"/>
      <w:bookmarkStart w:name="_Toc191465605" w:id="84"/>
      <w:bookmarkStart w:name="_Toc191468128" w:id="85"/>
      <w:bookmarkStart w:name="_Toc191699786" w:id="86"/>
      <w:bookmarkStart w:name="_Toc191699985" w:id="87"/>
      <w:bookmarkStart w:name="_Toc191700184" w:id="88"/>
      <w:bookmarkStart w:name="_Toc191700505" w:id="89"/>
      <w:bookmarkStart w:name="_Toc191700817" w:id="90"/>
      <w:bookmarkStart w:name="_Toc191701629" w:id="91"/>
      <w:bookmarkStart w:name="_Toc191703470" w:id="92"/>
      <w:bookmarkStart w:name="_Toc191703669" w:id="93"/>
      <w:bookmarkStart w:name="_Toc191704523" w:id="94"/>
      <w:bookmarkStart w:name="_Toc191711434" w:id="95"/>
      <w:bookmarkStart w:name="_Toc191788373" w:id="96"/>
      <w:bookmarkStart w:name="_Toc191791388" w:id="97"/>
      <w:bookmarkStart w:name="_Toc191798631" w:id="98"/>
      <w:bookmarkStart w:name="_Toc191798830" w:id="99"/>
      <w:bookmarkStart w:name="_Toc191799029" w:id="100"/>
      <w:bookmarkStart w:name="_Toc191799228" w:id="101"/>
      <w:bookmarkStart w:name="_Toc191799427" w:id="102"/>
      <w:bookmarkStart w:name="_Toc191982846" w:id="103"/>
      <w:bookmarkStart w:name="_Toc192308659" w:id="104"/>
      <w:bookmarkStart w:name="_Toc192309343" w:id="105"/>
      <w:bookmarkStart w:name="_Toc192385998" w:id="106"/>
      <w:bookmarkStart w:name="_Toc192408434" w:id="107"/>
      <w:bookmarkStart w:name="_Toc191465606" w:id="108"/>
      <w:bookmarkStart w:name="_Toc191468129" w:id="109"/>
      <w:bookmarkStart w:name="_Toc191699787" w:id="110"/>
      <w:bookmarkStart w:name="_Toc191699986" w:id="111"/>
      <w:bookmarkStart w:name="_Toc191700185" w:id="112"/>
      <w:bookmarkStart w:name="_Toc191700506" w:id="113"/>
      <w:bookmarkStart w:name="_Toc191700818" w:id="114"/>
      <w:bookmarkStart w:name="_Toc191701630" w:id="115"/>
      <w:bookmarkStart w:name="_Toc191703471" w:id="116"/>
      <w:bookmarkStart w:name="_Toc191703670" w:id="117"/>
      <w:bookmarkStart w:name="_Toc191704524" w:id="118"/>
      <w:bookmarkStart w:name="_Toc191711435" w:id="119"/>
      <w:bookmarkStart w:name="_Toc191788374" w:id="120"/>
      <w:bookmarkStart w:name="_Toc191791389" w:id="121"/>
      <w:bookmarkStart w:name="_Toc191798632" w:id="122"/>
      <w:bookmarkStart w:name="_Toc191798831" w:id="123"/>
      <w:bookmarkStart w:name="_Toc191799030" w:id="124"/>
      <w:bookmarkStart w:name="_Toc191799229" w:id="125"/>
      <w:bookmarkStart w:name="_Toc191799428" w:id="126"/>
      <w:bookmarkStart w:name="_Toc191982847" w:id="127"/>
      <w:bookmarkStart w:name="_Toc192308660" w:id="128"/>
      <w:bookmarkStart w:name="_Toc192309344" w:id="129"/>
      <w:bookmarkStart w:name="_Toc192385999" w:id="130"/>
      <w:bookmarkStart w:name="_Toc192408435" w:id="131"/>
      <w:bookmarkStart w:name="_Toc191465607" w:id="132"/>
      <w:bookmarkStart w:name="_Toc191468130" w:id="133"/>
      <w:bookmarkStart w:name="_Toc191699788" w:id="134"/>
      <w:bookmarkStart w:name="_Toc191699987" w:id="135"/>
      <w:bookmarkStart w:name="_Toc191700186" w:id="136"/>
      <w:bookmarkStart w:name="_Toc191700507" w:id="137"/>
      <w:bookmarkStart w:name="_Toc191700819" w:id="138"/>
      <w:bookmarkStart w:name="_Toc191701631" w:id="139"/>
      <w:bookmarkStart w:name="_Toc191703472" w:id="140"/>
      <w:bookmarkStart w:name="_Toc191703671" w:id="141"/>
      <w:bookmarkStart w:name="_Toc191704525" w:id="142"/>
      <w:bookmarkStart w:name="_Toc191711436" w:id="143"/>
      <w:bookmarkStart w:name="_Toc191788375" w:id="144"/>
      <w:bookmarkStart w:name="_Toc191791390" w:id="145"/>
      <w:bookmarkStart w:name="_Toc191798633" w:id="146"/>
      <w:bookmarkStart w:name="_Toc191798832" w:id="147"/>
      <w:bookmarkStart w:name="_Toc191799031" w:id="148"/>
      <w:bookmarkStart w:name="_Toc191799230" w:id="149"/>
      <w:bookmarkStart w:name="_Toc191799429" w:id="150"/>
      <w:bookmarkStart w:name="_Toc191982848" w:id="151"/>
      <w:bookmarkStart w:name="_Toc192308661" w:id="152"/>
      <w:bookmarkStart w:name="_Toc192309345" w:id="153"/>
      <w:bookmarkStart w:name="_Toc192386000" w:id="154"/>
      <w:bookmarkStart w:name="_Toc192408436" w:id="155"/>
      <w:bookmarkStart w:name="_Toc145910635" w:id="156"/>
      <w:bookmarkStart w:name="_Toc193599693" w:id="157"/>
      <w:bookmarkStart w:name="_Toc292355011" w:id="158"/>
      <w:bookmarkStart w:name="_Toc109995384" w:id="159"/>
      <w:bookmarkEnd w:id="56"/>
      <w:bookmarkEnd w:id="57"/>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Start w:name="_Toc739989668" w:id="1236579029"/>
      <w:r w:rsidR="43927BA9">
        <w:rPr/>
        <w:t>Class Diagram</w:t>
      </w:r>
      <w:r w:rsidR="7AEEDA8B">
        <w:rPr/>
        <w:t xml:space="preserve"> (Please find an additional document as an attached PDF with the submission to view the class diagram better).</w:t>
      </w:r>
      <w:bookmarkEnd w:id="156"/>
      <w:bookmarkEnd w:id="157"/>
      <w:bookmarkEnd w:id="158"/>
      <w:bookmarkEnd w:id="159"/>
      <w:bookmarkEnd w:id="1236579029"/>
    </w:p>
    <w:p w:rsidR="7AEEDA8B" w:rsidP="2F66D60C" w:rsidRDefault="7AEEDA8B" w14:paraId="2C0EB08D" w14:textId="0D4D950C">
      <w:pPr>
        <w:pStyle w:val="Normal"/>
      </w:pPr>
      <w:r w:rsidR="7AEEDA8B">
        <w:drawing>
          <wp:inline wp14:editId="798947ED" wp14:anchorId="3B034A95">
            <wp:extent cx="5851128" cy="7631906"/>
            <wp:effectExtent l="0" t="0" r="0" b="0"/>
            <wp:docPr id="1419949675" name="" title=""/>
            <wp:cNvGraphicFramePr>
              <a:graphicFrameLocks noChangeAspect="1"/>
            </wp:cNvGraphicFramePr>
            <a:graphic>
              <a:graphicData uri="http://schemas.openxmlformats.org/drawingml/2006/picture">
                <pic:pic>
                  <pic:nvPicPr>
                    <pic:cNvPr id="0" name=""/>
                    <pic:cNvPicPr/>
                  </pic:nvPicPr>
                  <pic:blipFill>
                    <a:blip r:embed="R227e4b715c2747a2">
                      <a:extLst>
                        <a:ext xmlns:a="http://schemas.openxmlformats.org/drawingml/2006/main" uri="{28A0092B-C50C-407E-A947-70E740481C1C}">
                          <a14:useLocalDpi val="0"/>
                        </a:ext>
                      </a:extLst>
                    </a:blip>
                    <a:stretch>
                      <a:fillRect/>
                    </a:stretch>
                  </pic:blipFill>
                  <pic:spPr>
                    <a:xfrm>
                      <a:off x="0" y="0"/>
                      <a:ext cx="5851128" cy="7631906"/>
                    </a:xfrm>
                    <a:prstGeom prst="rect">
                      <a:avLst/>
                    </a:prstGeom>
                  </pic:spPr>
                </pic:pic>
              </a:graphicData>
            </a:graphic>
          </wp:inline>
        </w:drawing>
      </w:r>
    </w:p>
    <w:p w:rsidR="43927BA9" w:rsidP="2BE85BD6" w:rsidRDefault="43927BA9" w14:paraId="6E822EAD" w14:textId="3B1573B4">
      <w:pPr>
        <w:pStyle w:val="Heading1"/>
        <w:rPr/>
      </w:pPr>
      <w:bookmarkStart w:name="_Toc1135575884" w:id="1371735224"/>
      <w:r w:rsidR="43927BA9">
        <w:rPr/>
        <w:t>Pattern descriptions: context, implementation, and illustrations</w:t>
      </w:r>
      <w:bookmarkEnd w:id="1371735224"/>
    </w:p>
    <w:p w:rsidR="43927BA9" w:rsidP="2BE85BD6" w:rsidRDefault="43927BA9" w14:paraId="01CB2832" w14:textId="1C9F6DFD">
      <w:pPr>
        <w:pStyle w:val="Heading2"/>
        <w:rPr/>
      </w:pPr>
      <w:bookmarkStart w:name="_Toc1668658146" w:id="1119564000"/>
      <w:r w:rsidR="43927BA9">
        <w:rPr/>
        <w:t>Domain Model</w:t>
      </w:r>
      <w:bookmarkEnd w:id="1119564000"/>
    </w:p>
    <w:p w:rsidR="7D8BD1D5" w:rsidP="2F66D60C" w:rsidRDefault="7D8BD1D5" w14:paraId="0C2739EB" w14:textId="51FB8E06">
      <w:pPr>
        <w:spacing w:line="257" w:lineRule="auto"/>
        <w:jc w:val="both"/>
      </w:pPr>
      <w:r w:rsidRPr="2F66D60C" w:rsidR="7D8BD1D5">
        <w:rPr>
          <w:rFonts w:ascii="Calibri" w:hAnsi="Calibri" w:eastAsia="Calibri" w:cs="Calibri"/>
          <w:noProof w:val="0"/>
          <w:sz w:val="22"/>
          <w:szCs w:val="22"/>
          <w:lang w:val="en-US"/>
        </w:rPr>
        <w:t>In the realm of modern computer science, the focus on designing software has steered towards an approach to mimic human behaviour. Our approach to domain model implementation was to start by determining purely from a functionality point of view, the elements involved. Below is the domain model for our set of use cases compiled with reviewal comments from part 1.</w:t>
      </w:r>
    </w:p>
    <w:p w:rsidR="7D8BD1D5" w:rsidP="2F66D60C" w:rsidRDefault="7D8BD1D5" w14:paraId="70C72826" w14:textId="3F5551F4">
      <w:pPr>
        <w:spacing w:line="257" w:lineRule="auto"/>
        <w:jc w:val="both"/>
      </w:pPr>
      <w:r w:rsidRPr="2F66D60C" w:rsidR="7D8BD1D5">
        <w:rPr>
          <w:rFonts w:ascii="Calibri" w:hAnsi="Calibri" w:eastAsia="Calibri" w:cs="Calibri"/>
          <w:b w:val="1"/>
          <w:bCs w:val="1"/>
          <w:noProof w:val="0"/>
          <w:sz w:val="22"/>
          <w:szCs w:val="22"/>
          <w:u w:val="single"/>
          <w:lang w:val="en-US"/>
        </w:rPr>
        <w:t>Domain Model Summary:</w:t>
      </w:r>
    </w:p>
    <w:p w:rsidR="7D8BD1D5" w:rsidP="2F66D60C" w:rsidRDefault="7D8BD1D5" w14:paraId="27E9270D" w14:textId="777496AF">
      <w:pPr>
        <w:pStyle w:val="ListParagraph"/>
        <w:numPr>
          <w:ilvl w:val="0"/>
          <w:numId w:val="135"/>
        </w:numPr>
        <w:rPr>
          <w:rFonts w:ascii="Times" w:hAnsi="Times" w:eastAsia="Times" w:cs="Times"/>
          <w:noProof w:val="0"/>
          <w:sz w:val="22"/>
          <w:szCs w:val="22"/>
          <w:lang w:val="en-US"/>
        </w:rPr>
      </w:pPr>
      <w:r w:rsidRPr="2F66D60C" w:rsidR="7D8BD1D5">
        <w:rPr>
          <w:rFonts w:ascii="Times" w:hAnsi="Times" w:eastAsia="Times" w:cs="Times"/>
          <w:noProof w:val="0"/>
          <w:sz w:val="22"/>
          <w:szCs w:val="22"/>
          <w:lang w:val="en-US"/>
        </w:rPr>
        <w:t>Our system has a 3 level distinction of users: System Admin, Hotelier and Customer.</w:t>
      </w:r>
    </w:p>
    <w:p w:rsidR="7D8BD1D5" w:rsidP="2F66D60C" w:rsidRDefault="7D8BD1D5" w14:paraId="32C4F5F4" w14:textId="2D0D51AB">
      <w:pPr>
        <w:pStyle w:val="ListParagraph"/>
        <w:numPr>
          <w:ilvl w:val="0"/>
          <w:numId w:val="135"/>
        </w:numPr>
        <w:rPr>
          <w:rFonts w:ascii="Times" w:hAnsi="Times" w:eastAsia="Times" w:cs="Times"/>
          <w:noProof w:val="0"/>
          <w:sz w:val="22"/>
          <w:szCs w:val="22"/>
          <w:lang w:val="en-US"/>
        </w:rPr>
      </w:pPr>
      <w:r w:rsidRPr="2F66D60C" w:rsidR="7D8BD1D5">
        <w:rPr>
          <w:rFonts w:ascii="Times" w:hAnsi="Times" w:eastAsia="Times" w:cs="Times"/>
          <w:noProof w:val="0"/>
          <w:sz w:val="22"/>
          <w:szCs w:val="22"/>
          <w:lang w:val="en-US"/>
        </w:rPr>
        <w:t>One system admin can view all the users of the system.</w:t>
      </w:r>
    </w:p>
    <w:p w:rsidR="7D8BD1D5" w:rsidP="2F66D60C" w:rsidRDefault="7D8BD1D5" w14:paraId="51AB7028" w14:textId="7F91F6E2">
      <w:pPr>
        <w:pStyle w:val="ListParagraph"/>
        <w:numPr>
          <w:ilvl w:val="0"/>
          <w:numId w:val="135"/>
        </w:numPr>
        <w:rPr>
          <w:rFonts w:ascii="Times" w:hAnsi="Times" w:eastAsia="Times" w:cs="Times"/>
          <w:noProof w:val="0"/>
          <w:sz w:val="22"/>
          <w:szCs w:val="22"/>
          <w:lang w:val="en-US"/>
        </w:rPr>
      </w:pPr>
      <w:r w:rsidRPr="2F66D60C" w:rsidR="7D8BD1D5">
        <w:rPr>
          <w:rFonts w:ascii="Times" w:hAnsi="Times" w:eastAsia="Times" w:cs="Times"/>
          <w:noProof w:val="0"/>
          <w:sz w:val="22"/>
          <w:szCs w:val="22"/>
          <w:lang w:val="en-US"/>
        </w:rPr>
        <w:t>One system admin creates all hotel groups.</w:t>
      </w:r>
    </w:p>
    <w:p w:rsidR="7D8BD1D5" w:rsidP="2F66D60C" w:rsidRDefault="7D8BD1D5" w14:paraId="0D829CC6" w14:textId="74FED8DE">
      <w:pPr>
        <w:pStyle w:val="ListParagraph"/>
        <w:numPr>
          <w:ilvl w:val="0"/>
          <w:numId w:val="135"/>
        </w:numPr>
        <w:rPr>
          <w:rFonts w:ascii="Times" w:hAnsi="Times" w:eastAsia="Times" w:cs="Times"/>
          <w:noProof w:val="0"/>
          <w:sz w:val="22"/>
          <w:szCs w:val="22"/>
          <w:lang w:val="en-US"/>
        </w:rPr>
      </w:pPr>
      <w:r w:rsidRPr="2F66D60C" w:rsidR="7D8BD1D5">
        <w:rPr>
          <w:rFonts w:ascii="Times" w:hAnsi="Times" w:eastAsia="Times" w:cs="Times"/>
          <w:noProof w:val="0"/>
          <w:sz w:val="22"/>
          <w:szCs w:val="22"/>
          <w:lang w:val="en-US"/>
        </w:rPr>
        <w:t>One system admin creates all hoteliers and assigns them to hotel groups.</w:t>
      </w:r>
    </w:p>
    <w:p w:rsidR="7D8BD1D5" w:rsidP="2F66D60C" w:rsidRDefault="7D8BD1D5" w14:paraId="13F4D209" w14:textId="6B5354C6">
      <w:pPr>
        <w:pStyle w:val="ListParagraph"/>
        <w:numPr>
          <w:ilvl w:val="0"/>
          <w:numId w:val="135"/>
        </w:numPr>
        <w:rPr>
          <w:rFonts w:ascii="Times" w:hAnsi="Times" w:eastAsia="Times" w:cs="Times"/>
          <w:noProof w:val="0"/>
          <w:sz w:val="22"/>
          <w:szCs w:val="22"/>
          <w:lang w:val="en-US"/>
        </w:rPr>
      </w:pPr>
      <w:r w:rsidRPr="2F66D60C" w:rsidR="7D8BD1D5">
        <w:rPr>
          <w:rFonts w:ascii="Times" w:hAnsi="Times" w:eastAsia="Times" w:cs="Times"/>
          <w:noProof w:val="0"/>
          <w:sz w:val="22"/>
          <w:szCs w:val="22"/>
          <w:lang w:val="en-US"/>
        </w:rPr>
        <w:t>Each hotelier is responsible for managing and creating hotels inside his designated hotel group.</w:t>
      </w:r>
    </w:p>
    <w:p w:rsidR="7D8BD1D5" w:rsidP="2F66D60C" w:rsidRDefault="7D8BD1D5" w14:paraId="0DF256E1" w14:textId="0FE5D57E">
      <w:pPr>
        <w:pStyle w:val="ListParagraph"/>
        <w:numPr>
          <w:ilvl w:val="0"/>
          <w:numId w:val="135"/>
        </w:numPr>
        <w:rPr>
          <w:rFonts w:ascii="Times" w:hAnsi="Times" w:eastAsia="Times" w:cs="Times"/>
          <w:noProof w:val="0"/>
          <w:sz w:val="22"/>
          <w:szCs w:val="22"/>
          <w:lang w:val="en-US"/>
        </w:rPr>
      </w:pPr>
      <w:r w:rsidRPr="2F66D60C" w:rsidR="7D8BD1D5">
        <w:rPr>
          <w:rFonts w:ascii="Times" w:hAnsi="Times" w:eastAsia="Times" w:cs="Times"/>
          <w:noProof w:val="0"/>
          <w:sz w:val="22"/>
          <w:szCs w:val="22"/>
          <w:lang w:val="en-US"/>
        </w:rPr>
        <w:t>Each hotelier can create rooms for the hotels belonging to their hotel group.</w:t>
      </w:r>
    </w:p>
    <w:p w:rsidR="7D8BD1D5" w:rsidP="2F66D60C" w:rsidRDefault="7D8BD1D5" w14:paraId="52F3E31A" w14:textId="67DCD295">
      <w:pPr>
        <w:pStyle w:val="ListParagraph"/>
        <w:numPr>
          <w:ilvl w:val="0"/>
          <w:numId w:val="135"/>
        </w:numPr>
        <w:rPr>
          <w:rFonts w:ascii="Times" w:hAnsi="Times" w:eastAsia="Times" w:cs="Times"/>
          <w:noProof w:val="0"/>
          <w:sz w:val="22"/>
          <w:szCs w:val="22"/>
          <w:lang w:val="en-US"/>
        </w:rPr>
      </w:pPr>
      <w:r w:rsidRPr="2F66D60C" w:rsidR="7D8BD1D5">
        <w:rPr>
          <w:rFonts w:ascii="Times" w:hAnsi="Times" w:eastAsia="Times" w:cs="Times"/>
          <w:noProof w:val="0"/>
          <w:sz w:val="22"/>
          <w:szCs w:val="22"/>
          <w:lang w:val="en-US"/>
        </w:rPr>
        <w:t>Each hotelier has modification access to bookings inside any of the hotels belonging to the hotel group he is a part of.</w:t>
      </w:r>
    </w:p>
    <w:p w:rsidR="7D8BD1D5" w:rsidP="2F66D60C" w:rsidRDefault="7D8BD1D5" w14:paraId="0B66CCC5" w14:textId="04A78011">
      <w:pPr>
        <w:pStyle w:val="ListParagraph"/>
        <w:numPr>
          <w:ilvl w:val="0"/>
          <w:numId w:val="135"/>
        </w:numPr>
        <w:rPr>
          <w:rFonts w:ascii="Times" w:hAnsi="Times" w:eastAsia="Times" w:cs="Times"/>
          <w:noProof w:val="0"/>
          <w:sz w:val="22"/>
          <w:szCs w:val="22"/>
          <w:lang w:val="en-US"/>
        </w:rPr>
      </w:pPr>
      <w:r w:rsidRPr="2F66D60C" w:rsidR="7D8BD1D5">
        <w:rPr>
          <w:rFonts w:ascii="Times" w:hAnsi="Times" w:eastAsia="Times" w:cs="Times"/>
          <w:noProof w:val="0"/>
          <w:sz w:val="22"/>
          <w:szCs w:val="22"/>
          <w:lang w:val="en-US"/>
        </w:rPr>
        <w:t xml:space="preserve">Each customer can filter and view different hotels with rooms available for their itinerary. </w:t>
      </w:r>
    </w:p>
    <w:p w:rsidR="7D8BD1D5" w:rsidP="2F66D60C" w:rsidRDefault="7D8BD1D5" w14:paraId="0C4B19CB" w14:textId="72884E0F">
      <w:pPr>
        <w:pStyle w:val="ListParagraph"/>
        <w:numPr>
          <w:ilvl w:val="0"/>
          <w:numId w:val="135"/>
        </w:numPr>
        <w:rPr>
          <w:rFonts w:ascii="Times" w:hAnsi="Times" w:eastAsia="Times" w:cs="Times"/>
          <w:noProof w:val="0"/>
          <w:sz w:val="22"/>
          <w:szCs w:val="22"/>
          <w:lang w:val="en-US"/>
        </w:rPr>
      </w:pPr>
      <w:r w:rsidRPr="2F66D60C" w:rsidR="7D8BD1D5">
        <w:rPr>
          <w:rFonts w:ascii="Times" w:hAnsi="Times" w:eastAsia="Times" w:cs="Times"/>
          <w:noProof w:val="0"/>
          <w:sz w:val="22"/>
          <w:szCs w:val="22"/>
          <w:lang w:val="en-US"/>
        </w:rPr>
        <w:t>Each customer can make a booking for one or more rooms belonging to one hotel given the number of guests and max occupancy of the rooms.</w:t>
      </w:r>
    </w:p>
    <w:p w:rsidR="7D8BD1D5" w:rsidP="2F66D60C" w:rsidRDefault="7D8BD1D5" w14:paraId="0F7C8B7D" w14:textId="4869A0BC">
      <w:pPr>
        <w:pStyle w:val="ListParagraph"/>
        <w:numPr>
          <w:ilvl w:val="0"/>
          <w:numId w:val="135"/>
        </w:numPr>
        <w:rPr>
          <w:rFonts w:ascii="Times" w:hAnsi="Times" w:eastAsia="Times" w:cs="Times"/>
          <w:noProof w:val="0"/>
          <w:sz w:val="22"/>
          <w:szCs w:val="22"/>
          <w:lang w:val="en-US"/>
        </w:rPr>
      </w:pPr>
      <w:r w:rsidRPr="2F66D60C" w:rsidR="7D8BD1D5">
        <w:rPr>
          <w:rFonts w:ascii="Times" w:hAnsi="Times" w:eastAsia="Times" w:cs="Times"/>
          <w:noProof w:val="0"/>
          <w:sz w:val="22"/>
          <w:szCs w:val="22"/>
          <w:lang w:val="en-US"/>
        </w:rPr>
        <w:t>Each customer has access to their own sets of prior and future bookings.</w:t>
      </w:r>
    </w:p>
    <w:p w:rsidR="7D8BD1D5" w:rsidP="2F66D60C" w:rsidRDefault="7D8BD1D5" w14:paraId="5D1A3D82" w14:textId="2F13CEDA">
      <w:pPr>
        <w:pStyle w:val="ListParagraph"/>
        <w:numPr>
          <w:ilvl w:val="0"/>
          <w:numId w:val="135"/>
        </w:numPr>
        <w:rPr>
          <w:rFonts w:ascii="Times" w:hAnsi="Times" w:eastAsia="Times" w:cs="Times"/>
          <w:noProof w:val="0"/>
          <w:sz w:val="22"/>
          <w:szCs w:val="22"/>
          <w:lang w:val="en-US"/>
        </w:rPr>
      </w:pPr>
      <w:r w:rsidRPr="2F66D60C" w:rsidR="7D8BD1D5">
        <w:rPr>
          <w:rFonts w:ascii="Times" w:hAnsi="Times" w:eastAsia="Times" w:cs="Times"/>
          <w:noProof w:val="0"/>
          <w:sz w:val="22"/>
          <w:szCs w:val="22"/>
          <w:lang w:val="en-US"/>
        </w:rPr>
        <w:t>Each customer has modification access to any of the future bookings with respect to addition of people, changing dates or cancelling the booking in its entirety.</w:t>
      </w:r>
    </w:p>
    <w:p w:rsidR="7D8BD1D5" w:rsidP="2F66D60C" w:rsidRDefault="7D8BD1D5" w14:paraId="4B3E70A7" w14:textId="6E259D24">
      <w:pPr>
        <w:spacing w:line="257" w:lineRule="auto"/>
        <w:jc w:val="both"/>
      </w:pPr>
      <w:r w:rsidRPr="2F66D60C" w:rsidR="7D8BD1D5">
        <w:rPr>
          <w:rFonts w:ascii="Calibri" w:hAnsi="Calibri" w:eastAsia="Calibri" w:cs="Calibri"/>
          <w:b w:val="1"/>
          <w:bCs w:val="1"/>
          <w:noProof w:val="0"/>
          <w:sz w:val="22"/>
          <w:szCs w:val="22"/>
          <w:u w:val="single"/>
          <w:lang w:val="en-US"/>
        </w:rPr>
        <w:t>Domain Model Gloassary:</w:t>
      </w:r>
    </w:p>
    <w:p w:rsidR="7D8BD1D5" w:rsidP="2F66D60C" w:rsidRDefault="7D8BD1D5" w14:paraId="68447025" w14:textId="21217A62">
      <w:pPr>
        <w:spacing w:line="257" w:lineRule="auto"/>
        <w:jc w:val="both"/>
      </w:pPr>
      <w:r w:rsidRPr="2F66D60C" w:rsidR="7D8BD1D5">
        <w:rPr>
          <w:rFonts w:ascii="Calibri" w:hAnsi="Calibri" w:eastAsia="Calibri" w:cs="Calibri"/>
          <w:noProof w:val="0"/>
          <w:sz w:val="22"/>
          <w:szCs w:val="22"/>
          <w:lang w:val="en-US"/>
        </w:rPr>
        <w:t>We have used different terminology from the project specification to increase the clarity and specificity of our model. Below are relevant terms that we wish to disambiguate.</w:t>
      </w:r>
    </w:p>
    <w:p w:rsidR="7D8BD1D5" w:rsidP="2F66D60C" w:rsidRDefault="7D8BD1D5" w14:paraId="06C2F0E6" w14:textId="7B616267">
      <w:pPr>
        <w:pStyle w:val="ListParagraph"/>
        <w:numPr>
          <w:ilvl w:val="0"/>
          <w:numId w:val="136"/>
        </w:numPr>
        <w:rPr>
          <w:rFonts w:ascii="Times" w:hAnsi="Times" w:eastAsia="Times" w:cs="Times"/>
          <w:noProof w:val="0"/>
          <w:sz w:val="22"/>
          <w:szCs w:val="22"/>
          <w:lang w:val="en-US"/>
        </w:rPr>
      </w:pPr>
      <w:r w:rsidRPr="2F66D60C" w:rsidR="7D8BD1D5">
        <w:rPr>
          <w:rFonts w:ascii="Times" w:hAnsi="Times" w:eastAsia="Times" w:cs="Times"/>
          <w:b w:val="1"/>
          <w:bCs w:val="1"/>
          <w:noProof w:val="0"/>
          <w:sz w:val="22"/>
          <w:szCs w:val="22"/>
          <w:lang w:val="en-US"/>
        </w:rPr>
        <w:t xml:space="preserve">System Admin: </w:t>
      </w:r>
      <w:r w:rsidRPr="2F66D60C" w:rsidR="7D8BD1D5">
        <w:rPr>
          <w:rFonts w:ascii="Times" w:hAnsi="Times" w:eastAsia="Times" w:cs="Times"/>
          <w:noProof w:val="0"/>
          <w:sz w:val="22"/>
          <w:szCs w:val="22"/>
          <w:lang w:val="en-US"/>
        </w:rPr>
        <w:t>System admin corresponds to the admin in the specification.</w:t>
      </w:r>
    </w:p>
    <w:p w:rsidR="7D8BD1D5" w:rsidP="2F66D60C" w:rsidRDefault="7D8BD1D5" w14:paraId="737CA459" w14:textId="1AB44159">
      <w:pPr>
        <w:pStyle w:val="ListParagraph"/>
        <w:numPr>
          <w:ilvl w:val="0"/>
          <w:numId w:val="136"/>
        </w:numPr>
        <w:rPr>
          <w:rFonts w:ascii="Times" w:hAnsi="Times" w:eastAsia="Times" w:cs="Times"/>
          <w:noProof w:val="0"/>
          <w:sz w:val="22"/>
          <w:szCs w:val="22"/>
          <w:lang w:val="en-US"/>
        </w:rPr>
      </w:pPr>
      <w:r w:rsidRPr="2F66D60C" w:rsidR="7D8BD1D5">
        <w:rPr>
          <w:rFonts w:ascii="Times" w:hAnsi="Times" w:eastAsia="Times" w:cs="Times"/>
          <w:noProof w:val="0"/>
          <w:sz w:val="22"/>
          <w:szCs w:val="22"/>
          <w:lang w:val="en-US"/>
        </w:rPr>
        <w:t>Our efforts are to model real world situations taking inspiration from actual hotel booking processes currently in place.</w:t>
      </w:r>
    </w:p>
    <w:p w:rsidR="7D8BD1D5" w:rsidP="2F66D60C" w:rsidRDefault="7D8BD1D5" w14:paraId="14C8ADF9" w14:textId="4B728E4A">
      <w:pPr>
        <w:pStyle w:val="ListParagraph"/>
        <w:numPr>
          <w:ilvl w:val="1"/>
          <w:numId w:val="136"/>
        </w:numPr>
        <w:rPr>
          <w:rFonts w:ascii="Times" w:hAnsi="Times" w:eastAsia="Times" w:cs="Times"/>
          <w:noProof w:val="0"/>
          <w:sz w:val="22"/>
          <w:szCs w:val="22"/>
          <w:lang w:val="en-US"/>
        </w:rPr>
      </w:pPr>
      <w:r w:rsidRPr="2F66D60C" w:rsidR="7D8BD1D5">
        <w:rPr>
          <w:rFonts w:ascii="Times" w:hAnsi="Times" w:eastAsia="Times" w:cs="Times"/>
          <w:b w:val="1"/>
          <w:bCs w:val="1"/>
          <w:noProof w:val="0"/>
          <w:sz w:val="22"/>
          <w:szCs w:val="22"/>
          <w:lang w:val="en-US"/>
        </w:rPr>
        <w:t xml:space="preserve">Hotelier </w:t>
      </w:r>
      <w:r w:rsidRPr="2F66D60C" w:rsidR="7D8BD1D5">
        <w:rPr>
          <w:rFonts w:ascii="Times" w:hAnsi="Times" w:eastAsia="Times" w:cs="Times"/>
          <w:noProof w:val="0"/>
          <w:sz w:val="22"/>
          <w:szCs w:val="22"/>
          <w:lang w:val="en-US"/>
        </w:rPr>
        <w:t>is a user appointed by the system admin that manages the hotels inside of a hotel group.</w:t>
      </w:r>
    </w:p>
    <w:p w:rsidR="7D8BD1D5" w:rsidP="2F66D60C" w:rsidRDefault="7D8BD1D5" w14:paraId="2DCE1737" w14:textId="78CE2F00">
      <w:pPr>
        <w:pStyle w:val="ListParagraph"/>
        <w:numPr>
          <w:ilvl w:val="0"/>
          <w:numId w:val="136"/>
        </w:numPr>
        <w:rPr>
          <w:rFonts w:ascii="Times" w:hAnsi="Times" w:eastAsia="Times" w:cs="Times"/>
          <w:b w:val="1"/>
          <w:bCs w:val="1"/>
          <w:noProof w:val="0"/>
          <w:sz w:val="22"/>
          <w:szCs w:val="22"/>
          <w:lang w:val="en-US"/>
        </w:rPr>
      </w:pPr>
      <w:r w:rsidRPr="2F66D60C" w:rsidR="7D8BD1D5">
        <w:rPr>
          <w:rFonts w:ascii="Times" w:hAnsi="Times" w:eastAsia="Times" w:cs="Times"/>
          <w:noProof w:val="0"/>
          <w:sz w:val="22"/>
          <w:szCs w:val="22"/>
          <w:lang w:val="en-US"/>
        </w:rPr>
        <w:t>Another narrative of modelling real world applications is to enable users to make bookings for multiple people often not themselves. As seen widely in the corporate industry where in company departments are responsible for booking work travels.</w:t>
      </w:r>
      <w:r w:rsidRPr="2F66D60C" w:rsidR="7D8BD1D5">
        <w:rPr>
          <w:rFonts w:ascii="Times" w:hAnsi="Times" w:eastAsia="Times" w:cs="Times"/>
          <w:b w:val="1"/>
          <w:bCs w:val="1"/>
          <w:noProof w:val="0"/>
          <w:sz w:val="22"/>
          <w:szCs w:val="22"/>
          <w:lang w:val="en-US"/>
        </w:rPr>
        <w:t xml:space="preserve"> </w:t>
      </w:r>
    </w:p>
    <w:p w:rsidR="7D8BD1D5" w:rsidP="2F66D60C" w:rsidRDefault="7D8BD1D5" w14:paraId="616AF8E7" w14:textId="4CBC6BD6">
      <w:pPr>
        <w:pStyle w:val="ListParagraph"/>
        <w:numPr>
          <w:ilvl w:val="1"/>
          <w:numId w:val="136"/>
        </w:numPr>
        <w:rPr>
          <w:rFonts w:ascii="Times" w:hAnsi="Times" w:eastAsia="Times" w:cs="Times"/>
          <w:noProof w:val="0"/>
          <w:sz w:val="22"/>
          <w:szCs w:val="22"/>
          <w:lang w:val="en-US"/>
        </w:rPr>
      </w:pPr>
      <w:r w:rsidRPr="2F66D60C" w:rsidR="7D8BD1D5">
        <w:rPr>
          <w:rFonts w:ascii="Times" w:hAnsi="Times" w:eastAsia="Times" w:cs="Times"/>
          <w:b w:val="1"/>
          <w:bCs w:val="1"/>
          <w:noProof w:val="0"/>
          <w:sz w:val="22"/>
          <w:szCs w:val="22"/>
          <w:lang w:val="en-US"/>
        </w:rPr>
        <w:t xml:space="preserve">Customer: </w:t>
      </w:r>
      <w:r w:rsidRPr="2F66D60C" w:rsidR="7D8BD1D5">
        <w:rPr>
          <w:rFonts w:ascii="Times" w:hAnsi="Times" w:eastAsia="Times" w:cs="Times"/>
          <w:noProof w:val="0"/>
          <w:sz w:val="22"/>
          <w:szCs w:val="22"/>
          <w:lang w:val="en-US"/>
        </w:rPr>
        <w:t>This is the user that has an account in our system and can place bookings for himself/ other people.</w:t>
      </w:r>
    </w:p>
    <w:p w:rsidR="7D8BD1D5" w:rsidP="2F66D60C" w:rsidRDefault="7D8BD1D5" w14:paraId="3B0F30EF" w14:textId="4720A046">
      <w:pPr>
        <w:pStyle w:val="ListParagraph"/>
        <w:numPr>
          <w:ilvl w:val="1"/>
          <w:numId w:val="136"/>
        </w:numPr>
        <w:rPr>
          <w:rFonts w:ascii="Times" w:hAnsi="Times" w:eastAsia="Times" w:cs="Times"/>
          <w:noProof w:val="0"/>
          <w:sz w:val="22"/>
          <w:szCs w:val="22"/>
          <w:lang w:val="en-US"/>
        </w:rPr>
      </w:pPr>
      <w:r w:rsidRPr="2F66D60C" w:rsidR="7D8BD1D5">
        <w:rPr>
          <w:rFonts w:ascii="Times" w:hAnsi="Times" w:eastAsia="Times" w:cs="Times"/>
          <w:b w:val="1"/>
          <w:bCs w:val="1"/>
          <w:noProof w:val="0"/>
          <w:sz w:val="22"/>
          <w:szCs w:val="22"/>
          <w:lang w:val="en-US"/>
        </w:rPr>
        <w:t>Booking:</w:t>
      </w:r>
      <w:r w:rsidRPr="2F66D60C" w:rsidR="7D8BD1D5">
        <w:rPr>
          <w:rFonts w:ascii="Times" w:hAnsi="Times" w:eastAsia="Times" w:cs="Times"/>
          <w:noProof w:val="0"/>
          <w:sz w:val="22"/>
          <w:szCs w:val="22"/>
          <w:lang w:val="en-US"/>
        </w:rPr>
        <w:t xml:space="preserve"> This is the actual transaction initiated by the customer with our application acting as the liaison to reserve a room in </w:t>
      </w:r>
      <w:proofErr w:type="gramStart"/>
      <w:r w:rsidRPr="2F66D60C" w:rsidR="7D8BD1D5">
        <w:rPr>
          <w:rFonts w:ascii="Times" w:hAnsi="Times" w:eastAsia="Times" w:cs="Times"/>
          <w:noProof w:val="0"/>
          <w:sz w:val="22"/>
          <w:szCs w:val="22"/>
          <w:lang w:val="en-US"/>
        </w:rPr>
        <w:t>given</w:t>
      </w:r>
      <w:proofErr w:type="gramEnd"/>
      <w:r w:rsidRPr="2F66D60C" w:rsidR="7D8BD1D5">
        <w:rPr>
          <w:rFonts w:ascii="Times" w:hAnsi="Times" w:eastAsia="Times" w:cs="Times"/>
          <w:noProof w:val="0"/>
          <w:sz w:val="22"/>
          <w:szCs w:val="22"/>
          <w:lang w:val="en-US"/>
        </w:rPr>
        <w:t xml:space="preserve"> hotel.</w:t>
      </w:r>
    </w:p>
    <w:p w:rsidR="116EF598" w:rsidP="2F66D60C" w:rsidRDefault="116EF598" w14:paraId="587D9C45" w14:textId="445DE63F">
      <w:pPr>
        <w:pStyle w:val="Normal"/>
      </w:pPr>
      <w:r w:rsidR="116EF598">
        <w:drawing>
          <wp:inline wp14:editId="1B4E68C1" wp14:anchorId="54EFE9D7">
            <wp:extent cx="3477491" cy="3742591"/>
            <wp:effectExtent l="0" t="0" r="0" b="0"/>
            <wp:docPr id="2120808816" name="" title=""/>
            <wp:cNvGraphicFramePr>
              <a:graphicFrameLocks noChangeAspect="1"/>
            </wp:cNvGraphicFramePr>
            <a:graphic>
              <a:graphicData uri="http://schemas.openxmlformats.org/drawingml/2006/picture">
                <pic:pic>
                  <pic:nvPicPr>
                    <pic:cNvPr id="0" name=""/>
                    <pic:cNvPicPr/>
                  </pic:nvPicPr>
                  <pic:blipFill>
                    <a:blip r:embed="Ra40c5cb90ed9463b">
                      <a:extLst>
                        <a:ext xmlns:a="http://schemas.openxmlformats.org/drawingml/2006/main" uri="{28A0092B-C50C-407E-A947-70E740481C1C}">
                          <a14:useLocalDpi val="0"/>
                        </a:ext>
                      </a:extLst>
                    </a:blip>
                    <a:stretch>
                      <a:fillRect/>
                    </a:stretch>
                  </pic:blipFill>
                  <pic:spPr>
                    <a:xfrm>
                      <a:off x="0" y="0"/>
                      <a:ext cx="3477491" cy="3742591"/>
                    </a:xfrm>
                    <a:prstGeom prst="rect">
                      <a:avLst/>
                    </a:prstGeom>
                  </pic:spPr>
                </pic:pic>
              </a:graphicData>
            </a:graphic>
          </wp:inline>
        </w:drawing>
      </w:r>
    </w:p>
    <w:p w:rsidR="43927BA9" w:rsidP="2BE85BD6" w:rsidRDefault="43927BA9" w14:paraId="62462C53" w14:textId="67D6B72D">
      <w:pPr>
        <w:pStyle w:val="Heading2"/>
        <w:rPr/>
      </w:pPr>
      <w:bookmarkStart w:name="_Toc171248472" w:id="1661322327"/>
      <w:r w:rsidR="43927BA9">
        <w:rPr/>
        <w:t>Data mapper</w:t>
      </w:r>
      <w:bookmarkEnd w:id="1661322327"/>
    </w:p>
    <w:p w:rsidR="78C439AA" w:rsidP="2F66D60C" w:rsidRDefault="78C439AA" w14:paraId="29A277FA" w14:textId="3D7F4536">
      <w:pPr>
        <w:spacing w:line="257" w:lineRule="auto"/>
        <w:jc w:val="both"/>
      </w:pPr>
      <w:r w:rsidRPr="2F66D60C" w:rsidR="78C439AA">
        <w:rPr>
          <w:rFonts w:ascii="Calibri" w:hAnsi="Calibri" w:eastAsia="Calibri" w:cs="Calibri"/>
          <w:noProof w:val="0"/>
          <w:sz w:val="22"/>
          <w:szCs w:val="22"/>
          <w:lang w:val="en-US"/>
        </w:rPr>
        <w:t xml:space="preserve">Good design approach suggests that each layer in our solution needs to be separate from the other. The idea behind this lies in the fact that on change of the client serving that layer, the other layers should not be impacted. Data mappers belong to the data source layer that interact with the database. They are coded behind a façade so that regardless of the database client and its dependent queries, the domain layer will always have a defined view of it. </w:t>
      </w:r>
    </w:p>
    <w:p w:rsidR="2F66D60C" w:rsidP="2F66D60C" w:rsidRDefault="2F66D60C" w14:paraId="048BC38A" w14:textId="18B55943">
      <w:pPr>
        <w:spacing w:line="257" w:lineRule="auto"/>
        <w:jc w:val="both"/>
      </w:pPr>
    </w:p>
    <w:p w:rsidR="78C439AA" w:rsidP="2F66D60C" w:rsidRDefault="78C439AA" w14:paraId="61B5F827" w14:textId="6838E1AB">
      <w:pPr>
        <w:spacing w:line="257" w:lineRule="auto"/>
        <w:jc w:val="both"/>
      </w:pPr>
      <w:r w:rsidRPr="2F66D60C" w:rsidR="78C439AA">
        <w:rPr>
          <w:rFonts w:ascii="Calibri" w:hAnsi="Calibri" w:eastAsia="Calibri" w:cs="Calibri"/>
          <w:b w:val="1"/>
          <w:bCs w:val="1"/>
          <w:noProof w:val="0"/>
          <w:sz w:val="22"/>
          <w:szCs w:val="22"/>
          <w:lang w:val="en-US"/>
        </w:rPr>
        <w:t xml:space="preserve">Façade: </w:t>
      </w:r>
      <w:r w:rsidRPr="2F66D60C" w:rsidR="78C439AA">
        <w:rPr>
          <w:rFonts w:ascii="Calibri" w:hAnsi="Calibri" w:eastAsia="Calibri" w:cs="Calibri"/>
          <w:noProof w:val="0"/>
          <w:sz w:val="22"/>
          <w:szCs w:val="22"/>
          <w:lang w:val="en-US"/>
        </w:rPr>
        <w:t>Each façade stands to serve a different function effectively masking any implementation that might occur on the data source layer from the domain layer. The following are the facades that we have created:</w:t>
      </w:r>
    </w:p>
    <w:p w:rsidR="78C439AA" w:rsidP="2F66D60C" w:rsidRDefault="78C439AA" w14:paraId="4E31633B" w14:textId="12348DE8">
      <w:pPr>
        <w:pStyle w:val="ListParagraph"/>
        <w:numPr>
          <w:ilvl w:val="0"/>
          <w:numId w:val="137"/>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DataSourceFacade – </w:t>
      </w:r>
      <w:r w:rsidRPr="2F66D60C" w:rsidR="78C439AA">
        <w:rPr>
          <w:rFonts w:ascii="Times" w:hAnsi="Times" w:eastAsia="Times" w:cs="Times"/>
          <w:noProof w:val="0"/>
          <w:sz w:val="22"/>
          <w:szCs w:val="22"/>
          <w:lang w:val="en-US"/>
        </w:rPr>
        <w:t>Implements the IDataSoruce interface and generalises the methods contained within it with appropriate Unit of Work declarations.</w:t>
      </w:r>
    </w:p>
    <w:p w:rsidR="78C439AA" w:rsidP="2F66D60C" w:rsidRDefault="78C439AA" w14:paraId="7727A44F" w14:textId="065CA28A">
      <w:pPr>
        <w:pStyle w:val="ListParagraph"/>
        <w:numPr>
          <w:ilvl w:val="0"/>
          <w:numId w:val="137"/>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IDataMapper – </w:t>
      </w:r>
      <w:r w:rsidRPr="2F66D60C" w:rsidR="78C439AA">
        <w:rPr>
          <w:rFonts w:ascii="Times" w:hAnsi="Times" w:eastAsia="Times" w:cs="Times"/>
          <w:noProof w:val="0"/>
          <w:sz w:val="22"/>
          <w:szCs w:val="22"/>
          <w:lang w:val="en-US"/>
        </w:rPr>
        <w:t>Provides an interface to define methods that can be incorporated by the AbstractDataMappers.</w:t>
      </w:r>
    </w:p>
    <w:p w:rsidR="78C439AA" w:rsidP="2F66D60C" w:rsidRDefault="78C439AA" w14:paraId="4DDE89ED" w14:textId="7588FE07">
      <w:pPr>
        <w:pStyle w:val="ListParagraph"/>
        <w:numPr>
          <w:ilvl w:val="0"/>
          <w:numId w:val="137"/>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IIDentityMap - </w:t>
      </w:r>
      <w:r w:rsidRPr="2F66D60C" w:rsidR="78C439AA">
        <w:rPr>
          <w:rFonts w:ascii="Times" w:hAnsi="Times" w:eastAsia="Times" w:cs="Times"/>
          <w:noProof w:val="0"/>
          <w:sz w:val="22"/>
          <w:szCs w:val="22"/>
          <w:lang w:val="en-US"/>
        </w:rPr>
        <w:t>Provides an interface to define methods that can be incorporated by the identity maps</w:t>
      </w:r>
    </w:p>
    <w:p w:rsidR="78C439AA" w:rsidP="2F66D60C" w:rsidRDefault="78C439AA" w14:paraId="6EBC80F7" w14:textId="2E5B6C30">
      <w:pPr>
        <w:pStyle w:val="ListParagraph"/>
        <w:numPr>
          <w:ilvl w:val="0"/>
          <w:numId w:val="137"/>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IIdentityMapRegistry – </w:t>
      </w:r>
      <w:r w:rsidRPr="2F66D60C" w:rsidR="78C439AA">
        <w:rPr>
          <w:rFonts w:ascii="Times" w:hAnsi="Times" w:eastAsia="Times" w:cs="Times"/>
          <w:noProof w:val="0"/>
          <w:sz w:val="22"/>
          <w:szCs w:val="22"/>
          <w:lang w:val="en-US"/>
        </w:rPr>
        <w:t>Provides an interface for the registry to store all used identity maps</w:t>
      </w:r>
    </w:p>
    <w:p w:rsidR="78C439AA" w:rsidP="2F66D60C" w:rsidRDefault="78C439AA" w14:paraId="72FEE710" w14:textId="73B2DA69">
      <w:pPr>
        <w:pStyle w:val="ListParagraph"/>
        <w:numPr>
          <w:ilvl w:val="0"/>
          <w:numId w:val="137"/>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IMapperRegistry – </w:t>
      </w:r>
      <w:r w:rsidRPr="2F66D60C" w:rsidR="78C439AA">
        <w:rPr>
          <w:rFonts w:ascii="Times" w:hAnsi="Times" w:eastAsia="Times" w:cs="Times"/>
          <w:noProof w:val="0"/>
          <w:sz w:val="22"/>
          <w:szCs w:val="22"/>
          <w:lang w:val="en-US"/>
        </w:rPr>
        <w:t>Provides an interface for the registry to store all used data mappers</w:t>
      </w:r>
    </w:p>
    <w:p w:rsidR="78C439AA" w:rsidP="2F66D60C" w:rsidRDefault="78C439AA" w14:paraId="5D0A9C31" w14:textId="64B96A19">
      <w:pPr>
        <w:pStyle w:val="ListParagraph"/>
        <w:numPr>
          <w:ilvl w:val="0"/>
          <w:numId w:val="137"/>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IUnitOfWork – </w:t>
      </w:r>
      <w:r w:rsidRPr="2F66D60C" w:rsidR="78C439AA">
        <w:rPr>
          <w:rFonts w:ascii="Times" w:hAnsi="Times" w:eastAsia="Times" w:cs="Times"/>
          <w:noProof w:val="0"/>
          <w:sz w:val="22"/>
          <w:szCs w:val="22"/>
          <w:lang w:val="en-US"/>
        </w:rPr>
        <w:t xml:space="preserve">Provides an interface for the unit of work methods – </w:t>
      </w:r>
    </w:p>
    <w:p w:rsidR="78C439AA" w:rsidP="2F66D60C" w:rsidRDefault="78C439AA" w14:paraId="45211004" w14:textId="446F5C04">
      <w:pPr>
        <w:pStyle w:val="ListParagraph"/>
        <w:numPr>
          <w:ilvl w:val="1"/>
          <w:numId w:val="137"/>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RegisterNew – </w:t>
      </w:r>
      <w:r w:rsidRPr="2F66D60C" w:rsidR="78C439AA">
        <w:rPr>
          <w:rFonts w:ascii="Times" w:hAnsi="Times" w:eastAsia="Times" w:cs="Times"/>
          <w:noProof w:val="0"/>
          <w:sz w:val="22"/>
          <w:szCs w:val="22"/>
          <w:lang w:val="en-US"/>
        </w:rPr>
        <w:t>Adds to the list of newly added object</w:t>
      </w:r>
    </w:p>
    <w:p w:rsidR="78C439AA" w:rsidP="2F66D60C" w:rsidRDefault="78C439AA" w14:paraId="3DD06EBA" w14:textId="4B6B36DD">
      <w:pPr>
        <w:pStyle w:val="ListParagraph"/>
        <w:numPr>
          <w:ilvl w:val="1"/>
          <w:numId w:val="137"/>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RegisterClean – </w:t>
      </w:r>
      <w:r w:rsidRPr="2F66D60C" w:rsidR="78C439AA">
        <w:rPr>
          <w:rFonts w:ascii="Times" w:hAnsi="Times" w:eastAsia="Times" w:cs="Times"/>
          <w:noProof w:val="0"/>
          <w:sz w:val="22"/>
          <w:szCs w:val="22"/>
          <w:lang w:val="en-US"/>
        </w:rPr>
        <w:t>Add to the list of the objects that have not been changed nor have been created from scratch</w:t>
      </w:r>
    </w:p>
    <w:p w:rsidR="78C439AA" w:rsidP="2F66D60C" w:rsidRDefault="78C439AA" w14:paraId="00B57D55" w14:textId="35B8FA34">
      <w:pPr>
        <w:pStyle w:val="ListParagraph"/>
        <w:numPr>
          <w:ilvl w:val="1"/>
          <w:numId w:val="137"/>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RegisterDirty – </w:t>
      </w:r>
      <w:r w:rsidRPr="2F66D60C" w:rsidR="78C439AA">
        <w:rPr>
          <w:rFonts w:ascii="Times" w:hAnsi="Times" w:eastAsia="Times" w:cs="Times"/>
          <w:noProof w:val="0"/>
          <w:sz w:val="22"/>
          <w:szCs w:val="22"/>
          <w:lang w:val="en-US"/>
        </w:rPr>
        <w:t>Adds to the list of updated objects</w:t>
      </w:r>
    </w:p>
    <w:p w:rsidR="78C439AA" w:rsidP="2F66D60C" w:rsidRDefault="78C439AA" w14:paraId="467D4206" w14:textId="170E8DC3">
      <w:pPr>
        <w:pStyle w:val="ListParagraph"/>
        <w:numPr>
          <w:ilvl w:val="1"/>
          <w:numId w:val="137"/>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RegisterRemoved – </w:t>
      </w:r>
      <w:r w:rsidRPr="2F66D60C" w:rsidR="78C439AA">
        <w:rPr>
          <w:rFonts w:ascii="Times" w:hAnsi="Times" w:eastAsia="Times" w:cs="Times"/>
          <w:noProof w:val="0"/>
          <w:sz w:val="22"/>
          <w:szCs w:val="22"/>
          <w:lang w:val="en-US"/>
        </w:rPr>
        <w:t>Adds to the list of objects that have been removed from the system.</w:t>
      </w:r>
    </w:p>
    <w:p w:rsidR="78C439AA" w:rsidP="2F66D60C" w:rsidRDefault="78C439AA" w14:paraId="4868759C" w14:textId="5F5CC477">
      <w:pPr>
        <w:pStyle w:val="ListParagraph"/>
        <w:numPr>
          <w:ilvl w:val="0"/>
          <w:numId w:val="137"/>
        </w:numPr>
        <w:rPr>
          <w:rFonts w:ascii="Times" w:hAnsi="Times" w:eastAsia="Times" w:cs="Times"/>
          <w:noProof w:val="0"/>
          <w:sz w:val="22"/>
          <w:szCs w:val="22"/>
          <w:lang w:val="en-US"/>
        </w:rPr>
      </w:pPr>
      <w:proofErr w:type="spellStart"/>
      <w:r w:rsidRPr="2F66D60C" w:rsidR="78C439AA">
        <w:rPr>
          <w:rFonts w:ascii="Times" w:hAnsi="Times" w:eastAsia="Times" w:cs="Times"/>
          <w:b w:val="1"/>
          <w:bCs w:val="1"/>
          <w:noProof w:val="0"/>
          <w:sz w:val="22"/>
          <w:szCs w:val="22"/>
          <w:lang w:val="en-US"/>
        </w:rPr>
        <w:t>PostgresFacade</w:t>
      </w:r>
      <w:proofErr w:type="spellEnd"/>
      <w:r w:rsidRPr="2F66D60C" w:rsidR="78C439AA">
        <w:rPr>
          <w:rFonts w:ascii="Times" w:hAnsi="Times" w:eastAsia="Times" w:cs="Times"/>
          <w:b w:val="1"/>
          <w:bCs w:val="1"/>
          <w:noProof w:val="0"/>
          <w:sz w:val="22"/>
          <w:szCs w:val="22"/>
          <w:lang w:val="en-US"/>
        </w:rPr>
        <w:t xml:space="preserve"> – </w:t>
      </w:r>
      <w:r w:rsidRPr="2F66D60C" w:rsidR="78C439AA">
        <w:rPr>
          <w:rFonts w:ascii="Times" w:hAnsi="Times" w:eastAsia="Times" w:cs="Times"/>
          <w:noProof w:val="0"/>
          <w:sz w:val="22"/>
          <w:szCs w:val="22"/>
          <w:lang w:val="en-US"/>
        </w:rPr>
        <w:t xml:space="preserve">Façade to instantiate registry, set identity maps and establish connection with the </w:t>
      </w:r>
      <w:proofErr w:type="spellStart"/>
      <w:r w:rsidRPr="2F66D60C" w:rsidR="78C439AA">
        <w:rPr>
          <w:rFonts w:ascii="Times" w:hAnsi="Times" w:eastAsia="Times" w:cs="Times"/>
          <w:noProof w:val="0"/>
          <w:sz w:val="22"/>
          <w:szCs w:val="22"/>
          <w:lang w:val="en-US"/>
        </w:rPr>
        <w:t>postgres</w:t>
      </w:r>
      <w:proofErr w:type="spellEnd"/>
      <w:r w:rsidRPr="2F66D60C" w:rsidR="78C439AA">
        <w:rPr>
          <w:rFonts w:ascii="Times" w:hAnsi="Times" w:eastAsia="Times" w:cs="Times"/>
          <w:noProof w:val="0"/>
          <w:sz w:val="22"/>
          <w:szCs w:val="22"/>
          <w:lang w:val="en-US"/>
        </w:rPr>
        <w:t xml:space="preserve"> client.</w:t>
      </w:r>
    </w:p>
    <w:p w:rsidR="2F66D60C" w:rsidP="2F66D60C" w:rsidRDefault="2F66D60C" w14:paraId="1608A123" w14:textId="3FFAA1E6">
      <w:pPr>
        <w:pStyle w:val="Normal"/>
        <w:ind w:left="0"/>
        <w:rPr>
          <w:rFonts w:ascii="Times" w:hAnsi="Times" w:eastAsia="Times" w:cs="Times"/>
          <w:noProof w:val="0"/>
          <w:sz w:val="22"/>
          <w:szCs w:val="22"/>
          <w:lang w:val="en-US"/>
        </w:rPr>
      </w:pPr>
    </w:p>
    <w:p w:rsidR="4CBD4346" w:rsidP="2F66D60C" w:rsidRDefault="4CBD4346" w14:paraId="65BF9403" w14:textId="18B212B0">
      <w:pPr>
        <w:pStyle w:val="Normal"/>
        <w:ind w:left="0"/>
      </w:pPr>
      <w:r w:rsidR="4CBD4346">
        <w:drawing>
          <wp:inline wp14:editId="56D46111" wp14:anchorId="63D7AFBC">
            <wp:extent cx="4572000" cy="2524125"/>
            <wp:effectExtent l="0" t="0" r="0" b="0"/>
            <wp:docPr id="227259570" name="" title=""/>
            <wp:cNvGraphicFramePr>
              <a:graphicFrameLocks noChangeAspect="1"/>
            </wp:cNvGraphicFramePr>
            <a:graphic>
              <a:graphicData uri="http://schemas.openxmlformats.org/drawingml/2006/picture">
                <pic:pic>
                  <pic:nvPicPr>
                    <pic:cNvPr id="0" name=""/>
                    <pic:cNvPicPr/>
                  </pic:nvPicPr>
                  <pic:blipFill>
                    <a:blip r:embed="R436ea8caa02d468f">
                      <a:extLst>
                        <a:ext xmlns:a="http://schemas.openxmlformats.org/drawingml/2006/main" uri="{28A0092B-C50C-407E-A947-70E740481C1C}">
                          <a14:useLocalDpi val="0"/>
                        </a:ext>
                      </a:extLst>
                    </a:blip>
                    <a:stretch>
                      <a:fillRect/>
                    </a:stretch>
                  </pic:blipFill>
                  <pic:spPr>
                    <a:xfrm>
                      <a:off x="0" y="0"/>
                      <a:ext cx="4572000" cy="2524125"/>
                    </a:xfrm>
                    <a:prstGeom prst="rect">
                      <a:avLst/>
                    </a:prstGeom>
                  </pic:spPr>
                </pic:pic>
              </a:graphicData>
            </a:graphic>
          </wp:inline>
        </w:drawing>
      </w:r>
    </w:p>
    <w:p w:rsidR="78C439AA" w:rsidP="2F66D60C" w:rsidRDefault="78C439AA" w14:paraId="3497429F" w14:textId="62A7F71E">
      <w:pPr>
        <w:spacing w:line="257" w:lineRule="auto"/>
        <w:jc w:val="both"/>
      </w:pPr>
      <w:r w:rsidRPr="2F66D60C" w:rsidR="78C439AA">
        <w:rPr>
          <w:rFonts w:ascii="Calibri" w:hAnsi="Calibri" w:eastAsia="Calibri" w:cs="Calibri"/>
          <w:b w:val="1"/>
          <w:bCs w:val="1"/>
          <w:noProof w:val="0"/>
          <w:sz w:val="22"/>
          <w:szCs w:val="22"/>
          <w:lang w:val="en-US"/>
        </w:rPr>
        <w:t>Data Mappers:</w:t>
      </w:r>
    </w:p>
    <w:p w:rsidR="78C439AA" w:rsidP="2F66D60C" w:rsidRDefault="78C439AA" w14:paraId="3A8A4EBB" w14:textId="3FCE3DC0">
      <w:pPr>
        <w:pStyle w:val="ListParagraph"/>
        <w:numPr>
          <w:ilvl w:val="0"/>
          <w:numId w:val="138"/>
        </w:numPr>
        <w:rPr>
          <w:rFonts w:ascii="Times" w:hAnsi="Times" w:eastAsia="Times" w:cs="Times"/>
          <w:noProof w:val="0"/>
          <w:sz w:val="22"/>
          <w:szCs w:val="22"/>
          <w:lang w:val="en-US"/>
        </w:rPr>
      </w:pPr>
      <w:proofErr w:type="spellStart"/>
      <w:r w:rsidRPr="2F66D60C" w:rsidR="78C439AA">
        <w:rPr>
          <w:rFonts w:ascii="Times" w:hAnsi="Times" w:eastAsia="Times" w:cs="Times"/>
          <w:b w:val="1"/>
          <w:bCs w:val="1"/>
          <w:noProof w:val="0"/>
          <w:sz w:val="22"/>
          <w:szCs w:val="22"/>
          <w:lang w:val="en-US"/>
        </w:rPr>
        <w:t>AbstractPostgresDataMapper</w:t>
      </w:r>
      <w:proofErr w:type="spellEnd"/>
      <w:r w:rsidRPr="2F66D60C" w:rsidR="78C439AA">
        <w:rPr>
          <w:rFonts w:ascii="Times" w:hAnsi="Times" w:eastAsia="Times" w:cs="Times"/>
          <w:b w:val="1"/>
          <w:bCs w:val="1"/>
          <w:noProof w:val="0"/>
          <w:sz w:val="22"/>
          <w:szCs w:val="22"/>
          <w:lang w:val="en-US"/>
        </w:rPr>
        <w:t xml:space="preserve"> – </w:t>
      </w:r>
      <w:r w:rsidRPr="2F66D60C" w:rsidR="78C439AA">
        <w:rPr>
          <w:rFonts w:ascii="Times" w:hAnsi="Times" w:eastAsia="Times" w:cs="Times"/>
          <w:noProof w:val="0"/>
          <w:sz w:val="22"/>
          <w:szCs w:val="22"/>
          <w:lang w:val="en-US"/>
        </w:rPr>
        <w:t xml:space="preserve">This data mapper is an abstract data mapper defining the general methods that all classes implementing it will have access to. This mapper contains the </w:t>
      </w:r>
      <w:proofErr w:type="spellStart"/>
      <w:r w:rsidRPr="2F66D60C" w:rsidR="78C439AA">
        <w:rPr>
          <w:rFonts w:ascii="Times" w:hAnsi="Times" w:eastAsia="Times" w:cs="Times"/>
          <w:noProof w:val="0"/>
          <w:sz w:val="22"/>
          <w:szCs w:val="22"/>
          <w:lang w:val="en-US"/>
        </w:rPr>
        <w:t>IDataSource</w:t>
      </w:r>
      <w:proofErr w:type="spellEnd"/>
      <w:r w:rsidRPr="2F66D60C" w:rsidR="78C439AA">
        <w:rPr>
          <w:rFonts w:ascii="Times" w:hAnsi="Times" w:eastAsia="Times" w:cs="Times"/>
          <w:noProof w:val="0"/>
          <w:sz w:val="22"/>
          <w:szCs w:val="22"/>
          <w:lang w:val="en-US"/>
        </w:rPr>
        <w:t xml:space="preserve"> interface which can </w:t>
      </w:r>
      <w:r w:rsidRPr="2F66D60C" w:rsidR="03C5E2A7">
        <w:rPr>
          <w:rFonts w:ascii="Times" w:hAnsi="Times" w:eastAsia="Times" w:cs="Times"/>
          <w:noProof w:val="0"/>
          <w:sz w:val="22"/>
          <w:szCs w:val="22"/>
          <w:lang w:val="en-US"/>
        </w:rPr>
        <w:t xml:space="preserve">be </w:t>
      </w:r>
      <w:r w:rsidRPr="2F66D60C" w:rsidR="78C439AA">
        <w:rPr>
          <w:rFonts w:ascii="Times" w:hAnsi="Times" w:eastAsia="Times" w:cs="Times"/>
          <w:noProof w:val="0"/>
          <w:sz w:val="22"/>
          <w:szCs w:val="22"/>
          <w:lang w:val="en-US"/>
        </w:rPr>
        <w:t xml:space="preserve">used to exhibit similar </w:t>
      </w:r>
      <w:proofErr w:type="spellStart"/>
      <w:r w:rsidRPr="2F66D60C" w:rsidR="78C439AA">
        <w:rPr>
          <w:rFonts w:ascii="Times" w:hAnsi="Times" w:eastAsia="Times" w:cs="Times"/>
          <w:noProof w:val="0"/>
          <w:sz w:val="22"/>
          <w:szCs w:val="22"/>
          <w:lang w:val="en-US"/>
        </w:rPr>
        <w:t>behaviour</w:t>
      </w:r>
      <w:proofErr w:type="spellEnd"/>
      <w:r w:rsidRPr="2F66D60C" w:rsidR="78C439AA">
        <w:rPr>
          <w:rFonts w:ascii="Times" w:hAnsi="Times" w:eastAsia="Times" w:cs="Times"/>
          <w:noProof w:val="0"/>
          <w:sz w:val="22"/>
          <w:szCs w:val="22"/>
          <w:lang w:val="en-US"/>
        </w:rPr>
        <w:t xml:space="preserve"> by all objects implementing it.</w:t>
      </w:r>
    </w:p>
    <w:p w:rsidR="78C439AA" w:rsidP="2F66D60C" w:rsidRDefault="78C439AA" w14:paraId="512EB92C" w14:textId="4C1A5B1E">
      <w:pPr>
        <w:spacing w:line="257" w:lineRule="auto"/>
        <w:jc w:val="both"/>
      </w:pPr>
      <w:r w:rsidRPr="2F66D60C" w:rsidR="78C439AA">
        <w:rPr>
          <w:rFonts w:ascii="Calibri" w:hAnsi="Calibri" w:eastAsia="Calibri" w:cs="Calibri"/>
          <w:noProof w:val="0"/>
          <w:sz w:val="22"/>
          <w:szCs w:val="22"/>
          <w:lang w:val="en-US"/>
        </w:rPr>
        <w:t>The functions contained within it are:</w:t>
      </w:r>
    </w:p>
    <w:p w:rsidR="78C439AA" w:rsidP="2F66D60C" w:rsidRDefault="78C439AA" w14:paraId="254102E6" w14:textId="30B82EBF">
      <w:pPr>
        <w:pStyle w:val="ListParagraph"/>
        <w:numPr>
          <w:ilvl w:val="1"/>
          <w:numId w:val="138"/>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getByID(Integer) – </w:t>
      </w:r>
      <w:r w:rsidRPr="2F66D60C" w:rsidR="78C439AA">
        <w:rPr>
          <w:rFonts w:ascii="Times" w:hAnsi="Times" w:eastAsia="Times" w:cs="Times"/>
          <w:noProof w:val="0"/>
          <w:sz w:val="22"/>
          <w:szCs w:val="22"/>
          <w:lang w:val="en-US"/>
        </w:rPr>
        <w:t>Returns the id from the database</w:t>
      </w:r>
    </w:p>
    <w:p w:rsidR="78C439AA" w:rsidP="2F66D60C" w:rsidRDefault="78C439AA" w14:paraId="0E62664E" w14:textId="54AE5D0C">
      <w:pPr>
        <w:pStyle w:val="ListParagraph"/>
        <w:numPr>
          <w:ilvl w:val="1"/>
          <w:numId w:val="138"/>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getFromDB(Integer) – </w:t>
      </w:r>
      <w:r w:rsidRPr="2F66D60C" w:rsidR="78C439AA">
        <w:rPr>
          <w:rFonts w:ascii="Times" w:hAnsi="Times" w:eastAsia="Times" w:cs="Times"/>
          <w:noProof w:val="0"/>
          <w:sz w:val="22"/>
          <w:szCs w:val="22"/>
          <w:lang w:val="en-US"/>
        </w:rPr>
        <w:t>Fires the query and calls the load function to extract data from the resultset.</w:t>
      </w:r>
    </w:p>
    <w:p w:rsidR="78C439AA" w:rsidP="2F66D60C" w:rsidRDefault="78C439AA" w14:paraId="6303F2B4" w14:textId="691CD972">
      <w:pPr>
        <w:pStyle w:val="ListParagraph"/>
        <w:numPr>
          <w:ilvl w:val="1"/>
          <w:numId w:val="138"/>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load(ResultSet) – </w:t>
      </w:r>
      <w:r w:rsidRPr="2F66D60C" w:rsidR="78C439AA">
        <w:rPr>
          <w:rFonts w:ascii="Times" w:hAnsi="Times" w:eastAsia="Times" w:cs="Times"/>
          <w:noProof w:val="0"/>
          <w:sz w:val="22"/>
          <w:szCs w:val="22"/>
          <w:lang w:val="en-US"/>
        </w:rPr>
        <w:t>Extracts the data from the resultset in a domain object recognizable format.</w:t>
      </w:r>
    </w:p>
    <w:p w:rsidR="78C439AA" w:rsidP="2F66D60C" w:rsidRDefault="78C439AA" w14:paraId="74F6A799" w14:textId="1F78F969">
      <w:pPr>
        <w:pStyle w:val="ListParagraph"/>
        <w:numPr>
          <w:ilvl w:val="1"/>
          <w:numId w:val="138"/>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create(AbstractDomainObject) – </w:t>
      </w:r>
      <w:r w:rsidRPr="2F66D60C" w:rsidR="78C439AA">
        <w:rPr>
          <w:rFonts w:ascii="Times" w:hAnsi="Times" w:eastAsia="Times" w:cs="Times"/>
          <w:noProof w:val="0"/>
          <w:sz w:val="22"/>
          <w:szCs w:val="22"/>
          <w:lang w:val="en-US"/>
        </w:rPr>
        <w:t>Creates a new domain object and adds it to a loaded hash map for further use.</w:t>
      </w:r>
    </w:p>
    <w:p w:rsidR="78C439AA" w:rsidP="2F66D60C" w:rsidRDefault="78C439AA" w14:paraId="1831D333" w14:textId="6F8EB003">
      <w:pPr>
        <w:pStyle w:val="ListParagraph"/>
        <w:numPr>
          <w:ilvl w:val="0"/>
          <w:numId w:val="138"/>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CustomerDataMapper – </w:t>
      </w:r>
      <w:r w:rsidRPr="2F66D60C" w:rsidR="78C439AA">
        <w:rPr>
          <w:rFonts w:ascii="Times" w:hAnsi="Times" w:eastAsia="Times" w:cs="Times"/>
          <w:noProof w:val="0"/>
          <w:sz w:val="22"/>
          <w:szCs w:val="22"/>
          <w:lang w:val="en-US"/>
        </w:rPr>
        <w:t>The customer data mapper is a specific mapper that implements the AbstractPostgresDataMapper with specialized queries for fetching objects in relation to the customer table in the database. The functions correspond to the generally defined function signatures in the IDataSource interface which is initialized within the AbstractDomainObject.</w:t>
      </w:r>
    </w:p>
    <w:p w:rsidR="78C439AA" w:rsidP="2F66D60C" w:rsidRDefault="78C439AA" w14:paraId="0659053F" w14:textId="4D35F37C">
      <w:pPr>
        <w:pStyle w:val="ListParagraph"/>
        <w:numPr>
          <w:ilvl w:val="0"/>
          <w:numId w:val="138"/>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HotelDataMapper - </w:t>
      </w:r>
      <w:r w:rsidRPr="2F66D60C" w:rsidR="78C439AA">
        <w:rPr>
          <w:rFonts w:ascii="Times" w:hAnsi="Times" w:eastAsia="Times" w:cs="Times"/>
          <w:noProof w:val="0"/>
          <w:sz w:val="22"/>
          <w:szCs w:val="22"/>
          <w:lang w:val="en-US"/>
        </w:rPr>
        <w:t>The hotel data mapper is a specific mapper that implements the AbstractPostgresDataMapper with specialized queries for fetching objects in relation to the customer table in the database. The functions correspond to the generally defined function signatures in the IDataSource interface which is initialized within the AbstractDomainObject.</w:t>
      </w:r>
    </w:p>
    <w:p w:rsidR="78C439AA" w:rsidP="2F66D60C" w:rsidRDefault="78C439AA" w14:paraId="26554ED4" w14:textId="30659313">
      <w:pPr>
        <w:pStyle w:val="ListParagraph"/>
        <w:numPr>
          <w:ilvl w:val="0"/>
          <w:numId w:val="138"/>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HotelierDataMapper - </w:t>
      </w:r>
      <w:r w:rsidRPr="2F66D60C" w:rsidR="78C439AA">
        <w:rPr>
          <w:rFonts w:ascii="Times" w:hAnsi="Times" w:eastAsia="Times" w:cs="Times"/>
          <w:noProof w:val="0"/>
          <w:sz w:val="22"/>
          <w:szCs w:val="22"/>
          <w:lang w:val="en-US"/>
        </w:rPr>
        <w:t>The hotelier data mapper is a specific mapper that implements the AbstractPostgresDataMapper with specialized queries for fetching objects in relation to the hotelier table in the database. The functions correspond to the generally defined function signatures in the IDataSource interface which is initialized within the AbstractDomainObject.</w:t>
      </w:r>
    </w:p>
    <w:p w:rsidR="78C439AA" w:rsidP="2F66D60C" w:rsidRDefault="78C439AA" w14:paraId="3318A9A1" w14:textId="291ECA5D">
      <w:pPr>
        <w:pStyle w:val="ListParagraph"/>
        <w:numPr>
          <w:ilvl w:val="0"/>
          <w:numId w:val="138"/>
        </w:numPr>
        <w:rPr>
          <w:rFonts w:ascii="Times" w:hAnsi="Times" w:eastAsia="Times" w:cs="Times"/>
          <w:noProof w:val="0"/>
          <w:sz w:val="22"/>
          <w:szCs w:val="22"/>
          <w:lang w:val="en-US"/>
        </w:rPr>
      </w:pPr>
      <w:proofErr w:type="spellStart"/>
      <w:r w:rsidRPr="2F66D60C" w:rsidR="78C439AA">
        <w:rPr>
          <w:rFonts w:ascii="Times" w:hAnsi="Times" w:eastAsia="Times" w:cs="Times"/>
          <w:b w:val="1"/>
          <w:bCs w:val="1"/>
          <w:noProof w:val="0"/>
          <w:sz w:val="22"/>
          <w:szCs w:val="22"/>
          <w:lang w:val="en-US"/>
        </w:rPr>
        <w:t>PostgresMapperRegistry</w:t>
      </w:r>
      <w:proofErr w:type="spellEnd"/>
      <w:r w:rsidRPr="2F66D60C" w:rsidR="78C439AA">
        <w:rPr>
          <w:rFonts w:ascii="Times" w:hAnsi="Times" w:eastAsia="Times" w:cs="Times"/>
          <w:b w:val="1"/>
          <w:bCs w:val="1"/>
          <w:noProof w:val="0"/>
          <w:sz w:val="22"/>
          <w:szCs w:val="22"/>
          <w:lang w:val="en-US"/>
        </w:rPr>
        <w:t xml:space="preserve"> – </w:t>
      </w:r>
      <w:r w:rsidRPr="2F66D60C" w:rsidR="78C439AA">
        <w:rPr>
          <w:rFonts w:ascii="Times" w:hAnsi="Times" w:eastAsia="Times" w:cs="Times"/>
          <w:noProof w:val="0"/>
          <w:sz w:val="22"/>
          <w:szCs w:val="22"/>
          <w:lang w:val="en-US"/>
        </w:rPr>
        <w:t xml:space="preserve">This is used to keep </w:t>
      </w:r>
      <w:r w:rsidRPr="2F66D60C" w:rsidR="54F48D39">
        <w:rPr>
          <w:rFonts w:ascii="Times" w:hAnsi="Times" w:eastAsia="Times" w:cs="Times"/>
          <w:noProof w:val="0"/>
          <w:sz w:val="22"/>
          <w:szCs w:val="22"/>
          <w:lang w:val="en-US"/>
        </w:rPr>
        <w:t>track</w:t>
      </w:r>
      <w:r w:rsidRPr="2F66D60C" w:rsidR="78C439AA">
        <w:rPr>
          <w:rFonts w:ascii="Times" w:hAnsi="Times" w:eastAsia="Times" w:cs="Times"/>
          <w:noProof w:val="0"/>
          <w:sz w:val="22"/>
          <w:szCs w:val="22"/>
          <w:lang w:val="en-US"/>
        </w:rPr>
        <w:t xml:space="preserve"> of all the mappers available within the system.</w:t>
      </w:r>
    </w:p>
    <w:p w:rsidR="78C439AA" w:rsidP="2F66D60C" w:rsidRDefault="78C439AA" w14:paraId="45F505BB" w14:textId="36C1E761">
      <w:pPr>
        <w:pStyle w:val="ListParagraph"/>
        <w:numPr>
          <w:ilvl w:val="0"/>
          <w:numId w:val="138"/>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RoomDataMapper - </w:t>
      </w:r>
      <w:r w:rsidRPr="2F66D60C" w:rsidR="78C439AA">
        <w:rPr>
          <w:rFonts w:ascii="Times" w:hAnsi="Times" w:eastAsia="Times" w:cs="Times"/>
          <w:noProof w:val="0"/>
          <w:sz w:val="22"/>
          <w:szCs w:val="22"/>
          <w:lang w:val="en-US"/>
        </w:rPr>
        <w:t>The room data mapper is a specific mapper that implements the AbstractPostgresDataMapper with specialized queries for fetching objects in relation to the room table in the database. The functions correspond to the generally defined function signatures in the IDataSource interface which is initialized within the AbstractDomainObject.</w:t>
      </w:r>
    </w:p>
    <w:p w:rsidR="78C439AA" w:rsidP="2F66D60C" w:rsidRDefault="78C439AA" w14:paraId="06E4A0D8" w14:textId="0195D485">
      <w:pPr>
        <w:pStyle w:val="ListParagraph"/>
        <w:numPr>
          <w:ilvl w:val="0"/>
          <w:numId w:val="138"/>
        </w:numPr>
        <w:rPr>
          <w:rFonts w:ascii="Times" w:hAnsi="Times" w:eastAsia="Times" w:cs="Times"/>
          <w:noProof w:val="0"/>
          <w:sz w:val="22"/>
          <w:szCs w:val="22"/>
          <w:lang w:val="en-US"/>
        </w:rPr>
      </w:pPr>
      <w:proofErr w:type="spellStart"/>
      <w:r w:rsidRPr="2F66D60C" w:rsidR="78C439AA">
        <w:rPr>
          <w:rFonts w:ascii="Times" w:hAnsi="Times" w:eastAsia="Times" w:cs="Times"/>
          <w:b w:val="1"/>
          <w:bCs w:val="1"/>
          <w:noProof w:val="0"/>
          <w:sz w:val="22"/>
          <w:szCs w:val="22"/>
          <w:lang w:val="en-US"/>
        </w:rPr>
        <w:t>RoomSpecificationMapper</w:t>
      </w:r>
      <w:proofErr w:type="spellEnd"/>
      <w:r w:rsidRPr="2F66D60C" w:rsidR="78C439AA">
        <w:rPr>
          <w:rFonts w:ascii="Times" w:hAnsi="Times" w:eastAsia="Times" w:cs="Times"/>
          <w:b w:val="1"/>
          <w:bCs w:val="1"/>
          <w:noProof w:val="0"/>
          <w:sz w:val="22"/>
          <w:szCs w:val="22"/>
          <w:lang w:val="en-US"/>
        </w:rPr>
        <w:t xml:space="preserve"> - </w:t>
      </w:r>
      <w:r w:rsidRPr="2F66D60C" w:rsidR="78C439AA">
        <w:rPr>
          <w:rFonts w:ascii="Times" w:hAnsi="Times" w:eastAsia="Times" w:cs="Times"/>
          <w:noProof w:val="0"/>
          <w:sz w:val="22"/>
          <w:szCs w:val="22"/>
          <w:lang w:val="en-US"/>
        </w:rPr>
        <w:t xml:space="preserve">The </w:t>
      </w:r>
      <w:r w:rsidRPr="2F66D60C" w:rsidR="78C439AA">
        <w:rPr>
          <w:rFonts w:ascii="Times" w:hAnsi="Times" w:eastAsia="Times" w:cs="Times"/>
          <w:noProof w:val="0"/>
          <w:sz w:val="22"/>
          <w:szCs w:val="22"/>
          <w:lang w:val="en-US"/>
        </w:rPr>
        <w:t>r</w:t>
      </w:r>
      <w:r w:rsidRPr="2F66D60C" w:rsidR="0A84E727">
        <w:rPr>
          <w:rFonts w:ascii="Times" w:hAnsi="Times" w:eastAsia="Times" w:cs="Times"/>
          <w:noProof w:val="0"/>
          <w:sz w:val="22"/>
          <w:szCs w:val="22"/>
          <w:lang w:val="en-US"/>
        </w:rPr>
        <w:t>o</w:t>
      </w:r>
      <w:r w:rsidRPr="2F66D60C" w:rsidR="78C439AA">
        <w:rPr>
          <w:rFonts w:ascii="Times" w:hAnsi="Times" w:eastAsia="Times" w:cs="Times"/>
          <w:noProof w:val="0"/>
          <w:sz w:val="22"/>
          <w:szCs w:val="22"/>
          <w:lang w:val="en-US"/>
        </w:rPr>
        <w:t>omSpecification</w:t>
      </w:r>
      <w:r w:rsidRPr="2F66D60C" w:rsidR="78C439AA">
        <w:rPr>
          <w:rFonts w:ascii="Times" w:hAnsi="Times" w:eastAsia="Times" w:cs="Times"/>
          <w:noProof w:val="0"/>
          <w:sz w:val="22"/>
          <w:szCs w:val="22"/>
          <w:lang w:val="en-US"/>
        </w:rPr>
        <w:t xml:space="preserve"> data mapper is a specific mapper that implements the </w:t>
      </w:r>
      <w:proofErr w:type="spellStart"/>
      <w:r w:rsidRPr="2F66D60C" w:rsidR="78C439AA">
        <w:rPr>
          <w:rFonts w:ascii="Times" w:hAnsi="Times" w:eastAsia="Times" w:cs="Times"/>
          <w:noProof w:val="0"/>
          <w:sz w:val="22"/>
          <w:szCs w:val="22"/>
          <w:lang w:val="en-US"/>
        </w:rPr>
        <w:t>AbstractPostgresDataMapper</w:t>
      </w:r>
      <w:proofErr w:type="spellEnd"/>
      <w:r w:rsidRPr="2F66D60C" w:rsidR="78C439AA">
        <w:rPr>
          <w:rFonts w:ascii="Times" w:hAnsi="Times" w:eastAsia="Times" w:cs="Times"/>
          <w:noProof w:val="0"/>
          <w:sz w:val="22"/>
          <w:szCs w:val="22"/>
          <w:lang w:val="en-US"/>
        </w:rPr>
        <w:t xml:space="preserve"> with specialized queries for fetching objects in relation to the </w:t>
      </w:r>
      <w:proofErr w:type="spellStart"/>
      <w:r w:rsidRPr="2F66D60C" w:rsidR="78C439AA">
        <w:rPr>
          <w:rFonts w:ascii="Times" w:hAnsi="Times" w:eastAsia="Times" w:cs="Times"/>
          <w:noProof w:val="0"/>
          <w:sz w:val="22"/>
          <w:szCs w:val="22"/>
          <w:lang w:val="en-US"/>
        </w:rPr>
        <w:t>room_spec</w:t>
      </w:r>
      <w:proofErr w:type="spellEnd"/>
      <w:r w:rsidRPr="2F66D60C" w:rsidR="78C439AA">
        <w:rPr>
          <w:rFonts w:ascii="Times" w:hAnsi="Times" w:eastAsia="Times" w:cs="Times"/>
          <w:noProof w:val="0"/>
          <w:sz w:val="22"/>
          <w:szCs w:val="22"/>
          <w:lang w:val="en-US"/>
        </w:rPr>
        <w:t xml:space="preserve"> table in the database. The functions correspond to the generally defined function signatures in the </w:t>
      </w:r>
      <w:proofErr w:type="spellStart"/>
      <w:r w:rsidRPr="2F66D60C" w:rsidR="78C439AA">
        <w:rPr>
          <w:rFonts w:ascii="Times" w:hAnsi="Times" w:eastAsia="Times" w:cs="Times"/>
          <w:noProof w:val="0"/>
          <w:sz w:val="22"/>
          <w:szCs w:val="22"/>
          <w:lang w:val="en-US"/>
        </w:rPr>
        <w:t>IDataSource</w:t>
      </w:r>
      <w:proofErr w:type="spellEnd"/>
      <w:r w:rsidRPr="2F66D60C" w:rsidR="78C439AA">
        <w:rPr>
          <w:rFonts w:ascii="Times" w:hAnsi="Times" w:eastAsia="Times" w:cs="Times"/>
          <w:noProof w:val="0"/>
          <w:sz w:val="22"/>
          <w:szCs w:val="22"/>
          <w:lang w:val="en-US"/>
        </w:rPr>
        <w:t xml:space="preserve"> interface which is initialized within the </w:t>
      </w:r>
      <w:proofErr w:type="spellStart"/>
      <w:r w:rsidRPr="2F66D60C" w:rsidR="78C439AA">
        <w:rPr>
          <w:rFonts w:ascii="Times" w:hAnsi="Times" w:eastAsia="Times" w:cs="Times"/>
          <w:noProof w:val="0"/>
          <w:sz w:val="22"/>
          <w:szCs w:val="22"/>
          <w:lang w:val="en-US"/>
        </w:rPr>
        <w:t>AbstractDomainObject</w:t>
      </w:r>
      <w:proofErr w:type="spellEnd"/>
      <w:r w:rsidRPr="2F66D60C" w:rsidR="78C439AA">
        <w:rPr>
          <w:rFonts w:ascii="Times" w:hAnsi="Times" w:eastAsia="Times" w:cs="Times"/>
          <w:noProof w:val="0"/>
          <w:sz w:val="22"/>
          <w:szCs w:val="22"/>
          <w:lang w:val="en-US"/>
        </w:rPr>
        <w:t>.</w:t>
      </w:r>
    </w:p>
    <w:p w:rsidR="78C439AA" w:rsidP="2F66D60C" w:rsidRDefault="78C439AA" w14:paraId="3CFE3E5F" w14:textId="219FB92B">
      <w:pPr>
        <w:pStyle w:val="ListParagraph"/>
        <w:numPr>
          <w:ilvl w:val="0"/>
          <w:numId w:val="138"/>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HotelGroupDataMapper - </w:t>
      </w:r>
      <w:r w:rsidRPr="2F66D60C" w:rsidR="78C439AA">
        <w:rPr>
          <w:rFonts w:ascii="Times" w:hAnsi="Times" w:eastAsia="Times" w:cs="Times"/>
          <w:noProof w:val="0"/>
          <w:sz w:val="22"/>
          <w:szCs w:val="22"/>
          <w:lang w:val="en-US"/>
        </w:rPr>
        <w:t>The hotelGroup data mapper is a specific mapper that implements the AbstractPostgresDataMapper with specialized queries for fetching objects in relation to the hotel_group table in the database. The functions correspond to the generally defined function signatures in the IDataSource interface which is initialized within the AbstractDomainObject.</w:t>
      </w:r>
    </w:p>
    <w:p w:rsidR="78C439AA" w:rsidP="2F66D60C" w:rsidRDefault="78C439AA" w14:paraId="028B4B84" w14:textId="4032D77C">
      <w:pPr>
        <w:pStyle w:val="ListParagraph"/>
        <w:numPr>
          <w:ilvl w:val="0"/>
          <w:numId w:val="138"/>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FeatureDataMapper - </w:t>
      </w:r>
      <w:r w:rsidRPr="2F66D60C" w:rsidR="78C439AA">
        <w:rPr>
          <w:rFonts w:ascii="Times" w:hAnsi="Times" w:eastAsia="Times" w:cs="Times"/>
          <w:noProof w:val="0"/>
          <w:sz w:val="22"/>
          <w:szCs w:val="22"/>
          <w:lang w:val="en-US"/>
        </w:rPr>
        <w:t>The feature data mapper is a specific mapper that implements the AbstractPostgresDataMapper with specialized queries for fetching objects in relation to the feature table in the database. The functions correspond to the generally defined function signatures in the IDataSource interface which is initialized within the AbstractDomainObject.</w:t>
      </w:r>
    </w:p>
    <w:p w:rsidR="78C439AA" w:rsidP="2F66D60C" w:rsidRDefault="78C439AA" w14:paraId="46BE5F20" w14:textId="4F958B33">
      <w:pPr>
        <w:pStyle w:val="ListParagraph"/>
        <w:numPr>
          <w:ilvl w:val="0"/>
          <w:numId w:val="138"/>
        </w:numPr>
        <w:rPr>
          <w:rFonts w:ascii="Times" w:hAnsi="Times" w:eastAsia="Times" w:cs="Times"/>
          <w:noProof w:val="0"/>
          <w:sz w:val="22"/>
          <w:szCs w:val="22"/>
          <w:lang w:val="en-US"/>
        </w:rPr>
      </w:pPr>
      <w:r w:rsidRPr="2F66D60C" w:rsidR="78C439AA">
        <w:rPr>
          <w:rFonts w:ascii="Times" w:hAnsi="Times" w:eastAsia="Times" w:cs="Times"/>
          <w:b w:val="1"/>
          <w:bCs w:val="1"/>
          <w:noProof w:val="0"/>
          <w:sz w:val="22"/>
          <w:szCs w:val="22"/>
          <w:lang w:val="en-US"/>
        </w:rPr>
        <w:t xml:space="preserve">BookingDataMapper - </w:t>
      </w:r>
      <w:r w:rsidRPr="2F66D60C" w:rsidR="78C439AA">
        <w:rPr>
          <w:rFonts w:ascii="Times" w:hAnsi="Times" w:eastAsia="Times" w:cs="Times"/>
          <w:noProof w:val="0"/>
          <w:sz w:val="22"/>
          <w:szCs w:val="22"/>
          <w:lang w:val="en-US"/>
        </w:rPr>
        <w:t>The booking data mapper is a specific mapper that implements the AbstractPostgresDataMapper with specialized queries for fetching objects in relation to the booking table in the database and all the tables that are noramlized from it. The functions correspond to the generally defined function signatures in the IDataSource interface which is initialized within the AbstractDomainObject.</w:t>
      </w:r>
    </w:p>
    <w:p w:rsidR="78C439AA" w:rsidP="2F66D60C" w:rsidRDefault="78C439AA" w14:paraId="1345F5D1" w14:textId="3822375C">
      <w:pPr>
        <w:pStyle w:val="ListParagraph"/>
        <w:numPr>
          <w:ilvl w:val="0"/>
          <w:numId w:val="138"/>
        </w:numPr>
        <w:rPr>
          <w:rFonts w:ascii="Times" w:hAnsi="Times" w:eastAsia="Times" w:cs="Times"/>
          <w:noProof w:val="0"/>
          <w:sz w:val="22"/>
          <w:szCs w:val="22"/>
          <w:lang w:val="en-US"/>
        </w:rPr>
      </w:pPr>
      <w:proofErr w:type="spellStart"/>
      <w:r w:rsidRPr="2F66D60C" w:rsidR="78C439AA">
        <w:rPr>
          <w:rFonts w:ascii="Calibri" w:hAnsi="Calibri" w:eastAsia="Calibri" w:cs="Calibri"/>
          <w:b w:val="1"/>
          <w:bCs w:val="1"/>
          <w:noProof w:val="0"/>
          <w:sz w:val="22"/>
          <w:szCs w:val="22"/>
          <w:lang w:val="en-US"/>
        </w:rPr>
        <w:t>RoomBookingDataMapper</w:t>
      </w:r>
      <w:proofErr w:type="spellEnd"/>
      <w:r w:rsidRPr="2F66D60C" w:rsidR="78C439AA">
        <w:rPr>
          <w:rFonts w:ascii="Calibri" w:hAnsi="Calibri" w:eastAsia="Calibri" w:cs="Calibri"/>
          <w:b w:val="1"/>
          <w:bCs w:val="1"/>
          <w:noProof w:val="0"/>
          <w:sz w:val="22"/>
          <w:szCs w:val="22"/>
          <w:lang w:val="en-US"/>
        </w:rPr>
        <w:t xml:space="preserve"> - </w:t>
      </w:r>
      <w:r w:rsidRPr="2F66D60C" w:rsidR="78C439AA">
        <w:rPr>
          <w:rFonts w:ascii="Calibri" w:hAnsi="Calibri" w:eastAsia="Calibri" w:cs="Calibri"/>
          <w:noProof w:val="0"/>
          <w:sz w:val="22"/>
          <w:szCs w:val="22"/>
          <w:lang w:val="en-US"/>
        </w:rPr>
        <w:t xml:space="preserve">The </w:t>
      </w:r>
      <w:proofErr w:type="spellStart"/>
      <w:r w:rsidRPr="2F66D60C" w:rsidR="78C439AA">
        <w:rPr>
          <w:rFonts w:ascii="Calibri" w:hAnsi="Calibri" w:eastAsia="Calibri" w:cs="Calibri"/>
          <w:noProof w:val="0"/>
          <w:sz w:val="22"/>
          <w:szCs w:val="22"/>
          <w:lang w:val="en-US"/>
        </w:rPr>
        <w:t>roomBooking</w:t>
      </w:r>
      <w:proofErr w:type="spellEnd"/>
      <w:r w:rsidRPr="2F66D60C" w:rsidR="78C439AA">
        <w:rPr>
          <w:rFonts w:ascii="Calibri" w:hAnsi="Calibri" w:eastAsia="Calibri" w:cs="Calibri"/>
          <w:noProof w:val="0"/>
          <w:sz w:val="22"/>
          <w:szCs w:val="22"/>
          <w:lang w:val="en-US"/>
        </w:rPr>
        <w:t xml:space="preserve"> data mapper is a specific mapper that implements the </w:t>
      </w:r>
      <w:proofErr w:type="spellStart"/>
      <w:r w:rsidRPr="2F66D60C" w:rsidR="78C439AA">
        <w:rPr>
          <w:rFonts w:ascii="Calibri" w:hAnsi="Calibri" w:eastAsia="Calibri" w:cs="Calibri"/>
          <w:noProof w:val="0"/>
          <w:sz w:val="22"/>
          <w:szCs w:val="22"/>
          <w:lang w:val="en-US"/>
        </w:rPr>
        <w:t>AbstractPostgresDataMapper</w:t>
      </w:r>
      <w:proofErr w:type="spellEnd"/>
      <w:r w:rsidRPr="2F66D60C" w:rsidR="78C439AA">
        <w:rPr>
          <w:rFonts w:ascii="Calibri" w:hAnsi="Calibri" w:eastAsia="Calibri" w:cs="Calibri"/>
          <w:noProof w:val="0"/>
          <w:sz w:val="22"/>
          <w:szCs w:val="22"/>
          <w:lang w:val="en-US"/>
        </w:rPr>
        <w:t xml:space="preserve"> with specialized queries for fetching objects in relation to the </w:t>
      </w:r>
      <w:proofErr w:type="spellStart"/>
      <w:r w:rsidRPr="2F66D60C" w:rsidR="78C439AA">
        <w:rPr>
          <w:rFonts w:ascii="Calibri" w:hAnsi="Calibri" w:eastAsia="Calibri" w:cs="Calibri"/>
          <w:noProof w:val="0"/>
          <w:sz w:val="22"/>
          <w:szCs w:val="22"/>
          <w:lang w:val="en-US"/>
        </w:rPr>
        <w:t>room_booking</w:t>
      </w:r>
      <w:proofErr w:type="spellEnd"/>
      <w:r w:rsidRPr="2F66D60C" w:rsidR="78C439AA">
        <w:rPr>
          <w:rFonts w:ascii="Calibri" w:hAnsi="Calibri" w:eastAsia="Calibri" w:cs="Calibri"/>
          <w:noProof w:val="0"/>
          <w:sz w:val="22"/>
          <w:szCs w:val="22"/>
          <w:lang w:val="en-US"/>
        </w:rPr>
        <w:t xml:space="preserve"> table in the database. The functions correspond to the generally defined function signatures in the </w:t>
      </w:r>
      <w:proofErr w:type="spellStart"/>
      <w:r w:rsidRPr="2F66D60C" w:rsidR="78C439AA">
        <w:rPr>
          <w:rFonts w:ascii="Calibri" w:hAnsi="Calibri" w:eastAsia="Calibri" w:cs="Calibri"/>
          <w:noProof w:val="0"/>
          <w:sz w:val="22"/>
          <w:szCs w:val="22"/>
          <w:lang w:val="en-US"/>
        </w:rPr>
        <w:t>IDataSource</w:t>
      </w:r>
      <w:proofErr w:type="spellEnd"/>
      <w:r w:rsidRPr="2F66D60C" w:rsidR="78C439AA">
        <w:rPr>
          <w:rFonts w:ascii="Calibri" w:hAnsi="Calibri" w:eastAsia="Calibri" w:cs="Calibri"/>
          <w:noProof w:val="0"/>
          <w:sz w:val="22"/>
          <w:szCs w:val="22"/>
          <w:lang w:val="en-US"/>
        </w:rPr>
        <w:t xml:space="preserve"> interface which is initialized within the </w:t>
      </w:r>
      <w:proofErr w:type="spellStart"/>
      <w:r w:rsidRPr="2F66D60C" w:rsidR="78C439AA">
        <w:rPr>
          <w:rFonts w:ascii="Calibri" w:hAnsi="Calibri" w:eastAsia="Calibri" w:cs="Calibri"/>
          <w:noProof w:val="0"/>
          <w:sz w:val="22"/>
          <w:szCs w:val="22"/>
          <w:lang w:val="en-US"/>
        </w:rPr>
        <w:t>AbstractDomainObject</w:t>
      </w:r>
      <w:proofErr w:type="spellEnd"/>
      <w:r w:rsidRPr="2F66D60C" w:rsidR="78C439AA">
        <w:rPr>
          <w:rFonts w:ascii="Calibri" w:hAnsi="Calibri" w:eastAsia="Calibri" w:cs="Calibri"/>
          <w:noProof w:val="0"/>
          <w:sz w:val="22"/>
          <w:szCs w:val="22"/>
          <w:lang w:val="en-US"/>
        </w:rPr>
        <w:t>.</w:t>
      </w:r>
    </w:p>
    <w:p w:rsidR="43927BA9" w:rsidP="2F66D60C" w:rsidRDefault="43927BA9" w14:paraId="2556F986" w14:textId="4E06B091">
      <w:pPr>
        <w:pStyle w:val="Heading2"/>
        <w:rPr/>
      </w:pPr>
      <w:bookmarkStart w:name="_Toc1682522139" w:id="922686307"/>
      <w:r w:rsidR="43927BA9">
        <w:rPr/>
        <w:t>Unit of Work</w:t>
      </w:r>
      <w:bookmarkEnd w:id="922686307"/>
    </w:p>
    <w:p w:rsidR="43927BA9" w:rsidP="2BE85BD6" w:rsidRDefault="43927BA9" w14:paraId="34BDF676" w14:textId="4318C072">
      <w:pPr>
        <w:pStyle w:val="Heading3"/>
        <w:rPr>
          <w:color w:val="1F3864" w:themeColor="accent1" w:themeTint="FF" w:themeShade="80"/>
          <w:sz w:val="20"/>
          <w:szCs w:val="20"/>
        </w:rPr>
      </w:pPr>
      <w:bookmarkStart w:name="_Toc342129806" w:id="1819208350"/>
      <w:r w:rsidR="43927BA9">
        <w:rPr/>
        <w:t>Unit of Work: Design Rationale</w:t>
      </w:r>
      <w:bookmarkEnd w:id="1819208350"/>
    </w:p>
    <w:p w:rsidR="6DFBD99C" w:rsidP="2F66D60C" w:rsidRDefault="6DFBD99C" w14:paraId="4A2BD550" w14:textId="5EAB7642">
      <w:pPr>
        <w:pStyle w:val="Normal"/>
      </w:pPr>
      <w:r w:rsidR="6DFBD99C">
        <w:rPr/>
        <w:t>Our Unit of Work (</w:t>
      </w:r>
      <w:proofErr w:type="spellStart"/>
      <w:r w:rsidR="6DFBD99C">
        <w:rPr/>
        <w:t>UoW</w:t>
      </w:r>
      <w:proofErr w:type="spellEnd"/>
      <w:r w:rsidR="6DFBD99C">
        <w:rPr/>
        <w:t xml:space="preserve">) </w:t>
      </w:r>
      <w:proofErr w:type="gramStart"/>
      <w:r w:rsidR="6DFBD99C">
        <w:rPr/>
        <w:t>is located in</w:t>
      </w:r>
      <w:proofErr w:type="gramEnd"/>
      <w:r w:rsidR="6DFBD99C">
        <w:rPr/>
        <w:t xml:space="preserve"> the data source layer and is responsible for managing database transaction control of the </w:t>
      </w:r>
      <w:r w:rsidR="11D595A9">
        <w:rPr/>
        <w:t xml:space="preserve">domain objects </w:t>
      </w:r>
      <w:r w:rsidR="6DFBD99C">
        <w:rPr/>
        <w:t>over the lifetime of a business transaction.</w:t>
      </w:r>
      <w:r w:rsidR="0A66A829">
        <w:rPr/>
        <w:t xml:space="preserve"> Our over</w:t>
      </w:r>
      <w:r w:rsidR="431AEFFE">
        <w:rPr/>
        <w:t xml:space="preserve">all design </w:t>
      </w:r>
      <w:r w:rsidR="0A66A829">
        <w:rPr/>
        <w:t xml:space="preserve"> </w:t>
      </w:r>
      <w:r w:rsidR="0149DC28">
        <w:rPr/>
        <w:t>resembles</w:t>
      </w:r>
      <w:r w:rsidR="53D88F2B">
        <w:rPr/>
        <w:t xml:space="preserve"> a </w:t>
      </w:r>
      <w:r w:rsidR="2B05FC76">
        <w:rPr/>
        <w:t xml:space="preserve">Command </w:t>
      </w:r>
      <w:r w:rsidR="0A66A829">
        <w:rPr/>
        <w:t>pattern</w:t>
      </w:r>
      <w:r w:rsidR="0828314C">
        <w:rPr/>
        <w:t xml:space="preserve"> (</w:t>
      </w:r>
      <w:proofErr w:type="spellStart"/>
      <w:r w:rsidR="0828314C">
        <w:rPr/>
        <w:t>GoF</w:t>
      </w:r>
      <w:proofErr w:type="spellEnd"/>
      <w:r w:rsidR="0828314C">
        <w:rPr/>
        <w:t>)</w:t>
      </w:r>
      <w:r w:rsidR="316C92DA">
        <w:rPr/>
        <w:t>. O</w:t>
      </w:r>
      <w:r w:rsidR="0A66A829">
        <w:rPr/>
        <w:t xml:space="preserve">ur data source façade implements the </w:t>
      </w:r>
      <w:proofErr w:type="spellStart"/>
      <w:r w:rsidR="0A66A829">
        <w:rPr/>
        <w:t>IDataSource</w:t>
      </w:r>
      <w:proofErr w:type="spellEnd"/>
      <w:r w:rsidR="0A66A829">
        <w:rPr/>
        <w:t xml:space="preserve"> interface defined in the Data Model, thus providing the services to the </w:t>
      </w:r>
      <w:r w:rsidR="1FBE35B6">
        <w:rPr/>
        <w:t xml:space="preserve">Data Model, including </w:t>
      </w:r>
      <w:proofErr w:type="spellStart"/>
      <w:r w:rsidR="1FBE35B6">
        <w:rPr/>
        <w:t>Uinit</w:t>
      </w:r>
      <w:proofErr w:type="spellEnd"/>
      <w:r w:rsidR="1FBE35B6">
        <w:rPr/>
        <w:t xml:space="preserve"> of Work capabilities. The domain objects </w:t>
      </w:r>
      <w:proofErr w:type="gramStart"/>
      <w:r w:rsidR="1FBE35B6">
        <w:rPr/>
        <w:t xml:space="preserve">are able </w:t>
      </w:r>
      <w:r w:rsidR="1B908489">
        <w:rPr/>
        <w:t>to</w:t>
      </w:r>
      <w:proofErr w:type="gramEnd"/>
      <w:r w:rsidR="1B908489">
        <w:rPr/>
        <w:t xml:space="preserve"> register themselves with the Unit of Work via the </w:t>
      </w:r>
      <w:proofErr w:type="spellStart"/>
      <w:r w:rsidR="1B908489">
        <w:rPr/>
        <w:t>IDataSource</w:t>
      </w:r>
      <w:proofErr w:type="spellEnd"/>
      <w:r w:rsidR="1B908489">
        <w:rPr/>
        <w:t xml:space="preserve"> interface, which delegates to the concrete Unit of Work instance. This </w:t>
      </w:r>
      <w:r w:rsidR="577F82BF">
        <w:rPr/>
        <w:t>separation</w:t>
      </w:r>
      <w:r w:rsidR="1B908489">
        <w:rPr/>
        <w:t xml:space="preserve"> of concerns allows the design and update of the Unit of Work wi</w:t>
      </w:r>
      <w:r w:rsidR="5D61E701">
        <w:rPr/>
        <w:t xml:space="preserve">thout affecting the domain objects, </w:t>
      </w:r>
      <w:proofErr w:type="gramStart"/>
      <w:r w:rsidR="5D61E701">
        <w:rPr/>
        <w:t>as long as</w:t>
      </w:r>
      <w:proofErr w:type="gramEnd"/>
      <w:r w:rsidR="5D61E701">
        <w:rPr/>
        <w:t xml:space="preserve"> the behavior defined in the interface’s contract is delivered.</w:t>
      </w:r>
    </w:p>
    <w:p w:rsidR="0EB73323" w:rsidP="2F66D60C" w:rsidRDefault="0EB73323" w14:paraId="4E603671" w14:textId="5B2F0A96">
      <w:pPr>
        <w:pStyle w:val="Normal"/>
      </w:pPr>
      <w:r w:rsidRPr="2F66D60C" w:rsidR="0EB73323">
        <w:rPr>
          <w:b w:val="1"/>
          <w:bCs w:val="1"/>
        </w:rPr>
        <w:t>Session</w:t>
      </w:r>
      <w:r w:rsidR="0EB73323">
        <w:rPr/>
        <w:t xml:space="preserve">: our </w:t>
      </w:r>
      <w:proofErr w:type="spellStart"/>
      <w:r w:rsidR="0EB73323">
        <w:rPr/>
        <w:t>UoW</w:t>
      </w:r>
      <w:proofErr w:type="spellEnd"/>
      <w:r w:rsidR="0EB73323">
        <w:rPr/>
        <w:t xml:space="preserve"> is associated with a session. As such, multiple requests across the same session are handled by the same </w:t>
      </w:r>
      <w:proofErr w:type="spellStart"/>
      <w:r w:rsidR="0EB73323">
        <w:rPr/>
        <w:t>UoW</w:t>
      </w:r>
      <w:proofErr w:type="spellEnd"/>
      <w:r w:rsidR="0EB73323">
        <w:rPr/>
        <w:t xml:space="preserve"> instance.</w:t>
      </w:r>
    </w:p>
    <w:p w:rsidR="0EB73323" w:rsidP="2F66D60C" w:rsidRDefault="0EB73323" w14:paraId="4238AD22" w14:textId="1820A880">
      <w:pPr>
        <w:pStyle w:val="Normal"/>
      </w:pPr>
      <w:r w:rsidRPr="2F66D60C" w:rsidR="0EB73323">
        <w:rPr>
          <w:b w:val="1"/>
          <w:bCs w:val="1"/>
        </w:rPr>
        <w:t>Concurrency</w:t>
      </w:r>
      <w:r w:rsidR="0EB73323">
        <w:rPr>
          <w:b w:val="0"/>
          <w:bCs w:val="0"/>
        </w:rPr>
        <w:t xml:space="preserve">: servlets </w:t>
      </w:r>
      <w:r w:rsidR="2FCCED73">
        <w:rPr>
          <w:b w:val="0"/>
          <w:bCs w:val="0"/>
        </w:rPr>
        <w:t xml:space="preserve">follow a </w:t>
      </w:r>
      <w:r w:rsidR="0EB73323">
        <w:rPr>
          <w:b w:val="0"/>
          <w:bCs w:val="0"/>
        </w:rPr>
        <w:t>one-thread-per-</w:t>
      </w:r>
      <w:r w:rsidR="563FD609">
        <w:rPr>
          <w:b w:val="0"/>
          <w:bCs w:val="0"/>
        </w:rPr>
        <w:t>request model</w:t>
      </w:r>
      <w:r w:rsidR="40F6A856">
        <w:rPr>
          <w:b w:val="0"/>
          <w:bCs w:val="0"/>
        </w:rPr>
        <w:t xml:space="preserve">. As such, </w:t>
      </w:r>
      <w:r w:rsidR="6F0DA792">
        <w:rPr>
          <w:b w:val="0"/>
          <w:bCs w:val="0"/>
        </w:rPr>
        <w:t xml:space="preserve">we leverage servlet’s thread isolation </w:t>
      </w:r>
      <w:r w:rsidR="40F6A856">
        <w:rPr>
          <w:b w:val="0"/>
          <w:bCs w:val="0"/>
        </w:rPr>
        <w:t xml:space="preserve">for each request we also associate an “active” </w:t>
      </w:r>
      <w:proofErr w:type="spellStart"/>
      <w:r w:rsidR="40F6A856">
        <w:rPr>
          <w:b w:val="0"/>
          <w:bCs w:val="0"/>
        </w:rPr>
        <w:t>UoW</w:t>
      </w:r>
      <w:proofErr w:type="spellEnd"/>
      <w:r w:rsidR="40F6A856">
        <w:rPr>
          <w:b w:val="0"/>
          <w:bCs w:val="0"/>
        </w:rPr>
        <w:t xml:space="preserve"> with the current thread.</w:t>
      </w:r>
    </w:p>
    <w:p w:rsidR="40F6A856" w:rsidP="2F66D60C" w:rsidRDefault="40F6A856" w14:paraId="5C821FF2" w14:textId="73C48EBC">
      <w:pPr>
        <w:pStyle w:val="Normal"/>
        <w:rPr>
          <w:b w:val="0"/>
          <w:bCs w:val="0"/>
        </w:rPr>
      </w:pPr>
      <w:r w:rsidR="40F6A856">
        <w:rPr>
          <w:b w:val="0"/>
          <w:bCs w:val="0"/>
        </w:rPr>
        <w:t xml:space="preserve">By </w:t>
      </w:r>
      <w:r w:rsidR="6EE81422">
        <w:rPr>
          <w:b w:val="0"/>
          <w:bCs w:val="0"/>
        </w:rPr>
        <w:t>combining session and one-request-one-thread, d</w:t>
      </w:r>
      <w:r w:rsidR="74F00BD4">
        <w:rPr>
          <w:b w:val="0"/>
          <w:bCs w:val="0"/>
        </w:rPr>
        <w:t xml:space="preserve">ifferent Units of Work will be isolated from </w:t>
      </w:r>
      <w:r w:rsidR="5AA914D1">
        <w:rPr>
          <w:b w:val="0"/>
          <w:bCs w:val="0"/>
        </w:rPr>
        <w:t xml:space="preserve">each other whilst allowing a </w:t>
      </w:r>
      <w:proofErr w:type="spellStart"/>
      <w:r w:rsidR="5AA914D1">
        <w:rPr>
          <w:b w:val="0"/>
          <w:bCs w:val="0"/>
        </w:rPr>
        <w:t>UoW</w:t>
      </w:r>
      <w:proofErr w:type="spellEnd"/>
      <w:r w:rsidR="5AA914D1">
        <w:rPr>
          <w:b w:val="0"/>
          <w:bCs w:val="0"/>
        </w:rPr>
        <w:t xml:space="preserve"> to persist across user requests for an entire session. </w:t>
      </w:r>
    </w:p>
    <w:p w:rsidR="43927BA9" w:rsidP="2BE85BD6" w:rsidRDefault="43927BA9" w14:paraId="3D2D9CA6" w14:textId="206B6FEE">
      <w:pPr>
        <w:pStyle w:val="Heading2"/>
        <w:rPr>
          <w:sz w:val="22"/>
          <w:szCs w:val="22"/>
        </w:rPr>
      </w:pPr>
      <w:bookmarkStart w:name="_Toc1517921861" w:id="266791540"/>
      <w:r w:rsidR="43927BA9">
        <w:rPr/>
        <w:t>Lazy Load</w:t>
      </w:r>
      <w:bookmarkEnd w:id="266791540"/>
    </w:p>
    <w:p w:rsidR="43927BA9" w:rsidP="2BE85BD6" w:rsidRDefault="43927BA9" w14:paraId="6A7503AD" w14:textId="7172B9FE">
      <w:pPr>
        <w:pStyle w:val="Heading3"/>
        <w:rPr/>
      </w:pPr>
      <w:bookmarkStart w:name="_Toc409744540" w:id="1321146034"/>
      <w:r w:rsidR="43927BA9">
        <w:rPr/>
        <w:t>Lazy Load: Design Rationale</w:t>
      </w:r>
      <w:bookmarkEnd w:id="1321146034"/>
    </w:p>
    <w:p w:rsidR="7B593ECB" w:rsidP="2F66D60C" w:rsidRDefault="7B593ECB" w14:paraId="41BFAD29" w14:textId="389B949C">
      <w:pPr>
        <w:pStyle w:val="Normal"/>
      </w:pPr>
      <w:r w:rsidR="7B593ECB">
        <w:rPr/>
        <w:t xml:space="preserve">We follow the Ghost variation of the Lazy Load from Fowler. Like our Unit of Work, our </w:t>
      </w:r>
      <w:proofErr w:type="spellStart"/>
      <w:r w:rsidR="7B593ECB">
        <w:rPr/>
        <w:t>IDataSource</w:t>
      </w:r>
      <w:proofErr w:type="spellEnd"/>
      <w:r w:rsidR="7B593ECB">
        <w:rPr/>
        <w:t xml:space="preserve"> façade provides </w:t>
      </w:r>
      <w:proofErr w:type="gramStart"/>
      <w:r w:rsidR="7B593ECB">
        <w:rPr/>
        <w:t>the Ghost</w:t>
      </w:r>
      <w:proofErr w:type="gramEnd"/>
      <w:r w:rsidR="7B593ECB">
        <w:rPr/>
        <w:t xml:space="preserve"> functionality to the domain model. This loose coupling through dependenc</w:t>
      </w:r>
      <w:r w:rsidR="28D3F8FB">
        <w:rPr/>
        <w:t xml:space="preserve">y injection and interface segregation allows us to polymorphically select which data mappers are selected for </w:t>
      </w:r>
      <w:r w:rsidR="02440752">
        <w:rPr/>
        <w:t xml:space="preserve">competing the lazy load. As such, our design is easily extensible without affecting the domain model. If a </w:t>
      </w:r>
      <w:r w:rsidR="57F57BC7">
        <w:rPr/>
        <w:t>particular domain object</w:t>
      </w:r>
      <w:r w:rsidR="341BD981">
        <w:rPr/>
        <w:t xml:space="preserve"> </w:t>
      </w:r>
      <w:r w:rsidR="02440752">
        <w:rPr/>
        <w:t>needs to use Ghost functionality, the data source</w:t>
      </w:r>
      <w:r w:rsidR="44151B28">
        <w:rPr/>
        <w:t xml:space="preserve"> the </w:t>
      </w:r>
      <w:r w:rsidR="02440752">
        <w:rPr/>
        <w:t xml:space="preserve"> layer </w:t>
      </w:r>
      <w:r w:rsidR="136E3254">
        <w:rPr/>
        <w:t xml:space="preserve">must </w:t>
      </w:r>
      <w:r w:rsidR="33361C21">
        <w:rPr/>
        <w:t>recognize</w:t>
      </w:r>
      <w:r w:rsidR="136E3254">
        <w:rPr/>
        <w:t xml:space="preserve"> domain object’s </w:t>
      </w:r>
      <w:r w:rsidR="54C553C7">
        <w:rPr/>
        <w:t>concrete type and implement the necessary ghost functionality</w:t>
      </w:r>
      <w:r w:rsidR="52131785">
        <w:rPr/>
        <w:t>, however, the domain objects to not know about the implementation details of the ghost implementation in the data source layer</w:t>
      </w:r>
      <w:r w:rsidR="54C553C7">
        <w:rPr/>
        <w:t xml:space="preserve">. </w:t>
      </w:r>
      <w:r w:rsidR="09821EC7">
        <w:rPr/>
        <w:t>Thus, our domain model is protected and isolated from changes</w:t>
      </w:r>
      <w:r w:rsidR="3DAE84C4">
        <w:rPr/>
        <w:t xml:space="preserve"> in the data source whilst having access to the lazy load service of the data source.</w:t>
      </w:r>
    </w:p>
    <w:p w:rsidR="700A6F4F" w:rsidP="2F66D60C" w:rsidRDefault="700A6F4F" w14:paraId="62C5004D" w14:textId="4D4EA4B6">
      <w:pPr>
        <w:pStyle w:val="Normal"/>
      </w:pPr>
      <w:r w:rsidR="700A6F4F">
        <w:rPr/>
        <w:t xml:space="preserve">One key </w:t>
      </w:r>
      <w:r w:rsidR="71808CD0">
        <w:rPr/>
        <w:t>criterion</w:t>
      </w:r>
      <w:r w:rsidR="700A6F4F">
        <w:rPr/>
        <w:t xml:space="preserve"> for this design was the Open-Closed Principle. It is difficult to know ahead of time which domain objects will require lazy loading, especially as schema changes may affect the lazy loading strategy. Therefore, we </w:t>
      </w:r>
      <w:r w:rsidR="596CA8B5">
        <w:rPr/>
        <w:t xml:space="preserve">prioritized decoupling the domain model from the data source. The </w:t>
      </w:r>
      <w:proofErr w:type="spellStart"/>
      <w:r w:rsidR="596CA8B5">
        <w:rPr/>
        <w:t>IDataSource</w:t>
      </w:r>
      <w:proofErr w:type="spellEnd"/>
      <w:r w:rsidR="596CA8B5">
        <w:rPr/>
        <w:t xml:space="preserve"> layer is extensible by adding concrete implementations of ghost functionality for specific domain object classes</w:t>
      </w:r>
      <w:r w:rsidR="5289108D">
        <w:rPr/>
        <w:t>. This design has allowed us to add ghost functionality as the design evolved throughout implementation</w:t>
      </w:r>
      <w:r w:rsidR="77099DDD">
        <w:rPr/>
        <w:t xml:space="preserve"> and, compared to other lazy loading variants, offers the most flexibility for changes as the project progresses by protecting the domain model from changes in the data source layer.</w:t>
      </w:r>
    </w:p>
    <w:p w:rsidR="43927BA9" w:rsidP="2BE85BD6" w:rsidRDefault="43927BA9" w14:paraId="193A19C6" w14:textId="55CCE4AE">
      <w:pPr>
        <w:pStyle w:val="Heading2"/>
        <w:rPr/>
      </w:pPr>
      <w:bookmarkStart w:name="_Toc473173654" w:id="15936933"/>
      <w:r w:rsidR="43927BA9">
        <w:rPr/>
        <w:t>Identity Field</w:t>
      </w:r>
      <w:bookmarkEnd w:id="15936933"/>
    </w:p>
    <w:p w:rsidR="757039BA" w:rsidP="2F66D60C" w:rsidRDefault="757039BA" w14:paraId="437AC772" w14:textId="59E72C3C">
      <w:pPr>
        <w:spacing w:line="257" w:lineRule="auto"/>
        <w:jc w:val="both"/>
      </w:pPr>
      <w:r w:rsidRPr="2F66D60C" w:rsidR="757039BA">
        <w:rPr>
          <w:rFonts w:ascii="Calibri" w:hAnsi="Calibri" w:eastAsia="Calibri" w:cs="Calibri"/>
          <w:noProof w:val="0"/>
          <w:sz w:val="22"/>
          <w:szCs w:val="22"/>
          <w:lang w:val="en-US"/>
        </w:rPr>
        <w:t>Identity Field pattern is a great approach to ensure the specificity of an in memory object so that it can be linked with a database object which ensures exclusivity through its primary key.</w:t>
      </w:r>
    </w:p>
    <w:p w:rsidR="757039BA" w:rsidP="2F66D60C" w:rsidRDefault="757039BA" w14:paraId="05AA2783" w14:textId="159BF787">
      <w:pPr>
        <w:spacing w:line="257" w:lineRule="auto"/>
        <w:jc w:val="both"/>
      </w:pPr>
      <w:r w:rsidRPr="2F66D60C" w:rsidR="757039BA">
        <w:rPr>
          <w:rFonts w:ascii="Calibri" w:hAnsi="Calibri" w:eastAsia="Calibri" w:cs="Calibri"/>
          <w:noProof w:val="0"/>
          <w:sz w:val="22"/>
          <w:szCs w:val="22"/>
          <w:lang w:val="en-US"/>
        </w:rPr>
        <w:t xml:space="preserve">Our approach towards the same was to have an Integer Id correspond to every database object that we instantiated as an in-memory object and the value of it was the same as the primary key of that database object. </w:t>
      </w:r>
    </w:p>
    <w:p w:rsidR="757039BA" w:rsidP="2F66D60C" w:rsidRDefault="757039BA" w14:paraId="70CF302A" w14:textId="5C1EEC31">
      <w:pPr>
        <w:spacing w:line="257" w:lineRule="auto"/>
        <w:jc w:val="both"/>
      </w:pPr>
      <w:r w:rsidRPr="2F66D60C" w:rsidR="757039BA">
        <w:rPr>
          <w:rFonts w:ascii="Calibri" w:hAnsi="Calibri" w:eastAsia="Calibri" w:cs="Calibri"/>
          <w:noProof w:val="0"/>
          <w:sz w:val="22"/>
          <w:szCs w:val="22"/>
          <w:lang w:val="en-US"/>
        </w:rPr>
        <w:t>The following are the instances of the contextualised usage of Identity Fields which in our case is set in the ReferenceObject:</w:t>
      </w:r>
    </w:p>
    <w:p w:rsidR="757039BA" w:rsidP="2F66D60C" w:rsidRDefault="757039BA" w14:paraId="5DE8D4A1" w14:textId="111BE42F">
      <w:pPr>
        <w:pStyle w:val="Normal"/>
        <w:spacing w:line="257" w:lineRule="auto"/>
        <w:jc w:val="both"/>
      </w:pPr>
      <w:r w:rsidR="757039BA">
        <w:drawing>
          <wp:inline wp14:editId="4496C2D1" wp14:anchorId="63E23C75">
            <wp:extent cx="4572000" cy="2581275"/>
            <wp:effectExtent l="0" t="0" r="0" b="0"/>
            <wp:docPr id="186554191" name="" title=""/>
            <wp:cNvGraphicFramePr>
              <a:graphicFrameLocks noChangeAspect="1"/>
            </wp:cNvGraphicFramePr>
            <a:graphic>
              <a:graphicData uri="http://schemas.openxmlformats.org/drawingml/2006/picture">
                <pic:pic>
                  <pic:nvPicPr>
                    <pic:cNvPr id="0" name=""/>
                    <pic:cNvPicPr/>
                  </pic:nvPicPr>
                  <pic:blipFill>
                    <a:blip r:embed="Rbc28b5838a6845ef">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757039BA" w:rsidP="2F66D60C" w:rsidRDefault="757039BA" w14:paraId="2F036417" w14:textId="774457EF">
      <w:pPr>
        <w:pStyle w:val="Normal"/>
        <w:rPr>
          <w:rFonts w:ascii="Times" w:hAnsi="Times" w:eastAsia="Times" w:cs="Times"/>
          <w:noProof w:val="0"/>
          <w:sz w:val="22"/>
          <w:szCs w:val="22"/>
          <w:lang w:val="en-US"/>
        </w:rPr>
      </w:pPr>
      <w:r w:rsidRPr="2F66D60C" w:rsidR="757039BA">
        <w:rPr>
          <w:rFonts w:ascii="Calibri" w:hAnsi="Calibri" w:eastAsia="Calibri" w:cs="Calibri"/>
          <w:noProof w:val="0"/>
          <w:sz w:val="22"/>
          <w:szCs w:val="22"/>
          <w:lang w:val="en-US"/>
        </w:rPr>
        <w:t>As can be seen from the above code base, the reference object, which further gets extended by every domain object in our system, sets the identity field ensuring exclusivity of every in-memory object. This value is absolute and cannot be changed.</w:t>
      </w:r>
    </w:p>
    <w:p w:rsidR="43927BA9" w:rsidP="2BE85BD6" w:rsidRDefault="43927BA9" w14:paraId="60F9C68D" w14:textId="32135449">
      <w:pPr>
        <w:pStyle w:val="Heading2"/>
        <w:rPr/>
      </w:pPr>
      <w:bookmarkStart w:name="_Toc1050453829" w:id="1218257390"/>
      <w:r w:rsidR="43927BA9">
        <w:rPr/>
        <w:t>Foreign Key Mapping</w:t>
      </w:r>
      <w:bookmarkEnd w:id="1218257390"/>
    </w:p>
    <w:p w:rsidR="21658DE2" w:rsidP="2F66D60C" w:rsidRDefault="21658DE2" w14:paraId="729DD3F0" w14:textId="5B5114DF">
      <w:pPr>
        <w:spacing w:line="257" w:lineRule="auto"/>
        <w:jc w:val="both"/>
      </w:pPr>
      <w:r w:rsidRPr="2F66D60C" w:rsidR="21658DE2">
        <w:rPr>
          <w:rFonts w:ascii="Calibri" w:hAnsi="Calibri" w:eastAsia="Calibri" w:cs="Calibri"/>
          <w:noProof w:val="0"/>
          <w:sz w:val="22"/>
          <w:szCs w:val="22"/>
          <w:lang w:val="en-US"/>
        </w:rPr>
        <w:t xml:space="preserve">In memory objects need to replicate association maintained in the database through foreign keys. This is done through object references. Our contextualized approach of the same was to initialize an instance of the foreign key class inside the primary key class. </w:t>
      </w:r>
    </w:p>
    <w:p w:rsidR="21658DE2" w:rsidP="2F66D60C" w:rsidRDefault="21658DE2" w14:paraId="01D7ABED" w14:textId="2A28FEC7">
      <w:pPr>
        <w:spacing w:line="257" w:lineRule="auto"/>
        <w:jc w:val="both"/>
      </w:pPr>
      <w:r w:rsidRPr="2F66D60C" w:rsidR="21658DE2">
        <w:rPr>
          <w:rFonts w:ascii="Calibri" w:hAnsi="Calibri" w:eastAsia="Calibri" w:cs="Calibri"/>
          <w:noProof w:val="0"/>
          <w:sz w:val="22"/>
          <w:szCs w:val="22"/>
          <w:lang w:val="en-US"/>
        </w:rPr>
        <w:t xml:space="preserve">The domain package in our code base consists of </w:t>
      </w:r>
      <w:r w:rsidRPr="2F66D60C" w:rsidR="60DF2166">
        <w:rPr>
          <w:rFonts w:ascii="Calibri" w:hAnsi="Calibri" w:eastAsia="Calibri" w:cs="Calibri"/>
          <w:noProof w:val="0"/>
          <w:sz w:val="22"/>
          <w:szCs w:val="22"/>
          <w:lang w:val="en-US"/>
        </w:rPr>
        <w:t>all</w:t>
      </w:r>
      <w:r w:rsidRPr="2F66D60C" w:rsidR="21658DE2">
        <w:rPr>
          <w:rFonts w:ascii="Calibri" w:hAnsi="Calibri" w:eastAsia="Calibri" w:cs="Calibri"/>
          <w:noProof w:val="0"/>
          <w:sz w:val="22"/>
          <w:szCs w:val="22"/>
          <w:lang w:val="en-US"/>
        </w:rPr>
        <w:t xml:space="preserve"> the packages that help instantiate domain objects. An instance of foreign key mapping in our structure is visible through the Customer object which in its constructor requires an Address object. This association mimics that of the foreign key relationship between Customers and Address tables. </w:t>
      </w:r>
    </w:p>
    <w:p w:rsidR="21658DE2" w:rsidP="2F66D60C" w:rsidRDefault="21658DE2" w14:paraId="5C94B16B" w14:textId="53754532">
      <w:pPr>
        <w:spacing w:line="257" w:lineRule="auto"/>
        <w:jc w:val="both"/>
      </w:pPr>
      <w:r w:rsidRPr="2F66D60C" w:rsidR="21658DE2">
        <w:rPr>
          <w:rFonts w:ascii="Calibri" w:hAnsi="Calibri" w:eastAsia="Calibri" w:cs="Calibri"/>
          <w:noProof w:val="0"/>
          <w:sz w:val="22"/>
          <w:szCs w:val="22"/>
          <w:u w:val="single"/>
          <w:lang w:val="en-US"/>
        </w:rPr>
        <w:t>ER Diagram</w:t>
      </w:r>
    </w:p>
    <w:p w:rsidR="21658DE2" w:rsidP="2F66D60C" w:rsidRDefault="21658DE2" w14:paraId="2815568E" w14:textId="3A7C41AA">
      <w:pPr>
        <w:pStyle w:val="Normal"/>
        <w:spacing w:line="257" w:lineRule="auto"/>
        <w:jc w:val="both"/>
      </w:pPr>
      <w:r w:rsidR="21658DE2">
        <w:drawing>
          <wp:inline wp14:editId="0282C15A" wp14:anchorId="2475E68B">
            <wp:extent cx="2257425" cy="3528754"/>
            <wp:effectExtent l="0" t="0" r="0" b="0"/>
            <wp:docPr id="289191768" name="" title=""/>
            <wp:cNvGraphicFramePr>
              <a:graphicFrameLocks noChangeAspect="1"/>
            </wp:cNvGraphicFramePr>
            <a:graphic>
              <a:graphicData uri="http://schemas.openxmlformats.org/drawingml/2006/picture">
                <pic:pic>
                  <pic:nvPicPr>
                    <pic:cNvPr id="0" name=""/>
                    <pic:cNvPicPr/>
                  </pic:nvPicPr>
                  <pic:blipFill>
                    <a:blip r:embed="R4624bc616ff440b7">
                      <a:extLst>
                        <a:ext xmlns:a="http://schemas.openxmlformats.org/drawingml/2006/main" uri="{28A0092B-C50C-407E-A947-70E740481C1C}">
                          <a14:useLocalDpi val="0"/>
                        </a:ext>
                      </a:extLst>
                    </a:blip>
                    <a:stretch>
                      <a:fillRect/>
                    </a:stretch>
                  </pic:blipFill>
                  <pic:spPr>
                    <a:xfrm>
                      <a:off x="0" y="0"/>
                      <a:ext cx="2257425" cy="3528754"/>
                    </a:xfrm>
                    <a:prstGeom prst="rect">
                      <a:avLst/>
                    </a:prstGeom>
                  </pic:spPr>
                </pic:pic>
              </a:graphicData>
            </a:graphic>
          </wp:inline>
        </w:drawing>
      </w:r>
    </w:p>
    <w:p w:rsidR="21658DE2" w:rsidP="2F66D60C" w:rsidRDefault="21658DE2" w14:paraId="0769A9B4" w14:textId="33E7B507">
      <w:pPr>
        <w:spacing w:line="257" w:lineRule="auto"/>
        <w:jc w:val="both"/>
      </w:pPr>
      <w:r w:rsidRPr="2F66D60C" w:rsidR="21658DE2">
        <w:rPr>
          <w:rFonts w:ascii="Calibri" w:hAnsi="Calibri" w:eastAsia="Calibri" w:cs="Calibri"/>
          <w:noProof w:val="0"/>
          <w:sz w:val="22"/>
          <w:szCs w:val="22"/>
          <w:u w:val="single"/>
          <w:lang w:val="en-US"/>
        </w:rPr>
        <w:t>Implementation in Codebase through object reference</w:t>
      </w:r>
    </w:p>
    <w:p w:rsidR="21658DE2" w:rsidP="2F66D60C" w:rsidRDefault="21658DE2" w14:paraId="4933F8BC" w14:textId="2E4604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pPr>
      <w:r w:rsidRPr="2F66D60C" w:rsidR="21658DE2">
        <w:rPr>
          <w:rFonts w:ascii="Courier New" w:hAnsi="Courier New" w:eastAsia="Courier New" w:cs="Courier New"/>
          <w:noProof w:val="0"/>
          <w:color w:val="CC7832"/>
          <w:sz w:val="20"/>
          <w:szCs w:val="20"/>
          <w:lang w:val="en-US"/>
        </w:rPr>
        <w:t xml:space="preserve">public class </w:t>
      </w:r>
      <w:r w:rsidRPr="2F66D60C" w:rsidR="21658DE2">
        <w:rPr>
          <w:rFonts w:ascii="Courier New" w:hAnsi="Courier New" w:eastAsia="Courier New" w:cs="Courier New"/>
          <w:noProof w:val="0"/>
          <w:color w:val="A9B7C6"/>
          <w:sz w:val="20"/>
          <w:szCs w:val="20"/>
          <w:lang w:val="en-US"/>
        </w:rPr>
        <w:t xml:space="preserve">Customer </w:t>
      </w:r>
      <w:r w:rsidRPr="2F66D60C" w:rsidR="21658DE2">
        <w:rPr>
          <w:rFonts w:ascii="Courier New" w:hAnsi="Courier New" w:eastAsia="Courier New" w:cs="Courier New"/>
          <w:noProof w:val="0"/>
          <w:color w:val="CC7832"/>
          <w:sz w:val="20"/>
          <w:szCs w:val="20"/>
          <w:lang w:val="en-US"/>
        </w:rPr>
        <w:t xml:space="preserve">extends </w:t>
      </w:r>
      <w:r w:rsidRPr="2F66D60C" w:rsidR="21658DE2">
        <w:rPr>
          <w:rFonts w:ascii="Courier New" w:hAnsi="Courier New" w:eastAsia="Courier New" w:cs="Courier New"/>
          <w:noProof w:val="0"/>
          <w:color w:val="A9B7C6"/>
          <w:sz w:val="20"/>
          <w:szCs w:val="20"/>
          <w:lang w:val="en-US"/>
        </w:rPr>
        <w:t>User{</w:t>
      </w:r>
      <w:r>
        <w:br/>
      </w:r>
      <w:r w:rsidRPr="2F66D60C" w:rsidR="21658DE2">
        <w:rPr>
          <w:rFonts w:ascii="Courier New" w:hAnsi="Courier New" w:eastAsia="Courier New" w:cs="Courier New"/>
          <w:noProof w:val="0"/>
          <w:color w:val="A9B7C6"/>
          <w:sz w:val="20"/>
          <w:szCs w:val="20"/>
          <w:lang w:val="en-US"/>
        </w:rPr>
        <w:t xml:space="preserve">     Address </w:t>
      </w:r>
      <w:r w:rsidRPr="2F66D60C" w:rsidR="21658DE2">
        <w:rPr>
          <w:rFonts w:ascii="Courier New" w:hAnsi="Courier New" w:eastAsia="Courier New" w:cs="Courier New"/>
          <w:noProof w:val="0"/>
          <w:color w:val="9876AA"/>
          <w:sz w:val="20"/>
          <w:szCs w:val="20"/>
          <w:lang w:val="en-US"/>
        </w:rPr>
        <w:t>address</w:t>
      </w:r>
      <w:r w:rsidRPr="2F66D60C" w:rsidR="21658DE2">
        <w:rPr>
          <w:rFonts w:ascii="Courier New" w:hAnsi="Courier New" w:eastAsia="Courier New" w:cs="Courier New"/>
          <w:noProof w:val="0"/>
          <w:color w:val="CC7832"/>
          <w:sz w:val="20"/>
          <w:szCs w:val="20"/>
          <w:lang w:val="en-US"/>
        </w:rPr>
        <w:t>;</w:t>
      </w:r>
      <w:r>
        <w:br/>
      </w:r>
      <w:r w:rsidRPr="2F66D60C" w:rsidR="21658DE2">
        <w:rPr>
          <w:rFonts w:ascii="Courier New" w:hAnsi="Courier New" w:eastAsia="Courier New" w:cs="Courier New"/>
          <w:noProof w:val="0"/>
          <w:color w:val="CC7832"/>
          <w:sz w:val="20"/>
          <w:szCs w:val="20"/>
          <w:lang w:val="en-US"/>
        </w:rPr>
        <w:t xml:space="preserve">     </w:t>
      </w:r>
      <w:r w:rsidRPr="2F66D60C" w:rsidR="21658DE2">
        <w:rPr>
          <w:rFonts w:ascii="Courier New" w:hAnsi="Courier New" w:eastAsia="Courier New" w:cs="Courier New"/>
          <w:noProof w:val="0"/>
          <w:color w:val="A9B7C6"/>
          <w:sz w:val="20"/>
          <w:szCs w:val="20"/>
          <w:lang w:val="en-US"/>
        </w:rPr>
        <w:t xml:space="preserve">String </w:t>
      </w:r>
      <w:r w:rsidRPr="2F66D60C" w:rsidR="21658DE2">
        <w:rPr>
          <w:rFonts w:ascii="Courier New" w:hAnsi="Courier New" w:eastAsia="Courier New" w:cs="Courier New"/>
          <w:noProof w:val="0"/>
          <w:color w:val="9876AA"/>
          <w:sz w:val="20"/>
          <w:szCs w:val="20"/>
          <w:lang w:val="en-US"/>
        </w:rPr>
        <w:t>contact</w:t>
      </w:r>
      <w:r w:rsidRPr="2F66D60C" w:rsidR="21658DE2">
        <w:rPr>
          <w:rFonts w:ascii="Courier New" w:hAnsi="Courier New" w:eastAsia="Courier New" w:cs="Courier New"/>
          <w:noProof w:val="0"/>
          <w:color w:val="CC7832"/>
          <w:sz w:val="20"/>
          <w:szCs w:val="20"/>
          <w:lang w:val="en-US"/>
        </w:rPr>
        <w:t>;</w:t>
      </w:r>
      <w:r>
        <w:br/>
      </w:r>
      <w:r w:rsidRPr="2F66D60C" w:rsidR="21658DE2">
        <w:rPr>
          <w:rFonts w:ascii="Courier New" w:hAnsi="Courier New" w:eastAsia="Courier New" w:cs="Courier New"/>
          <w:noProof w:val="0"/>
          <w:color w:val="CC7832"/>
          <w:sz w:val="20"/>
          <w:szCs w:val="20"/>
          <w:lang w:val="en-US"/>
        </w:rPr>
        <w:t xml:space="preserve">     int </w:t>
      </w:r>
      <w:r w:rsidRPr="2F66D60C" w:rsidR="21658DE2">
        <w:rPr>
          <w:rFonts w:ascii="Courier New" w:hAnsi="Courier New" w:eastAsia="Courier New" w:cs="Courier New"/>
          <w:noProof w:val="0"/>
          <w:color w:val="9876AA"/>
          <w:sz w:val="20"/>
          <w:szCs w:val="20"/>
          <w:lang w:val="en-US"/>
        </w:rPr>
        <w:t>age</w:t>
      </w:r>
      <w:r w:rsidRPr="2F66D60C" w:rsidR="21658DE2">
        <w:rPr>
          <w:rFonts w:ascii="Courier New" w:hAnsi="Courier New" w:eastAsia="Courier New" w:cs="Courier New"/>
          <w:noProof w:val="0"/>
          <w:color w:val="CC7832"/>
          <w:sz w:val="20"/>
          <w:szCs w:val="20"/>
          <w:lang w:val="en-US"/>
        </w:rPr>
        <w:t>;</w:t>
      </w:r>
    </w:p>
    <w:p w:rsidR="21658DE2" w:rsidP="2F66D60C" w:rsidRDefault="21658DE2" w14:paraId="3DF7561C" w14:textId="728DC70D">
      <w:pPr>
        <w:spacing w:line="257" w:lineRule="auto"/>
        <w:jc w:val="both"/>
      </w:pPr>
      <w:r w:rsidRPr="2F66D60C" w:rsidR="21658DE2">
        <w:rPr>
          <w:rFonts w:ascii="Calibri" w:hAnsi="Calibri" w:eastAsia="Calibri" w:cs="Calibri"/>
          <w:noProof w:val="0"/>
          <w:sz w:val="22"/>
          <w:szCs w:val="22"/>
          <w:lang w:val="en-US"/>
        </w:rPr>
        <w:t xml:space="preserve"> </w:t>
      </w:r>
    </w:p>
    <w:p w:rsidR="21658DE2" w:rsidP="2F66D60C" w:rsidRDefault="21658DE2" w14:paraId="4FF20DE0" w14:textId="49F311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pPr>
      <w:r w:rsidRPr="2F66D60C" w:rsidR="21658DE2">
        <w:rPr>
          <w:rFonts w:ascii="Courier New" w:hAnsi="Courier New" w:eastAsia="Courier New" w:cs="Courier New"/>
          <w:noProof w:val="0"/>
          <w:color w:val="CC7832"/>
          <w:sz w:val="20"/>
          <w:szCs w:val="20"/>
          <w:lang w:val="en-US"/>
        </w:rPr>
        <w:t xml:space="preserve">public class </w:t>
      </w:r>
      <w:r w:rsidRPr="2F66D60C" w:rsidR="21658DE2">
        <w:rPr>
          <w:rFonts w:ascii="Courier New" w:hAnsi="Courier New" w:eastAsia="Courier New" w:cs="Courier New"/>
          <w:noProof w:val="0"/>
          <w:color w:val="A9B7C6"/>
          <w:sz w:val="20"/>
          <w:szCs w:val="20"/>
          <w:lang w:val="en-US"/>
        </w:rPr>
        <w:t>Address {</w:t>
      </w:r>
      <w:r>
        <w:br/>
      </w:r>
      <w:r w:rsidRPr="2F66D60C" w:rsidR="21658DE2">
        <w:rPr>
          <w:rFonts w:ascii="Courier New" w:hAnsi="Courier New" w:eastAsia="Courier New" w:cs="Courier New"/>
          <w:noProof w:val="0"/>
          <w:color w:val="A9B7C6"/>
          <w:sz w:val="20"/>
          <w:szCs w:val="20"/>
          <w:lang w:val="en-US"/>
        </w:rPr>
        <w:t xml:space="preserve">     String </w:t>
      </w:r>
      <w:r w:rsidRPr="2F66D60C" w:rsidR="21658DE2">
        <w:rPr>
          <w:rFonts w:ascii="Courier New" w:hAnsi="Courier New" w:eastAsia="Courier New" w:cs="Courier New"/>
          <w:noProof w:val="0"/>
          <w:color w:val="9876AA"/>
          <w:sz w:val="20"/>
          <w:szCs w:val="20"/>
          <w:lang w:val="en-US"/>
        </w:rPr>
        <w:t xml:space="preserve">line_1 </w:t>
      </w:r>
      <w:r w:rsidRPr="2F66D60C" w:rsidR="21658DE2">
        <w:rPr>
          <w:rFonts w:ascii="Courier New" w:hAnsi="Courier New" w:eastAsia="Courier New" w:cs="Courier New"/>
          <w:noProof w:val="0"/>
          <w:color w:val="A9B7C6"/>
          <w:sz w:val="20"/>
          <w:szCs w:val="20"/>
          <w:lang w:val="en-US"/>
        </w:rPr>
        <w:t xml:space="preserve">= </w:t>
      </w:r>
      <w:r w:rsidRPr="2F66D60C" w:rsidR="21658DE2">
        <w:rPr>
          <w:rFonts w:ascii="Courier New" w:hAnsi="Courier New" w:eastAsia="Courier New" w:cs="Courier New"/>
          <w:noProof w:val="0"/>
          <w:color w:val="6A8759"/>
          <w:sz w:val="20"/>
          <w:szCs w:val="20"/>
          <w:lang w:val="en-US"/>
        </w:rPr>
        <w:t>""</w:t>
      </w:r>
      <w:r w:rsidRPr="2F66D60C" w:rsidR="21658DE2">
        <w:rPr>
          <w:rFonts w:ascii="Courier New" w:hAnsi="Courier New" w:eastAsia="Courier New" w:cs="Courier New"/>
          <w:noProof w:val="0"/>
          <w:color w:val="CC7832"/>
          <w:sz w:val="20"/>
          <w:szCs w:val="20"/>
          <w:lang w:val="en-US"/>
        </w:rPr>
        <w:t>;</w:t>
      </w:r>
      <w:r>
        <w:br/>
      </w:r>
      <w:r w:rsidRPr="2F66D60C" w:rsidR="21658DE2">
        <w:rPr>
          <w:rFonts w:ascii="Courier New" w:hAnsi="Courier New" w:eastAsia="Courier New" w:cs="Courier New"/>
          <w:noProof w:val="0"/>
          <w:color w:val="CC7832"/>
          <w:sz w:val="20"/>
          <w:szCs w:val="20"/>
          <w:lang w:val="en-US"/>
        </w:rPr>
        <w:t xml:space="preserve">     </w:t>
      </w:r>
      <w:r w:rsidRPr="2F66D60C" w:rsidR="21658DE2">
        <w:rPr>
          <w:rFonts w:ascii="Courier New" w:hAnsi="Courier New" w:eastAsia="Courier New" w:cs="Courier New"/>
          <w:noProof w:val="0"/>
          <w:color w:val="A9B7C6"/>
          <w:sz w:val="20"/>
          <w:szCs w:val="20"/>
          <w:lang w:val="en-US"/>
        </w:rPr>
        <w:t xml:space="preserve">String </w:t>
      </w:r>
      <w:r w:rsidRPr="2F66D60C" w:rsidR="21658DE2">
        <w:rPr>
          <w:rFonts w:ascii="Courier New" w:hAnsi="Courier New" w:eastAsia="Courier New" w:cs="Courier New"/>
          <w:noProof w:val="0"/>
          <w:color w:val="9876AA"/>
          <w:sz w:val="20"/>
          <w:szCs w:val="20"/>
          <w:lang w:val="en-US"/>
        </w:rPr>
        <w:t xml:space="preserve">line_2 </w:t>
      </w:r>
      <w:r w:rsidRPr="2F66D60C" w:rsidR="21658DE2">
        <w:rPr>
          <w:rFonts w:ascii="Courier New" w:hAnsi="Courier New" w:eastAsia="Courier New" w:cs="Courier New"/>
          <w:noProof w:val="0"/>
          <w:color w:val="A9B7C6"/>
          <w:sz w:val="20"/>
          <w:szCs w:val="20"/>
          <w:lang w:val="en-US"/>
        </w:rPr>
        <w:t xml:space="preserve">= </w:t>
      </w:r>
      <w:r w:rsidRPr="2F66D60C" w:rsidR="21658DE2">
        <w:rPr>
          <w:rFonts w:ascii="Courier New" w:hAnsi="Courier New" w:eastAsia="Courier New" w:cs="Courier New"/>
          <w:noProof w:val="0"/>
          <w:color w:val="6A8759"/>
          <w:sz w:val="20"/>
          <w:szCs w:val="20"/>
          <w:lang w:val="en-US"/>
        </w:rPr>
        <w:t>""</w:t>
      </w:r>
      <w:r w:rsidRPr="2F66D60C" w:rsidR="21658DE2">
        <w:rPr>
          <w:rFonts w:ascii="Courier New" w:hAnsi="Courier New" w:eastAsia="Courier New" w:cs="Courier New"/>
          <w:noProof w:val="0"/>
          <w:color w:val="CC7832"/>
          <w:sz w:val="20"/>
          <w:szCs w:val="20"/>
          <w:lang w:val="en-US"/>
        </w:rPr>
        <w:t>;</w:t>
      </w:r>
      <w:r>
        <w:br/>
      </w:r>
      <w:r w:rsidRPr="2F66D60C" w:rsidR="21658DE2">
        <w:rPr>
          <w:rFonts w:ascii="Courier New" w:hAnsi="Courier New" w:eastAsia="Courier New" w:cs="Courier New"/>
          <w:noProof w:val="0"/>
          <w:color w:val="CC7832"/>
          <w:sz w:val="20"/>
          <w:szCs w:val="20"/>
          <w:lang w:val="en-US"/>
        </w:rPr>
        <w:t xml:space="preserve">     </w:t>
      </w:r>
      <w:r w:rsidRPr="2F66D60C" w:rsidR="21658DE2">
        <w:rPr>
          <w:rFonts w:ascii="Courier New" w:hAnsi="Courier New" w:eastAsia="Courier New" w:cs="Courier New"/>
          <w:noProof w:val="0"/>
          <w:color w:val="A9B7C6"/>
          <w:sz w:val="20"/>
          <w:szCs w:val="20"/>
          <w:lang w:val="en-US"/>
        </w:rPr>
        <w:t xml:space="preserve">District </w:t>
      </w:r>
      <w:r w:rsidRPr="2F66D60C" w:rsidR="21658DE2">
        <w:rPr>
          <w:rFonts w:ascii="Courier New" w:hAnsi="Courier New" w:eastAsia="Courier New" w:cs="Courier New"/>
          <w:noProof w:val="0"/>
          <w:color w:val="9876AA"/>
          <w:sz w:val="20"/>
          <w:szCs w:val="20"/>
          <w:lang w:val="en-US"/>
        </w:rPr>
        <w:t>district</w:t>
      </w:r>
      <w:r w:rsidRPr="2F66D60C" w:rsidR="21658DE2">
        <w:rPr>
          <w:rFonts w:ascii="Courier New" w:hAnsi="Courier New" w:eastAsia="Courier New" w:cs="Courier New"/>
          <w:noProof w:val="0"/>
          <w:color w:val="CC7832"/>
          <w:sz w:val="20"/>
          <w:szCs w:val="20"/>
          <w:lang w:val="en-US"/>
        </w:rPr>
        <w:t>;</w:t>
      </w:r>
      <w:r>
        <w:br/>
      </w:r>
      <w:r w:rsidRPr="2F66D60C" w:rsidR="21658DE2">
        <w:rPr>
          <w:rFonts w:ascii="Courier New" w:hAnsi="Courier New" w:eastAsia="Courier New" w:cs="Courier New"/>
          <w:noProof w:val="0"/>
          <w:color w:val="CC7832"/>
          <w:sz w:val="20"/>
          <w:szCs w:val="20"/>
          <w:lang w:val="en-US"/>
        </w:rPr>
        <w:t xml:space="preserve">     </w:t>
      </w:r>
      <w:r w:rsidRPr="2F66D60C" w:rsidR="21658DE2">
        <w:rPr>
          <w:rFonts w:ascii="Courier New" w:hAnsi="Courier New" w:eastAsia="Courier New" w:cs="Courier New"/>
          <w:noProof w:val="0"/>
          <w:color w:val="A9B7C6"/>
          <w:sz w:val="20"/>
          <w:szCs w:val="20"/>
          <w:lang w:val="en-US"/>
        </w:rPr>
        <w:t xml:space="preserve">String </w:t>
      </w:r>
      <w:r w:rsidRPr="2F66D60C" w:rsidR="21658DE2">
        <w:rPr>
          <w:rFonts w:ascii="Courier New" w:hAnsi="Courier New" w:eastAsia="Courier New" w:cs="Courier New"/>
          <w:noProof w:val="0"/>
          <w:color w:val="9876AA"/>
          <w:sz w:val="20"/>
          <w:szCs w:val="20"/>
          <w:lang w:val="en-US"/>
        </w:rPr>
        <w:t>city</w:t>
      </w:r>
      <w:r w:rsidRPr="2F66D60C" w:rsidR="21658DE2">
        <w:rPr>
          <w:rFonts w:ascii="Courier New" w:hAnsi="Courier New" w:eastAsia="Courier New" w:cs="Courier New"/>
          <w:noProof w:val="0"/>
          <w:color w:val="CC7832"/>
          <w:sz w:val="20"/>
          <w:szCs w:val="20"/>
          <w:lang w:val="en-US"/>
        </w:rPr>
        <w:t>;</w:t>
      </w:r>
      <w:r>
        <w:br/>
      </w:r>
      <w:r w:rsidRPr="2F66D60C" w:rsidR="21658DE2">
        <w:rPr>
          <w:rFonts w:ascii="Courier New" w:hAnsi="Courier New" w:eastAsia="Courier New" w:cs="Courier New"/>
          <w:noProof w:val="0"/>
          <w:color w:val="CC7832"/>
          <w:sz w:val="20"/>
          <w:szCs w:val="20"/>
          <w:lang w:val="en-US"/>
        </w:rPr>
        <w:t xml:space="preserve">     int </w:t>
      </w:r>
      <w:r w:rsidRPr="2F66D60C" w:rsidR="21658DE2">
        <w:rPr>
          <w:rFonts w:ascii="Courier New" w:hAnsi="Courier New" w:eastAsia="Courier New" w:cs="Courier New"/>
          <w:noProof w:val="0"/>
          <w:color w:val="9876AA"/>
          <w:sz w:val="20"/>
          <w:szCs w:val="20"/>
          <w:lang w:val="en-US"/>
        </w:rPr>
        <w:t>postcode</w:t>
      </w:r>
      <w:r w:rsidRPr="2F66D60C" w:rsidR="21658DE2">
        <w:rPr>
          <w:rFonts w:ascii="Courier New" w:hAnsi="Courier New" w:eastAsia="Courier New" w:cs="Courier New"/>
          <w:noProof w:val="0"/>
          <w:color w:val="CC7832"/>
          <w:sz w:val="20"/>
          <w:szCs w:val="20"/>
          <w:lang w:val="en-US"/>
        </w:rPr>
        <w:t>;</w:t>
      </w:r>
    </w:p>
    <w:p w:rsidR="21658DE2" w:rsidP="2F66D60C" w:rsidRDefault="21658DE2" w14:paraId="54767810" w14:textId="13B491BA">
      <w:pPr>
        <w:spacing w:line="257" w:lineRule="auto"/>
        <w:jc w:val="both"/>
      </w:pPr>
      <w:r w:rsidRPr="2F66D60C" w:rsidR="21658DE2">
        <w:rPr>
          <w:rFonts w:ascii="Calibri" w:hAnsi="Calibri" w:eastAsia="Calibri" w:cs="Calibri"/>
          <w:noProof w:val="0"/>
          <w:sz w:val="22"/>
          <w:szCs w:val="22"/>
          <w:lang w:val="en-US"/>
        </w:rPr>
        <w:t xml:space="preserve"> </w:t>
      </w:r>
    </w:p>
    <w:p w:rsidR="21658DE2" w:rsidP="2F66D60C" w:rsidRDefault="21658DE2" w14:paraId="6B8189F8" w14:textId="4B3CCDBB">
      <w:pPr>
        <w:spacing w:line="257" w:lineRule="auto"/>
        <w:jc w:val="both"/>
      </w:pPr>
      <w:r w:rsidRPr="2F66D60C" w:rsidR="21658DE2">
        <w:rPr>
          <w:rFonts w:ascii="Calibri" w:hAnsi="Calibri" w:eastAsia="Calibri" w:cs="Calibri"/>
          <w:noProof w:val="0"/>
          <w:sz w:val="22"/>
          <w:szCs w:val="22"/>
          <w:lang w:val="en-US"/>
        </w:rPr>
        <w:t>There are various other counts of such implementation as can be seen in the following files</w:t>
      </w:r>
    </w:p>
    <w:p w:rsidR="21658DE2" w:rsidP="2F66D60C" w:rsidRDefault="21658DE2" w14:paraId="2077D123" w14:textId="180F409C">
      <w:pPr>
        <w:pStyle w:val="ListParagraph"/>
        <w:numPr>
          <w:ilvl w:val="0"/>
          <w:numId w:val="139"/>
        </w:numPr>
        <w:rPr>
          <w:rFonts w:ascii="Times" w:hAnsi="Times" w:eastAsia="Times" w:cs="Times"/>
          <w:noProof w:val="0"/>
          <w:sz w:val="22"/>
          <w:szCs w:val="22"/>
          <w:lang w:val="en-US"/>
        </w:rPr>
      </w:pPr>
      <w:r w:rsidRPr="2F66D60C" w:rsidR="21658DE2">
        <w:rPr>
          <w:rFonts w:ascii="Times" w:hAnsi="Times" w:eastAsia="Times" w:cs="Times"/>
          <w:noProof w:val="0"/>
          <w:sz w:val="22"/>
          <w:szCs w:val="22"/>
          <w:lang w:val="en-US"/>
        </w:rPr>
        <w:t>lans.hotels.domain.hotel.Hotel.java</w:t>
      </w:r>
    </w:p>
    <w:p w:rsidR="21658DE2" w:rsidP="2F66D60C" w:rsidRDefault="21658DE2" w14:paraId="3454BC28" w14:textId="245107BE">
      <w:pPr>
        <w:pStyle w:val="ListParagraph"/>
        <w:numPr>
          <w:ilvl w:val="0"/>
          <w:numId w:val="139"/>
        </w:numPr>
        <w:rPr>
          <w:rFonts w:ascii="Times" w:hAnsi="Times" w:eastAsia="Times" w:cs="Times"/>
          <w:noProof w:val="0"/>
          <w:sz w:val="22"/>
          <w:szCs w:val="22"/>
          <w:lang w:val="en-US"/>
        </w:rPr>
      </w:pPr>
      <w:r w:rsidRPr="2F66D60C" w:rsidR="21658DE2">
        <w:rPr>
          <w:rFonts w:ascii="Times" w:hAnsi="Times" w:eastAsia="Times" w:cs="Times"/>
          <w:noProof w:val="0"/>
          <w:sz w:val="22"/>
          <w:szCs w:val="22"/>
          <w:lang w:val="en-US"/>
        </w:rPr>
        <w:t>lans.hotels.domain.room.Room.java</w:t>
      </w:r>
    </w:p>
    <w:p w:rsidR="21658DE2" w:rsidP="2F66D60C" w:rsidRDefault="21658DE2" w14:paraId="0AEC1B42" w14:textId="533CDE3E">
      <w:pPr>
        <w:pStyle w:val="ListParagraph"/>
        <w:numPr>
          <w:ilvl w:val="0"/>
          <w:numId w:val="139"/>
        </w:numPr>
        <w:rPr>
          <w:rFonts w:ascii="Times" w:hAnsi="Times" w:eastAsia="Times" w:cs="Times"/>
          <w:noProof w:val="0"/>
          <w:sz w:val="22"/>
          <w:szCs w:val="22"/>
          <w:lang w:val="en-US"/>
        </w:rPr>
      </w:pPr>
      <w:r w:rsidRPr="2F66D60C" w:rsidR="21658DE2">
        <w:rPr>
          <w:rFonts w:ascii="Times" w:hAnsi="Times" w:eastAsia="Times" w:cs="Times"/>
          <w:noProof w:val="0"/>
          <w:sz w:val="22"/>
          <w:szCs w:val="22"/>
          <w:lang w:val="en-US"/>
        </w:rPr>
        <w:t>lans.hotels.domain.room.RoomSpecification.java</w:t>
      </w:r>
    </w:p>
    <w:p w:rsidR="21658DE2" w:rsidP="2F66D60C" w:rsidRDefault="21658DE2" w14:paraId="7E7BA707" w14:textId="683C03E6">
      <w:pPr>
        <w:pStyle w:val="ListParagraph"/>
        <w:numPr>
          <w:ilvl w:val="0"/>
          <w:numId w:val="139"/>
        </w:numPr>
        <w:rPr>
          <w:rFonts w:ascii="Times" w:hAnsi="Times" w:eastAsia="Times" w:cs="Times"/>
          <w:noProof w:val="0"/>
          <w:sz w:val="22"/>
          <w:szCs w:val="22"/>
          <w:lang w:val="en-US"/>
        </w:rPr>
      </w:pPr>
      <w:r w:rsidRPr="2F66D60C" w:rsidR="21658DE2">
        <w:rPr>
          <w:rFonts w:ascii="Times" w:hAnsi="Times" w:eastAsia="Times" w:cs="Times"/>
          <w:noProof w:val="0"/>
          <w:sz w:val="22"/>
          <w:szCs w:val="22"/>
          <w:lang w:val="en-US"/>
        </w:rPr>
        <w:t>lans.hotels.domain.user_types.Customer</w:t>
      </w:r>
    </w:p>
    <w:p w:rsidR="21658DE2" w:rsidP="2F66D60C" w:rsidRDefault="21658DE2" w14:paraId="20FD7407" w14:textId="6CB9BBDD">
      <w:pPr>
        <w:pStyle w:val="ListParagraph"/>
        <w:numPr>
          <w:ilvl w:val="0"/>
          <w:numId w:val="139"/>
        </w:numPr>
        <w:rPr>
          <w:rFonts w:ascii="Times" w:hAnsi="Times" w:eastAsia="Times" w:cs="Times"/>
          <w:noProof w:val="0"/>
          <w:sz w:val="22"/>
          <w:szCs w:val="22"/>
          <w:lang w:val="en-US"/>
        </w:rPr>
      </w:pPr>
      <w:r w:rsidRPr="2F66D60C" w:rsidR="21658DE2">
        <w:rPr>
          <w:rFonts w:ascii="Times" w:hAnsi="Times" w:eastAsia="Times" w:cs="Times"/>
          <w:noProof w:val="0"/>
          <w:sz w:val="22"/>
          <w:szCs w:val="22"/>
          <w:lang w:val="en-US"/>
        </w:rPr>
        <w:t>lans.hotels.domain.utils.Address.java</w:t>
      </w:r>
    </w:p>
    <w:p w:rsidR="2F66D60C" w:rsidP="2F66D60C" w:rsidRDefault="2F66D60C" w14:paraId="22A2559D" w14:textId="543ABE1C">
      <w:pPr>
        <w:pStyle w:val="Normal"/>
      </w:pPr>
    </w:p>
    <w:p w:rsidR="43927BA9" w:rsidP="2BE85BD6" w:rsidRDefault="43927BA9" w14:paraId="2A01AAF0" w14:textId="4529BF51">
      <w:pPr>
        <w:pStyle w:val="Heading2"/>
        <w:rPr/>
      </w:pPr>
      <w:bookmarkStart w:name="_Toc1367427407" w:id="1742480381"/>
      <w:r w:rsidR="43927BA9">
        <w:rPr/>
        <w:t>Association Table Mapping</w:t>
      </w:r>
      <w:bookmarkEnd w:id="1742480381"/>
    </w:p>
    <w:p w:rsidR="2592F06D" w:rsidP="2F66D60C" w:rsidRDefault="2592F06D" w14:paraId="74731830" w14:textId="00ADB863">
      <w:pPr>
        <w:spacing w:line="257" w:lineRule="auto"/>
        <w:jc w:val="both"/>
      </w:pPr>
      <w:r w:rsidRPr="2F66D60C" w:rsidR="2592F06D">
        <w:rPr>
          <w:rFonts w:ascii="Calibri" w:hAnsi="Calibri" w:eastAsia="Calibri" w:cs="Calibri"/>
          <w:noProof w:val="0"/>
          <w:sz w:val="22"/>
          <w:szCs w:val="22"/>
          <w:lang w:val="en-US"/>
        </w:rPr>
        <w:t xml:space="preserve">To handle relationships between entities where one entity has multiple counts of the other entity referenced within it is intrinsically difficult to handle in relational databases. To ensure these relationships are best handled, we use an association table in </w:t>
      </w:r>
      <w:r w:rsidRPr="2F66D60C" w:rsidR="2FBF3950">
        <w:rPr>
          <w:rFonts w:ascii="Calibri" w:hAnsi="Calibri" w:eastAsia="Calibri" w:cs="Calibri"/>
          <w:noProof w:val="0"/>
          <w:sz w:val="22"/>
          <w:szCs w:val="22"/>
          <w:lang w:val="en-US"/>
        </w:rPr>
        <w:t>between the</w:t>
      </w:r>
      <w:r w:rsidRPr="2F66D60C" w:rsidR="2592F06D">
        <w:rPr>
          <w:rFonts w:ascii="Calibri" w:hAnsi="Calibri" w:eastAsia="Calibri" w:cs="Calibri"/>
          <w:noProof w:val="0"/>
          <w:sz w:val="22"/>
          <w:szCs w:val="22"/>
          <w:lang w:val="en-US"/>
        </w:rPr>
        <w:t xml:space="preserve"> two </w:t>
      </w:r>
      <w:r w:rsidRPr="2F66D60C" w:rsidR="08478E6F">
        <w:rPr>
          <w:rFonts w:ascii="Calibri" w:hAnsi="Calibri" w:eastAsia="Calibri" w:cs="Calibri"/>
          <w:noProof w:val="0"/>
          <w:sz w:val="22"/>
          <w:szCs w:val="22"/>
          <w:lang w:val="en-US"/>
        </w:rPr>
        <w:t>tables</w:t>
      </w:r>
      <w:r w:rsidRPr="2F66D60C" w:rsidR="2592F06D">
        <w:rPr>
          <w:rFonts w:ascii="Calibri" w:hAnsi="Calibri" w:eastAsia="Calibri" w:cs="Calibri"/>
          <w:noProof w:val="0"/>
          <w:sz w:val="22"/>
          <w:szCs w:val="22"/>
          <w:lang w:val="en-US"/>
        </w:rPr>
        <w:t xml:space="preserve"> to capture their one-to-many relationship. Replicating this in </w:t>
      </w:r>
      <w:r w:rsidRPr="2F66D60C" w:rsidR="1C558C17">
        <w:rPr>
          <w:rFonts w:ascii="Calibri" w:hAnsi="Calibri" w:eastAsia="Calibri" w:cs="Calibri"/>
          <w:noProof w:val="0"/>
          <w:sz w:val="22"/>
          <w:szCs w:val="22"/>
          <w:lang w:val="en-US"/>
        </w:rPr>
        <w:t>object-oriented</w:t>
      </w:r>
      <w:r w:rsidRPr="2F66D60C" w:rsidR="2592F06D">
        <w:rPr>
          <w:rFonts w:ascii="Calibri" w:hAnsi="Calibri" w:eastAsia="Calibri" w:cs="Calibri"/>
          <w:noProof w:val="0"/>
          <w:sz w:val="22"/>
          <w:szCs w:val="22"/>
          <w:lang w:val="en-US"/>
        </w:rPr>
        <w:t xml:space="preserve"> </w:t>
      </w:r>
      <w:r w:rsidRPr="2F66D60C" w:rsidR="0CBB36F1">
        <w:rPr>
          <w:rFonts w:ascii="Calibri" w:hAnsi="Calibri" w:eastAsia="Calibri" w:cs="Calibri"/>
          <w:noProof w:val="0"/>
          <w:sz w:val="22"/>
          <w:szCs w:val="22"/>
          <w:lang w:val="en-US"/>
        </w:rPr>
        <w:t>programming,</w:t>
      </w:r>
      <w:r w:rsidRPr="2F66D60C" w:rsidR="2592F06D">
        <w:rPr>
          <w:rFonts w:ascii="Calibri" w:hAnsi="Calibri" w:eastAsia="Calibri" w:cs="Calibri"/>
          <w:noProof w:val="0"/>
          <w:sz w:val="22"/>
          <w:szCs w:val="22"/>
          <w:lang w:val="en-US"/>
        </w:rPr>
        <w:t xml:space="preserve"> however, is not as challenging a task because of the ability to instantiate collections or hash maps of objects within other classes.</w:t>
      </w:r>
    </w:p>
    <w:p w:rsidR="430CE1D6" w:rsidP="2F66D60C" w:rsidRDefault="430CE1D6" w14:paraId="52EC89E5" w14:textId="0D037C5B">
      <w:pPr>
        <w:spacing w:line="257" w:lineRule="auto"/>
        <w:jc w:val="both"/>
      </w:pPr>
      <w:r w:rsidRPr="2F66D60C" w:rsidR="430CE1D6">
        <w:rPr>
          <w:rFonts w:ascii="Calibri" w:hAnsi="Calibri" w:eastAsia="Calibri" w:cs="Calibri"/>
          <w:noProof w:val="0"/>
          <w:sz w:val="22"/>
          <w:szCs w:val="22"/>
          <w:lang w:val="en-US"/>
        </w:rPr>
        <w:t>Below</w:t>
      </w:r>
      <w:r w:rsidRPr="2F66D60C" w:rsidR="2592F06D">
        <w:rPr>
          <w:rFonts w:ascii="Calibri" w:hAnsi="Calibri" w:eastAsia="Calibri" w:cs="Calibri"/>
          <w:noProof w:val="0"/>
          <w:sz w:val="22"/>
          <w:szCs w:val="22"/>
          <w:lang w:val="en-US"/>
        </w:rPr>
        <w:t xml:space="preserve"> is an example of association table mapping in our implementation</w:t>
      </w:r>
    </w:p>
    <w:p w:rsidR="2592F06D" w:rsidP="2F66D60C" w:rsidRDefault="2592F06D" w14:paraId="55040989" w14:textId="3D34041A">
      <w:pPr>
        <w:spacing w:line="257" w:lineRule="auto"/>
        <w:jc w:val="both"/>
      </w:pPr>
      <w:r w:rsidRPr="2F66D60C" w:rsidR="2592F06D">
        <w:rPr>
          <w:rFonts w:ascii="Calibri" w:hAnsi="Calibri" w:eastAsia="Calibri" w:cs="Calibri"/>
          <w:noProof w:val="0"/>
          <w:sz w:val="22"/>
          <w:szCs w:val="22"/>
          <w:u w:val="single"/>
          <w:lang w:val="en-US"/>
        </w:rPr>
        <w:t>ER Diagram</w:t>
      </w:r>
    </w:p>
    <w:p w:rsidR="2592F06D" w:rsidP="2F66D60C" w:rsidRDefault="2592F06D" w14:paraId="6D0E87DB" w14:textId="2F95706D">
      <w:pPr>
        <w:pStyle w:val="Normal"/>
        <w:spacing w:line="257" w:lineRule="auto"/>
        <w:jc w:val="both"/>
      </w:pPr>
      <w:r w:rsidR="2592F06D">
        <w:drawing>
          <wp:inline wp14:editId="38CA26DE" wp14:anchorId="24E3F22A">
            <wp:extent cx="2192417" cy="3771900"/>
            <wp:effectExtent l="0" t="0" r="0" b="0"/>
            <wp:docPr id="1585670471" name="" title=""/>
            <wp:cNvGraphicFramePr>
              <a:graphicFrameLocks noChangeAspect="1"/>
            </wp:cNvGraphicFramePr>
            <a:graphic>
              <a:graphicData uri="http://schemas.openxmlformats.org/drawingml/2006/picture">
                <pic:pic>
                  <pic:nvPicPr>
                    <pic:cNvPr id="0" name=""/>
                    <pic:cNvPicPr/>
                  </pic:nvPicPr>
                  <pic:blipFill>
                    <a:blip r:embed="R44dc919d48aa4eeb">
                      <a:extLst>
                        <a:ext xmlns:a="http://schemas.openxmlformats.org/drawingml/2006/main" uri="{28A0092B-C50C-407E-A947-70E740481C1C}">
                          <a14:useLocalDpi val="0"/>
                        </a:ext>
                      </a:extLst>
                    </a:blip>
                    <a:stretch>
                      <a:fillRect/>
                    </a:stretch>
                  </pic:blipFill>
                  <pic:spPr>
                    <a:xfrm>
                      <a:off x="0" y="0"/>
                      <a:ext cx="2192417" cy="3771900"/>
                    </a:xfrm>
                    <a:prstGeom prst="rect">
                      <a:avLst/>
                    </a:prstGeom>
                  </pic:spPr>
                </pic:pic>
              </a:graphicData>
            </a:graphic>
          </wp:inline>
        </w:drawing>
      </w:r>
    </w:p>
    <w:p w:rsidR="2592F06D" w:rsidP="2F66D60C" w:rsidRDefault="2592F06D" w14:paraId="63143996" w14:textId="54226C54">
      <w:pPr>
        <w:spacing w:line="257" w:lineRule="auto"/>
        <w:jc w:val="both"/>
      </w:pPr>
      <w:r w:rsidRPr="2F66D60C" w:rsidR="2592F06D">
        <w:rPr>
          <w:rFonts w:ascii="Calibri" w:hAnsi="Calibri" w:eastAsia="Calibri" w:cs="Calibri"/>
          <w:noProof w:val="0"/>
          <w:sz w:val="22"/>
          <w:szCs w:val="22"/>
          <w:lang w:val="en-US"/>
        </w:rPr>
        <w:t xml:space="preserve">The relationship between </w:t>
      </w:r>
      <w:proofErr w:type="spellStart"/>
      <w:r w:rsidRPr="2F66D60C" w:rsidR="2592F06D">
        <w:rPr>
          <w:rFonts w:ascii="Calibri" w:hAnsi="Calibri" w:eastAsia="Calibri" w:cs="Calibri"/>
          <w:noProof w:val="0"/>
          <w:sz w:val="22"/>
          <w:szCs w:val="22"/>
          <w:lang w:val="en-US"/>
        </w:rPr>
        <w:t>hotel_groups</w:t>
      </w:r>
      <w:proofErr w:type="spellEnd"/>
      <w:r w:rsidRPr="2F66D60C" w:rsidR="2592F06D">
        <w:rPr>
          <w:rFonts w:ascii="Calibri" w:hAnsi="Calibri" w:eastAsia="Calibri" w:cs="Calibri"/>
          <w:noProof w:val="0"/>
          <w:sz w:val="22"/>
          <w:szCs w:val="22"/>
          <w:lang w:val="en-US"/>
        </w:rPr>
        <w:t xml:space="preserve"> and hoteliers is</w:t>
      </w:r>
      <w:r w:rsidRPr="2F66D60C" w:rsidR="2592F06D">
        <w:rPr>
          <w:rFonts w:ascii="Calibri" w:hAnsi="Calibri" w:eastAsia="Calibri" w:cs="Calibri"/>
          <w:noProof w:val="0"/>
          <w:sz w:val="22"/>
          <w:szCs w:val="22"/>
          <w:lang w:val="en-US"/>
        </w:rPr>
        <w:t xml:space="preserve"> </w:t>
      </w:r>
      <w:r w:rsidRPr="2F66D60C" w:rsidR="2592F06D">
        <w:rPr>
          <w:rFonts w:ascii="Calibri" w:hAnsi="Calibri" w:eastAsia="Calibri" w:cs="Calibri"/>
          <w:noProof w:val="0"/>
          <w:sz w:val="22"/>
          <w:szCs w:val="22"/>
          <w:lang w:val="en-US"/>
        </w:rPr>
        <w:t xml:space="preserve">one </w:t>
      </w:r>
      <w:proofErr w:type="gramStart"/>
      <w:r w:rsidRPr="2F66D60C" w:rsidR="2592F06D">
        <w:rPr>
          <w:rFonts w:ascii="Calibri" w:hAnsi="Calibri" w:eastAsia="Calibri" w:cs="Calibri"/>
          <w:noProof w:val="0"/>
          <w:sz w:val="22"/>
          <w:szCs w:val="22"/>
          <w:lang w:val="en-US"/>
        </w:rPr>
        <w:t>to</w:t>
      </w:r>
      <w:proofErr w:type="gramEnd"/>
      <w:r w:rsidRPr="2F66D60C" w:rsidR="2592F06D">
        <w:rPr>
          <w:rFonts w:ascii="Calibri" w:hAnsi="Calibri" w:eastAsia="Calibri" w:cs="Calibri"/>
          <w:noProof w:val="0"/>
          <w:sz w:val="22"/>
          <w:szCs w:val="22"/>
          <w:lang w:val="en-US"/>
        </w:rPr>
        <w:t xml:space="preserve"> many since there can exist more than one </w:t>
      </w:r>
      <w:proofErr w:type="gramStart"/>
      <w:r w:rsidRPr="2F66D60C" w:rsidR="2592F06D">
        <w:rPr>
          <w:rFonts w:ascii="Calibri" w:hAnsi="Calibri" w:eastAsia="Calibri" w:cs="Calibri"/>
          <w:noProof w:val="0"/>
          <w:sz w:val="22"/>
          <w:szCs w:val="22"/>
          <w:lang w:val="en-US"/>
        </w:rPr>
        <w:t>hoteliers</w:t>
      </w:r>
      <w:proofErr w:type="gramEnd"/>
      <w:r w:rsidRPr="2F66D60C" w:rsidR="2592F06D">
        <w:rPr>
          <w:rFonts w:ascii="Calibri" w:hAnsi="Calibri" w:eastAsia="Calibri" w:cs="Calibri"/>
          <w:noProof w:val="0"/>
          <w:sz w:val="22"/>
          <w:szCs w:val="22"/>
          <w:lang w:val="en-US"/>
        </w:rPr>
        <w:t xml:space="preserve"> assigned to a single hotel group. Capturing this information as a collection inside our relational database was not possible, hence we achieved this relationship through addition of a </w:t>
      </w:r>
      <w:proofErr w:type="spellStart"/>
      <w:r w:rsidRPr="2F66D60C" w:rsidR="2592F06D">
        <w:rPr>
          <w:rFonts w:ascii="Calibri" w:hAnsi="Calibri" w:eastAsia="Calibri" w:cs="Calibri"/>
          <w:noProof w:val="0"/>
          <w:sz w:val="22"/>
          <w:szCs w:val="22"/>
          <w:lang w:val="en-US"/>
        </w:rPr>
        <w:t>hotel_group_hotelier</w:t>
      </w:r>
      <w:proofErr w:type="spellEnd"/>
      <w:r w:rsidRPr="2F66D60C" w:rsidR="2592F06D">
        <w:rPr>
          <w:rFonts w:ascii="Calibri" w:hAnsi="Calibri" w:eastAsia="Calibri" w:cs="Calibri"/>
          <w:noProof w:val="0"/>
          <w:sz w:val="22"/>
          <w:szCs w:val="22"/>
          <w:lang w:val="en-US"/>
        </w:rPr>
        <w:t xml:space="preserve"> table which captures the primary keys of both, the hotelier and the hotel group tables.</w:t>
      </w:r>
    </w:p>
    <w:p w:rsidR="2592F06D" w:rsidP="2F66D60C" w:rsidRDefault="2592F06D" w14:paraId="3BCE6BB4" w14:textId="20D899D6">
      <w:pPr>
        <w:spacing w:line="257" w:lineRule="auto"/>
        <w:jc w:val="both"/>
      </w:pPr>
      <w:r w:rsidRPr="2F66D60C" w:rsidR="2592F06D">
        <w:rPr>
          <w:rFonts w:ascii="Calibri" w:hAnsi="Calibri" w:eastAsia="Calibri" w:cs="Calibri"/>
          <w:noProof w:val="0"/>
          <w:sz w:val="22"/>
          <w:szCs w:val="22"/>
          <w:lang w:val="en-US"/>
        </w:rPr>
        <w:t>Another such instance in our implementation was through the addition of a room_booking table to capture the relationship of having multiple rooms inside a single booking.</w:t>
      </w:r>
    </w:p>
    <w:p w:rsidR="2F66D60C" w:rsidP="2F66D60C" w:rsidRDefault="2F66D60C" w14:paraId="1EE908C5" w14:textId="66453576">
      <w:pPr>
        <w:pStyle w:val="Normal"/>
      </w:pPr>
    </w:p>
    <w:p w:rsidR="43927BA9" w:rsidP="2BE85BD6" w:rsidRDefault="43927BA9" w14:paraId="0B99994D" w14:textId="3B1DEEC3">
      <w:pPr>
        <w:pStyle w:val="Heading2"/>
        <w:rPr/>
      </w:pPr>
      <w:bookmarkStart w:name="_Toc1786349496" w:id="2087846115"/>
      <w:r w:rsidR="43927BA9">
        <w:rPr/>
        <w:t>Embedded Value</w:t>
      </w:r>
      <w:bookmarkEnd w:id="2087846115"/>
    </w:p>
    <w:p w:rsidR="2E2A3F67" w:rsidP="2F66D60C" w:rsidRDefault="2E2A3F67" w14:paraId="3D734E92" w14:textId="00B8A4C5">
      <w:pPr>
        <w:spacing w:line="257" w:lineRule="auto"/>
        <w:jc w:val="both"/>
      </w:pPr>
      <w:r w:rsidRPr="2F66D60C" w:rsidR="2E2A3F67">
        <w:rPr>
          <w:rFonts w:ascii="Calibri" w:hAnsi="Calibri" w:eastAsia="Calibri" w:cs="Calibri"/>
          <w:noProof w:val="0"/>
          <w:sz w:val="22"/>
          <w:szCs w:val="22"/>
          <w:lang w:val="en-US"/>
        </w:rPr>
        <w:t xml:space="preserve">The embedded value pattern is useful for implementing cases that capture an object which cannot possibly have a specialized table for itself in the database. A common notion of this implementation </w:t>
      </w:r>
      <w:r w:rsidRPr="2F66D60C" w:rsidR="403193FF">
        <w:rPr>
          <w:rFonts w:ascii="Calibri" w:hAnsi="Calibri" w:eastAsia="Calibri" w:cs="Calibri"/>
          <w:noProof w:val="0"/>
          <w:sz w:val="22"/>
          <w:szCs w:val="22"/>
          <w:lang w:val="en-US"/>
        </w:rPr>
        <w:t>is</w:t>
      </w:r>
      <w:r w:rsidRPr="2F66D60C" w:rsidR="2E2A3F67">
        <w:rPr>
          <w:rFonts w:ascii="Calibri" w:hAnsi="Calibri" w:eastAsia="Calibri" w:cs="Calibri"/>
          <w:noProof w:val="0"/>
          <w:sz w:val="22"/>
          <w:szCs w:val="22"/>
          <w:lang w:val="en-US"/>
        </w:rPr>
        <w:t xml:space="preserve"> capturing counts of date ranges. A date range, while treated as a singular object in the domain layer, exists as a dissected piece in the data source layer as </w:t>
      </w:r>
      <w:proofErr w:type="spellStart"/>
      <w:r w:rsidRPr="2F66D60C" w:rsidR="2E2A3F67">
        <w:rPr>
          <w:rFonts w:ascii="Calibri" w:hAnsi="Calibri" w:eastAsia="Calibri" w:cs="Calibri"/>
          <w:noProof w:val="0"/>
          <w:sz w:val="22"/>
          <w:szCs w:val="22"/>
          <w:lang w:val="en-US"/>
        </w:rPr>
        <w:t>start_date</w:t>
      </w:r>
      <w:proofErr w:type="spellEnd"/>
      <w:r w:rsidRPr="2F66D60C" w:rsidR="2E2A3F67">
        <w:rPr>
          <w:rFonts w:ascii="Calibri" w:hAnsi="Calibri" w:eastAsia="Calibri" w:cs="Calibri"/>
          <w:noProof w:val="0"/>
          <w:sz w:val="22"/>
          <w:szCs w:val="22"/>
          <w:lang w:val="en-US"/>
        </w:rPr>
        <w:t xml:space="preserve"> and </w:t>
      </w:r>
      <w:proofErr w:type="spellStart"/>
      <w:r w:rsidRPr="2F66D60C" w:rsidR="2E2A3F67">
        <w:rPr>
          <w:rFonts w:ascii="Calibri" w:hAnsi="Calibri" w:eastAsia="Calibri" w:cs="Calibri"/>
          <w:noProof w:val="0"/>
          <w:sz w:val="22"/>
          <w:szCs w:val="22"/>
          <w:lang w:val="en-US"/>
        </w:rPr>
        <w:t>end_date</w:t>
      </w:r>
      <w:proofErr w:type="spellEnd"/>
      <w:r w:rsidRPr="2F66D60C" w:rsidR="2E2A3F67">
        <w:rPr>
          <w:rFonts w:ascii="Calibri" w:hAnsi="Calibri" w:eastAsia="Calibri" w:cs="Calibri"/>
          <w:noProof w:val="0"/>
          <w:sz w:val="22"/>
          <w:szCs w:val="22"/>
          <w:lang w:val="en-US"/>
        </w:rPr>
        <w:t xml:space="preserve">. </w:t>
      </w:r>
    </w:p>
    <w:p w:rsidR="2E2A3F67" w:rsidP="2F66D60C" w:rsidRDefault="2E2A3F67" w14:paraId="337655A0" w14:textId="699614EF">
      <w:pPr>
        <w:spacing w:line="257" w:lineRule="auto"/>
        <w:jc w:val="both"/>
      </w:pPr>
      <w:r w:rsidRPr="2F66D60C" w:rsidR="2E2A3F67">
        <w:rPr>
          <w:rFonts w:ascii="Calibri" w:hAnsi="Calibri" w:eastAsia="Calibri" w:cs="Calibri"/>
          <w:noProof w:val="0"/>
          <w:sz w:val="22"/>
          <w:szCs w:val="22"/>
          <w:lang w:val="en-US"/>
        </w:rPr>
        <w:t>We have used this concept to capture the date range in the booking process. The booking table in our current implementation consists of a start_date and an end_date. The way the object in the domain layer has been referenced is in the form of a date range.</w:t>
      </w:r>
    </w:p>
    <w:p w:rsidR="2E2A3F67" w:rsidP="2F66D60C" w:rsidRDefault="2E2A3F67" w14:paraId="56930EAD" w14:textId="1759A86C">
      <w:pPr>
        <w:spacing w:line="257" w:lineRule="auto"/>
        <w:jc w:val="both"/>
      </w:pPr>
      <w:r w:rsidRPr="2F66D60C" w:rsidR="2E2A3F67">
        <w:rPr>
          <w:rFonts w:ascii="Calibri" w:hAnsi="Calibri" w:eastAsia="Calibri" w:cs="Calibri"/>
          <w:noProof w:val="0"/>
          <w:sz w:val="22"/>
          <w:szCs w:val="22"/>
          <w:lang w:val="en-US"/>
        </w:rPr>
        <w:t>The domain layer consists of a java class inside the utils package that packets the start and end date as one element.</w:t>
      </w:r>
    </w:p>
    <w:p w:rsidR="2E2A3F67" w:rsidP="2F66D60C" w:rsidRDefault="2E2A3F67" w14:paraId="63C6D161" w14:textId="158BB8B1">
      <w:pPr>
        <w:spacing w:line="257" w:lineRule="auto"/>
        <w:jc w:val="both"/>
      </w:pPr>
      <w:r w:rsidRPr="2F66D60C" w:rsidR="2E2A3F67">
        <w:rPr>
          <w:rFonts w:ascii="Calibri" w:hAnsi="Calibri" w:eastAsia="Calibri" w:cs="Calibri"/>
          <w:noProof w:val="0"/>
          <w:sz w:val="22"/>
          <w:szCs w:val="22"/>
          <w:lang w:val="en-US"/>
        </w:rPr>
        <w:t>The specific class where the above implementation has occurred is lans.hotels.domain.utils.DateRange.</w:t>
      </w:r>
    </w:p>
    <w:p w:rsidR="2F66D60C" w:rsidP="2F66D60C" w:rsidRDefault="2F66D60C" w14:paraId="03BCF175" w14:textId="48B353BD">
      <w:pPr>
        <w:spacing w:line="257" w:lineRule="auto"/>
        <w:jc w:val="both"/>
      </w:pPr>
    </w:p>
    <w:p w:rsidR="2E2A3F67" w:rsidP="2F66D60C" w:rsidRDefault="2E2A3F67" w14:paraId="6D2E46E5" w14:textId="780908D5">
      <w:pPr>
        <w:pStyle w:val="Normal"/>
      </w:pPr>
      <w:r w:rsidR="2E2A3F67">
        <w:drawing>
          <wp:inline wp14:editId="00D8B2C3" wp14:anchorId="2E3DA3EA">
            <wp:extent cx="3505200" cy="2504757"/>
            <wp:effectExtent l="0" t="0" r="0" b="0"/>
            <wp:docPr id="599401044" name="" title=""/>
            <wp:cNvGraphicFramePr>
              <a:graphicFrameLocks noChangeAspect="1"/>
            </wp:cNvGraphicFramePr>
            <a:graphic>
              <a:graphicData uri="http://schemas.openxmlformats.org/drawingml/2006/picture">
                <pic:pic>
                  <pic:nvPicPr>
                    <pic:cNvPr id="0" name=""/>
                    <pic:cNvPicPr/>
                  </pic:nvPicPr>
                  <pic:blipFill>
                    <a:blip r:embed="R3b6e59026e044b39">
                      <a:extLst>
                        <a:ext xmlns:a="http://schemas.openxmlformats.org/drawingml/2006/main" uri="{28A0092B-C50C-407E-A947-70E740481C1C}">
                          <a14:useLocalDpi val="0"/>
                        </a:ext>
                      </a:extLst>
                    </a:blip>
                    <a:stretch>
                      <a:fillRect/>
                    </a:stretch>
                  </pic:blipFill>
                  <pic:spPr>
                    <a:xfrm>
                      <a:off x="0" y="0"/>
                      <a:ext cx="3505200" cy="2504757"/>
                    </a:xfrm>
                    <a:prstGeom prst="rect">
                      <a:avLst/>
                    </a:prstGeom>
                  </pic:spPr>
                </pic:pic>
              </a:graphicData>
            </a:graphic>
          </wp:inline>
        </w:drawing>
      </w:r>
    </w:p>
    <w:p w:rsidR="43927BA9" w:rsidP="2BE85BD6" w:rsidRDefault="43927BA9" w14:paraId="226E0421" w14:textId="0A113CB7">
      <w:pPr>
        <w:pStyle w:val="Heading2"/>
        <w:rPr/>
      </w:pPr>
      <w:bookmarkStart w:name="_Toc922306626" w:id="1149319196"/>
      <w:r w:rsidR="43927BA9">
        <w:rPr/>
        <w:t>Inheritance pattern</w:t>
      </w:r>
      <w:bookmarkEnd w:id="1149319196"/>
    </w:p>
    <w:p w:rsidR="43061615" w:rsidP="2F66D60C" w:rsidRDefault="43061615" w14:paraId="52DF1CE8" w14:textId="52D793CD">
      <w:pPr>
        <w:spacing w:line="257" w:lineRule="auto"/>
        <w:jc w:val="both"/>
      </w:pPr>
      <w:r w:rsidRPr="2F66D60C" w:rsidR="43061615">
        <w:rPr>
          <w:rFonts w:ascii="Calibri" w:hAnsi="Calibri" w:eastAsia="Calibri" w:cs="Calibri"/>
          <w:noProof w:val="0"/>
          <w:sz w:val="22"/>
          <w:szCs w:val="22"/>
          <w:lang w:val="en-US"/>
        </w:rPr>
        <w:t xml:space="preserve">Inheritance patterns are means of showcasing inheritance inside of relational databases which inherently </w:t>
      </w:r>
      <w:r w:rsidRPr="2F66D60C" w:rsidR="61BED194">
        <w:rPr>
          <w:rFonts w:ascii="Calibri" w:hAnsi="Calibri" w:eastAsia="Calibri" w:cs="Calibri"/>
          <w:noProof w:val="0"/>
          <w:sz w:val="22"/>
          <w:szCs w:val="22"/>
          <w:lang w:val="en-US"/>
        </w:rPr>
        <w:t>do</w:t>
      </w:r>
      <w:r w:rsidRPr="2F66D60C" w:rsidR="43061615">
        <w:rPr>
          <w:rFonts w:ascii="Calibri" w:hAnsi="Calibri" w:eastAsia="Calibri" w:cs="Calibri"/>
          <w:noProof w:val="0"/>
          <w:sz w:val="22"/>
          <w:szCs w:val="22"/>
          <w:lang w:val="en-US"/>
        </w:rPr>
        <w:t xml:space="preserve"> not represent it. There are 3 primary means of designing a schema with inheritance and they are</w:t>
      </w:r>
    </w:p>
    <w:p w:rsidR="43061615" w:rsidP="2F66D60C" w:rsidRDefault="43061615" w14:paraId="0769EC58" w14:textId="54CF0837">
      <w:pPr>
        <w:pStyle w:val="ListParagraph"/>
        <w:numPr>
          <w:ilvl w:val="0"/>
          <w:numId w:val="140"/>
        </w:numPr>
        <w:rPr>
          <w:rFonts w:ascii="Times" w:hAnsi="Times" w:eastAsia="Times" w:cs="Times"/>
          <w:noProof w:val="0"/>
          <w:sz w:val="22"/>
          <w:szCs w:val="22"/>
          <w:lang w:val="en-US"/>
        </w:rPr>
      </w:pPr>
      <w:r w:rsidRPr="2F66D60C" w:rsidR="43061615">
        <w:rPr>
          <w:rFonts w:ascii="Times" w:hAnsi="Times" w:eastAsia="Times" w:cs="Times"/>
          <w:noProof w:val="0"/>
          <w:sz w:val="22"/>
          <w:szCs w:val="22"/>
          <w:lang w:val="en-US"/>
        </w:rPr>
        <w:t>Single Table inheritance – In this form of an inheritance, a single table is responsible for storing all elements of dependent classes.</w:t>
      </w:r>
    </w:p>
    <w:p w:rsidR="43061615" w:rsidP="2F66D60C" w:rsidRDefault="43061615" w14:paraId="35A80647" w14:textId="29800ECE">
      <w:pPr>
        <w:pStyle w:val="ListParagraph"/>
        <w:numPr>
          <w:ilvl w:val="0"/>
          <w:numId w:val="140"/>
        </w:numPr>
        <w:rPr>
          <w:rFonts w:ascii="Times" w:hAnsi="Times" w:eastAsia="Times" w:cs="Times"/>
          <w:noProof w:val="0"/>
          <w:sz w:val="22"/>
          <w:szCs w:val="22"/>
          <w:lang w:val="en-US"/>
        </w:rPr>
      </w:pPr>
      <w:r w:rsidRPr="2F66D60C" w:rsidR="43061615">
        <w:rPr>
          <w:rFonts w:ascii="Times" w:hAnsi="Times" w:eastAsia="Times" w:cs="Times"/>
          <w:noProof w:val="0"/>
          <w:sz w:val="22"/>
          <w:szCs w:val="22"/>
          <w:lang w:val="en-US"/>
        </w:rPr>
        <w:t xml:space="preserve">Class Table Inheritance – In this form of inheritance, there </w:t>
      </w:r>
      <w:r w:rsidRPr="2F66D60C" w:rsidR="1775A7CE">
        <w:rPr>
          <w:rFonts w:ascii="Times" w:hAnsi="Times" w:eastAsia="Times" w:cs="Times"/>
          <w:noProof w:val="0"/>
          <w:sz w:val="22"/>
          <w:szCs w:val="22"/>
          <w:lang w:val="en-US"/>
        </w:rPr>
        <w:t xml:space="preserve">exists </w:t>
      </w:r>
      <w:r w:rsidRPr="2F66D60C" w:rsidR="43061615">
        <w:rPr>
          <w:rFonts w:ascii="Times" w:hAnsi="Times" w:eastAsia="Times" w:cs="Times"/>
          <w:noProof w:val="0"/>
          <w:sz w:val="22"/>
          <w:szCs w:val="22"/>
          <w:lang w:val="en-US"/>
        </w:rPr>
        <w:t>a unique table for every class.</w:t>
      </w:r>
    </w:p>
    <w:p w:rsidR="43061615" w:rsidP="2F66D60C" w:rsidRDefault="43061615" w14:paraId="3D27BAA2" w14:textId="6A702601">
      <w:pPr>
        <w:pStyle w:val="ListParagraph"/>
        <w:numPr>
          <w:ilvl w:val="0"/>
          <w:numId w:val="140"/>
        </w:numPr>
        <w:rPr>
          <w:rFonts w:ascii="Times" w:hAnsi="Times" w:eastAsia="Times" w:cs="Times"/>
          <w:noProof w:val="0"/>
          <w:sz w:val="22"/>
          <w:szCs w:val="22"/>
          <w:lang w:val="en-US"/>
        </w:rPr>
      </w:pPr>
      <w:r w:rsidRPr="2F66D60C" w:rsidR="43061615">
        <w:rPr>
          <w:rFonts w:ascii="Times" w:hAnsi="Times" w:eastAsia="Times" w:cs="Times"/>
          <w:noProof w:val="0"/>
          <w:sz w:val="22"/>
          <w:szCs w:val="22"/>
          <w:lang w:val="en-US"/>
        </w:rPr>
        <w:t xml:space="preserve">Concrete Table Inheritance – In this form of inheritance, there exists a unique table for every concrete class. A concrete class is </w:t>
      </w:r>
      <w:r w:rsidRPr="2F66D60C" w:rsidR="7CAC194A">
        <w:rPr>
          <w:rFonts w:ascii="Times" w:hAnsi="Times" w:eastAsia="Times" w:cs="Times"/>
          <w:noProof w:val="0"/>
          <w:sz w:val="22"/>
          <w:szCs w:val="22"/>
          <w:lang w:val="en-US"/>
        </w:rPr>
        <w:t>ones</w:t>
      </w:r>
      <w:r w:rsidRPr="2F66D60C" w:rsidR="43061615">
        <w:rPr>
          <w:rFonts w:ascii="Times" w:hAnsi="Times" w:eastAsia="Times" w:cs="Times"/>
          <w:noProof w:val="0"/>
          <w:sz w:val="22"/>
          <w:szCs w:val="22"/>
          <w:lang w:val="en-US"/>
        </w:rPr>
        <w:t xml:space="preserve"> which has direct use in the domain logic and is not used primarily to store details.</w:t>
      </w:r>
    </w:p>
    <w:p w:rsidR="43061615" w:rsidP="2F66D60C" w:rsidRDefault="43061615" w14:paraId="335F2476" w14:textId="6E5C6908">
      <w:pPr>
        <w:spacing w:line="257" w:lineRule="auto"/>
        <w:jc w:val="both"/>
      </w:pPr>
      <w:r w:rsidRPr="2F66D60C" w:rsidR="43061615">
        <w:rPr>
          <w:rFonts w:ascii="Calibri" w:hAnsi="Calibri" w:eastAsia="Calibri" w:cs="Calibri"/>
          <w:noProof w:val="0"/>
          <w:sz w:val="22"/>
          <w:szCs w:val="22"/>
          <w:lang w:val="en-US"/>
        </w:rPr>
        <w:t>The inheritance followed in our database design was class table inheritance because of the following reasons:</w:t>
      </w:r>
    </w:p>
    <w:p w:rsidR="43061615" w:rsidP="2F66D60C" w:rsidRDefault="43061615" w14:paraId="0821FFEA" w14:textId="4794E65D">
      <w:pPr>
        <w:pStyle w:val="ListParagraph"/>
        <w:numPr>
          <w:ilvl w:val="0"/>
          <w:numId w:val="141"/>
        </w:numPr>
        <w:rPr>
          <w:rFonts w:ascii="Times" w:hAnsi="Times" w:eastAsia="Times" w:cs="Times"/>
          <w:noProof w:val="0"/>
          <w:sz w:val="22"/>
          <w:szCs w:val="22"/>
          <w:lang w:val="en-US"/>
        </w:rPr>
      </w:pPr>
      <w:r w:rsidRPr="2F66D60C" w:rsidR="43061615">
        <w:rPr>
          <w:rFonts w:ascii="Times" w:hAnsi="Times" w:eastAsia="Times" w:cs="Times"/>
          <w:noProof w:val="0"/>
          <w:sz w:val="22"/>
          <w:szCs w:val="22"/>
          <w:lang w:val="en-US"/>
        </w:rPr>
        <w:t>The design was meant to be as scalable as possible with little cohesion between elements in any layer. With class table inheritance, each class would have its own unique table making the readability of the database easier without wasting space.</w:t>
      </w:r>
    </w:p>
    <w:p w:rsidR="43061615" w:rsidP="2F66D60C" w:rsidRDefault="43061615" w14:paraId="25CAE7F2" w14:textId="4FE73762">
      <w:pPr>
        <w:pStyle w:val="ListParagraph"/>
        <w:numPr>
          <w:ilvl w:val="0"/>
          <w:numId w:val="141"/>
        </w:numPr>
        <w:rPr>
          <w:rFonts w:ascii="Times" w:hAnsi="Times" w:eastAsia="Times" w:cs="Times"/>
          <w:noProof w:val="0"/>
          <w:sz w:val="22"/>
          <w:szCs w:val="22"/>
          <w:lang w:val="en-US"/>
        </w:rPr>
      </w:pPr>
      <w:r w:rsidRPr="2F66D60C" w:rsidR="43061615">
        <w:rPr>
          <w:rFonts w:ascii="Times" w:hAnsi="Times" w:eastAsia="Times" w:cs="Times"/>
          <w:noProof w:val="0"/>
          <w:sz w:val="22"/>
          <w:szCs w:val="22"/>
          <w:lang w:val="en-US"/>
        </w:rPr>
        <w:t>Visualizing the domain model through the data source layer would be easy to do.</w:t>
      </w:r>
    </w:p>
    <w:p w:rsidR="43061615" w:rsidP="2F66D60C" w:rsidRDefault="43061615" w14:paraId="134EA169" w14:textId="54E5CEE6">
      <w:pPr>
        <w:spacing w:line="257" w:lineRule="auto"/>
        <w:jc w:val="both"/>
      </w:pPr>
      <w:r w:rsidRPr="2F66D60C" w:rsidR="43061615">
        <w:rPr>
          <w:rFonts w:ascii="Calibri" w:hAnsi="Calibri" w:eastAsia="Calibri" w:cs="Calibri"/>
          <w:noProof w:val="0"/>
          <w:sz w:val="22"/>
          <w:szCs w:val="22"/>
          <w:lang w:val="en-US"/>
        </w:rPr>
        <w:t xml:space="preserve">The primary developmental challenge we faced through this pattern of inheritance was that the level of normalization made the query generation cumbersome and filled with multiple joins. </w:t>
      </w:r>
    </w:p>
    <w:p w:rsidR="43061615" w:rsidP="2F66D60C" w:rsidRDefault="43061615" w14:paraId="6B4B5C20" w14:textId="08573A32">
      <w:pPr>
        <w:spacing w:line="257" w:lineRule="auto"/>
        <w:jc w:val="both"/>
      </w:pPr>
      <w:r w:rsidRPr="2F66D60C" w:rsidR="43061615">
        <w:rPr>
          <w:rFonts w:ascii="Calibri" w:hAnsi="Calibri" w:eastAsia="Calibri" w:cs="Calibri"/>
          <w:noProof w:val="0"/>
          <w:sz w:val="22"/>
          <w:szCs w:val="22"/>
          <w:lang w:val="en-US"/>
        </w:rPr>
        <w:t>This inheritance pattern in our specific case is best observed in our implementation of the users distribution.</w:t>
      </w:r>
    </w:p>
    <w:p w:rsidR="325C9675" w:rsidP="2F66D60C" w:rsidRDefault="325C9675" w14:paraId="1443BF16" w14:textId="00480AE0">
      <w:pPr>
        <w:pStyle w:val="Normal"/>
        <w:spacing w:line="257" w:lineRule="auto"/>
        <w:jc w:val="both"/>
      </w:pPr>
      <w:r w:rsidR="325C9675">
        <w:drawing>
          <wp:inline wp14:editId="4EE75EE9" wp14:anchorId="01E1ECB8">
            <wp:extent cx="4572000" cy="3276600"/>
            <wp:effectExtent l="0" t="0" r="0" b="0"/>
            <wp:docPr id="1377433909" name="" title=""/>
            <wp:cNvGraphicFramePr>
              <a:graphicFrameLocks noChangeAspect="1"/>
            </wp:cNvGraphicFramePr>
            <a:graphic>
              <a:graphicData uri="http://schemas.openxmlformats.org/drawingml/2006/picture">
                <pic:pic>
                  <pic:nvPicPr>
                    <pic:cNvPr id="0" name=""/>
                    <pic:cNvPicPr/>
                  </pic:nvPicPr>
                  <pic:blipFill>
                    <a:blip r:embed="R6b62549b011041d2">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w:rsidR="43061615" w:rsidP="2F66D60C" w:rsidRDefault="43061615" w14:paraId="515765E3" w14:textId="0D4D1F71">
      <w:pPr>
        <w:spacing w:line="257" w:lineRule="auto"/>
        <w:jc w:val="both"/>
        <w:rPr>
          <w:rFonts w:ascii="Calibri" w:hAnsi="Calibri" w:eastAsia="Calibri" w:cs="Calibri"/>
          <w:noProof w:val="0"/>
          <w:sz w:val="22"/>
          <w:szCs w:val="22"/>
          <w:lang w:val="en-US"/>
        </w:rPr>
      </w:pPr>
      <w:r w:rsidRPr="2F66D60C" w:rsidR="43061615">
        <w:rPr>
          <w:rFonts w:ascii="Calibri" w:hAnsi="Calibri" w:eastAsia="Calibri" w:cs="Calibri"/>
          <w:noProof w:val="0"/>
          <w:sz w:val="22"/>
          <w:szCs w:val="22"/>
          <w:lang w:val="en-US"/>
        </w:rPr>
        <w:t>As can be seen from the diagram above, the</w:t>
      </w:r>
      <w:r w:rsidRPr="2F66D60C" w:rsidR="315B628F">
        <w:rPr>
          <w:rFonts w:ascii="Calibri" w:hAnsi="Calibri" w:eastAsia="Calibri" w:cs="Calibri"/>
          <w:noProof w:val="0"/>
          <w:sz w:val="22"/>
          <w:szCs w:val="22"/>
          <w:lang w:val="en-US"/>
        </w:rPr>
        <w:t>re exists a</w:t>
      </w:r>
      <w:r w:rsidRPr="2F66D60C" w:rsidR="43061615">
        <w:rPr>
          <w:rFonts w:ascii="Calibri" w:hAnsi="Calibri" w:eastAsia="Calibri" w:cs="Calibri"/>
          <w:noProof w:val="0"/>
          <w:sz w:val="22"/>
          <w:szCs w:val="22"/>
          <w:lang w:val="en-US"/>
        </w:rPr>
        <w:t xml:space="preserve"> relation between </w:t>
      </w:r>
      <w:proofErr w:type="spellStart"/>
      <w:r w:rsidRPr="2F66D60C" w:rsidR="1EFC4A58">
        <w:rPr>
          <w:rFonts w:ascii="Calibri" w:hAnsi="Calibri" w:eastAsia="Calibri" w:cs="Calibri"/>
          <w:noProof w:val="0"/>
          <w:sz w:val="22"/>
          <w:szCs w:val="22"/>
          <w:lang w:val="en-US"/>
        </w:rPr>
        <w:t>app_user</w:t>
      </w:r>
      <w:proofErr w:type="spellEnd"/>
      <w:r w:rsidRPr="2F66D60C" w:rsidR="1EFC4A58">
        <w:rPr>
          <w:rFonts w:ascii="Calibri" w:hAnsi="Calibri" w:eastAsia="Calibri" w:cs="Calibri"/>
          <w:noProof w:val="0"/>
          <w:sz w:val="22"/>
          <w:szCs w:val="22"/>
          <w:lang w:val="en-US"/>
        </w:rPr>
        <w:t xml:space="preserve"> -&gt; (customer, </w:t>
      </w:r>
      <w:proofErr w:type="spellStart"/>
      <w:r w:rsidRPr="2F66D60C" w:rsidR="1EFC4A58">
        <w:rPr>
          <w:rFonts w:ascii="Calibri" w:hAnsi="Calibri" w:eastAsia="Calibri" w:cs="Calibri"/>
          <w:noProof w:val="0"/>
          <w:sz w:val="22"/>
          <w:szCs w:val="22"/>
          <w:lang w:val="en-US"/>
        </w:rPr>
        <w:t>system_admin</w:t>
      </w:r>
      <w:proofErr w:type="spellEnd"/>
      <w:r w:rsidRPr="2F66D60C" w:rsidR="1EFC4A58">
        <w:rPr>
          <w:rFonts w:ascii="Calibri" w:hAnsi="Calibri" w:eastAsia="Calibri" w:cs="Calibri"/>
          <w:noProof w:val="0"/>
          <w:sz w:val="22"/>
          <w:szCs w:val="22"/>
          <w:lang w:val="en-US"/>
        </w:rPr>
        <w:t>, hotelier)</w:t>
      </w:r>
      <w:r w:rsidRPr="2F66D60C" w:rsidR="105DE0D5">
        <w:rPr>
          <w:rFonts w:ascii="Calibri" w:hAnsi="Calibri" w:eastAsia="Calibri" w:cs="Calibri"/>
          <w:noProof w:val="0"/>
          <w:sz w:val="22"/>
          <w:szCs w:val="22"/>
          <w:lang w:val="en-US"/>
        </w:rPr>
        <w:t xml:space="preserve">. This is modelled by having a class for every table in the domain layer </w:t>
      </w:r>
      <w:r w:rsidRPr="2F66D60C" w:rsidR="617E1941">
        <w:rPr>
          <w:rFonts w:ascii="Calibri" w:hAnsi="Calibri" w:eastAsia="Calibri" w:cs="Calibri"/>
          <w:noProof w:val="0"/>
          <w:sz w:val="22"/>
          <w:szCs w:val="22"/>
          <w:lang w:val="en-US"/>
        </w:rPr>
        <w:t xml:space="preserve">such that the class </w:t>
      </w:r>
      <w:proofErr w:type="spellStart"/>
      <w:r w:rsidRPr="2F66D60C" w:rsidR="617E1941">
        <w:rPr>
          <w:rFonts w:ascii="Calibri" w:hAnsi="Calibri" w:eastAsia="Calibri" w:cs="Calibri"/>
          <w:noProof w:val="0"/>
          <w:sz w:val="22"/>
          <w:szCs w:val="22"/>
          <w:lang w:val="en-US"/>
        </w:rPr>
        <w:t>app_user</w:t>
      </w:r>
      <w:proofErr w:type="spellEnd"/>
      <w:r w:rsidRPr="2F66D60C" w:rsidR="617E1941">
        <w:rPr>
          <w:rFonts w:ascii="Calibri" w:hAnsi="Calibri" w:eastAsia="Calibri" w:cs="Calibri"/>
          <w:noProof w:val="0"/>
          <w:sz w:val="22"/>
          <w:szCs w:val="22"/>
          <w:lang w:val="en-US"/>
        </w:rPr>
        <w:t xml:space="preserve"> is extended by the customer, </w:t>
      </w:r>
      <w:proofErr w:type="spellStart"/>
      <w:r w:rsidRPr="2F66D60C" w:rsidR="617E1941">
        <w:rPr>
          <w:rFonts w:ascii="Calibri" w:hAnsi="Calibri" w:eastAsia="Calibri" w:cs="Calibri"/>
          <w:noProof w:val="0"/>
          <w:sz w:val="22"/>
          <w:szCs w:val="22"/>
          <w:lang w:val="en-US"/>
        </w:rPr>
        <w:t>system_admin</w:t>
      </w:r>
      <w:proofErr w:type="spellEnd"/>
      <w:r w:rsidRPr="2F66D60C" w:rsidR="617E1941">
        <w:rPr>
          <w:rFonts w:ascii="Calibri" w:hAnsi="Calibri" w:eastAsia="Calibri" w:cs="Calibri"/>
          <w:noProof w:val="0"/>
          <w:sz w:val="22"/>
          <w:szCs w:val="22"/>
          <w:lang w:val="en-US"/>
        </w:rPr>
        <w:t xml:space="preserve"> and hotelier classes. This is an </w:t>
      </w:r>
      <w:r w:rsidRPr="2F66D60C" w:rsidR="260562B5">
        <w:rPr>
          <w:rFonts w:ascii="Calibri" w:hAnsi="Calibri" w:eastAsia="Calibri" w:cs="Calibri"/>
          <w:noProof w:val="0"/>
          <w:sz w:val="22"/>
          <w:szCs w:val="22"/>
          <w:lang w:val="en-US"/>
        </w:rPr>
        <w:t>example of class table inheritance since every table object in the data source layer has a corresponding class for it in the domain layer.</w:t>
      </w:r>
    </w:p>
    <w:p w:rsidR="2F66D60C" w:rsidP="2F66D60C" w:rsidRDefault="2F66D60C" w14:paraId="6A5624E6" w14:textId="610861C5">
      <w:pPr>
        <w:pStyle w:val="Normal"/>
      </w:pPr>
    </w:p>
    <w:p w:rsidR="43927BA9" w:rsidP="2BE85BD6" w:rsidRDefault="43927BA9" w14:paraId="167CC584" w14:textId="3C19E7C6">
      <w:pPr>
        <w:pStyle w:val="Heading2"/>
        <w:rPr/>
      </w:pPr>
      <w:bookmarkStart w:name="_Toc775873465" w:id="712462722"/>
      <w:r w:rsidR="43927BA9">
        <w:rPr/>
        <w:t xml:space="preserve">Authentication and </w:t>
      </w:r>
      <w:r w:rsidR="43927BA9">
        <w:rPr/>
        <w:t>Authorization</w:t>
      </w:r>
      <w:bookmarkEnd w:id="712462722"/>
    </w:p>
    <w:p w:rsidR="1D76F065" w:rsidP="2F66D60C" w:rsidRDefault="1D76F065" w14:paraId="3BEB4848" w14:textId="79DD0598">
      <w:pPr>
        <w:pStyle w:val="Normal"/>
        <w:bidi w:val="0"/>
        <w:spacing w:before="60" w:beforeAutospacing="off" w:after="60" w:afterAutospacing="off" w:line="259" w:lineRule="auto"/>
        <w:ind w:left="0" w:right="0"/>
        <w:jc w:val="both"/>
      </w:pPr>
      <w:r w:rsidR="1D76F065">
        <w:rPr/>
        <w:t>We use auth0 for Authentication and Authorization as it is suitable for single</w:t>
      </w:r>
      <w:r w:rsidR="7D23256E">
        <w:rPr/>
        <w:t>-</w:t>
      </w:r>
      <w:r w:rsidR="1D76F065">
        <w:rPr/>
        <w:t xml:space="preserve">page applications. </w:t>
      </w:r>
      <w:r w:rsidR="47B742D5">
        <w:rPr/>
        <w:t xml:space="preserve">Users authenticate with auth0 and are allocated access tokens for authorization. The access tokens are JSON web tokens (JWTs) that include basic auth information about the user. When </w:t>
      </w:r>
      <w:r w:rsidR="188786EF">
        <w:rPr/>
        <w:t xml:space="preserve">the user makes requests to the backend API, they may include a JWT. The JWT is verified using the </w:t>
      </w:r>
      <w:r w:rsidR="65AE9A9F">
        <w:rPr/>
        <w:t>asymmetric</w:t>
      </w:r>
      <w:r w:rsidR="188786EF">
        <w:rPr/>
        <w:t xml:space="preserve"> public key schema provided by auth0.</w:t>
      </w:r>
      <w:r w:rsidR="07751867">
        <w:rPr/>
        <w:t xml:space="preserve"> </w:t>
      </w:r>
      <w:r w:rsidR="59526CAD">
        <w:rPr/>
        <w:t>Authorization</w:t>
      </w:r>
      <w:r w:rsidR="07751867">
        <w:rPr/>
        <w:t xml:space="preserve"> is not fully implemented at the time of submitting this report; however, our goal is to </w:t>
      </w:r>
      <w:r w:rsidR="41AB723A">
        <w:rPr/>
        <w:t>associate</w:t>
      </w:r>
      <w:r w:rsidR="53F20461">
        <w:rPr/>
        <w:t xml:space="preserve"> </w:t>
      </w:r>
      <w:r w:rsidR="07751867">
        <w:rPr/>
        <w:t xml:space="preserve">user </w:t>
      </w:r>
      <w:r w:rsidR="53D0AD6B">
        <w:rPr/>
        <w:t xml:space="preserve">emails </w:t>
      </w:r>
      <w:r w:rsidR="07751867">
        <w:rPr/>
        <w:t>in the JW</w:t>
      </w:r>
      <w:r w:rsidR="51CB942C">
        <w:rPr/>
        <w:t>Ts on each request with a specific user profile and its associated role-based authentication privileges. For example, only the admin user should be able to call certain endpoints that change the roles of other users. From a UI</w:t>
      </w:r>
      <w:r w:rsidR="21191812">
        <w:rPr/>
        <w:t xml:space="preserve"> point of view, our </w:t>
      </w:r>
      <w:r w:rsidR="6C9A36F5">
        <w:rPr/>
        <w:t xml:space="preserve">app </w:t>
      </w:r>
      <w:r w:rsidR="21191812">
        <w:rPr/>
        <w:t>follows a “Rich UI” (Fowler) pattern. The UI is fully downloaded, the user authenticates, and receives a</w:t>
      </w:r>
      <w:r w:rsidR="5BF165E5">
        <w:rPr/>
        <w:t xml:space="preserve"> token for per-request authorization.</w:t>
      </w:r>
      <w:r w:rsidR="79C18ADC">
        <w:rPr/>
        <w:t xml:space="preserve"> Our plan is also to update the UI according to the </w:t>
      </w:r>
      <w:r w:rsidR="127AB2FC">
        <w:rPr/>
        <w:t>authorization</w:t>
      </w:r>
      <w:r w:rsidR="79C18ADC">
        <w:rPr/>
        <w:t xml:space="preserve"> of the user. For example, redirecting away from the admin </w:t>
      </w:r>
      <w:r w:rsidR="68BE92AD">
        <w:rPr/>
        <w:t xml:space="preserve">section of the app if they are not </w:t>
      </w:r>
      <w:r w:rsidR="1B1A7D39">
        <w:rPr/>
        <w:t>admin</w:t>
      </w:r>
      <w:r w:rsidR="68BE92AD">
        <w:rPr/>
        <w:t xml:space="preserve">. </w:t>
      </w:r>
      <w:r w:rsidR="76800343">
        <w:rPr/>
        <w:t xml:space="preserve">Thus, we have two layers of security: our user interface and our backend, both of which enforce </w:t>
      </w:r>
      <w:r w:rsidR="09341521">
        <w:rPr/>
        <w:t>security constraints</w:t>
      </w:r>
      <w:r w:rsidR="76800343">
        <w:rPr/>
        <w:t>.</w:t>
      </w:r>
    </w:p>
    <w:sectPr w:rsidR="00BA723A" w:rsidSect="00642202">
      <w:headerReference w:type="even" r:id="rId15"/>
      <w:headerReference w:type="default" r:id="rId16"/>
      <w:headerReference w:type="first" r:id="rId17"/>
      <w:pgSz w:w="11906" w:h="16838" w:orient="portrait" w:code="9"/>
      <w:pgMar w:top="1701" w:right="1418" w:bottom="1418" w:left="1418" w:header="68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2CAF" w:rsidP="005C1AED" w:rsidRDefault="009D2CAF" w14:paraId="70B27A2D" w14:textId="77777777">
      <w:r>
        <w:separator/>
      </w:r>
    </w:p>
  </w:endnote>
  <w:endnote w:type="continuationSeparator" w:id="0">
    <w:p w:rsidR="009D2CAF" w:rsidP="005C1AED" w:rsidRDefault="009D2CAF" w14:paraId="2123D788" w14:textId="77777777">
      <w:r>
        <w:continuationSeparator/>
      </w:r>
    </w:p>
  </w:endnote>
  <w:endnote w:type="continuationNotice" w:id="1">
    <w:p w:rsidR="0069440C" w:rsidRDefault="0069440C" w14:paraId="471D33D4"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2" w:type="dxa"/>
      <w:tblLayout w:type="fixed"/>
      <w:tblLook w:val="0000" w:firstRow="0" w:lastRow="0" w:firstColumn="0" w:lastColumn="0" w:noHBand="0" w:noVBand="0"/>
    </w:tblPr>
    <w:tblGrid>
      <w:gridCol w:w="4158"/>
      <w:gridCol w:w="1440"/>
      <w:gridCol w:w="2970"/>
      <w:gridCol w:w="914"/>
    </w:tblGrid>
    <w:tr w:rsidR="005E4D2C" w:rsidTr="7112BF98" w14:paraId="74AE1D92" w14:textId="77777777">
      <w:trPr>
        <w:trHeight w:val="302"/>
      </w:trPr>
      <w:tc>
        <w:tcPr>
          <w:tcW w:w="4158" w:type="dxa"/>
        </w:tcPr>
        <w:p w:rsidRPr="00761D5C" w:rsidR="005E4D2C" w:rsidP="005C1AED" w:rsidRDefault="005E4D2C" w14:paraId="74AE1D8E" w14:textId="77777777"/>
      </w:tc>
      <w:tc>
        <w:tcPr>
          <w:tcW w:w="1440" w:type="dxa"/>
        </w:tcPr>
        <w:p w:rsidR="005E4D2C" w:rsidP="005C1AED" w:rsidRDefault="005E4D2C" w14:paraId="74AE1D8F" w14:textId="77777777"/>
      </w:tc>
      <w:tc>
        <w:tcPr>
          <w:tcW w:w="2970" w:type="dxa"/>
        </w:tcPr>
        <w:p w:rsidRPr="00643425" w:rsidR="005E4D2C" w:rsidP="005C1AED" w:rsidRDefault="005E4D2C" w14:paraId="74AE1D90" w14:textId="77777777"/>
      </w:tc>
      <w:tc>
        <w:tcPr>
          <w:tcW w:w="914" w:type="dxa"/>
        </w:tcPr>
        <w:p w:rsidR="005E4D2C" w:rsidP="005C1AED" w:rsidRDefault="7112BF98" w14:paraId="74AE1D91" w14:textId="77777777">
          <w:r>
            <w:t xml:space="preserve">page </w:t>
          </w:r>
          <w:r w:rsidRPr="7112BF98" w:rsidR="005E4D2C">
            <w:rPr>
              <w:rStyle w:val="PageNumber"/>
              <w:rFonts w:ascii="Arial" w:hAnsi="Arial"/>
              <w:sz w:val="16"/>
              <w:szCs w:val="16"/>
            </w:rPr>
            <w:fldChar w:fldCharType="begin"/>
          </w:r>
          <w:r w:rsidRPr="7112BF98" w:rsidR="005E4D2C">
            <w:rPr>
              <w:rStyle w:val="PageNumber"/>
              <w:rFonts w:ascii="Arial" w:hAnsi="Arial"/>
              <w:sz w:val="16"/>
              <w:szCs w:val="16"/>
            </w:rPr>
            <w:instrText xml:space="preserve"> PAGE </w:instrText>
          </w:r>
          <w:r w:rsidRPr="7112BF98" w:rsidR="005E4D2C">
            <w:rPr>
              <w:rStyle w:val="PageNumber"/>
              <w:rFonts w:ascii="Arial" w:hAnsi="Arial"/>
              <w:sz w:val="16"/>
              <w:szCs w:val="16"/>
            </w:rPr>
            <w:fldChar w:fldCharType="separate"/>
          </w:r>
          <w:r w:rsidRPr="7112BF98">
            <w:rPr>
              <w:rStyle w:val="PageNumber"/>
              <w:rFonts w:ascii="Arial" w:hAnsi="Arial"/>
              <w:sz w:val="16"/>
              <w:szCs w:val="16"/>
            </w:rPr>
            <w:t>23</w:t>
          </w:r>
          <w:r w:rsidRPr="7112BF98" w:rsidR="005E4D2C">
            <w:rPr>
              <w:rStyle w:val="PageNumber"/>
              <w:rFonts w:ascii="Arial" w:hAnsi="Arial"/>
              <w:sz w:val="16"/>
              <w:szCs w:val="16"/>
            </w:rPr>
            <w:fldChar w:fldCharType="end"/>
          </w:r>
          <w:r>
            <w:t>/</w:t>
          </w:r>
          <w:r w:rsidRPr="7112BF98" w:rsidR="005E4D2C">
            <w:rPr>
              <w:rStyle w:val="PageNumber"/>
              <w:rFonts w:ascii="Arial" w:hAnsi="Arial"/>
              <w:sz w:val="16"/>
              <w:szCs w:val="16"/>
            </w:rPr>
            <w:fldChar w:fldCharType="begin"/>
          </w:r>
          <w:r w:rsidRPr="7112BF98" w:rsidR="005E4D2C">
            <w:rPr>
              <w:rStyle w:val="PageNumber"/>
              <w:rFonts w:ascii="Arial" w:hAnsi="Arial"/>
              <w:sz w:val="16"/>
              <w:szCs w:val="16"/>
            </w:rPr>
            <w:instrText xml:space="preserve"> NUMPAGES </w:instrText>
          </w:r>
          <w:r w:rsidRPr="7112BF98" w:rsidR="005E4D2C">
            <w:rPr>
              <w:rStyle w:val="PageNumber"/>
              <w:rFonts w:ascii="Arial" w:hAnsi="Arial"/>
              <w:sz w:val="16"/>
              <w:szCs w:val="16"/>
            </w:rPr>
            <w:fldChar w:fldCharType="separate"/>
          </w:r>
          <w:r w:rsidRPr="7112BF98">
            <w:rPr>
              <w:rStyle w:val="PageNumber"/>
              <w:rFonts w:ascii="Arial" w:hAnsi="Arial"/>
              <w:sz w:val="16"/>
              <w:szCs w:val="16"/>
            </w:rPr>
            <w:t>23</w:t>
          </w:r>
          <w:r w:rsidRPr="7112BF98" w:rsidR="005E4D2C">
            <w:rPr>
              <w:rStyle w:val="PageNumber"/>
              <w:rFonts w:ascii="Arial" w:hAnsi="Arial"/>
              <w:sz w:val="16"/>
              <w:szCs w:val="16"/>
            </w:rPr>
            <w:fldChar w:fldCharType="end"/>
          </w:r>
        </w:p>
      </w:tc>
    </w:tr>
  </w:tbl>
  <w:p w:rsidR="005E4D2C" w:rsidP="005C1AED" w:rsidRDefault="005E4D2C" w14:paraId="74AE1D93"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2CAF" w:rsidP="005C1AED" w:rsidRDefault="009D2CAF" w14:paraId="63EBD669" w14:textId="77777777">
      <w:r>
        <w:separator/>
      </w:r>
    </w:p>
  </w:footnote>
  <w:footnote w:type="continuationSeparator" w:id="0">
    <w:p w:rsidR="009D2CAF" w:rsidP="005C1AED" w:rsidRDefault="009D2CAF" w14:paraId="709EDC67" w14:textId="77777777">
      <w:r>
        <w:continuationSeparator/>
      </w:r>
    </w:p>
  </w:footnote>
  <w:footnote w:type="continuationNotice" w:id="1">
    <w:p w:rsidR="0069440C" w:rsidRDefault="0069440C" w14:paraId="0395D17B"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E4D2C" w:rsidP="005C1AED" w:rsidRDefault="005A7A3F" w14:paraId="74AE1D89" w14:textId="77777777">
    <w:r>
      <w:rPr>
        <w:noProof/>
      </w:rPr>
      <w:drawing>
        <wp:anchor distT="0" distB="0" distL="114300" distR="114300" simplePos="0" relativeHeight="251658240" behindDoc="0" locked="0" layoutInCell="0" allowOverlap="1" wp14:anchorId="74AE1D9D" wp14:editId="74AE1D9E">
          <wp:simplePos x="0" y="0"/>
          <wp:positionH relativeFrom="column">
            <wp:posOffset>0</wp:posOffset>
          </wp:positionH>
          <wp:positionV relativeFrom="paragraph">
            <wp:posOffset>0</wp:posOffset>
          </wp:positionV>
          <wp:extent cx="640080" cy="420370"/>
          <wp:effectExtent l="0" t="0" r="0" b="0"/>
          <wp:wrapTopAndBottom/>
          <wp:docPr id="4" name="Imagem 4" descr="b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bc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4203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top w:val="single" w:color="auto" w:sz="4" w:space="0"/>
      </w:tblBorders>
      <w:tblLayout w:type="fixed"/>
      <w:tblCellMar>
        <w:left w:w="70" w:type="dxa"/>
        <w:right w:w="70" w:type="dxa"/>
      </w:tblCellMar>
      <w:tblLook w:val="0000" w:firstRow="0" w:lastRow="0" w:firstColumn="0" w:lastColumn="0" w:noHBand="0" w:noVBand="0"/>
    </w:tblPr>
    <w:tblGrid>
      <w:gridCol w:w="4304"/>
      <w:gridCol w:w="4340"/>
    </w:tblGrid>
    <w:tr w:rsidR="005E4D2C" w:rsidTr="7112BF98" w14:paraId="74AE1D8C" w14:textId="77777777">
      <w:trPr>
        <w:trHeight w:val="695"/>
      </w:trPr>
      <w:tc>
        <w:tcPr>
          <w:tcW w:w="4304" w:type="dxa"/>
        </w:tcPr>
        <w:p w:rsidR="005E4D2C" w:rsidP="005C1AED" w:rsidRDefault="7112BF98" w14:paraId="74AE1D8A" w14:textId="77777777">
          <w:pPr>
            <w:pStyle w:val="Footer"/>
          </w:pPr>
          <w:r>
            <w:t>&lt;logo ou nome do cliente&gt;</w:t>
          </w:r>
        </w:p>
      </w:tc>
      <w:tc>
        <w:tcPr>
          <w:tcW w:w="4340" w:type="dxa"/>
        </w:tcPr>
        <w:p w:rsidR="005E4D2C" w:rsidP="005C1AED" w:rsidRDefault="005A7A3F" w14:paraId="74AE1D8B" w14:textId="77777777">
          <w:r>
            <w:rPr>
              <w:noProof/>
              <w:sz w:val="20"/>
            </w:rPr>
            <w:drawing>
              <wp:anchor distT="0" distB="0" distL="114300" distR="114300" simplePos="0" relativeHeight="251658241" behindDoc="0" locked="0" layoutInCell="0" allowOverlap="1" wp14:anchorId="74AE1D9F" wp14:editId="74AE1DA0">
                <wp:simplePos x="0" y="0"/>
                <wp:positionH relativeFrom="column">
                  <wp:posOffset>2176780</wp:posOffset>
                </wp:positionH>
                <wp:positionV relativeFrom="paragraph">
                  <wp:posOffset>-368935</wp:posOffset>
                </wp:positionV>
                <wp:extent cx="648335" cy="368935"/>
                <wp:effectExtent l="0" t="0" r="0" b="0"/>
                <wp:wrapTopAndBottom/>
                <wp:docPr id="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335" cy="3689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5E4D2C" w:rsidP="005C1AED" w:rsidRDefault="005E4D2C" w14:paraId="74AE1D8D"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007" w:rsidP="005C1AED" w:rsidRDefault="006E6007" w14:paraId="74AE1D94"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top w:val="single" w:color="auto" w:sz="4" w:space="0"/>
      </w:tblBorders>
      <w:tblLayout w:type="fixed"/>
      <w:tblCellMar>
        <w:left w:w="70" w:type="dxa"/>
        <w:right w:w="70" w:type="dxa"/>
      </w:tblCellMar>
      <w:tblLook w:val="0000" w:firstRow="0" w:lastRow="0" w:firstColumn="0" w:lastColumn="0" w:noHBand="0" w:noVBand="0"/>
    </w:tblPr>
    <w:tblGrid>
      <w:gridCol w:w="4605"/>
      <w:gridCol w:w="4605"/>
    </w:tblGrid>
    <w:tr w:rsidR="006E6007" w:rsidTr="7112BF98" w14:paraId="74AE1D97" w14:textId="77777777">
      <w:trPr>
        <w:trHeight w:val="695"/>
      </w:trPr>
      <w:tc>
        <w:tcPr>
          <w:tcW w:w="4605" w:type="dxa"/>
          <w:tcBorders>
            <w:top w:val="single" w:color="auto" w:sz="4" w:space="0"/>
          </w:tcBorders>
        </w:tcPr>
        <w:p w:rsidR="006E6007" w:rsidP="005C1AED" w:rsidRDefault="7112BF98" w14:paraId="74AE1D95" w14:textId="77777777">
          <w:pPr>
            <w:pStyle w:val="Footer"/>
          </w:pPr>
          <w:r>
            <w:t>Team LANS</w:t>
          </w:r>
        </w:p>
      </w:tc>
      <w:tc>
        <w:tcPr>
          <w:tcW w:w="4605" w:type="dxa"/>
          <w:tcBorders>
            <w:top w:val="single" w:color="auto" w:sz="4" w:space="0"/>
          </w:tcBorders>
        </w:tcPr>
        <w:p w:rsidR="006E6007" w:rsidP="005C1AED" w:rsidRDefault="7112BF98" w14:paraId="74AE1D96" w14:textId="77777777">
          <w:pPr>
            <w:jc w:val="right"/>
          </w:pPr>
          <w:r>
            <w:rPr>
              <w:noProof/>
            </w:rPr>
            <w:drawing>
              <wp:inline distT="0" distB="0" distL="0" distR="0" wp14:anchorId="74AE1DA1" wp14:editId="693A485E">
                <wp:extent cx="1028700" cy="466725"/>
                <wp:effectExtent l="0" t="0" r="0" b="0"/>
                <wp:docPr id="1" name="Picture 4" descr="Image result for unimelb computing and informa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28700" cy="466725"/>
                        </a:xfrm>
                        <a:prstGeom prst="rect">
                          <a:avLst/>
                        </a:prstGeom>
                      </pic:spPr>
                    </pic:pic>
                  </a:graphicData>
                </a:graphic>
              </wp:inline>
            </w:drawing>
          </w:r>
        </w:p>
      </w:tc>
    </w:tr>
  </w:tbl>
  <w:p w:rsidR="006E6007" w:rsidP="005C1AED" w:rsidRDefault="006E6007" w14:paraId="74AE1D98"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top w:val="single" w:color="auto" w:sz="4" w:space="0"/>
      </w:tblBorders>
      <w:tblLayout w:type="fixed"/>
      <w:tblCellMar>
        <w:left w:w="70" w:type="dxa"/>
        <w:right w:w="70" w:type="dxa"/>
      </w:tblCellMar>
      <w:tblLook w:val="0000" w:firstRow="0" w:lastRow="0" w:firstColumn="0" w:lastColumn="0" w:noHBand="0" w:noVBand="0"/>
    </w:tblPr>
    <w:tblGrid>
      <w:gridCol w:w="4605"/>
      <w:gridCol w:w="4605"/>
    </w:tblGrid>
    <w:tr w:rsidR="006E6007" w:rsidTr="7112BF98" w14:paraId="74AE1D9B" w14:textId="77777777">
      <w:trPr>
        <w:trHeight w:val="695"/>
      </w:trPr>
      <w:tc>
        <w:tcPr>
          <w:tcW w:w="4605" w:type="dxa"/>
          <w:tcBorders>
            <w:top w:val="single" w:color="auto" w:sz="4" w:space="0"/>
          </w:tcBorders>
        </w:tcPr>
        <w:p w:rsidR="006E6007" w:rsidP="005C1AED" w:rsidRDefault="7112BF98" w14:paraId="74AE1D99" w14:textId="77777777">
          <w:pPr>
            <w:pStyle w:val="Footer"/>
          </w:pPr>
          <w:r>
            <w:t>Team LANS</w:t>
          </w:r>
        </w:p>
      </w:tc>
      <w:tc>
        <w:tcPr>
          <w:tcW w:w="4605" w:type="dxa"/>
          <w:tcBorders>
            <w:top w:val="single" w:color="auto" w:sz="4" w:space="0"/>
          </w:tcBorders>
        </w:tcPr>
        <w:p w:rsidR="006E6007" w:rsidP="003A496B" w:rsidRDefault="7112BF98" w14:paraId="74AE1D9A" w14:textId="77777777">
          <w:pPr>
            <w:jc w:val="right"/>
          </w:pPr>
          <w:r>
            <w:rPr>
              <w:noProof/>
            </w:rPr>
            <w:drawing>
              <wp:inline distT="0" distB="0" distL="0" distR="0" wp14:anchorId="74AE1DA3" wp14:editId="2A5D91C9">
                <wp:extent cx="1028700" cy="466725"/>
                <wp:effectExtent l="0" t="0" r="0" b="0"/>
                <wp:docPr id="2" name="Picture 4" descr="Image result for unimelb computing and informa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28700" cy="466725"/>
                        </a:xfrm>
                        <a:prstGeom prst="rect">
                          <a:avLst/>
                        </a:prstGeom>
                      </pic:spPr>
                    </pic:pic>
                  </a:graphicData>
                </a:graphic>
              </wp:inline>
            </w:drawing>
          </w:r>
        </w:p>
      </w:tc>
    </w:tr>
  </w:tbl>
  <w:p w:rsidR="006E6007" w:rsidP="005C1AED" w:rsidRDefault="006E6007" w14:paraId="74AE1D9C"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NnSVHsJkpyFoyy" int2:id="asl9RXz0">
      <int2:state int2:type="LegacyProofing" int2:value="Rejected"/>
    </int2:textHash>
    <int2:bookmark int2:bookmarkName="_Int_PQBlxDDB" int2:invalidationBookmarkName="" int2:hashCode="DoV0mm9A1GFLh0" int2:id="9eSzp2i4">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9">
    <w:nsid w:val="1b50b0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42297e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3f8947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4e629f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23374b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6c17f0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3c5cd5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5ee65c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70a11e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513a4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9"/>
    <w:multiLevelType w:val="singleLevel"/>
    <w:tmpl w:val="3F006F58"/>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13E65F0"/>
    <w:multiLevelType w:val="hybridMultilevel"/>
    <w:tmpl w:val="58F2991A"/>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908B4"/>
    <w:multiLevelType w:val="hybridMultilevel"/>
    <w:tmpl w:val="268E94B0"/>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057A3F"/>
    <w:multiLevelType w:val="hybridMultilevel"/>
    <w:tmpl w:val="3870810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41D796A"/>
    <w:multiLevelType w:val="hybridMultilevel"/>
    <w:tmpl w:val="31086CAA"/>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4920B3D"/>
    <w:multiLevelType w:val="hybridMultilevel"/>
    <w:tmpl w:val="A8F40D8A"/>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6907285"/>
    <w:multiLevelType w:val="hybridMultilevel"/>
    <w:tmpl w:val="533A6E84"/>
    <w:lvl w:ilvl="0" w:tplc="6742B27E">
      <w:start w:val="1"/>
      <w:numFmt w:val="decimal"/>
      <w:pStyle w:val="Heading1"/>
      <w:lvlText w:val="%1."/>
      <w:lvlJc w:val="left"/>
      <w:pPr>
        <w:tabs>
          <w:tab w:val="num" w:pos="432"/>
        </w:tabs>
        <w:ind w:left="432" w:hanging="432"/>
      </w:pPr>
    </w:lvl>
    <w:lvl w:ilvl="1" w:tplc="0C8A514C">
      <w:start w:val="1"/>
      <w:numFmt w:val="decimal"/>
      <w:pStyle w:val="Heading2"/>
      <w:lvlText w:val="%1.%2"/>
      <w:lvlJc w:val="left"/>
      <w:pPr>
        <w:tabs>
          <w:tab w:val="num" w:pos="576"/>
        </w:tabs>
        <w:ind w:left="576" w:hanging="576"/>
      </w:pPr>
    </w:lvl>
    <w:lvl w:ilvl="2" w:tplc="54B62938">
      <w:start w:val="1"/>
      <w:numFmt w:val="decimal"/>
      <w:pStyle w:val="Heading3"/>
      <w:lvlText w:val="%1.%2.%3"/>
      <w:lvlJc w:val="left"/>
      <w:pPr>
        <w:tabs>
          <w:tab w:val="num" w:pos="720"/>
        </w:tabs>
        <w:ind w:left="720" w:hanging="720"/>
      </w:pPr>
    </w:lvl>
    <w:lvl w:ilvl="3" w:tplc="90F47274">
      <w:start w:val="1"/>
      <w:numFmt w:val="decimal"/>
      <w:pStyle w:val="Heading4"/>
      <w:lvlText w:val="%1.%2.%3.%4"/>
      <w:lvlJc w:val="left"/>
      <w:pPr>
        <w:tabs>
          <w:tab w:val="num" w:pos="864"/>
        </w:tabs>
        <w:ind w:left="864" w:hanging="864"/>
      </w:pPr>
    </w:lvl>
    <w:lvl w:ilvl="4" w:tplc="5FC6A262">
      <w:start w:val="1"/>
      <w:numFmt w:val="decimal"/>
      <w:pStyle w:val="Heading5"/>
      <w:lvlText w:val="%1.%2.%3.%4.%5"/>
      <w:lvlJc w:val="left"/>
      <w:pPr>
        <w:tabs>
          <w:tab w:val="num" w:pos="1008"/>
        </w:tabs>
        <w:ind w:left="1008" w:hanging="1008"/>
      </w:pPr>
    </w:lvl>
    <w:lvl w:ilvl="5" w:tplc="0BCA86C2">
      <w:start w:val="1"/>
      <w:numFmt w:val="decimal"/>
      <w:pStyle w:val="Heading6"/>
      <w:lvlText w:val="%1.%2.%3.%4.%5.%6"/>
      <w:lvlJc w:val="left"/>
      <w:pPr>
        <w:tabs>
          <w:tab w:val="num" w:pos="1152"/>
        </w:tabs>
        <w:ind w:left="1152" w:hanging="1152"/>
      </w:pPr>
    </w:lvl>
    <w:lvl w:ilvl="6" w:tplc="42C8578C">
      <w:start w:val="1"/>
      <w:numFmt w:val="decimal"/>
      <w:pStyle w:val="Heading7"/>
      <w:lvlText w:val="%1.%2.%3.%4.%5.%6.%7"/>
      <w:lvlJc w:val="left"/>
      <w:pPr>
        <w:tabs>
          <w:tab w:val="num" w:pos="1296"/>
        </w:tabs>
        <w:ind w:left="1296" w:hanging="1296"/>
      </w:pPr>
    </w:lvl>
    <w:lvl w:ilvl="7" w:tplc="1E9484CE">
      <w:start w:val="1"/>
      <w:numFmt w:val="decimal"/>
      <w:pStyle w:val="Heading8"/>
      <w:lvlText w:val="%1.%2.%3.%4.%5.%6.%7.%8"/>
      <w:lvlJc w:val="left"/>
      <w:pPr>
        <w:tabs>
          <w:tab w:val="num" w:pos="1440"/>
        </w:tabs>
        <w:ind w:left="1440" w:hanging="1440"/>
      </w:pPr>
    </w:lvl>
    <w:lvl w:ilvl="8" w:tplc="7CE4ADCE">
      <w:start w:val="1"/>
      <w:numFmt w:val="decimal"/>
      <w:pStyle w:val="Heading9"/>
      <w:lvlText w:val="%1.%2.%3.%4.%5.%6.%7.%8.%9"/>
      <w:lvlJc w:val="left"/>
      <w:pPr>
        <w:tabs>
          <w:tab w:val="num" w:pos="1584"/>
        </w:tabs>
        <w:ind w:left="1584" w:hanging="1584"/>
      </w:pPr>
    </w:lvl>
  </w:abstractNum>
  <w:abstractNum w:abstractNumId="7" w15:restartNumberingAfterBreak="0">
    <w:nsid w:val="0725362C"/>
    <w:multiLevelType w:val="hybridMultilevel"/>
    <w:tmpl w:val="3E64ED8E"/>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79F193B"/>
    <w:multiLevelType w:val="hybridMultilevel"/>
    <w:tmpl w:val="E0C0C6EE"/>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F5D1F12"/>
    <w:multiLevelType w:val="hybridMultilevel"/>
    <w:tmpl w:val="5EB49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17B46DE"/>
    <w:multiLevelType w:val="hybridMultilevel"/>
    <w:tmpl w:val="091A8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1DB3485"/>
    <w:multiLevelType w:val="hybridMultilevel"/>
    <w:tmpl w:val="0828530C"/>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491AE5"/>
    <w:multiLevelType w:val="hybridMultilevel"/>
    <w:tmpl w:val="08700012"/>
    <w:lvl w:ilvl="0" w:tplc="7A70B162">
      <w:start w:val="1"/>
      <w:numFmt w:val="decimal"/>
      <w:lvlText w:val="%1."/>
      <w:lvlJc w:val="left"/>
      <w:pPr>
        <w:tabs>
          <w:tab w:val="num" w:pos="720"/>
        </w:tabs>
        <w:ind w:left="720" w:hanging="360"/>
      </w:pPr>
      <w:rPr>
        <w:rFonts w:hint="default"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13527210"/>
    <w:multiLevelType w:val="hybridMultilevel"/>
    <w:tmpl w:val="338E22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5719"/>
    <w:multiLevelType w:val="multilevel"/>
    <w:tmpl w:val="A9862C5E"/>
    <w:lvl w:ilvl="0">
      <w:start w:val="1"/>
      <w:numFmt w:val="decimal"/>
      <w:pStyle w:val="PSCReferencia"/>
      <w:lvlText w:val="[%1]"/>
      <w:lvlJc w:val="left"/>
      <w:pPr>
        <w:tabs>
          <w:tab w:val="num" w:pos="360"/>
        </w:tabs>
        <w:ind w:left="360" w:hanging="360"/>
      </w:pPr>
      <w:rPr>
        <w:rFonts w:hint="default"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5" w15:restartNumberingAfterBreak="0">
    <w:nsid w:val="14F65549"/>
    <w:multiLevelType w:val="hybridMultilevel"/>
    <w:tmpl w:val="54E6608E"/>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6515DB3"/>
    <w:multiLevelType w:val="hybridMultilevel"/>
    <w:tmpl w:val="EEE20702"/>
    <w:lvl w:ilvl="0" w:tplc="818AFEFA">
      <w:start w:val="1"/>
      <w:numFmt w:val="decimal"/>
      <w:lvlText w:val="%1."/>
      <w:lvlJc w:val="left"/>
      <w:pPr>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7512321"/>
    <w:multiLevelType w:val="hybridMultilevel"/>
    <w:tmpl w:val="A6B4E628"/>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8617CFC"/>
    <w:multiLevelType w:val="hybridMultilevel"/>
    <w:tmpl w:val="E4FC5A78"/>
    <w:lvl w:ilvl="0" w:tplc="7A70B162">
      <w:start w:val="1"/>
      <w:numFmt w:val="decimal"/>
      <w:lvlText w:val="%1."/>
      <w:lvlJc w:val="left"/>
      <w:pPr>
        <w:tabs>
          <w:tab w:val="num" w:pos="720"/>
        </w:tabs>
        <w:ind w:left="720" w:hanging="360"/>
      </w:pPr>
      <w:rPr>
        <w:rFonts w:hint="default" w:cs="Times New Roman"/>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284773"/>
    <w:multiLevelType w:val="hybridMultilevel"/>
    <w:tmpl w:val="887A29D0"/>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AB82AFE"/>
    <w:multiLevelType w:val="hybridMultilevel"/>
    <w:tmpl w:val="2DE401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AC94271"/>
    <w:multiLevelType w:val="hybridMultilevel"/>
    <w:tmpl w:val="552007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B7B7F07"/>
    <w:multiLevelType w:val="hybridMultilevel"/>
    <w:tmpl w:val="F2E033C0"/>
    <w:lvl w:ilvl="0" w:tplc="7A70B162">
      <w:start w:val="1"/>
      <w:numFmt w:val="decimal"/>
      <w:lvlText w:val="%1."/>
      <w:lvlJc w:val="left"/>
      <w:pPr>
        <w:tabs>
          <w:tab w:val="num" w:pos="720"/>
        </w:tabs>
        <w:ind w:left="720" w:hanging="360"/>
      </w:pPr>
      <w:rPr>
        <w:rFonts w:hint="default" w:cs="Times New Roman"/>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1B8B5924"/>
    <w:multiLevelType w:val="hybridMultilevel"/>
    <w:tmpl w:val="EBB89FEE"/>
    <w:lvl w:ilvl="0" w:tplc="7A70B162">
      <w:start w:val="1"/>
      <w:numFmt w:val="decimal"/>
      <w:lvlText w:val="%1."/>
      <w:lvlJc w:val="left"/>
      <w:pPr>
        <w:tabs>
          <w:tab w:val="num" w:pos="720"/>
        </w:tabs>
        <w:ind w:left="720" w:hanging="360"/>
      </w:pPr>
      <w:rPr>
        <w:rFonts w:hint="default"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1BFA72F8"/>
    <w:multiLevelType w:val="hybridMultilevel"/>
    <w:tmpl w:val="EBB89FEE"/>
    <w:lvl w:ilvl="0" w:tplc="7A70B162">
      <w:start w:val="1"/>
      <w:numFmt w:val="decimal"/>
      <w:lvlText w:val="%1."/>
      <w:lvlJc w:val="left"/>
      <w:pPr>
        <w:tabs>
          <w:tab w:val="num" w:pos="720"/>
        </w:tabs>
        <w:ind w:left="720" w:hanging="360"/>
      </w:pPr>
      <w:rPr>
        <w:rFonts w:hint="default" w:cs="Times New Roman"/>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1CF94438"/>
    <w:multiLevelType w:val="hybridMultilevel"/>
    <w:tmpl w:val="ADE0EAB8"/>
    <w:lvl w:ilvl="0" w:tplc="7A70B162">
      <w:start w:val="1"/>
      <w:numFmt w:val="decimal"/>
      <w:lvlText w:val="%1."/>
      <w:lvlJc w:val="left"/>
      <w:pPr>
        <w:tabs>
          <w:tab w:val="num" w:pos="720"/>
        </w:tabs>
        <w:ind w:left="720" w:hanging="360"/>
      </w:pPr>
      <w:rPr>
        <w:rFonts w:hint="default" w:cs="Times New Roman"/>
      </w:rPr>
    </w:lvl>
    <w:lvl w:ilvl="1" w:tplc="04160019">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1DAF7823"/>
    <w:multiLevelType w:val="hybridMultilevel"/>
    <w:tmpl w:val="4C8E3EDA"/>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1DF877AE"/>
    <w:multiLevelType w:val="hybridMultilevel"/>
    <w:tmpl w:val="4C8E3EDA"/>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1FFB1637"/>
    <w:multiLevelType w:val="hybridMultilevel"/>
    <w:tmpl w:val="4C8E3EDA"/>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0091E41"/>
    <w:multiLevelType w:val="hybridMultilevel"/>
    <w:tmpl w:val="D09C92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21987F6A"/>
    <w:multiLevelType w:val="hybridMultilevel"/>
    <w:tmpl w:val="96EC4D76"/>
    <w:lvl w:ilvl="0" w:tplc="7A70B162">
      <w:start w:val="1"/>
      <w:numFmt w:val="decimal"/>
      <w:lvlText w:val="%1."/>
      <w:lvlJc w:val="left"/>
      <w:pPr>
        <w:tabs>
          <w:tab w:val="num" w:pos="720"/>
        </w:tabs>
        <w:ind w:left="720" w:hanging="360"/>
      </w:pPr>
      <w:rPr>
        <w:rFonts w:hint="default"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231211D1"/>
    <w:multiLevelType w:val="hybridMultilevel"/>
    <w:tmpl w:val="605291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23E07501"/>
    <w:multiLevelType w:val="hybridMultilevel"/>
    <w:tmpl w:val="396C579C"/>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246C09C5"/>
    <w:multiLevelType w:val="hybridMultilevel"/>
    <w:tmpl w:val="5B02B21E"/>
    <w:lvl w:ilvl="0" w:tplc="FD44CF4A">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25322B6F"/>
    <w:multiLevelType w:val="hybridMultilevel"/>
    <w:tmpl w:val="C0B0B30E"/>
    <w:lvl w:ilvl="0" w:tplc="04160001">
      <w:start w:val="1"/>
      <w:numFmt w:val="bullet"/>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35" w15:restartNumberingAfterBreak="0">
    <w:nsid w:val="279248AF"/>
    <w:multiLevelType w:val="hybridMultilevel"/>
    <w:tmpl w:val="6210919C"/>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27AB0220"/>
    <w:multiLevelType w:val="hybridMultilevel"/>
    <w:tmpl w:val="8710F9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27D55C06"/>
    <w:multiLevelType w:val="hybridMultilevel"/>
    <w:tmpl w:val="166EC412"/>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28253D21"/>
    <w:multiLevelType w:val="hybridMultilevel"/>
    <w:tmpl w:val="9320C33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9" w15:restartNumberingAfterBreak="0">
    <w:nsid w:val="2889392E"/>
    <w:multiLevelType w:val="hybridMultilevel"/>
    <w:tmpl w:val="AC4C6A3E"/>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29891C1A"/>
    <w:multiLevelType w:val="hybridMultilevel"/>
    <w:tmpl w:val="C3D8BE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2DD50297"/>
    <w:multiLevelType w:val="hybridMultilevel"/>
    <w:tmpl w:val="1BD87E4E"/>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2E9955D7"/>
    <w:multiLevelType w:val="hybridMultilevel"/>
    <w:tmpl w:val="BF804548"/>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2EB21BC3"/>
    <w:multiLevelType w:val="hybridMultilevel"/>
    <w:tmpl w:val="6BCA9F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2EDF6385"/>
    <w:multiLevelType w:val="hybridMultilevel"/>
    <w:tmpl w:val="6C2C529C"/>
    <w:lvl w:ilvl="0" w:tplc="FD44CF4A">
      <w:start w:val="1"/>
      <w:numFmt w:val="decimal"/>
      <w:lvlText w:val="%1."/>
      <w:lvlJc w:val="left"/>
      <w:pPr>
        <w:ind w:left="720" w:hanging="360"/>
      </w:pPr>
      <w:rPr>
        <w:rFonts w:hint="default" w:ascii="Times New Roman" w:hAnsi="Times New Roman" w:cs="Times New Roman"/>
      </w:rPr>
    </w:lvl>
    <w:lvl w:ilvl="1" w:tplc="04090019">
      <w:start w:val="1"/>
      <w:numFmt w:val="lowerLetter"/>
      <w:lvlText w:val="%2."/>
      <w:lvlJc w:val="left"/>
      <w:pPr>
        <w:tabs>
          <w:tab w:val="num" w:pos="1440"/>
        </w:tabs>
        <w:ind w:left="1440" w:hanging="360"/>
      </w:pPr>
    </w:lvl>
    <w:lvl w:ilvl="2" w:tplc="0416000F">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2F99406C"/>
    <w:multiLevelType w:val="hybridMultilevel"/>
    <w:tmpl w:val="3CEE0540"/>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30601BE1"/>
    <w:multiLevelType w:val="hybridMultilevel"/>
    <w:tmpl w:val="9FE49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30CD6B29"/>
    <w:multiLevelType w:val="hybridMultilevel"/>
    <w:tmpl w:val="510233A0"/>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31781599"/>
    <w:multiLevelType w:val="hybridMultilevel"/>
    <w:tmpl w:val="61E8A1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325240F0"/>
    <w:multiLevelType w:val="hybridMultilevel"/>
    <w:tmpl w:val="023640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3498652A"/>
    <w:multiLevelType w:val="hybridMultilevel"/>
    <w:tmpl w:val="375AD468"/>
    <w:lvl w:ilvl="0" w:tplc="41C6BC5A">
      <w:start w:val="1"/>
      <w:numFmt w:val="decimal"/>
      <w:lvlText w:val="%1."/>
      <w:lvlJc w:val="left"/>
      <w:pPr>
        <w:tabs>
          <w:tab w:val="num" w:pos="720"/>
        </w:tabs>
        <w:ind w:left="720" w:hanging="360"/>
      </w:pPr>
      <w:rPr>
        <w:rFonts w:hint="default" w:ascii="Times" w:hAnsi="Time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35FC3816"/>
    <w:multiLevelType w:val="hybridMultilevel"/>
    <w:tmpl w:val="270C71B2"/>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36FE6E05"/>
    <w:multiLevelType w:val="hybridMultilevel"/>
    <w:tmpl w:val="88E8CBFE"/>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38420899"/>
    <w:multiLevelType w:val="hybridMultilevel"/>
    <w:tmpl w:val="2264C748"/>
    <w:lvl w:ilvl="0" w:tplc="7A70B162">
      <w:start w:val="1"/>
      <w:numFmt w:val="decimal"/>
      <w:lvlText w:val="%1."/>
      <w:lvlJc w:val="left"/>
      <w:pPr>
        <w:tabs>
          <w:tab w:val="num" w:pos="720"/>
        </w:tabs>
        <w:ind w:left="720" w:hanging="360"/>
      </w:pPr>
      <w:rPr>
        <w:rFonts w:hint="default"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38FC5940"/>
    <w:multiLevelType w:val="hybridMultilevel"/>
    <w:tmpl w:val="7B0AA766"/>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39732BA6"/>
    <w:multiLevelType w:val="hybridMultilevel"/>
    <w:tmpl w:val="632C10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3C54263B"/>
    <w:multiLevelType w:val="hybridMultilevel"/>
    <w:tmpl w:val="A2EEF7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3E4D4878"/>
    <w:multiLevelType w:val="hybridMultilevel"/>
    <w:tmpl w:val="D63C6984"/>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42712F1B"/>
    <w:multiLevelType w:val="hybridMultilevel"/>
    <w:tmpl w:val="9A2ADE06"/>
    <w:lvl w:ilvl="0" w:tplc="818AFEFA">
      <w:start w:val="1"/>
      <w:numFmt w:val="decimal"/>
      <w:lvlText w:val="%1."/>
      <w:lvlJc w:val="left"/>
      <w:pPr>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42FE5331"/>
    <w:multiLevelType w:val="hybridMultilevel"/>
    <w:tmpl w:val="79449A3C"/>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431B238B"/>
    <w:multiLevelType w:val="hybridMultilevel"/>
    <w:tmpl w:val="92C62EA8"/>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440711D6"/>
    <w:multiLevelType w:val="hybridMultilevel"/>
    <w:tmpl w:val="BED68C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446632F7"/>
    <w:multiLevelType w:val="hybridMultilevel"/>
    <w:tmpl w:val="B2E48AF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3" w15:restartNumberingAfterBreak="0">
    <w:nsid w:val="44A52CA1"/>
    <w:multiLevelType w:val="hybridMultilevel"/>
    <w:tmpl w:val="CC2A24A6"/>
    <w:lvl w:ilvl="0" w:tplc="818AFEFA">
      <w:start w:val="1"/>
      <w:numFmt w:val="decimal"/>
      <w:lvlText w:val="%1."/>
      <w:lvlJc w:val="left"/>
      <w:pPr>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45342E24"/>
    <w:multiLevelType w:val="hybridMultilevel"/>
    <w:tmpl w:val="A6A46EB8"/>
    <w:lvl w:ilvl="0" w:tplc="FF1ED64E">
      <w:start w:val="1"/>
      <w:numFmt w:val="lowerLetter"/>
      <w:lvlText w:val="%1."/>
      <w:lvlJc w:val="left"/>
      <w:pPr>
        <w:ind w:left="1800" w:hanging="360"/>
      </w:pPr>
      <w:rPr>
        <w:rFonts w:hint="default"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15:restartNumberingAfterBreak="0">
    <w:nsid w:val="46F852BF"/>
    <w:multiLevelType w:val="hybridMultilevel"/>
    <w:tmpl w:val="4712F992"/>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49BC6A24"/>
    <w:multiLevelType w:val="hybridMultilevel"/>
    <w:tmpl w:val="85CC85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49C84C09"/>
    <w:multiLevelType w:val="hybridMultilevel"/>
    <w:tmpl w:val="59C436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49D960F8"/>
    <w:multiLevelType w:val="hybridMultilevel"/>
    <w:tmpl w:val="36BC5A80"/>
    <w:lvl w:ilvl="0" w:tplc="7A70B162">
      <w:start w:val="1"/>
      <w:numFmt w:val="decimal"/>
      <w:lvlText w:val="%1."/>
      <w:lvlJc w:val="left"/>
      <w:pPr>
        <w:tabs>
          <w:tab w:val="num" w:pos="720"/>
        </w:tabs>
        <w:ind w:left="720" w:hanging="360"/>
      </w:pPr>
      <w:rPr>
        <w:rFonts w:hint="default" w:cs="Times New Roman"/>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4AEC0322"/>
    <w:multiLevelType w:val="hybridMultilevel"/>
    <w:tmpl w:val="B2805C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4BF54541"/>
    <w:multiLevelType w:val="hybridMultilevel"/>
    <w:tmpl w:val="2E92039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1" w15:restartNumberingAfterBreak="0">
    <w:nsid w:val="4BF67487"/>
    <w:multiLevelType w:val="hybridMultilevel"/>
    <w:tmpl w:val="7040D1D4"/>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4D615AC5"/>
    <w:multiLevelType w:val="hybridMultilevel"/>
    <w:tmpl w:val="EA404BA0"/>
    <w:lvl w:ilvl="0" w:tplc="04160019">
      <w:start w:val="1"/>
      <w:numFmt w:val="lowerLetter"/>
      <w:lvlText w:val="%1."/>
      <w:lvlJc w:val="left"/>
      <w:pPr>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4D6F699F"/>
    <w:multiLevelType w:val="hybridMultilevel"/>
    <w:tmpl w:val="A11AF27E"/>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4E2F1F72"/>
    <w:multiLevelType w:val="hybridMultilevel"/>
    <w:tmpl w:val="7DEE9C70"/>
    <w:lvl w:ilvl="0" w:tplc="E8A6E3BA">
      <w:start w:val="1"/>
      <w:numFmt w:val="decimal"/>
      <w:lvlText w:val="%1."/>
      <w:lvlJc w:val="left"/>
      <w:pPr>
        <w:tabs>
          <w:tab w:val="num" w:pos="720"/>
        </w:tabs>
        <w:ind w:left="720" w:hanging="360"/>
      </w:pPr>
      <w:rPr>
        <w:rFonts w:hint="default" w:ascii="Times New Roman" w:hAnsi="Times New Roman" w:cs="Times New Roman"/>
        <w:b w:val="0"/>
      </w:rPr>
    </w:lvl>
    <w:lvl w:ilvl="1" w:tplc="17464C4E">
      <w:start w:val="1"/>
      <w:numFmt w:val="lowerLetter"/>
      <w:lvlText w:val="%2."/>
      <w:lvlJc w:val="left"/>
      <w:pPr>
        <w:tabs>
          <w:tab w:val="num" w:pos="1440"/>
        </w:tabs>
        <w:ind w:left="1440" w:hanging="360"/>
      </w:pPr>
      <w:rPr>
        <w:rFonts w:cs="Times New Roman"/>
        <w:b w:val="0"/>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75" w15:restartNumberingAfterBreak="0">
    <w:nsid w:val="4F914496"/>
    <w:multiLevelType w:val="hybridMultilevel"/>
    <w:tmpl w:val="C2C0E05A"/>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51656153"/>
    <w:multiLevelType w:val="hybridMultilevel"/>
    <w:tmpl w:val="D5CA3A08"/>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51986CC1"/>
    <w:multiLevelType w:val="hybridMultilevel"/>
    <w:tmpl w:val="04F2F3E8"/>
    <w:lvl w:ilvl="0" w:tplc="FD44CF4A">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52264F75"/>
    <w:multiLevelType w:val="hybridMultilevel"/>
    <w:tmpl w:val="FD60E2A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9" w15:restartNumberingAfterBreak="0">
    <w:nsid w:val="5247235D"/>
    <w:multiLevelType w:val="hybridMultilevel"/>
    <w:tmpl w:val="1F1826FC"/>
    <w:lvl w:ilvl="0" w:tplc="2DCA096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2D154CD"/>
    <w:multiLevelType w:val="hybridMultilevel"/>
    <w:tmpl w:val="EE6EAB74"/>
    <w:lvl w:ilvl="0" w:tplc="04160019">
      <w:start w:val="1"/>
      <w:numFmt w:val="lowerLetter"/>
      <w:lvlText w:val="%1."/>
      <w:lvlJc w:val="left"/>
      <w:pPr>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536048BA"/>
    <w:multiLevelType w:val="hybridMultilevel"/>
    <w:tmpl w:val="375AD468"/>
    <w:lvl w:ilvl="0" w:tplc="41C6BC5A">
      <w:start w:val="1"/>
      <w:numFmt w:val="decimal"/>
      <w:lvlText w:val="%1."/>
      <w:lvlJc w:val="left"/>
      <w:pPr>
        <w:tabs>
          <w:tab w:val="num" w:pos="720"/>
        </w:tabs>
        <w:ind w:left="720" w:hanging="360"/>
      </w:pPr>
      <w:rPr>
        <w:rFonts w:hint="default" w:ascii="Times" w:hAnsi="Time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54017FC8"/>
    <w:multiLevelType w:val="hybridMultilevel"/>
    <w:tmpl w:val="D950946E"/>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555859FF"/>
    <w:multiLevelType w:val="hybridMultilevel"/>
    <w:tmpl w:val="9F54C3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58AC1080"/>
    <w:multiLevelType w:val="hybridMultilevel"/>
    <w:tmpl w:val="563E126A"/>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5BE82DBD"/>
    <w:multiLevelType w:val="hybridMultilevel"/>
    <w:tmpl w:val="DC4C01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5C3F23EB"/>
    <w:multiLevelType w:val="hybridMultilevel"/>
    <w:tmpl w:val="49547A58"/>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5CC403DF"/>
    <w:multiLevelType w:val="hybridMultilevel"/>
    <w:tmpl w:val="56241B3E"/>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5CD10678"/>
    <w:multiLevelType w:val="hybridMultilevel"/>
    <w:tmpl w:val="28CA4D9C"/>
    <w:lvl w:ilvl="0" w:tplc="7A70B162">
      <w:start w:val="1"/>
      <w:numFmt w:val="decimal"/>
      <w:lvlText w:val="%1."/>
      <w:lvlJc w:val="left"/>
      <w:pPr>
        <w:tabs>
          <w:tab w:val="num" w:pos="720"/>
        </w:tabs>
        <w:ind w:left="720" w:hanging="360"/>
      </w:pPr>
      <w:rPr>
        <w:rFonts w:hint="default"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5DFD0CF1"/>
    <w:multiLevelType w:val="hybridMultilevel"/>
    <w:tmpl w:val="B204D1C6"/>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5E356183"/>
    <w:multiLevelType w:val="hybridMultilevel"/>
    <w:tmpl w:val="6AC8D8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5E4261BC"/>
    <w:multiLevelType w:val="hybridMultilevel"/>
    <w:tmpl w:val="743A57F0"/>
    <w:lvl w:ilvl="0" w:tplc="7A70B162">
      <w:start w:val="1"/>
      <w:numFmt w:val="decimal"/>
      <w:lvlText w:val="%1."/>
      <w:lvlJc w:val="left"/>
      <w:pPr>
        <w:tabs>
          <w:tab w:val="num" w:pos="720"/>
        </w:tabs>
        <w:ind w:left="720" w:hanging="360"/>
      </w:pPr>
      <w:rPr>
        <w:rFonts w:hint="default"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5E9A7B28"/>
    <w:multiLevelType w:val="hybridMultilevel"/>
    <w:tmpl w:val="E9CA8010"/>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15:restartNumberingAfterBreak="0">
    <w:nsid w:val="5ECE496A"/>
    <w:multiLevelType w:val="hybridMultilevel"/>
    <w:tmpl w:val="3252F5CE"/>
    <w:lvl w:ilvl="0" w:tplc="818AFEFA">
      <w:start w:val="1"/>
      <w:numFmt w:val="decimal"/>
      <w:lvlText w:val="%1."/>
      <w:lvlJc w:val="left"/>
      <w:pPr>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5F5643B1"/>
    <w:multiLevelType w:val="hybridMultilevel"/>
    <w:tmpl w:val="448C45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5F9D6387"/>
    <w:multiLevelType w:val="hybridMultilevel"/>
    <w:tmpl w:val="003659D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6" w15:restartNumberingAfterBreak="0">
    <w:nsid w:val="5FFC0895"/>
    <w:multiLevelType w:val="hybridMultilevel"/>
    <w:tmpl w:val="E00810E8"/>
    <w:lvl w:ilvl="0" w:tplc="7A70B162">
      <w:start w:val="1"/>
      <w:numFmt w:val="decimal"/>
      <w:lvlText w:val="%1."/>
      <w:lvlJc w:val="left"/>
      <w:pPr>
        <w:tabs>
          <w:tab w:val="num" w:pos="720"/>
        </w:tabs>
        <w:ind w:left="720" w:hanging="360"/>
      </w:pPr>
      <w:rPr>
        <w:rFonts w:hint="default"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7" w15:restartNumberingAfterBreak="0">
    <w:nsid w:val="60893F21"/>
    <w:multiLevelType w:val="hybridMultilevel"/>
    <w:tmpl w:val="294EEDDE"/>
    <w:lvl w:ilvl="0" w:tplc="FD44CF4A">
      <w:start w:val="1"/>
      <w:numFmt w:val="decimal"/>
      <w:lvlText w:val="%1."/>
      <w:lvlJc w:val="left"/>
      <w:pPr>
        <w:ind w:left="720" w:hanging="360"/>
      </w:pPr>
      <w:rPr>
        <w:rFonts w:hint="default" w:ascii="Times New Roman" w:hAnsi="Times New Roman" w:cs="Times New Roman"/>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8" w15:restartNumberingAfterBreak="0">
    <w:nsid w:val="609A39B6"/>
    <w:multiLevelType w:val="hybridMultilevel"/>
    <w:tmpl w:val="C4B270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61611EB4"/>
    <w:multiLevelType w:val="hybridMultilevel"/>
    <w:tmpl w:val="47FE3942"/>
    <w:lvl w:ilvl="0" w:tplc="06A8DF8A">
      <w:start w:val="1"/>
      <w:numFmt w:val="decimal"/>
      <w:lvlText w:val="%1."/>
      <w:lvlJc w:val="left"/>
      <w:pPr>
        <w:tabs>
          <w:tab w:val="num" w:pos="720"/>
        </w:tabs>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2872BD0"/>
    <w:multiLevelType w:val="hybridMultilevel"/>
    <w:tmpl w:val="2CCA964C"/>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39C2EE6"/>
    <w:multiLevelType w:val="hybridMultilevel"/>
    <w:tmpl w:val="E6BAEEF2"/>
    <w:lvl w:ilvl="0" w:tplc="7A70B162">
      <w:start w:val="1"/>
      <w:numFmt w:val="decimal"/>
      <w:lvlText w:val="%1."/>
      <w:lvlJc w:val="left"/>
      <w:pPr>
        <w:tabs>
          <w:tab w:val="num" w:pos="720"/>
        </w:tabs>
        <w:ind w:left="720" w:hanging="360"/>
      </w:pPr>
      <w:rPr>
        <w:rFonts w:hint="default" w:cs="Times New Roman"/>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2" w15:restartNumberingAfterBreak="0">
    <w:nsid w:val="6494479D"/>
    <w:multiLevelType w:val="hybridMultilevel"/>
    <w:tmpl w:val="2648EC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15:restartNumberingAfterBreak="0">
    <w:nsid w:val="668248BB"/>
    <w:multiLevelType w:val="hybridMultilevel"/>
    <w:tmpl w:val="DAD6E232"/>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15:restartNumberingAfterBreak="0">
    <w:nsid w:val="68025927"/>
    <w:multiLevelType w:val="hybridMultilevel"/>
    <w:tmpl w:val="D2441B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68DF7CDD"/>
    <w:multiLevelType w:val="hybridMultilevel"/>
    <w:tmpl w:val="EA929A12"/>
    <w:lvl w:ilvl="0" w:tplc="E8A6E3BA">
      <w:start w:val="1"/>
      <w:numFmt w:val="decimal"/>
      <w:lvlText w:val="%1."/>
      <w:lvlJc w:val="left"/>
      <w:pPr>
        <w:tabs>
          <w:tab w:val="num" w:pos="720"/>
        </w:tabs>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15:restartNumberingAfterBreak="0">
    <w:nsid w:val="6D0D538C"/>
    <w:multiLevelType w:val="hybridMultilevel"/>
    <w:tmpl w:val="C15EDDDA"/>
    <w:lvl w:ilvl="0" w:tplc="E8A6E3BA">
      <w:start w:val="1"/>
      <w:numFmt w:val="decimal"/>
      <w:lvlText w:val="%1."/>
      <w:lvlJc w:val="left"/>
      <w:pPr>
        <w:tabs>
          <w:tab w:val="num" w:pos="720"/>
        </w:tabs>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6D245ACC"/>
    <w:multiLevelType w:val="hybridMultilevel"/>
    <w:tmpl w:val="09DEE2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6DB46066"/>
    <w:multiLevelType w:val="hybridMultilevel"/>
    <w:tmpl w:val="CAD6F6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DBD3F1E"/>
    <w:multiLevelType w:val="hybridMultilevel"/>
    <w:tmpl w:val="53F667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6E080B14"/>
    <w:multiLevelType w:val="hybridMultilevel"/>
    <w:tmpl w:val="B0E275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70677536"/>
    <w:multiLevelType w:val="hybridMultilevel"/>
    <w:tmpl w:val="96EC4D76"/>
    <w:lvl w:ilvl="0" w:tplc="7A70B162">
      <w:start w:val="1"/>
      <w:numFmt w:val="decimal"/>
      <w:lvlText w:val="%1."/>
      <w:lvlJc w:val="left"/>
      <w:pPr>
        <w:tabs>
          <w:tab w:val="num" w:pos="720"/>
        </w:tabs>
        <w:ind w:left="720" w:hanging="360"/>
      </w:pPr>
      <w:rPr>
        <w:rFonts w:hint="default"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2" w15:restartNumberingAfterBreak="0">
    <w:nsid w:val="71786174"/>
    <w:multiLevelType w:val="hybridMultilevel"/>
    <w:tmpl w:val="31086CAA"/>
    <w:lvl w:ilvl="0" w:tplc="7A70B162">
      <w:start w:val="1"/>
      <w:numFmt w:val="decimal"/>
      <w:lvlText w:val="%1."/>
      <w:lvlJc w:val="left"/>
      <w:pPr>
        <w:tabs>
          <w:tab w:val="num" w:pos="720"/>
        </w:tabs>
        <w:ind w:left="720" w:hanging="360"/>
      </w:pPr>
      <w:rPr>
        <w:rFonts w:hint="default"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15:restartNumberingAfterBreak="0">
    <w:nsid w:val="71982233"/>
    <w:multiLevelType w:val="hybridMultilevel"/>
    <w:tmpl w:val="6C5A52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15:restartNumberingAfterBreak="0">
    <w:nsid w:val="72102B2A"/>
    <w:multiLevelType w:val="hybridMultilevel"/>
    <w:tmpl w:val="270C71B2"/>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15:restartNumberingAfterBreak="0">
    <w:nsid w:val="73DF10DF"/>
    <w:multiLevelType w:val="hybridMultilevel"/>
    <w:tmpl w:val="EFC877C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6" w15:restartNumberingAfterBreak="0">
    <w:nsid w:val="7407079A"/>
    <w:multiLevelType w:val="hybridMultilevel"/>
    <w:tmpl w:val="9A2ADE06"/>
    <w:lvl w:ilvl="0" w:tplc="818AFEFA">
      <w:start w:val="1"/>
      <w:numFmt w:val="decimal"/>
      <w:lvlText w:val="%1."/>
      <w:lvlJc w:val="left"/>
      <w:pPr>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755E69EB"/>
    <w:multiLevelType w:val="hybridMultilevel"/>
    <w:tmpl w:val="9D9CDAB0"/>
    <w:lvl w:ilvl="0" w:tplc="0416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hint="default" w:ascii="Symbol" w:hAnsi="Symbo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15:restartNumberingAfterBreak="0">
    <w:nsid w:val="75B563D2"/>
    <w:multiLevelType w:val="hybridMultilevel"/>
    <w:tmpl w:val="60981B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15:restartNumberingAfterBreak="0">
    <w:nsid w:val="763408C7"/>
    <w:multiLevelType w:val="hybridMultilevel"/>
    <w:tmpl w:val="96EC4D76"/>
    <w:lvl w:ilvl="0" w:tplc="7A70B162">
      <w:start w:val="1"/>
      <w:numFmt w:val="decimal"/>
      <w:lvlText w:val="%1."/>
      <w:lvlJc w:val="left"/>
      <w:pPr>
        <w:tabs>
          <w:tab w:val="num" w:pos="720"/>
        </w:tabs>
        <w:ind w:left="720" w:hanging="360"/>
      </w:pPr>
      <w:rPr>
        <w:rFonts w:hint="default"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20" w15:restartNumberingAfterBreak="0">
    <w:nsid w:val="780E1511"/>
    <w:multiLevelType w:val="hybridMultilevel"/>
    <w:tmpl w:val="D75A15BA"/>
    <w:lvl w:ilvl="0" w:tplc="36F4B0E6">
      <w:start w:val="1"/>
      <w:numFmt w:val="bullet"/>
      <w:lvlText w:val="-"/>
      <w:lvlJc w:val="left"/>
      <w:pPr>
        <w:ind w:left="720" w:hanging="360"/>
      </w:pPr>
      <w:rPr>
        <w:rFonts w:hint="default" w:ascii="Times" w:hAnsi="Times" w:eastAsia="Times New Roman" w:cs="Times New Roman"/>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1" w15:restartNumberingAfterBreak="0">
    <w:nsid w:val="783F55F9"/>
    <w:multiLevelType w:val="hybridMultilevel"/>
    <w:tmpl w:val="E9667CD8"/>
    <w:lvl w:ilvl="0" w:tplc="E8A6E3BA">
      <w:start w:val="1"/>
      <w:numFmt w:val="decimal"/>
      <w:lvlText w:val="%1."/>
      <w:lvlJc w:val="left"/>
      <w:pPr>
        <w:tabs>
          <w:tab w:val="num" w:pos="720"/>
        </w:tabs>
        <w:ind w:left="720" w:hanging="360"/>
      </w:pPr>
      <w:rPr>
        <w:rFonts w:hint="default" w:ascii="Times New Roman" w:hAnsi="Times New Roman" w:cs="Times New Roman"/>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2" w15:restartNumberingAfterBreak="0">
    <w:nsid w:val="7880293C"/>
    <w:multiLevelType w:val="hybridMultilevel"/>
    <w:tmpl w:val="240AF70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3" w15:restartNumberingAfterBreak="0">
    <w:nsid w:val="7B0720D3"/>
    <w:multiLevelType w:val="hybridMultilevel"/>
    <w:tmpl w:val="E760EF2A"/>
    <w:lvl w:ilvl="0" w:tplc="FD44CF4A">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15:restartNumberingAfterBreak="0">
    <w:nsid w:val="7C395DCD"/>
    <w:multiLevelType w:val="hybridMultilevel"/>
    <w:tmpl w:val="A17A7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15:restartNumberingAfterBreak="0">
    <w:nsid w:val="7C4C500A"/>
    <w:multiLevelType w:val="hybridMultilevel"/>
    <w:tmpl w:val="BD32C6B6"/>
    <w:lvl w:ilvl="0" w:tplc="E8A6E3BA">
      <w:start w:val="1"/>
      <w:numFmt w:val="decimal"/>
      <w:lvlText w:val="%1."/>
      <w:lvlJc w:val="left"/>
      <w:pPr>
        <w:tabs>
          <w:tab w:val="num" w:pos="720"/>
        </w:tabs>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15:restartNumberingAfterBreak="0">
    <w:nsid w:val="7CD714CB"/>
    <w:multiLevelType w:val="hybridMultilevel"/>
    <w:tmpl w:val="ABEABA14"/>
    <w:lvl w:ilvl="0" w:tplc="E8A6E3BA">
      <w:start w:val="1"/>
      <w:numFmt w:val="decimal"/>
      <w:lvlText w:val="%1."/>
      <w:lvlJc w:val="left"/>
      <w:pPr>
        <w:tabs>
          <w:tab w:val="num" w:pos="720"/>
        </w:tabs>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7DD11608"/>
    <w:multiLevelType w:val="hybridMultilevel"/>
    <w:tmpl w:val="EEE20702"/>
    <w:lvl w:ilvl="0" w:tplc="818AFEFA">
      <w:start w:val="1"/>
      <w:numFmt w:val="decimal"/>
      <w:lvlText w:val="%1."/>
      <w:lvlJc w:val="left"/>
      <w:pPr>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15:restartNumberingAfterBreak="0">
    <w:nsid w:val="7E460A1F"/>
    <w:multiLevelType w:val="hybridMultilevel"/>
    <w:tmpl w:val="F45E7DC4"/>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 w15:restartNumberingAfterBreak="0">
    <w:nsid w:val="7EE31327"/>
    <w:multiLevelType w:val="hybridMultilevel"/>
    <w:tmpl w:val="CB10A1F6"/>
    <w:lvl w:ilvl="0" w:tplc="7A70B162">
      <w:start w:val="1"/>
      <w:numFmt w:val="decimal"/>
      <w:lvlText w:val="%1."/>
      <w:lvlJc w:val="left"/>
      <w:pPr>
        <w:tabs>
          <w:tab w:val="num" w:pos="720"/>
        </w:tabs>
        <w:ind w:left="720" w:hanging="360"/>
      </w:pPr>
      <w:rPr>
        <w:rFonts w:hint="default"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41">
    <w:abstractNumId w:val="139"/>
  </w:num>
  <w:num w:numId="140">
    <w:abstractNumId w:val="138"/>
  </w:num>
  <w:num w:numId="139">
    <w:abstractNumId w:val="137"/>
  </w:num>
  <w:num w:numId="138">
    <w:abstractNumId w:val="136"/>
  </w:num>
  <w:num w:numId="137">
    <w:abstractNumId w:val="135"/>
  </w:num>
  <w:num w:numId="136">
    <w:abstractNumId w:val="134"/>
  </w:num>
  <w:num w:numId="135">
    <w:abstractNumId w:val="133"/>
  </w:num>
  <w:num w:numId="134">
    <w:abstractNumId w:val="132"/>
  </w:num>
  <w:num w:numId="133">
    <w:abstractNumId w:val="131"/>
  </w:num>
  <w:num w:numId="132">
    <w:abstractNumId w:val="130"/>
  </w:num>
  <w:num w:numId="1" w16cid:durableId="889459997">
    <w:abstractNumId w:val="6"/>
  </w:num>
  <w:num w:numId="2" w16cid:durableId="688332143">
    <w:abstractNumId w:val="14"/>
  </w:num>
  <w:num w:numId="3" w16cid:durableId="1725525154">
    <w:abstractNumId w:val="0"/>
  </w:num>
  <w:num w:numId="4" w16cid:durableId="1444835994">
    <w:abstractNumId w:val="59"/>
  </w:num>
  <w:num w:numId="5" w16cid:durableId="1217745136">
    <w:abstractNumId w:val="1"/>
  </w:num>
  <w:num w:numId="6" w16cid:durableId="1259679240">
    <w:abstractNumId w:val="7"/>
  </w:num>
  <w:num w:numId="7" w16cid:durableId="803501239">
    <w:abstractNumId w:val="32"/>
  </w:num>
  <w:num w:numId="8" w16cid:durableId="1673796861">
    <w:abstractNumId w:val="89"/>
  </w:num>
  <w:num w:numId="9" w16cid:durableId="1041631978">
    <w:abstractNumId w:val="51"/>
  </w:num>
  <w:num w:numId="10" w16cid:durableId="1663243023">
    <w:abstractNumId w:val="81"/>
  </w:num>
  <w:num w:numId="11" w16cid:durableId="1442843606">
    <w:abstractNumId w:val="93"/>
  </w:num>
  <w:num w:numId="12" w16cid:durableId="1011109791">
    <w:abstractNumId w:val="50"/>
  </w:num>
  <w:num w:numId="13" w16cid:durableId="1501695653">
    <w:abstractNumId w:val="70"/>
  </w:num>
  <w:num w:numId="14" w16cid:durableId="2055886025">
    <w:abstractNumId w:val="117"/>
  </w:num>
  <w:num w:numId="15" w16cid:durableId="1642997715">
    <w:abstractNumId w:val="27"/>
  </w:num>
  <w:num w:numId="16" w16cid:durableId="376777922">
    <w:abstractNumId w:val="4"/>
  </w:num>
  <w:num w:numId="17" w16cid:durableId="1247810538">
    <w:abstractNumId w:val="33"/>
  </w:num>
  <w:num w:numId="18" w16cid:durableId="885529627">
    <w:abstractNumId w:val="80"/>
  </w:num>
  <w:num w:numId="19" w16cid:durableId="1845512288">
    <w:abstractNumId w:val="71"/>
  </w:num>
  <w:num w:numId="20" w16cid:durableId="1220751761">
    <w:abstractNumId w:val="73"/>
  </w:num>
  <w:num w:numId="21" w16cid:durableId="1400909702">
    <w:abstractNumId w:val="114"/>
  </w:num>
  <w:num w:numId="22" w16cid:durableId="1925262560">
    <w:abstractNumId w:val="88"/>
  </w:num>
  <w:num w:numId="23" w16cid:durableId="1025711932">
    <w:abstractNumId w:val="87"/>
  </w:num>
  <w:num w:numId="24" w16cid:durableId="1930118903">
    <w:abstractNumId w:val="98"/>
  </w:num>
  <w:num w:numId="25" w16cid:durableId="904221903">
    <w:abstractNumId w:val="110"/>
  </w:num>
  <w:num w:numId="26" w16cid:durableId="1079213998">
    <w:abstractNumId w:val="69"/>
  </w:num>
  <w:num w:numId="27" w16cid:durableId="35398840">
    <w:abstractNumId w:val="40"/>
  </w:num>
  <w:num w:numId="28" w16cid:durableId="1887138886">
    <w:abstractNumId w:val="118"/>
  </w:num>
  <w:num w:numId="29" w16cid:durableId="1963075884">
    <w:abstractNumId w:val="124"/>
  </w:num>
  <w:num w:numId="30" w16cid:durableId="620576569">
    <w:abstractNumId w:val="21"/>
  </w:num>
  <w:num w:numId="31" w16cid:durableId="784618218">
    <w:abstractNumId w:val="83"/>
  </w:num>
  <w:num w:numId="32" w16cid:durableId="714230844">
    <w:abstractNumId w:val="55"/>
  </w:num>
  <w:num w:numId="33" w16cid:durableId="1801336029">
    <w:abstractNumId w:val="66"/>
  </w:num>
  <w:num w:numId="34" w16cid:durableId="1133522850">
    <w:abstractNumId w:val="109"/>
  </w:num>
  <w:num w:numId="35" w16cid:durableId="242374567">
    <w:abstractNumId w:val="29"/>
  </w:num>
  <w:num w:numId="36" w16cid:durableId="1537497379">
    <w:abstractNumId w:val="63"/>
  </w:num>
  <w:num w:numId="37" w16cid:durableId="1683123548">
    <w:abstractNumId w:val="18"/>
  </w:num>
  <w:num w:numId="38" w16cid:durableId="989870224">
    <w:abstractNumId w:val="72"/>
  </w:num>
  <w:num w:numId="39" w16cid:durableId="682319249">
    <w:abstractNumId w:val="92"/>
  </w:num>
  <w:num w:numId="40" w16cid:durableId="1296906631">
    <w:abstractNumId w:val="30"/>
  </w:num>
  <w:num w:numId="41" w16cid:durableId="641890670">
    <w:abstractNumId w:val="128"/>
  </w:num>
  <w:num w:numId="42" w16cid:durableId="953629873">
    <w:abstractNumId w:val="16"/>
  </w:num>
  <w:num w:numId="43" w16cid:durableId="444348595">
    <w:abstractNumId w:val="58"/>
  </w:num>
  <w:num w:numId="44" w16cid:durableId="1864971694">
    <w:abstractNumId w:val="91"/>
  </w:num>
  <w:num w:numId="45" w16cid:durableId="447893775">
    <w:abstractNumId w:val="35"/>
  </w:num>
  <w:num w:numId="46" w16cid:durableId="1985042742">
    <w:abstractNumId w:val="100"/>
  </w:num>
  <w:num w:numId="47" w16cid:durableId="1143087268">
    <w:abstractNumId w:val="57"/>
  </w:num>
  <w:num w:numId="48" w16cid:durableId="1870099269">
    <w:abstractNumId w:val="2"/>
  </w:num>
  <w:num w:numId="49" w16cid:durableId="1593508346">
    <w:abstractNumId w:val="34"/>
  </w:num>
  <w:num w:numId="50" w16cid:durableId="312683281">
    <w:abstractNumId w:val="25"/>
  </w:num>
  <w:num w:numId="51" w16cid:durableId="1441335635">
    <w:abstractNumId w:val="119"/>
  </w:num>
  <w:num w:numId="52" w16cid:durableId="1785465352">
    <w:abstractNumId w:val="111"/>
  </w:num>
  <w:num w:numId="53" w16cid:durableId="2009747034">
    <w:abstractNumId w:val="60"/>
  </w:num>
  <w:num w:numId="54" w16cid:durableId="145128807">
    <w:abstractNumId w:val="45"/>
  </w:num>
  <w:num w:numId="55" w16cid:durableId="440496939">
    <w:abstractNumId w:val="82"/>
  </w:num>
  <w:num w:numId="56" w16cid:durableId="307366309">
    <w:abstractNumId w:val="11"/>
  </w:num>
  <w:num w:numId="57" w16cid:durableId="609167123">
    <w:abstractNumId w:val="14"/>
  </w:num>
  <w:num w:numId="58" w16cid:durableId="1088769434">
    <w:abstractNumId w:val="112"/>
  </w:num>
  <w:num w:numId="59" w16cid:durableId="1194614606">
    <w:abstractNumId w:val="53"/>
  </w:num>
  <w:num w:numId="60" w16cid:durableId="2071419052">
    <w:abstractNumId w:val="26"/>
  </w:num>
  <w:num w:numId="61" w16cid:durableId="268390839">
    <w:abstractNumId w:val="28"/>
  </w:num>
  <w:num w:numId="62" w16cid:durableId="579799119">
    <w:abstractNumId w:val="123"/>
  </w:num>
  <w:num w:numId="63" w16cid:durableId="1686863330">
    <w:abstractNumId w:val="44"/>
  </w:num>
  <w:num w:numId="64" w16cid:durableId="505174678">
    <w:abstractNumId w:val="122"/>
  </w:num>
  <w:num w:numId="65" w16cid:durableId="1708676717">
    <w:abstractNumId w:val="97"/>
  </w:num>
  <w:num w:numId="66" w16cid:durableId="1726489297">
    <w:abstractNumId w:val="127"/>
  </w:num>
  <w:num w:numId="67" w16cid:durableId="1542748089">
    <w:abstractNumId w:val="116"/>
  </w:num>
  <w:num w:numId="68" w16cid:durableId="994183220">
    <w:abstractNumId w:val="22"/>
  </w:num>
  <w:num w:numId="69" w16cid:durableId="1596865048">
    <w:abstractNumId w:val="96"/>
  </w:num>
  <w:num w:numId="70" w16cid:durableId="2091389985">
    <w:abstractNumId w:val="23"/>
  </w:num>
  <w:num w:numId="71" w16cid:durableId="1775395257">
    <w:abstractNumId w:val="24"/>
  </w:num>
  <w:num w:numId="72" w16cid:durableId="1278442950">
    <w:abstractNumId w:val="101"/>
  </w:num>
  <w:num w:numId="73" w16cid:durableId="1951081632">
    <w:abstractNumId w:val="129"/>
  </w:num>
  <w:num w:numId="74" w16cid:durableId="1072194923">
    <w:abstractNumId w:val="12"/>
  </w:num>
  <w:num w:numId="75" w16cid:durableId="221645554">
    <w:abstractNumId w:val="68"/>
  </w:num>
  <w:num w:numId="76" w16cid:durableId="249892451">
    <w:abstractNumId w:val="54"/>
  </w:num>
  <w:num w:numId="77" w16cid:durableId="547030855">
    <w:abstractNumId w:val="75"/>
  </w:num>
  <w:num w:numId="78" w16cid:durableId="1278371029">
    <w:abstractNumId w:val="64"/>
  </w:num>
  <w:num w:numId="79" w16cid:durableId="284316050">
    <w:abstractNumId w:val="41"/>
  </w:num>
  <w:num w:numId="80" w16cid:durableId="140276322">
    <w:abstractNumId w:val="13"/>
  </w:num>
  <w:num w:numId="81" w16cid:durableId="2051109003">
    <w:abstractNumId w:val="74"/>
  </w:num>
  <w:num w:numId="82" w16cid:durableId="1130711862">
    <w:abstractNumId w:val="77"/>
  </w:num>
  <w:num w:numId="83" w16cid:durableId="373191781">
    <w:abstractNumId w:val="125"/>
  </w:num>
  <w:num w:numId="84" w16cid:durableId="610092137">
    <w:abstractNumId w:val="121"/>
  </w:num>
  <w:num w:numId="85" w16cid:durableId="958610605">
    <w:abstractNumId w:val="86"/>
  </w:num>
  <w:num w:numId="86" w16cid:durableId="1884635124">
    <w:abstractNumId w:val="126"/>
  </w:num>
  <w:num w:numId="87" w16cid:durableId="856121004">
    <w:abstractNumId w:val="105"/>
  </w:num>
  <w:num w:numId="88" w16cid:durableId="925260997">
    <w:abstractNumId w:val="48"/>
  </w:num>
  <w:num w:numId="89" w16cid:durableId="1025712754">
    <w:abstractNumId w:val="52"/>
  </w:num>
  <w:num w:numId="90" w16cid:durableId="883253259">
    <w:abstractNumId w:val="47"/>
  </w:num>
  <w:num w:numId="91" w16cid:durableId="1074669229">
    <w:abstractNumId w:val="5"/>
  </w:num>
  <w:num w:numId="92" w16cid:durableId="1690914048">
    <w:abstractNumId w:val="15"/>
  </w:num>
  <w:num w:numId="93" w16cid:durableId="827672296">
    <w:abstractNumId w:val="36"/>
  </w:num>
  <w:num w:numId="94" w16cid:durableId="130248268">
    <w:abstractNumId w:val="10"/>
  </w:num>
  <w:num w:numId="95" w16cid:durableId="924149940">
    <w:abstractNumId w:val="107"/>
  </w:num>
  <w:num w:numId="96" w16cid:durableId="538015515">
    <w:abstractNumId w:val="94"/>
  </w:num>
  <w:num w:numId="97" w16cid:durableId="236207538">
    <w:abstractNumId w:val="43"/>
  </w:num>
  <w:num w:numId="98" w16cid:durableId="141822967">
    <w:abstractNumId w:val="104"/>
  </w:num>
  <w:num w:numId="99" w16cid:durableId="898518128">
    <w:abstractNumId w:val="102"/>
  </w:num>
  <w:num w:numId="100" w16cid:durableId="474836982">
    <w:abstractNumId w:val="46"/>
  </w:num>
  <w:num w:numId="101" w16cid:durableId="320042995">
    <w:abstractNumId w:val="67"/>
  </w:num>
  <w:num w:numId="102" w16cid:durableId="2060670275">
    <w:abstractNumId w:val="56"/>
  </w:num>
  <w:num w:numId="103" w16cid:durableId="846675271">
    <w:abstractNumId w:val="90"/>
  </w:num>
  <w:num w:numId="104" w16cid:durableId="2175385">
    <w:abstractNumId w:val="17"/>
  </w:num>
  <w:num w:numId="105" w16cid:durableId="64763434">
    <w:abstractNumId w:val="39"/>
  </w:num>
  <w:num w:numId="106" w16cid:durableId="839348781">
    <w:abstractNumId w:val="37"/>
  </w:num>
  <w:num w:numId="107" w16cid:durableId="1997997857">
    <w:abstractNumId w:val="61"/>
  </w:num>
  <w:num w:numId="108" w16cid:durableId="850679222">
    <w:abstractNumId w:val="85"/>
  </w:num>
  <w:num w:numId="109" w16cid:durableId="1703356759">
    <w:abstractNumId w:val="49"/>
  </w:num>
  <w:num w:numId="110" w16cid:durableId="877862863">
    <w:abstractNumId w:val="99"/>
  </w:num>
  <w:num w:numId="111" w16cid:durableId="83458267">
    <w:abstractNumId w:val="8"/>
  </w:num>
  <w:num w:numId="112" w16cid:durableId="852718592">
    <w:abstractNumId w:val="19"/>
  </w:num>
  <w:num w:numId="113" w16cid:durableId="2106265630">
    <w:abstractNumId w:val="65"/>
  </w:num>
  <w:num w:numId="114" w16cid:durableId="122501859">
    <w:abstractNumId w:val="76"/>
  </w:num>
  <w:num w:numId="115" w16cid:durableId="1149440713">
    <w:abstractNumId w:val="103"/>
  </w:num>
  <w:num w:numId="116" w16cid:durableId="1664161394">
    <w:abstractNumId w:val="84"/>
  </w:num>
  <w:num w:numId="117" w16cid:durableId="1166825049">
    <w:abstractNumId w:val="106"/>
  </w:num>
  <w:num w:numId="118" w16cid:durableId="1645814500">
    <w:abstractNumId w:val="3"/>
  </w:num>
  <w:num w:numId="119" w16cid:durableId="799957596">
    <w:abstractNumId w:val="115"/>
  </w:num>
  <w:num w:numId="120" w16cid:durableId="1082917448">
    <w:abstractNumId w:val="113"/>
  </w:num>
  <w:num w:numId="121" w16cid:durableId="784694097">
    <w:abstractNumId w:val="108"/>
  </w:num>
  <w:num w:numId="122" w16cid:durableId="555630180">
    <w:abstractNumId w:val="31"/>
  </w:num>
  <w:num w:numId="123" w16cid:durableId="1333217549">
    <w:abstractNumId w:val="20"/>
  </w:num>
  <w:num w:numId="124" w16cid:durableId="846872260">
    <w:abstractNumId w:val="42"/>
  </w:num>
  <w:num w:numId="125" w16cid:durableId="382337152">
    <w:abstractNumId w:val="9"/>
  </w:num>
  <w:num w:numId="126" w16cid:durableId="1837652989">
    <w:abstractNumId w:val="95"/>
  </w:num>
  <w:num w:numId="127" w16cid:durableId="1088889296">
    <w:abstractNumId w:val="62"/>
  </w:num>
  <w:num w:numId="128" w16cid:durableId="1423405625">
    <w:abstractNumId w:val="78"/>
  </w:num>
  <w:num w:numId="129" w16cid:durableId="1394230697">
    <w:abstractNumId w:val="38"/>
  </w:num>
  <w:num w:numId="130" w16cid:durableId="535653462">
    <w:abstractNumId w:val="79"/>
  </w:num>
  <w:num w:numId="131" w16cid:durableId="1864980854">
    <w:abstractNumId w:val="120"/>
  </w:num>
  <w:numIdMacAtCleanup w:val="3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02"/>
    <w:rsid w:val="00000610"/>
    <w:rsid w:val="00000DA0"/>
    <w:rsid w:val="000010DC"/>
    <w:rsid w:val="0000158E"/>
    <w:rsid w:val="00002063"/>
    <w:rsid w:val="0000251F"/>
    <w:rsid w:val="00002A69"/>
    <w:rsid w:val="00002AC7"/>
    <w:rsid w:val="00002AD9"/>
    <w:rsid w:val="00002BD4"/>
    <w:rsid w:val="00002F38"/>
    <w:rsid w:val="000030A9"/>
    <w:rsid w:val="00003564"/>
    <w:rsid w:val="000043A3"/>
    <w:rsid w:val="00004481"/>
    <w:rsid w:val="0000483C"/>
    <w:rsid w:val="00004F81"/>
    <w:rsid w:val="000056FD"/>
    <w:rsid w:val="0000578D"/>
    <w:rsid w:val="00005D66"/>
    <w:rsid w:val="00005E94"/>
    <w:rsid w:val="00005FA7"/>
    <w:rsid w:val="00006A47"/>
    <w:rsid w:val="000070C9"/>
    <w:rsid w:val="00007629"/>
    <w:rsid w:val="000076AA"/>
    <w:rsid w:val="00007F10"/>
    <w:rsid w:val="000106E8"/>
    <w:rsid w:val="000112D9"/>
    <w:rsid w:val="00011410"/>
    <w:rsid w:val="00011476"/>
    <w:rsid w:val="000125B0"/>
    <w:rsid w:val="000126FF"/>
    <w:rsid w:val="00012D53"/>
    <w:rsid w:val="000134F1"/>
    <w:rsid w:val="00014072"/>
    <w:rsid w:val="000141F5"/>
    <w:rsid w:val="000143B8"/>
    <w:rsid w:val="000144E3"/>
    <w:rsid w:val="00014615"/>
    <w:rsid w:val="00014A64"/>
    <w:rsid w:val="00014ECC"/>
    <w:rsid w:val="00014F81"/>
    <w:rsid w:val="00015942"/>
    <w:rsid w:val="00015A15"/>
    <w:rsid w:val="00015C2B"/>
    <w:rsid w:val="00015D83"/>
    <w:rsid w:val="00016384"/>
    <w:rsid w:val="00016E35"/>
    <w:rsid w:val="00016ED6"/>
    <w:rsid w:val="00017D81"/>
    <w:rsid w:val="00020246"/>
    <w:rsid w:val="00020340"/>
    <w:rsid w:val="000208BE"/>
    <w:rsid w:val="00020BE2"/>
    <w:rsid w:val="00020CC0"/>
    <w:rsid w:val="00020FA9"/>
    <w:rsid w:val="000212E0"/>
    <w:rsid w:val="000215D3"/>
    <w:rsid w:val="00021786"/>
    <w:rsid w:val="00021791"/>
    <w:rsid w:val="00022119"/>
    <w:rsid w:val="000229D4"/>
    <w:rsid w:val="00022C2A"/>
    <w:rsid w:val="00022D9D"/>
    <w:rsid w:val="00022F01"/>
    <w:rsid w:val="0002311C"/>
    <w:rsid w:val="00023A7C"/>
    <w:rsid w:val="00023D60"/>
    <w:rsid w:val="00023DE8"/>
    <w:rsid w:val="0002401E"/>
    <w:rsid w:val="00024467"/>
    <w:rsid w:val="0002463F"/>
    <w:rsid w:val="000249AE"/>
    <w:rsid w:val="00024B1D"/>
    <w:rsid w:val="00024B33"/>
    <w:rsid w:val="00024F4F"/>
    <w:rsid w:val="000258E1"/>
    <w:rsid w:val="00026274"/>
    <w:rsid w:val="000265AE"/>
    <w:rsid w:val="00026838"/>
    <w:rsid w:val="00026AA8"/>
    <w:rsid w:val="00026AD5"/>
    <w:rsid w:val="00027A36"/>
    <w:rsid w:val="00027FF3"/>
    <w:rsid w:val="0003000A"/>
    <w:rsid w:val="000301ED"/>
    <w:rsid w:val="00030A00"/>
    <w:rsid w:val="00030CD9"/>
    <w:rsid w:val="00030D5E"/>
    <w:rsid w:val="00031314"/>
    <w:rsid w:val="000317F8"/>
    <w:rsid w:val="00031807"/>
    <w:rsid w:val="00031C2B"/>
    <w:rsid w:val="00031DC4"/>
    <w:rsid w:val="00031E95"/>
    <w:rsid w:val="0003238F"/>
    <w:rsid w:val="00032457"/>
    <w:rsid w:val="000330B7"/>
    <w:rsid w:val="000339C5"/>
    <w:rsid w:val="00033B43"/>
    <w:rsid w:val="00033DA0"/>
    <w:rsid w:val="0003496D"/>
    <w:rsid w:val="00034C41"/>
    <w:rsid w:val="00034D1A"/>
    <w:rsid w:val="00034F6C"/>
    <w:rsid w:val="000355BB"/>
    <w:rsid w:val="00035628"/>
    <w:rsid w:val="000359EF"/>
    <w:rsid w:val="00035B90"/>
    <w:rsid w:val="000361DB"/>
    <w:rsid w:val="00036AD9"/>
    <w:rsid w:val="00036C43"/>
    <w:rsid w:val="00037988"/>
    <w:rsid w:val="000406FF"/>
    <w:rsid w:val="00040704"/>
    <w:rsid w:val="00040754"/>
    <w:rsid w:val="00040CF9"/>
    <w:rsid w:val="0004169B"/>
    <w:rsid w:val="000417E4"/>
    <w:rsid w:val="00041815"/>
    <w:rsid w:val="00041862"/>
    <w:rsid w:val="000418C8"/>
    <w:rsid w:val="00041962"/>
    <w:rsid w:val="000419F6"/>
    <w:rsid w:val="00041D04"/>
    <w:rsid w:val="00041F42"/>
    <w:rsid w:val="000422C3"/>
    <w:rsid w:val="000428BB"/>
    <w:rsid w:val="00042C28"/>
    <w:rsid w:val="00043397"/>
    <w:rsid w:val="000434CB"/>
    <w:rsid w:val="00043523"/>
    <w:rsid w:val="000440A7"/>
    <w:rsid w:val="000442B0"/>
    <w:rsid w:val="000450F2"/>
    <w:rsid w:val="000451EB"/>
    <w:rsid w:val="00045467"/>
    <w:rsid w:val="000454C0"/>
    <w:rsid w:val="000455C9"/>
    <w:rsid w:val="000459B0"/>
    <w:rsid w:val="00045A39"/>
    <w:rsid w:val="000463AC"/>
    <w:rsid w:val="000463AE"/>
    <w:rsid w:val="00046475"/>
    <w:rsid w:val="00046548"/>
    <w:rsid w:val="00046829"/>
    <w:rsid w:val="0004686C"/>
    <w:rsid w:val="000469CF"/>
    <w:rsid w:val="00047154"/>
    <w:rsid w:val="0004761A"/>
    <w:rsid w:val="00047975"/>
    <w:rsid w:val="00047B13"/>
    <w:rsid w:val="00050017"/>
    <w:rsid w:val="000500FC"/>
    <w:rsid w:val="00050546"/>
    <w:rsid w:val="0005089E"/>
    <w:rsid w:val="0005104B"/>
    <w:rsid w:val="00051104"/>
    <w:rsid w:val="0005121B"/>
    <w:rsid w:val="00051553"/>
    <w:rsid w:val="0005223D"/>
    <w:rsid w:val="0005248D"/>
    <w:rsid w:val="000525A4"/>
    <w:rsid w:val="000526EC"/>
    <w:rsid w:val="00052B4C"/>
    <w:rsid w:val="00053124"/>
    <w:rsid w:val="000533F6"/>
    <w:rsid w:val="0005345A"/>
    <w:rsid w:val="000536E0"/>
    <w:rsid w:val="00053750"/>
    <w:rsid w:val="00053D90"/>
    <w:rsid w:val="00054734"/>
    <w:rsid w:val="0005489A"/>
    <w:rsid w:val="00054B9A"/>
    <w:rsid w:val="00054CD0"/>
    <w:rsid w:val="00054D6D"/>
    <w:rsid w:val="00054E8F"/>
    <w:rsid w:val="00054FE1"/>
    <w:rsid w:val="000550B7"/>
    <w:rsid w:val="000551A9"/>
    <w:rsid w:val="000552B2"/>
    <w:rsid w:val="00055C6A"/>
    <w:rsid w:val="00055C78"/>
    <w:rsid w:val="00056274"/>
    <w:rsid w:val="00056632"/>
    <w:rsid w:val="00056790"/>
    <w:rsid w:val="00056F60"/>
    <w:rsid w:val="0005740C"/>
    <w:rsid w:val="00057DC0"/>
    <w:rsid w:val="000604F7"/>
    <w:rsid w:val="0006051E"/>
    <w:rsid w:val="0006088D"/>
    <w:rsid w:val="00060B2B"/>
    <w:rsid w:val="0006157A"/>
    <w:rsid w:val="00061D07"/>
    <w:rsid w:val="0006204C"/>
    <w:rsid w:val="0006251E"/>
    <w:rsid w:val="0006257C"/>
    <w:rsid w:val="000625B1"/>
    <w:rsid w:val="00062686"/>
    <w:rsid w:val="000628E0"/>
    <w:rsid w:val="000638DE"/>
    <w:rsid w:val="00063CA9"/>
    <w:rsid w:val="00064161"/>
    <w:rsid w:val="00064363"/>
    <w:rsid w:val="000648CF"/>
    <w:rsid w:val="00064A75"/>
    <w:rsid w:val="00064E43"/>
    <w:rsid w:val="000659A6"/>
    <w:rsid w:val="00065CF8"/>
    <w:rsid w:val="00065E9A"/>
    <w:rsid w:val="00066A0B"/>
    <w:rsid w:val="00066A4D"/>
    <w:rsid w:val="00066FCC"/>
    <w:rsid w:val="00067B22"/>
    <w:rsid w:val="00067DA2"/>
    <w:rsid w:val="00067E7C"/>
    <w:rsid w:val="00067FA8"/>
    <w:rsid w:val="000707EA"/>
    <w:rsid w:val="00070F81"/>
    <w:rsid w:val="000715A2"/>
    <w:rsid w:val="000715E8"/>
    <w:rsid w:val="000715F2"/>
    <w:rsid w:val="000716C1"/>
    <w:rsid w:val="00071774"/>
    <w:rsid w:val="0007183F"/>
    <w:rsid w:val="000722FD"/>
    <w:rsid w:val="00072718"/>
    <w:rsid w:val="000729DB"/>
    <w:rsid w:val="00072D3C"/>
    <w:rsid w:val="00072F12"/>
    <w:rsid w:val="00073113"/>
    <w:rsid w:val="0007377C"/>
    <w:rsid w:val="00073CEF"/>
    <w:rsid w:val="00074050"/>
    <w:rsid w:val="0007431D"/>
    <w:rsid w:val="00074442"/>
    <w:rsid w:val="0007445B"/>
    <w:rsid w:val="0007473D"/>
    <w:rsid w:val="0007487D"/>
    <w:rsid w:val="00074F48"/>
    <w:rsid w:val="000753D3"/>
    <w:rsid w:val="00075D08"/>
    <w:rsid w:val="000761C9"/>
    <w:rsid w:val="000764C2"/>
    <w:rsid w:val="00076AB5"/>
    <w:rsid w:val="0007711D"/>
    <w:rsid w:val="000775F7"/>
    <w:rsid w:val="00081C22"/>
    <w:rsid w:val="00081C83"/>
    <w:rsid w:val="00081D56"/>
    <w:rsid w:val="00081E15"/>
    <w:rsid w:val="000820AC"/>
    <w:rsid w:val="000824DA"/>
    <w:rsid w:val="00082DF2"/>
    <w:rsid w:val="000840B8"/>
    <w:rsid w:val="00084199"/>
    <w:rsid w:val="00084558"/>
    <w:rsid w:val="0008496B"/>
    <w:rsid w:val="0008497E"/>
    <w:rsid w:val="00084D38"/>
    <w:rsid w:val="00085C2B"/>
    <w:rsid w:val="00086424"/>
    <w:rsid w:val="00086497"/>
    <w:rsid w:val="000864E5"/>
    <w:rsid w:val="0008684A"/>
    <w:rsid w:val="0008697E"/>
    <w:rsid w:val="00086B91"/>
    <w:rsid w:val="000870F5"/>
    <w:rsid w:val="00087387"/>
    <w:rsid w:val="000874EF"/>
    <w:rsid w:val="000878CF"/>
    <w:rsid w:val="00087C71"/>
    <w:rsid w:val="00087D4D"/>
    <w:rsid w:val="00087FBC"/>
    <w:rsid w:val="0009018A"/>
    <w:rsid w:val="00090346"/>
    <w:rsid w:val="000907A6"/>
    <w:rsid w:val="00090919"/>
    <w:rsid w:val="00090C33"/>
    <w:rsid w:val="00090D62"/>
    <w:rsid w:val="00090D87"/>
    <w:rsid w:val="000913B3"/>
    <w:rsid w:val="00091793"/>
    <w:rsid w:val="0009213D"/>
    <w:rsid w:val="0009216E"/>
    <w:rsid w:val="00092A7B"/>
    <w:rsid w:val="0009329C"/>
    <w:rsid w:val="00093804"/>
    <w:rsid w:val="0009385F"/>
    <w:rsid w:val="000938E3"/>
    <w:rsid w:val="00093A9C"/>
    <w:rsid w:val="00093B0A"/>
    <w:rsid w:val="00093C26"/>
    <w:rsid w:val="00093C3F"/>
    <w:rsid w:val="00094164"/>
    <w:rsid w:val="00094789"/>
    <w:rsid w:val="00094833"/>
    <w:rsid w:val="00094899"/>
    <w:rsid w:val="00094FEA"/>
    <w:rsid w:val="000950C2"/>
    <w:rsid w:val="00095188"/>
    <w:rsid w:val="00095258"/>
    <w:rsid w:val="00095B4C"/>
    <w:rsid w:val="00096765"/>
    <w:rsid w:val="00096873"/>
    <w:rsid w:val="00096897"/>
    <w:rsid w:val="00096AE2"/>
    <w:rsid w:val="00096DF1"/>
    <w:rsid w:val="00096F8B"/>
    <w:rsid w:val="0009788C"/>
    <w:rsid w:val="000A0110"/>
    <w:rsid w:val="000A0440"/>
    <w:rsid w:val="000A0BD5"/>
    <w:rsid w:val="000A144A"/>
    <w:rsid w:val="000A183E"/>
    <w:rsid w:val="000A1C8C"/>
    <w:rsid w:val="000A2065"/>
    <w:rsid w:val="000A283F"/>
    <w:rsid w:val="000A316E"/>
    <w:rsid w:val="000A317D"/>
    <w:rsid w:val="000A3458"/>
    <w:rsid w:val="000A361B"/>
    <w:rsid w:val="000A3BA4"/>
    <w:rsid w:val="000A3E2B"/>
    <w:rsid w:val="000A3EF3"/>
    <w:rsid w:val="000A4179"/>
    <w:rsid w:val="000A4C8A"/>
    <w:rsid w:val="000A4CB2"/>
    <w:rsid w:val="000A568C"/>
    <w:rsid w:val="000A5B4D"/>
    <w:rsid w:val="000A6001"/>
    <w:rsid w:val="000A60C6"/>
    <w:rsid w:val="000A719B"/>
    <w:rsid w:val="000A791A"/>
    <w:rsid w:val="000A7D05"/>
    <w:rsid w:val="000A7F90"/>
    <w:rsid w:val="000B014D"/>
    <w:rsid w:val="000B0C37"/>
    <w:rsid w:val="000B0D03"/>
    <w:rsid w:val="000B13EC"/>
    <w:rsid w:val="000B145E"/>
    <w:rsid w:val="000B1475"/>
    <w:rsid w:val="000B1EA9"/>
    <w:rsid w:val="000B2AB5"/>
    <w:rsid w:val="000B2EE0"/>
    <w:rsid w:val="000B3623"/>
    <w:rsid w:val="000B3A43"/>
    <w:rsid w:val="000B45F1"/>
    <w:rsid w:val="000B5527"/>
    <w:rsid w:val="000B5ABF"/>
    <w:rsid w:val="000B5E70"/>
    <w:rsid w:val="000B666C"/>
    <w:rsid w:val="000B67F4"/>
    <w:rsid w:val="000B6B3D"/>
    <w:rsid w:val="000B7179"/>
    <w:rsid w:val="000B767E"/>
    <w:rsid w:val="000B7ABB"/>
    <w:rsid w:val="000C0187"/>
    <w:rsid w:val="000C0344"/>
    <w:rsid w:val="000C0E0D"/>
    <w:rsid w:val="000C123E"/>
    <w:rsid w:val="000C13F1"/>
    <w:rsid w:val="000C205C"/>
    <w:rsid w:val="000C228A"/>
    <w:rsid w:val="000C23C4"/>
    <w:rsid w:val="000C2E29"/>
    <w:rsid w:val="000C33C8"/>
    <w:rsid w:val="000C35C6"/>
    <w:rsid w:val="000C36A1"/>
    <w:rsid w:val="000C3967"/>
    <w:rsid w:val="000C3D3C"/>
    <w:rsid w:val="000C41EE"/>
    <w:rsid w:val="000C436D"/>
    <w:rsid w:val="000C460F"/>
    <w:rsid w:val="000C49C7"/>
    <w:rsid w:val="000C49F1"/>
    <w:rsid w:val="000C4C0E"/>
    <w:rsid w:val="000C52B3"/>
    <w:rsid w:val="000C5552"/>
    <w:rsid w:val="000C5C52"/>
    <w:rsid w:val="000C6538"/>
    <w:rsid w:val="000C6B1C"/>
    <w:rsid w:val="000C6DF6"/>
    <w:rsid w:val="000C6E53"/>
    <w:rsid w:val="000C6FBA"/>
    <w:rsid w:val="000C7487"/>
    <w:rsid w:val="000C75A5"/>
    <w:rsid w:val="000C76A1"/>
    <w:rsid w:val="000C7C33"/>
    <w:rsid w:val="000C7CC6"/>
    <w:rsid w:val="000C7EC2"/>
    <w:rsid w:val="000C7FA6"/>
    <w:rsid w:val="000D0159"/>
    <w:rsid w:val="000D0241"/>
    <w:rsid w:val="000D0348"/>
    <w:rsid w:val="000D049C"/>
    <w:rsid w:val="000D066B"/>
    <w:rsid w:val="000D099D"/>
    <w:rsid w:val="000D1144"/>
    <w:rsid w:val="000D13B6"/>
    <w:rsid w:val="000D2199"/>
    <w:rsid w:val="000D265B"/>
    <w:rsid w:val="000D2DB5"/>
    <w:rsid w:val="000D2E64"/>
    <w:rsid w:val="000D2FA2"/>
    <w:rsid w:val="000D3025"/>
    <w:rsid w:val="000D30D3"/>
    <w:rsid w:val="000D34BA"/>
    <w:rsid w:val="000D3992"/>
    <w:rsid w:val="000D421D"/>
    <w:rsid w:val="000D4990"/>
    <w:rsid w:val="000D58A5"/>
    <w:rsid w:val="000D5AB0"/>
    <w:rsid w:val="000D6055"/>
    <w:rsid w:val="000D60C5"/>
    <w:rsid w:val="000D67E8"/>
    <w:rsid w:val="000D6B88"/>
    <w:rsid w:val="000D6C83"/>
    <w:rsid w:val="000D6D2A"/>
    <w:rsid w:val="000D6F53"/>
    <w:rsid w:val="000D7706"/>
    <w:rsid w:val="000D7D1B"/>
    <w:rsid w:val="000D7E5E"/>
    <w:rsid w:val="000D7FFC"/>
    <w:rsid w:val="000E070C"/>
    <w:rsid w:val="000E0B90"/>
    <w:rsid w:val="000E0BD1"/>
    <w:rsid w:val="000E0CAA"/>
    <w:rsid w:val="000E0CDF"/>
    <w:rsid w:val="000E0FAA"/>
    <w:rsid w:val="000E13F0"/>
    <w:rsid w:val="000E2661"/>
    <w:rsid w:val="000E31CB"/>
    <w:rsid w:val="000E44AD"/>
    <w:rsid w:val="000E4547"/>
    <w:rsid w:val="000E4635"/>
    <w:rsid w:val="000E52C1"/>
    <w:rsid w:val="000E57B7"/>
    <w:rsid w:val="000E616C"/>
    <w:rsid w:val="000E7A79"/>
    <w:rsid w:val="000E7BD5"/>
    <w:rsid w:val="000E7D7E"/>
    <w:rsid w:val="000F053D"/>
    <w:rsid w:val="000F05B8"/>
    <w:rsid w:val="000F11DF"/>
    <w:rsid w:val="000F12C9"/>
    <w:rsid w:val="000F13EA"/>
    <w:rsid w:val="000F1558"/>
    <w:rsid w:val="000F1761"/>
    <w:rsid w:val="000F1DC7"/>
    <w:rsid w:val="000F24D1"/>
    <w:rsid w:val="000F2643"/>
    <w:rsid w:val="000F277D"/>
    <w:rsid w:val="000F337C"/>
    <w:rsid w:val="000F3398"/>
    <w:rsid w:val="000F3822"/>
    <w:rsid w:val="000F3B50"/>
    <w:rsid w:val="000F40D0"/>
    <w:rsid w:val="000F43E1"/>
    <w:rsid w:val="000F48FD"/>
    <w:rsid w:val="000F5A86"/>
    <w:rsid w:val="000F5ACE"/>
    <w:rsid w:val="000F6697"/>
    <w:rsid w:val="000F67A6"/>
    <w:rsid w:val="000F6B60"/>
    <w:rsid w:val="000F7082"/>
    <w:rsid w:val="000F79E1"/>
    <w:rsid w:val="000F7F7E"/>
    <w:rsid w:val="00100730"/>
    <w:rsid w:val="00100B22"/>
    <w:rsid w:val="00101870"/>
    <w:rsid w:val="001018BA"/>
    <w:rsid w:val="00101EDD"/>
    <w:rsid w:val="001021EF"/>
    <w:rsid w:val="00102531"/>
    <w:rsid w:val="0010350B"/>
    <w:rsid w:val="001040E7"/>
    <w:rsid w:val="001046C8"/>
    <w:rsid w:val="0010497E"/>
    <w:rsid w:val="001052F1"/>
    <w:rsid w:val="00105407"/>
    <w:rsid w:val="00105A6C"/>
    <w:rsid w:val="001062C3"/>
    <w:rsid w:val="001062DC"/>
    <w:rsid w:val="00106CA3"/>
    <w:rsid w:val="00107DC9"/>
    <w:rsid w:val="0011066C"/>
    <w:rsid w:val="0011073F"/>
    <w:rsid w:val="00110C3B"/>
    <w:rsid w:val="001114D1"/>
    <w:rsid w:val="001115C0"/>
    <w:rsid w:val="001118D5"/>
    <w:rsid w:val="00111938"/>
    <w:rsid w:val="00111BDB"/>
    <w:rsid w:val="00111CB9"/>
    <w:rsid w:val="001120A3"/>
    <w:rsid w:val="00112385"/>
    <w:rsid w:val="00112E00"/>
    <w:rsid w:val="00113048"/>
    <w:rsid w:val="00113052"/>
    <w:rsid w:val="00113A8F"/>
    <w:rsid w:val="00114440"/>
    <w:rsid w:val="001145CF"/>
    <w:rsid w:val="00114FB8"/>
    <w:rsid w:val="001156DB"/>
    <w:rsid w:val="00115E2C"/>
    <w:rsid w:val="00117012"/>
    <w:rsid w:val="00117285"/>
    <w:rsid w:val="00117E0D"/>
    <w:rsid w:val="00117EC5"/>
    <w:rsid w:val="001200C7"/>
    <w:rsid w:val="0012060B"/>
    <w:rsid w:val="0012065E"/>
    <w:rsid w:val="00121046"/>
    <w:rsid w:val="001210CB"/>
    <w:rsid w:val="0012117A"/>
    <w:rsid w:val="001212E2"/>
    <w:rsid w:val="00121440"/>
    <w:rsid w:val="00121D36"/>
    <w:rsid w:val="00122340"/>
    <w:rsid w:val="0012275C"/>
    <w:rsid w:val="00122D09"/>
    <w:rsid w:val="00123175"/>
    <w:rsid w:val="001231F7"/>
    <w:rsid w:val="001237D8"/>
    <w:rsid w:val="00123B53"/>
    <w:rsid w:val="00123FA6"/>
    <w:rsid w:val="00123FAC"/>
    <w:rsid w:val="00123FB9"/>
    <w:rsid w:val="00124043"/>
    <w:rsid w:val="001243E4"/>
    <w:rsid w:val="001247E3"/>
    <w:rsid w:val="0012486A"/>
    <w:rsid w:val="00124DA8"/>
    <w:rsid w:val="00125A5A"/>
    <w:rsid w:val="0012625A"/>
    <w:rsid w:val="00126F63"/>
    <w:rsid w:val="00126F73"/>
    <w:rsid w:val="00127461"/>
    <w:rsid w:val="00127547"/>
    <w:rsid w:val="001277DC"/>
    <w:rsid w:val="00127C6C"/>
    <w:rsid w:val="00127F4C"/>
    <w:rsid w:val="00127FB3"/>
    <w:rsid w:val="001302A7"/>
    <w:rsid w:val="001302BC"/>
    <w:rsid w:val="00130AD9"/>
    <w:rsid w:val="00130B73"/>
    <w:rsid w:val="00130C3C"/>
    <w:rsid w:val="00130C74"/>
    <w:rsid w:val="00131823"/>
    <w:rsid w:val="00131BF5"/>
    <w:rsid w:val="0013229A"/>
    <w:rsid w:val="001322CD"/>
    <w:rsid w:val="001322D1"/>
    <w:rsid w:val="0013259B"/>
    <w:rsid w:val="001326C5"/>
    <w:rsid w:val="00132771"/>
    <w:rsid w:val="00132BFE"/>
    <w:rsid w:val="0013346B"/>
    <w:rsid w:val="00134193"/>
    <w:rsid w:val="00134265"/>
    <w:rsid w:val="001349A0"/>
    <w:rsid w:val="00134C73"/>
    <w:rsid w:val="00135350"/>
    <w:rsid w:val="00135352"/>
    <w:rsid w:val="00135606"/>
    <w:rsid w:val="001365A9"/>
    <w:rsid w:val="00136EA5"/>
    <w:rsid w:val="001370F0"/>
    <w:rsid w:val="0013747D"/>
    <w:rsid w:val="00137EEB"/>
    <w:rsid w:val="00140292"/>
    <w:rsid w:val="00140428"/>
    <w:rsid w:val="00140676"/>
    <w:rsid w:val="0014074D"/>
    <w:rsid w:val="001407E2"/>
    <w:rsid w:val="00141C2E"/>
    <w:rsid w:val="00141FD8"/>
    <w:rsid w:val="00142422"/>
    <w:rsid w:val="00142436"/>
    <w:rsid w:val="00143197"/>
    <w:rsid w:val="001434DE"/>
    <w:rsid w:val="001436EC"/>
    <w:rsid w:val="001444EA"/>
    <w:rsid w:val="001445AD"/>
    <w:rsid w:val="0014487A"/>
    <w:rsid w:val="00144B9A"/>
    <w:rsid w:val="0014515E"/>
    <w:rsid w:val="001451B1"/>
    <w:rsid w:val="0014538B"/>
    <w:rsid w:val="001458AF"/>
    <w:rsid w:val="00145F86"/>
    <w:rsid w:val="001462E4"/>
    <w:rsid w:val="001466A8"/>
    <w:rsid w:val="00146F5D"/>
    <w:rsid w:val="00147253"/>
    <w:rsid w:val="001477E7"/>
    <w:rsid w:val="00147AD0"/>
    <w:rsid w:val="00147CE6"/>
    <w:rsid w:val="00147DF6"/>
    <w:rsid w:val="00147EC3"/>
    <w:rsid w:val="00147F5B"/>
    <w:rsid w:val="001515B5"/>
    <w:rsid w:val="00151937"/>
    <w:rsid w:val="001520C6"/>
    <w:rsid w:val="00152AFF"/>
    <w:rsid w:val="001533EE"/>
    <w:rsid w:val="001533FC"/>
    <w:rsid w:val="00153C4D"/>
    <w:rsid w:val="00153D1D"/>
    <w:rsid w:val="00154000"/>
    <w:rsid w:val="00154088"/>
    <w:rsid w:val="0015493D"/>
    <w:rsid w:val="00154AC1"/>
    <w:rsid w:val="00154E71"/>
    <w:rsid w:val="00155936"/>
    <w:rsid w:val="00155E24"/>
    <w:rsid w:val="00156C0D"/>
    <w:rsid w:val="001570D7"/>
    <w:rsid w:val="001572AC"/>
    <w:rsid w:val="001578EF"/>
    <w:rsid w:val="00157A96"/>
    <w:rsid w:val="00157B01"/>
    <w:rsid w:val="0016051A"/>
    <w:rsid w:val="0016063B"/>
    <w:rsid w:val="00160A40"/>
    <w:rsid w:val="0016155F"/>
    <w:rsid w:val="001616A1"/>
    <w:rsid w:val="00162233"/>
    <w:rsid w:val="001625AC"/>
    <w:rsid w:val="001628A7"/>
    <w:rsid w:val="00162A99"/>
    <w:rsid w:val="00162D92"/>
    <w:rsid w:val="0016346C"/>
    <w:rsid w:val="00163840"/>
    <w:rsid w:val="00163B3A"/>
    <w:rsid w:val="00163F1C"/>
    <w:rsid w:val="001645A3"/>
    <w:rsid w:val="001645A6"/>
    <w:rsid w:val="00164726"/>
    <w:rsid w:val="00164C29"/>
    <w:rsid w:val="001656AE"/>
    <w:rsid w:val="001659E1"/>
    <w:rsid w:val="00165C58"/>
    <w:rsid w:val="00166812"/>
    <w:rsid w:val="00166D30"/>
    <w:rsid w:val="00166EB4"/>
    <w:rsid w:val="00167823"/>
    <w:rsid w:val="00167B4B"/>
    <w:rsid w:val="00170222"/>
    <w:rsid w:val="001712B3"/>
    <w:rsid w:val="0017174C"/>
    <w:rsid w:val="00171837"/>
    <w:rsid w:val="001718F5"/>
    <w:rsid w:val="00171BDF"/>
    <w:rsid w:val="00171C0B"/>
    <w:rsid w:val="00171CDA"/>
    <w:rsid w:val="00171E20"/>
    <w:rsid w:val="00171EA5"/>
    <w:rsid w:val="001722ED"/>
    <w:rsid w:val="00172307"/>
    <w:rsid w:val="0017232A"/>
    <w:rsid w:val="00172676"/>
    <w:rsid w:val="00172881"/>
    <w:rsid w:val="00172BA9"/>
    <w:rsid w:val="00172D46"/>
    <w:rsid w:val="00172F72"/>
    <w:rsid w:val="00173530"/>
    <w:rsid w:val="00173ED3"/>
    <w:rsid w:val="001741CD"/>
    <w:rsid w:val="00174F96"/>
    <w:rsid w:val="001753D5"/>
    <w:rsid w:val="001754A7"/>
    <w:rsid w:val="00175982"/>
    <w:rsid w:val="00175B8C"/>
    <w:rsid w:val="00175C16"/>
    <w:rsid w:val="00176176"/>
    <w:rsid w:val="00176236"/>
    <w:rsid w:val="0017631C"/>
    <w:rsid w:val="00176A9B"/>
    <w:rsid w:val="00176AE7"/>
    <w:rsid w:val="00176D8B"/>
    <w:rsid w:val="00177014"/>
    <w:rsid w:val="0017767B"/>
    <w:rsid w:val="0018034F"/>
    <w:rsid w:val="00180441"/>
    <w:rsid w:val="00180A96"/>
    <w:rsid w:val="00180C82"/>
    <w:rsid w:val="00180E55"/>
    <w:rsid w:val="00180F91"/>
    <w:rsid w:val="001810A5"/>
    <w:rsid w:val="0018135F"/>
    <w:rsid w:val="0018187F"/>
    <w:rsid w:val="00181E30"/>
    <w:rsid w:val="00182289"/>
    <w:rsid w:val="001822EB"/>
    <w:rsid w:val="00182C6D"/>
    <w:rsid w:val="001832FD"/>
    <w:rsid w:val="0018352D"/>
    <w:rsid w:val="001839EA"/>
    <w:rsid w:val="00183F32"/>
    <w:rsid w:val="00183F52"/>
    <w:rsid w:val="001840A7"/>
    <w:rsid w:val="001841D0"/>
    <w:rsid w:val="00184891"/>
    <w:rsid w:val="00184A91"/>
    <w:rsid w:val="00184DB8"/>
    <w:rsid w:val="001851A7"/>
    <w:rsid w:val="00185829"/>
    <w:rsid w:val="00185D14"/>
    <w:rsid w:val="00185F3C"/>
    <w:rsid w:val="00185FD1"/>
    <w:rsid w:val="00186702"/>
    <w:rsid w:val="00186A23"/>
    <w:rsid w:val="0018703F"/>
    <w:rsid w:val="001878B6"/>
    <w:rsid w:val="00187A0B"/>
    <w:rsid w:val="001904C2"/>
    <w:rsid w:val="00190511"/>
    <w:rsid w:val="0019101D"/>
    <w:rsid w:val="001918BB"/>
    <w:rsid w:val="00191AFD"/>
    <w:rsid w:val="00191ED7"/>
    <w:rsid w:val="0019200F"/>
    <w:rsid w:val="00192147"/>
    <w:rsid w:val="001921D2"/>
    <w:rsid w:val="001927B3"/>
    <w:rsid w:val="001927C2"/>
    <w:rsid w:val="0019291D"/>
    <w:rsid w:val="001929D6"/>
    <w:rsid w:val="00192FAA"/>
    <w:rsid w:val="00193221"/>
    <w:rsid w:val="00193928"/>
    <w:rsid w:val="00193F1B"/>
    <w:rsid w:val="0019486C"/>
    <w:rsid w:val="00194A1C"/>
    <w:rsid w:val="00194A38"/>
    <w:rsid w:val="00194A9E"/>
    <w:rsid w:val="00194B3A"/>
    <w:rsid w:val="00194F65"/>
    <w:rsid w:val="001962E6"/>
    <w:rsid w:val="00196C65"/>
    <w:rsid w:val="001975F0"/>
    <w:rsid w:val="00197AB6"/>
    <w:rsid w:val="00197DC5"/>
    <w:rsid w:val="001A0076"/>
    <w:rsid w:val="001A053E"/>
    <w:rsid w:val="001A0759"/>
    <w:rsid w:val="001A12EF"/>
    <w:rsid w:val="001A1447"/>
    <w:rsid w:val="001A1483"/>
    <w:rsid w:val="001A1669"/>
    <w:rsid w:val="001A1754"/>
    <w:rsid w:val="001A1CFF"/>
    <w:rsid w:val="001A2C9D"/>
    <w:rsid w:val="001A2DB2"/>
    <w:rsid w:val="001A3079"/>
    <w:rsid w:val="001A355E"/>
    <w:rsid w:val="001A3B13"/>
    <w:rsid w:val="001A3BCB"/>
    <w:rsid w:val="001A43A7"/>
    <w:rsid w:val="001A477F"/>
    <w:rsid w:val="001A4A3B"/>
    <w:rsid w:val="001A4D31"/>
    <w:rsid w:val="001A4EB3"/>
    <w:rsid w:val="001A5228"/>
    <w:rsid w:val="001A5CA5"/>
    <w:rsid w:val="001A64DC"/>
    <w:rsid w:val="001A7034"/>
    <w:rsid w:val="001A7221"/>
    <w:rsid w:val="001A745A"/>
    <w:rsid w:val="001A7B7C"/>
    <w:rsid w:val="001A7B7E"/>
    <w:rsid w:val="001B0827"/>
    <w:rsid w:val="001B0C16"/>
    <w:rsid w:val="001B1163"/>
    <w:rsid w:val="001B11B5"/>
    <w:rsid w:val="001B12F0"/>
    <w:rsid w:val="001B152F"/>
    <w:rsid w:val="001B161F"/>
    <w:rsid w:val="001B16BE"/>
    <w:rsid w:val="001B1DF2"/>
    <w:rsid w:val="001B1E34"/>
    <w:rsid w:val="001B2797"/>
    <w:rsid w:val="001B2968"/>
    <w:rsid w:val="001B31EB"/>
    <w:rsid w:val="001B32BE"/>
    <w:rsid w:val="001B3494"/>
    <w:rsid w:val="001B39A0"/>
    <w:rsid w:val="001B4233"/>
    <w:rsid w:val="001B47EA"/>
    <w:rsid w:val="001B4902"/>
    <w:rsid w:val="001B498D"/>
    <w:rsid w:val="001B4B80"/>
    <w:rsid w:val="001B55D9"/>
    <w:rsid w:val="001B5875"/>
    <w:rsid w:val="001B5B6A"/>
    <w:rsid w:val="001B6903"/>
    <w:rsid w:val="001B6FA1"/>
    <w:rsid w:val="001B7112"/>
    <w:rsid w:val="001B71F8"/>
    <w:rsid w:val="001B7BB6"/>
    <w:rsid w:val="001B7C71"/>
    <w:rsid w:val="001B7DC8"/>
    <w:rsid w:val="001C02E5"/>
    <w:rsid w:val="001C03D6"/>
    <w:rsid w:val="001C0508"/>
    <w:rsid w:val="001C0901"/>
    <w:rsid w:val="001C0A08"/>
    <w:rsid w:val="001C0A14"/>
    <w:rsid w:val="001C0D96"/>
    <w:rsid w:val="001C19A8"/>
    <w:rsid w:val="001C1B14"/>
    <w:rsid w:val="001C1FC3"/>
    <w:rsid w:val="001C2225"/>
    <w:rsid w:val="001C22BE"/>
    <w:rsid w:val="001C234D"/>
    <w:rsid w:val="001C297E"/>
    <w:rsid w:val="001C2A59"/>
    <w:rsid w:val="001C3108"/>
    <w:rsid w:val="001C3835"/>
    <w:rsid w:val="001C3A7C"/>
    <w:rsid w:val="001C3BB2"/>
    <w:rsid w:val="001C3D9A"/>
    <w:rsid w:val="001C4040"/>
    <w:rsid w:val="001C4070"/>
    <w:rsid w:val="001C59A7"/>
    <w:rsid w:val="001C5AD5"/>
    <w:rsid w:val="001C61F2"/>
    <w:rsid w:val="001C7497"/>
    <w:rsid w:val="001C7B85"/>
    <w:rsid w:val="001C7C79"/>
    <w:rsid w:val="001C7ED3"/>
    <w:rsid w:val="001D0211"/>
    <w:rsid w:val="001D03C4"/>
    <w:rsid w:val="001D16BF"/>
    <w:rsid w:val="001D1D3F"/>
    <w:rsid w:val="001D202D"/>
    <w:rsid w:val="001D20DF"/>
    <w:rsid w:val="001D21E8"/>
    <w:rsid w:val="001D2EE7"/>
    <w:rsid w:val="001D307B"/>
    <w:rsid w:val="001D3227"/>
    <w:rsid w:val="001D394B"/>
    <w:rsid w:val="001D3C38"/>
    <w:rsid w:val="001D41AC"/>
    <w:rsid w:val="001D457C"/>
    <w:rsid w:val="001D4B65"/>
    <w:rsid w:val="001D4CAF"/>
    <w:rsid w:val="001D51DC"/>
    <w:rsid w:val="001D53EA"/>
    <w:rsid w:val="001D5C9C"/>
    <w:rsid w:val="001D5E7D"/>
    <w:rsid w:val="001D5FF6"/>
    <w:rsid w:val="001D615B"/>
    <w:rsid w:val="001D6280"/>
    <w:rsid w:val="001D664C"/>
    <w:rsid w:val="001D6AD2"/>
    <w:rsid w:val="001D6D09"/>
    <w:rsid w:val="001D7182"/>
    <w:rsid w:val="001D74A5"/>
    <w:rsid w:val="001E024B"/>
    <w:rsid w:val="001E085E"/>
    <w:rsid w:val="001E0880"/>
    <w:rsid w:val="001E13B1"/>
    <w:rsid w:val="001E1681"/>
    <w:rsid w:val="001E1DDD"/>
    <w:rsid w:val="001E2613"/>
    <w:rsid w:val="001E26E9"/>
    <w:rsid w:val="001E295A"/>
    <w:rsid w:val="001E2991"/>
    <w:rsid w:val="001E29C6"/>
    <w:rsid w:val="001E2AD5"/>
    <w:rsid w:val="001E35E8"/>
    <w:rsid w:val="001E3AD9"/>
    <w:rsid w:val="001E47C9"/>
    <w:rsid w:val="001E4A29"/>
    <w:rsid w:val="001E4AE1"/>
    <w:rsid w:val="001E504C"/>
    <w:rsid w:val="001E5431"/>
    <w:rsid w:val="001E5643"/>
    <w:rsid w:val="001E5954"/>
    <w:rsid w:val="001E5CA3"/>
    <w:rsid w:val="001E5DF8"/>
    <w:rsid w:val="001E6224"/>
    <w:rsid w:val="001E63C4"/>
    <w:rsid w:val="001E7936"/>
    <w:rsid w:val="001E797C"/>
    <w:rsid w:val="001E7994"/>
    <w:rsid w:val="001E7AC1"/>
    <w:rsid w:val="001E7BA2"/>
    <w:rsid w:val="001E7F60"/>
    <w:rsid w:val="001F06F1"/>
    <w:rsid w:val="001F0933"/>
    <w:rsid w:val="001F11F3"/>
    <w:rsid w:val="001F1C45"/>
    <w:rsid w:val="001F1CB7"/>
    <w:rsid w:val="001F1D6B"/>
    <w:rsid w:val="001F23A1"/>
    <w:rsid w:val="001F28FF"/>
    <w:rsid w:val="001F2F61"/>
    <w:rsid w:val="001F30B9"/>
    <w:rsid w:val="001F32C5"/>
    <w:rsid w:val="001F3457"/>
    <w:rsid w:val="001F34FF"/>
    <w:rsid w:val="001F39D5"/>
    <w:rsid w:val="001F3AF6"/>
    <w:rsid w:val="001F3DCB"/>
    <w:rsid w:val="001F49D1"/>
    <w:rsid w:val="001F5BEA"/>
    <w:rsid w:val="001F6569"/>
    <w:rsid w:val="001F67C4"/>
    <w:rsid w:val="001F779E"/>
    <w:rsid w:val="001F7A83"/>
    <w:rsid w:val="001F7B17"/>
    <w:rsid w:val="00200589"/>
    <w:rsid w:val="0020059C"/>
    <w:rsid w:val="002011E8"/>
    <w:rsid w:val="00201648"/>
    <w:rsid w:val="002026CB"/>
    <w:rsid w:val="00202A85"/>
    <w:rsid w:val="00202ED9"/>
    <w:rsid w:val="00202F46"/>
    <w:rsid w:val="00202F6A"/>
    <w:rsid w:val="00202FEC"/>
    <w:rsid w:val="0020357D"/>
    <w:rsid w:val="00203A18"/>
    <w:rsid w:val="00204B37"/>
    <w:rsid w:val="00204B55"/>
    <w:rsid w:val="00204FC6"/>
    <w:rsid w:val="00205E99"/>
    <w:rsid w:val="00206182"/>
    <w:rsid w:val="002076D7"/>
    <w:rsid w:val="0020782B"/>
    <w:rsid w:val="00207F07"/>
    <w:rsid w:val="002100AD"/>
    <w:rsid w:val="002100B7"/>
    <w:rsid w:val="002103DB"/>
    <w:rsid w:val="0021055E"/>
    <w:rsid w:val="0021115C"/>
    <w:rsid w:val="0021144D"/>
    <w:rsid w:val="002121B5"/>
    <w:rsid w:val="00212564"/>
    <w:rsid w:val="002125A1"/>
    <w:rsid w:val="002126E1"/>
    <w:rsid w:val="00212939"/>
    <w:rsid w:val="00212A14"/>
    <w:rsid w:val="00212B1C"/>
    <w:rsid w:val="00212EBD"/>
    <w:rsid w:val="00212FF7"/>
    <w:rsid w:val="00213036"/>
    <w:rsid w:val="00213790"/>
    <w:rsid w:val="00213F2D"/>
    <w:rsid w:val="00214299"/>
    <w:rsid w:val="0021478A"/>
    <w:rsid w:val="00214B56"/>
    <w:rsid w:val="00214C06"/>
    <w:rsid w:val="00214F1B"/>
    <w:rsid w:val="00214F22"/>
    <w:rsid w:val="00215719"/>
    <w:rsid w:val="00215919"/>
    <w:rsid w:val="00215F75"/>
    <w:rsid w:val="00216B48"/>
    <w:rsid w:val="00217460"/>
    <w:rsid w:val="0021776D"/>
    <w:rsid w:val="00217AEA"/>
    <w:rsid w:val="00217F1B"/>
    <w:rsid w:val="0022088E"/>
    <w:rsid w:val="00220BBB"/>
    <w:rsid w:val="00221079"/>
    <w:rsid w:val="00221209"/>
    <w:rsid w:val="00221215"/>
    <w:rsid w:val="00221A7E"/>
    <w:rsid w:val="00221F82"/>
    <w:rsid w:val="00222B2F"/>
    <w:rsid w:val="00222D38"/>
    <w:rsid w:val="00223C66"/>
    <w:rsid w:val="00223EDB"/>
    <w:rsid w:val="00224249"/>
    <w:rsid w:val="0022454D"/>
    <w:rsid w:val="00224B8B"/>
    <w:rsid w:val="00224C4B"/>
    <w:rsid w:val="00224C4D"/>
    <w:rsid w:val="00224E9E"/>
    <w:rsid w:val="002250E4"/>
    <w:rsid w:val="002250F7"/>
    <w:rsid w:val="002257A8"/>
    <w:rsid w:val="00226074"/>
    <w:rsid w:val="00226290"/>
    <w:rsid w:val="00226A21"/>
    <w:rsid w:val="00226BEE"/>
    <w:rsid w:val="00226FDE"/>
    <w:rsid w:val="0022716F"/>
    <w:rsid w:val="002277AD"/>
    <w:rsid w:val="00227C65"/>
    <w:rsid w:val="0022E97A"/>
    <w:rsid w:val="00230074"/>
    <w:rsid w:val="0023085E"/>
    <w:rsid w:val="00230B24"/>
    <w:rsid w:val="002315FE"/>
    <w:rsid w:val="00231675"/>
    <w:rsid w:val="002318A1"/>
    <w:rsid w:val="00231959"/>
    <w:rsid w:val="00231961"/>
    <w:rsid w:val="00231FB2"/>
    <w:rsid w:val="002320C3"/>
    <w:rsid w:val="002321E2"/>
    <w:rsid w:val="002322EB"/>
    <w:rsid w:val="00232956"/>
    <w:rsid w:val="00232C69"/>
    <w:rsid w:val="00232F6D"/>
    <w:rsid w:val="00232FF8"/>
    <w:rsid w:val="00233B06"/>
    <w:rsid w:val="00233B2A"/>
    <w:rsid w:val="00233E38"/>
    <w:rsid w:val="00234398"/>
    <w:rsid w:val="002344DE"/>
    <w:rsid w:val="00234E80"/>
    <w:rsid w:val="00234F67"/>
    <w:rsid w:val="002350D6"/>
    <w:rsid w:val="0023511E"/>
    <w:rsid w:val="002355DE"/>
    <w:rsid w:val="0023563C"/>
    <w:rsid w:val="00235834"/>
    <w:rsid w:val="002359C6"/>
    <w:rsid w:val="00235A36"/>
    <w:rsid w:val="002360EE"/>
    <w:rsid w:val="00236151"/>
    <w:rsid w:val="00236217"/>
    <w:rsid w:val="00236431"/>
    <w:rsid w:val="002364C2"/>
    <w:rsid w:val="00237662"/>
    <w:rsid w:val="002379B2"/>
    <w:rsid w:val="00237E27"/>
    <w:rsid w:val="002408B9"/>
    <w:rsid w:val="002409D3"/>
    <w:rsid w:val="00240AA9"/>
    <w:rsid w:val="0024109A"/>
    <w:rsid w:val="00242392"/>
    <w:rsid w:val="00242603"/>
    <w:rsid w:val="00243519"/>
    <w:rsid w:val="002438B9"/>
    <w:rsid w:val="00243D42"/>
    <w:rsid w:val="00244987"/>
    <w:rsid w:val="00244A25"/>
    <w:rsid w:val="00244A70"/>
    <w:rsid w:val="00245E8F"/>
    <w:rsid w:val="00246525"/>
    <w:rsid w:val="00246B94"/>
    <w:rsid w:val="00246EE6"/>
    <w:rsid w:val="00247814"/>
    <w:rsid w:val="00250037"/>
    <w:rsid w:val="002500ED"/>
    <w:rsid w:val="002501A7"/>
    <w:rsid w:val="0025034C"/>
    <w:rsid w:val="002507B2"/>
    <w:rsid w:val="00250BBC"/>
    <w:rsid w:val="00251060"/>
    <w:rsid w:val="00251211"/>
    <w:rsid w:val="00251417"/>
    <w:rsid w:val="0025141C"/>
    <w:rsid w:val="00251810"/>
    <w:rsid w:val="002519C1"/>
    <w:rsid w:val="0025247E"/>
    <w:rsid w:val="002528C4"/>
    <w:rsid w:val="00252D76"/>
    <w:rsid w:val="00253342"/>
    <w:rsid w:val="0025342F"/>
    <w:rsid w:val="00253680"/>
    <w:rsid w:val="00253B31"/>
    <w:rsid w:val="00253CA8"/>
    <w:rsid w:val="0025465B"/>
    <w:rsid w:val="00255081"/>
    <w:rsid w:val="00255288"/>
    <w:rsid w:val="0025557E"/>
    <w:rsid w:val="002559C4"/>
    <w:rsid w:val="00255D2A"/>
    <w:rsid w:val="00255F6A"/>
    <w:rsid w:val="00256069"/>
    <w:rsid w:val="002561B2"/>
    <w:rsid w:val="00256292"/>
    <w:rsid w:val="00256500"/>
    <w:rsid w:val="00256606"/>
    <w:rsid w:val="002567C8"/>
    <w:rsid w:val="002570A5"/>
    <w:rsid w:val="00257177"/>
    <w:rsid w:val="00257A33"/>
    <w:rsid w:val="00257B12"/>
    <w:rsid w:val="00257D51"/>
    <w:rsid w:val="00257DEE"/>
    <w:rsid w:val="002605BC"/>
    <w:rsid w:val="002605C4"/>
    <w:rsid w:val="00260BA6"/>
    <w:rsid w:val="00260BE1"/>
    <w:rsid w:val="002611AC"/>
    <w:rsid w:val="0026129C"/>
    <w:rsid w:val="00261325"/>
    <w:rsid w:val="00261878"/>
    <w:rsid w:val="00262117"/>
    <w:rsid w:val="00262254"/>
    <w:rsid w:val="002628A4"/>
    <w:rsid w:val="00262CA4"/>
    <w:rsid w:val="00262E0E"/>
    <w:rsid w:val="002635E2"/>
    <w:rsid w:val="0026374E"/>
    <w:rsid w:val="00263847"/>
    <w:rsid w:val="00263B14"/>
    <w:rsid w:val="00263B73"/>
    <w:rsid w:val="00263E3C"/>
    <w:rsid w:val="00263F4A"/>
    <w:rsid w:val="002644F3"/>
    <w:rsid w:val="00264E7E"/>
    <w:rsid w:val="00265877"/>
    <w:rsid w:val="002658A3"/>
    <w:rsid w:val="00265A2E"/>
    <w:rsid w:val="00265BD7"/>
    <w:rsid w:val="00265D9E"/>
    <w:rsid w:val="00265E04"/>
    <w:rsid w:val="00266360"/>
    <w:rsid w:val="002665B6"/>
    <w:rsid w:val="002668A0"/>
    <w:rsid w:val="002677DD"/>
    <w:rsid w:val="00267874"/>
    <w:rsid w:val="00267C9E"/>
    <w:rsid w:val="00270050"/>
    <w:rsid w:val="0027012B"/>
    <w:rsid w:val="00270163"/>
    <w:rsid w:val="0027052B"/>
    <w:rsid w:val="00270545"/>
    <w:rsid w:val="002707FA"/>
    <w:rsid w:val="002712D8"/>
    <w:rsid w:val="0027166B"/>
    <w:rsid w:val="00271F47"/>
    <w:rsid w:val="002720A8"/>
    <w:rsid w:val="0027231D"/>
    <w:rsid w:val="00272755"/>
    <w:rsid w:val="00272A2A"/>
    <w:rsid w:val="00272D6F"/>
    <w:rsid w:val="002732A4"/>
    <w:rsid w:val="0027330D"/>
    <w:rsid w:val="00273665"/>
    <w:rsid w:val="002738D8"/>
    <w:rsid w:val="0027409C"/>
    <w:rsid w:val="002745A1"/>
    <w:rsid w:val="00274638"/>
    <w:rsid w:val="0027479B"/>
    <w:rsid w:val="00274C78"/>
    <w:rsid w:val="00274F01"/>
    <w:rsid w:val="00275647"/>
    <w:rsid w:val="00275810"/>
    <w:rsid w:val="00276431"/>
    <w:rsid w:val="002766EE"/>
    <w:rsid w:val="00276945"/>
    <w:rsid w:val="00276AB1"/>
    <w:rsid w:val="00276ABD"/>
    <w:rsid w:val="00277543"/>
    <w:rsid w:val="002775C4"/>
    <w:rsid w:val="002778A7"/>
    <w:rsid w:val="002779DF"/>
    <w:rsid w:val="00277F4E"/>
    <w:rsid w:val="00280512"/>
    <w:rsid w:val="002806BB"/>
    <w:rsid w:val="00280A05"/>
    <w:rsid w:val="00280E8F"/>
    <w:rsid w:val="00280F61"/>
    <w:rsid w:val="0028131C"/>
    <w:rsid w:val="00281908"/>
    <w:rsid w:val="00281989"/>
    <w:rsid w:val="00281B6C"/>
    <w:rsid w:val="00281BB8"/>
    <w:rsid w:val="00281D47"/>
    <w:rsid w:val="00281EDC"/>
    <w:rsid w:val="00281FDF"/>
    <w:rsid w:val="00282233"/>
    <w:rsid w:val="0028229E"/>
    <w:rsid w:val="002823B3"/>
    <w:rsid w:val="002826D7"/>
    <w:rsid w:val="00282776"/>
    <w:rsid w:val="002827A3"/>
    <w:rsid w:val="0028319E"/>
    <w:rsid w:val="00283EE8"/>
    <w:rsid w:val="00283EED"/>
    <w:rsid w:val="00284036"/>
    <w:rsid w:val="0028441E"/>
    <w:rsid w:val="0028464F"/>
    <w:rsid w:val="002853AC"/>
    <w:rsid w:val="00285858"/>
    <w:rsid w:val="0028587A"/>
    <w:rsid w:val="00285B27"/>
    <w:rsid w:val="00285B44"/>
    <w:rsid w:val="0028612B"/>
    <w:rsid w:val="00286275"/>
    <w:rsid w:val="002867DD"/>
    <w:rsid w:val="0028741D"/>
    <w:rsid w:val="00287452"/>
    <w:rsid w:val="00287504"/>
    <w:rsid w:val="0028781E"/>
    <w:rsid w:val="00287F69"/>
    <w:rsid w:val="00290694"/>
    <w:rsid w:val="00290782"/>
    <w:rsid w:val="0029146E"/>
    <w:rsid w:val="002914DE"/>
    <w:rsid w:val="002917DC"/>
    <w:rsid w:val="002920C3"/>
    <w:rsid w:val="0029211E"/>
    <w:rsid w:val="00292291"/>
    <w:rsid w:val="00292813"/>
    <w:rsid w:val="00292884"/>
    <w:rsid w:val="002928CE"/>
    <w:rsid w:val="00293656"/>
    <w:rsid w:val="0029452E"/>
    <w:rsid w:val="0029453B"/>
    <w:rsid w:val="0029453C"/>
    <w:rsid w:val="002948BA"/>
    <w:rsid w:val="0029492D"/>
    <w:rsid w:val="00294AC7"/>
    <w:rsid w:val="00295307"/>
    <w:rsid w:val="00295843"/>
    <w:rsid w:val="00295E62"/>
    <w:rsid w:val="00295F07"/>
    <w:rsid w:val="002960A0"/>
    <w:rsid w:val="00296617"/>
    <w:rsid w:val="00297106"/>
    <w:rsid w:val="00297333"/>
    <w:rsid w:val="002973DE"/>
    <w:rsid w:val="00297639"/>
    <w:rsid w:val="002976F6"/>
    <w:rsid w:val="002A02B0"/>
    <w:rsid w:val="002A0A44"/>
    <w:rsid w:val="002A0C1B"/>
    <w:rsid w:val="002A15F0"/>
    <w:rsid w:val="002A180C"/>
    <w:rsid w:val="002A1B34"/>
    <w:rsid w:val="002A1C11"/>
    <w:rsid w:val="002A2036"/>
    <w:rsid w:val="002A2534"/>
    <w:rsid w:val="002A258A"/>
    <w:rsid w:val="002A25F9"/>
    <w:rsid w:val="002A2B5A"/>
    <w:rsid w:val="002A3713"/>
    <w:rsid w:val="002A38F4"/>
    <w:rsid w:val="002A3F5C"/>
    <w:rsid w:val="002A4294"/>
    <w:rsid w:val="002A43AC"/>
    <w:rsid w:val="002A4A5D"/>
    <w:rsid w:val="002A4D9F"/>
    <w:rsid w:val="002A5445"/>
    <w:rsid w:val="002A5C42"/>
    <w:rsid w:val="002A5D4C"/>
    <w:rsid w:val="002A5E98"/>
    <w:rsid w:val="002A5EE3"/>
    <w:rsid w:val="002A684C"/>
    <w:rsid w:val="002A7568"/>
    <w:rsid w:val="002A796D"/>
    <w:rsid w:val="002A7C24"/>
    <w:rsid w:val="002A7F19"/>
    <w:rsid w:val="002A7F29"/>
    <w:rsid w:val="002B002A"/>
    <w:rsid w:val="002B0275"/>
    <w:rsid w:val="002B0E16"/>
    <w:rsid w:val="002B1000"/>
    <w:rsid w:val="002B1205"/>
    <w:rsid w:val="002B131B"/>
    <w:rsid w:val="002B14AE"/>
    <w:rsid w:val="002B1D7F"/>
    <w:rsid w:val="002B1DC1"/>
    <w:rsid w:val="002B28C7"/>
    <w:rsid w:val="002B2B22"/>
    <w:rsid w:val="002B2BC4"/>
    <w:rsid w:val="002B2F1A"/>
    <w:rsid w:val="002B339E"/>
    <w:rsid w:val="002B3DEA"/>
    <w:rsid w:val="002B3E17"/>
    <w:rsid w:val="002B40AA"/>
    <w:rsid w:val="002B42C8"/>
    <w:rsid w:val="002B4588"/>
    <w:rsid w:val="002B4A4B"/>
    <w:rsid w:val="002B4B59"/>
    <w:rsid w:val="002B4D02"/>
    <w:rsid w:val="002B4DD2"/>
    <w:rsid w:val="002B5A47"/>
    <w:rsid w:val="002B656B"/>
    <w:rsid w:val="002B6805"/>
    <w:rsid w:val="002B6B39"/>
    <w:rsid w:val="002B6C71"/>
    <w:rsid w:val="002B6E8F"/>
    <w:rsid w:val="002B78D5"/>
    <w:rsid w:val="002B79E9"/>
    <w:rsid w:val="002B7B64"/>
    <w:rsid w:val="002B7DB0"/>
    <w:rsid w:val="002B7E02"/>
    <w:rsid w:val="002B7F76"/>
    <w:rsid w:val="002C04B1"/>
    <w:rsid w:val="002C05EC"/>
    <w:rsid w:val="002C07B2"/>
    <w:rsid w:val="002C1209"/>
    <w:rsid w:val="002C139D"/>
    <w:rsid w:val="002C16D8"/>
    <w:rsid w:val="002C1CE2"/>
    <w:rsid w:val="002C1F54"/>
    <w:rsid w:val="002C2796"/>
    <w:rsid w:val="002C28B9"/>
    <w:rsid w:val="002C2CCF"/>
    <w:rsid w:val="002C2D55"/>
    <w:rsid w:val="002C31EB"/>
    <w:rsid w:val="002C426C"/>
    <w:rsid w:val="002C433E"/>
    <w:rsid w:val="002C4677"/>
    <w:rsid w:val="002C584C"/>
    <w:rsid w:val="002C615E"/>
    <w:rsid w:val="002C62FC"/>
    <w:rsid w:val="002C7DC5"/>
    <w:rsid w:val="002C7FCF"/>
    <w:rsid w:val="002D0727"/>
    <w:rsid w:val="002D07E5"/>
    <w:rsid w:val="002D0CCA"/>
    <w:rsid w:val="002D0F18"/>
    <w:rsid w:val="002D0F85"/>
    <w:rsid w:val="002D10A5"/>
    <w:rsid w:val="002D1252"/>
    <w:rsid w:val="002D1DD9"/>
    <w:rsid w:val="002D20D0"/>
    <w:rsid w:val="002D211E"/>
    <w:rsid w:val="002D26A9"/>
    <w:rsid w:val="002D276E"/>
    <w:rsid w:val="002D28F6"/>
    <w:rsid w:val="002D2EC2"/>
    <w:rsid w:val="002D41D6"/>
    <w:rsid w:val="002D423A"/>
    <w:rsid w:val="002D4FB3"/>
    <w:rsid w:val="002D58E3"/>
    <w:rsid w:val="002D6572"/>
    <w:rsid w:val="002D66A3"/>
    <w:rsid w:val="002D683E"/>
    <w:rsid w:val="002D7229"/>
    <w:rsid w:val="002D72D2"/>
    <w:rsid w:val="002D785A"/>
    <w:rsid w:val="002D79FA"/>
    <w:rsid w:val="002D7A69"/>
    <w:rsid w:val="002E08AC"/>
    <w:rsid w:val="002E0B4E"/>
    <w:rsid w:val="002E10EE"/>
    <w:rsid w:val="002E1361"/>
    <w:rsid w:val="002E15E1"/>
    <w:rsid w:val="002E1C63"/>
    <w:rsid w:val="002E1D80"/>
    <w:rsid w:val="002E2790"/>
    <w:rsid w:val="002E328A"/>
    <w:rsid w:val="002E333C"/>
    <w:rsid w:val="002E389B"/>
    <w:rsid w:val="002E399C"/>
    <w:rsid w:val="002E41A1"/>
    <w:rsid w:val="002E43BB"/>
    <w:rsid w:val="002E459A"/>
    <w:rsid w:val="002E468D"/>
    <w:rsid w:val="002E4AC0"/>
    <w:rsid w:val="002E4B04"/>
    <w:rsid w:val="002E4BBE"/>
    <w:rsid w:val="002E4CD6"/>
    <w:rsid w:val="002E5784"/>
    <w:rsid w:val="002E5A61"/>
    <w:rsid w:val="002E5A6A"/>
    <w:rsid w:val="002E5DF4"/>
    <w:rsid w:val="002E6571"/>
    <w:rsid w:val="002E6C2E"/>
    <w:rsid w:val="002E6D7A"/>
    <w:rsid w:val="002E711F"/>
    <w:rsid w:val="002E79F5"/>
    <w:rsid w:val="002F0860"/>
    <w:rsid w:val="002F0EFC"/>
    <w:rsid w:val="002F172A"/>
    <w:rsid w:val="002F1753"/>
    <w:rsid w:val="002F1949"/>
    <w:rsid w:val="002F1D17"/>
    <w:rsid w:val="002F2F6C"/>
    <w:rsid w:val="002F2FF0"/>
    <w:rsid w:val="002F30FE"/>
    <w:rsid w:val="002F3104"/>
    <w:rsid w:val="002F3188"/>
    <w:rsid w:val="002F3236"/>
    <w:rsid w:val="002F35B2"/>
    <w:rsid w:val="002F3934"/>
    <w:rsid w:val="002F3F62"/>
    <w:rsid w:val="002F4298"/>
    <w:rsid w:val="002F43BD"/>
    <w:rsid w:val="002F48C9"/>
    <w:rsid w:val="002F4ABD"/>
    <w:rsid w:val="002F54CB"/>
    <w:rsid w:val="002F5729"/>
    <w:rsid w:val="002F5BE4"/>
    <w:rsid w:val="002F5CD0"/>
    <w:rsid w:val="002F643F"/>
    <w:rsid w:val="002F6C7F"/>
    <w:rsid w:val="002F6CEF"/>
    <w:rsid w:val="002F74C7"/>
    <w:rsid w:val="002F79F8"/>
    <w:rsid w:val="00300051"/>
    <w:rsid w:val="003000AA"/>
    <w:rsid w:val="003001C6"/>
    <w:rsid w:val="00300C38"/>
    <w:rsid w:val="0030159E"/>
    <w:rsid w:val="003021C5"/>
    <w:rsid w:val="00302D40"/>
    <w:rsid w:val="00302D8C"/>
    <w:rsid w:val="0030327F"/>
    <w:rsid w:val="00303547"/>
    <w:rsid w:val="00303616"/>
    <w:rsid w:val="00303B35"/>
    <w:rsid w:val="00303D65"/>
    <w:rsid w:val="003044FB"/>
    <w:rsid w:val="003045D8"/>
    <w:rsid w:val="003048CF"/>
    <w:rsid w:val="0030495F"/>
    <w:rsid w:val="00304D63"/>
    <w:rsid w:val="00304FD8"/>
    <w:rsid w:val="00305051"/>
    <w:rsid w:val="00305326"/>
    <w:rsid w:val="0030559A"/>
    <w:rsid w:val="00305882"/>
    <w:rsid w:val="00305AF9"/>
    <w:rsid w:val="00305B76"/>
    <w:rsid w:val="0030631A"/>
    <w:rsid w:val="00306398"/>
    <w:rsid w:val="003063BF"/>
    <w:rsid w:val="00306843"/>
    <w:rsid w:val="003071B9"/>
    <w:rsid w:val="003072C5"/>
    <w:rsid w:val="00307D4F"/>
    <w:rsid w:val="00307D6A"/>
    <w:rsid w:val="00307F61"/>
    <w:rsid w:val="00310280"/>
    <w:rsid w:val="00310B6B"/>
    <w:rsid w:val="00310DCB"/>
    <w:rsid w:val="0031100F"/>
    <w:rsid w:val="00311133"/>
    <w:rsid w:val="0031133D"/>
    <w:rsid w:val="00311477"/>
    <w:rsid w:val="003114A4"/>
    <w:rsid w:val="003116D6"/>
    <w:rsid w:val="00312143"/>
    <w:rsid w:val="003124BC"/>
    <w:rsid w:val="003126AB"/>
    <w:rsid w:val="0031273F"/>
    <w:rsid w:val="0031288A"/>
    <w:rsid w:val="00312B81"/>
    <w:rsid w:val="00313409"/>
    <w:rsid w:val="00313A98"/>
    <w:rsid w:val="00313C5C"/>
    <w:rsid w:val="00314367"/>
    <w:rsid w:val="00314592"/>
    <w:rsid w:val="0031472D"/>
    <w:rsid w:val="00314849"/>
    <w:rsid w:val="0031491A"/>
    <w:rsid w:val="003149D3"/>
    <w:rsid w:val="003149D7"/>
    <w:rsid w:val="00314EEE"/>
    <w:rsid w:val="00315262"/>
    <w:rsid w:val="0031590B"/>
    <w:rsid w:val="00315ADF"/>
    <w:rsid w:val="00315F78"/>
    <w:rsid w:val="00316113"/>
    <w:rsid w:val="0031627D"/>
    <w:rsid w:val="0031648E"/>
    <w:rsid w:val="0031673B"/>
    <w:rsid w:val="0031674E"/>
    <w:rsid w:val="00316A4A"/>
    <w:rsid w:val="00316F90"/>
    <w:rsid w:val="0032008B"/>
    <w:rsid w:val="00320263"/>
    <w:rsid w:val="003203B1"/>
    <w:rsid w:val="0032069E"/>
    <w:rsid w:val="00321506"/>
    <w:rsid w:val="00322782"/>
    <w:rsid w:val="00322CE7"/>
    <w:rsid w:val="00322E77"/>
    <w:rsid w:val="00322EF1"/>
    <w:rsid w:val="00322FAA"/>
    <w:rsid w:val="00323321"/>
    <w:rsid w:val="00323831"/>
    <w:rsid w:val="00323EA7"/>
    <w:rsid w:val="00323EE9"/>
    <w:rsid w:val="0032486B"/>
    <w:rsid w:val="003256B7"/>
    <w:rsid w:val="00325725"/>
    <w:rsid w:val="00325838"/>
    <w:rsid w:val="003258C7"/>
    <w:rsid w:val="00325B2E"/>
    <w:rsid w:val="00325E31"/>
    <w:rsid w:val="003262A3"/>
    <w:rsid w:val="0032673D"/>
    <w:rsid w:val="00326BA0"/>
    <w:rsid w:val="00327190"/>
    <w:rsid w:val="00327636"/>
    <w:rsid w:val="00327678"/>
    <w:rsid w:val="00327A68"/>
    <w:rsid w:val="00330254"/>
    <w:rsid w:val="00330BDF"/>
    <w:rsid w:val="00331026"/>
    <w:rsid w:val="00331853"/>
    <w:rsid w:val="00331C0A"/>
    <w:rsid w:val="003333A6"/>
    <w:rsid w:val="003335E2"/>
    <w:rsid w:val="0033451E"/>
    <w:rsid w:val="003346FF"/>
    <w:rsid w:val="0033591C"/>
    <w:rsid w:val="0033598B"/>
    <w:rsid w:val="00336149"/>
    <w:rsid w:val="0033676C"/>
    <w:rsid w:val="00337255"/>
    <w:rsid w:val="0033776B"/>
    <w:rsid w:val="00337A47"/>
    <w:rsid w:val="00337B5F"/>
    <w:rsid w:val="00337D8A"/>
    <w:rsid w:val="00340050"/>
    <w:rsid w:val="0034153B"/>
    <w:rsid w:val="003429A0"/>
    <w:rsid w:val="00342C53"/>
    <w:rsid w:val="003435B4"/>
    <w:rsid w:val="00343A4E"/>
    <w:rsid w:val="00343A95"/>
    <w:rsid w:val="00343C9A"/>
    <w:rsid w:val="003440FB"/>
    <w:rsid w:val="003444A4"/>
    <w:rsid w:val="00344DD5"/>
    <w:rsid w:val="00344F0D"/>
    <w:rsid w:val="00344F9F"/>
    <w:rsid w:val="00346AA8"/>
    <w:rsid w:val="00346B08"/>
    <w:rsid w:val="00347680"/>
    <w:rsid w:val="003476D5"/>
    <w:rsid w:val="00347F71"/>
    <w:rsid w:val="00347FB3"/>
    <w:rsid w:val="00350D56"/>
    <w:rsid w:val="00350D5F"/>
    <w:rsid w:val="003511D7"/>
    <w:rsid w:val="003512A7"/>
    <w:rsid w:val="003516E8"/>
    <w:rsid w:val="00352831"/>
    <w:rsid w:val="0035309F"/>
    <w:rsid w:val="00353C29"/>
    <w:rsid w:val="0035401B"/>
    <w:rsid w:val="003547BF"/>
    <w:rsid w:val="003549E8"/>
    <w:rsid w:val="00354A65"/>
    <w:rsid w:val="00354EF0"/>
    <w:rsid w:val="0035544C"/>
    <w:rsid w:val="00355A9C"/>
    <w:rsid w:val="00355CEB"/>
    <w:rsid w:val="00355F64"/>
    <w:rsid w:val="00356366"/>
    <w:rsid w:val="003564FB"/>
    <w:rsid w:val="00356851"/>
    <w:rsid w:val="0035725F"/>
    <w:rsid w:val="003572E4"/>
    <w:rsid w:val="003572EF"/>
    <w:rsid w:val="003575A1"/>
    <w:rsid w:val="0035796C"/>
    <w:rsid w:val="003579F4"/>
    <w:rsid w:val="00357A91"/>
    <w:rsid w:val="00357B49"/>
    <w:rsid w:val="00357DD4"/>
    <w:rsid w:val="00357F1E"/>
    <w:rsid w:val="00357F47"/>
    <w:rsid w:val="0036079F"/>
    <w:rsid w:val="00360817"/>
    <w:rsid w:val="00360B54"/>
    <w:rsid w:val="00360D40"/>
    <w:rsid w:val="00360DE7"/>
    <w:rsid w:val="00360F15"/>
    <w:rsid w:val="0036127A"/>
    <w:rsid w:val="003613AE"/>
    <w:rsid w:val="0036177D"/>
    <w:rsid w:val="0036182D"/>
    <w:rsid w:val="003618DA"/>
    <w:rsid w:val="00361D47"/>
    <w:rsid w:val="00361DB9"/>
    <w:rsid w:val="00362384"/>
    <w:rsid w:val="003623F2"/>
    <w:rsid w:val="00362504"/>
    <w:rsid w:val="0036256A"/>
    <w:rsid w:val="003626BC"/>
    <w:rsid w:val="0036277B"/>
    <w:rsid w:val="0036287B"/>
    <w:rsid w:val="0036341E"/>
    <w:rsid w:val="0036342E"/>
    <w:rsid w:val="00363657"/>
    <w:rsid w:val="00363AD6"/>
    <w:rsid w:val="00363B0B"/>
    <w:rsid w:val="003641FA"/>
    <w:rsid w:val="0036486D"/>
    <w:rsid w:val="00364934"/>
    <w:rsid w:val="003659CF"/>
    <w:rsid w:val="00365ABC"/>
    <w:rsid w:val="00365EBA"/>
    <w:rsid w:val="003661AF"/>
    <w:rsid w:val="00366B60"/>
    <w:rsid w:val="00366F05"/>
    <w:rsid w:val="0036751C"/>
    <w:rsid w:val="003701CC"/>
    <w:rsid w:val="0037062A"/>
    <w:rsid w:val="00370709"/>
    <w:rsid w:val="00370B90"/>
    <w:rsid w:val="00370E67"/>
    <w:rsid w:val="0037140F"/>
    <w:rsid w:val="003716FF"/>
    <w:rsid w:val="00371B7D"/>
    <w:rsid w:val="00371BC8"/>
    <w:rsid w:val="00371BF8"/>
    <w:rsid w:val="00371F99"/>
    <w:rsid w:val="0037201E"/>
    <w:rsid w:val="003727C0"/>
    <w:rsid w:val="0037301F"/>
    <w:rsid w:val="00373CA0"/>
    <w:rsid w:val="00373EEC"/>
    <w:rsid w:val="0037404F"/>
    <w:rsid w:val="00374204"/>
    <w:rsid w:val="00374BC0"/>
    <w:rsid w:val="003750D8"/>
    <w:rsid w:val="003754C9"/>
    <w:rsid w:val="0037578F"/>
    <w:rsid w:val="003758C7"/>
    <w:rsid w:val="00375CFF"/>
    <w:rsid w:val="00375E09"/>
    <w:rsid w:val="00376129"/>
    <w:rsid w:val="00376F00"/>
    <w:rsid w:val="0037728D"/>
    <w:rsid w:val="003773A3"/>
    <w:rsid w:val="00377EB6"/>
    <w:rsid w:val="00380885"/>
    <w:rsid w:val="003816E9"/>
    <w:rsid w:val="00381AA5"/>
    <w:rsid w:val="00381B52"/>
    <w:rsid w:val="00382D0C"/>
    <w:rsid w:val="00382D22"/>
    <w:rsid w:val="00382E9E"/>
    <w:rsid w:val="00383108"/>
    <w:rsid w:val="00383116"/>
    <w:rsid w:val="003831E8"/>
    <w:rsid w:val="00383439"/>
    <w:rsid w:val="00383A39"/>
    <w:rsid w:val="00384503"/>
    <w:rsid w:val="00384CF1"/>
    <w:rsid w:val="00384F30"/>
    <w:rsid w:val="00385204"/>
    <w:rsid w:val="00385517"/>
    <w:rsid w:val="00386030"/>
    <w:rsid w:val="0038666D"/>
    <w:rsid w:val="00386973"/>
    <w:rsid w:val="00386CA1"/>
    <w:rsid w:val="00387C31"/>
    <w:rsid w:val="00387CFB"/>
    <w:rsid w:val="003901B1"/>
    <w:rsid w:val="0039029F"/>
    <w:rsid w:val="00390714"/>
    <w:rsid w:val="00390761"/>
    <w:rsid w:val="003907FC"/>
    <w:rsid w:val="003912B5"/>
    <w:rsid w:val="0039166E"/>
    <w:rsid w:val="003916AA"/>
    <w:rsid w:val="0039203A"/>
    <w:rsid w:val="00392139"/>
    <w:rsid w:val="00392476"/>
    <w:rsid w:val="003929E5"/>
    <w:rsid w:val="00392BA3"/>
    <w:rsid w:val="00393172"/>
    <w:rsid w:val="00393726"/>
    <w:rsid w:val="00393D69"/>
    <w:rsid w:val="00393E36"/>
    <w:rsid w:val="00394287"/>
    <w:rsid w:val="003942A3"/>
    <w:rsid w:val="003943F0"/>
    <w:rsid w:val="00394567"/>
    <w:rsid w:val="003948D1"/>
    <w:rsid w:val="00394AB2"/>
    <w:rsid w:val="00394D83"/>
    <w:rsid w:val="003956FC"/>
    <w:rsid w:val="00395826"/>
    <w:rsid w:val="003958EB"/>
    <w:rsid w:val="0039598F"/>
    <w:rsid w:val="00395CDA"/>
    <w:rsid w:val="0039628D"/>
    <w:rsid w:val="003964BE"/>
    <w:rsid w:val="0039650E"/>
    <w:rsid w:val="0039709B"/>
    <w:rsid w:val="00397215"/>
    <w:rsid w:val="00397624"/>
    <w:rsid w:val="00397FD9"/>
    <w:rsid w:val="003A0063"/>
    <w:rsid w:val="003A0537"/>
    <w:rsid w:val="003A096F"/>
    <w:rsid w:val="003A0AE7"/>
    <w:rsid w:val="003A0BB9"/>
    <w:rsid w:val="003A0BC3"/>
    <w:rsid w:val="003A0FD0"/>
    <w:rsid w:val="003A1D9F"/>
    <w:rsid w:val="003A2586"/>
    <w:rsid w:val="003A2D59"/>
    <w:rsid w:val="003A35DF"/>
    <w:rsid w:val="003A37FE"/>
    <w:rsid w:val="003A38C1"/>
    <w:rsid w:val="003A4045"/>
    <w:rsid w:val="003A4126"/>
    <w:rsid w:val="003A459D"/>
    <w:rsid w:val="003A496B"/>
    <w:rsid w:val="003A4A4E"/>
    <w:rsid w:val="003A4A81"/>
    <w:rsid w:val="003A50F8"/>
    <w:rsid w:val="003A60EC"/>
    <w:rsid w:val="003A655C"/>
    <w:rsid w:val="003A684F"/>
    <w:rsid w:val="003B00BF"/>
    <w:rsid w:val="003B00E3"/>
    <w:rsid w:val="003B02DB"/>
    <w:rsid w:val="003B0458"/>
    <w:rsid w:val="003B05D2"/>
    <w:rsid w:val="003B091B"/>
    <w:rsid w:val="003B0AB8"/>
    <w:rsid w:val="003B0E3C"/>
    <w:rsid w:val="003B1250"/>
    <w:rsid w:val="003B12D0"/>
    <w:rsid w:val="003B172A"/>
    <w:rsid w:val="003B1F42"/>
    <w:rsid w:val="003B1FCF"/>
    <w:rsid w:val="003B1FFA"/>
    <w:rsid w:val="003B26FD"/>
    <w:rsid w:val="003B286A"/>
    <w:rsid w:val="003B2A42"/>
    <w:rsid w:val="003B2D1A"/>
    <w:rsid w:val="003B2FFE"/>
    <w:rsid w:val="003B33FD"/>
    <w:rsid w:val="003B390F"/>
    <w:rsid w:val="003B3EB4"/>
    <w:rsid w:val="003B3FF7"/>
    <w:rsid w:val="003B438A"/>
    <w:rsid w:val="003B43ED"/>
    <w:rsid w:val="003B4D4B"/>
    <w:rsid w:val="003B4EE0"/>
    <w:rsid w:val="003B5B5B"/>
    <w:rsid w:val="003B5F8C"/>
    <w:rsid w:val="003B646C"/>
    <w:rsid w:val="003B73F6"/>
    <w:rsid w:val="003C0095"/>
    <w:rsid w:val="003C00B3"/>
    <w:rsid w:val="003C0BD6"/>
    <w:rsid w:val="003C0D30"/>
    <w:rsid w:val="003C0EA0"/>
    <w:rsid w:val="003C166E"/>
    <w:rsid w:val="003C1C32"/>
    <w:rsid w:val="003C221A"/>
    <w:rsid w:val="003C2DDF"/>
    <w:rsid w:val="003C2E95"/>
    <w:rsid w:val="003C2F7C"/>
    <w:rsid w:val="003C3480"/>
    <w:rsid w:val="003C3607"/>
    <w:rsid w:val="003C3671"/>
    <w:rsid w:val="003C3791"/>
    <w:rsid w:val="003C3C3E"/>
    <w:rsid w:val="003C3CF9"/>
    <w:rsid w:val="003C3E92"/>
    <w:rsid w:val="003C4278"/>
    <w:rsid w:val="003C4285"/>
    <w:rsid w:val="003C453F"/>
    <w:rsid w:val="003C4643"/>
    <w:rsid w:val="003C4D1B"/>
    <w:rsid w:val="003C52C0"/>
    <w:rsid w:val="003C54CC"/>
    <w:rsid w:val="003C61B8"/>
    <w:rsid w:val="003C62B1"/>
    <w:rsid w:val="003C66CD"/>
    <w:rsid w:val="003C6BA6"/>
    <w:rsid w:val="003C6CD4"/>
    <w:rsid w:val="003C734D"/>
    <w:rsid w:val="003C794B"/>
    <w:rsid w:val="003C7C20"/>
    <w:rsid w:val="003C7F41"/>
    <w:rsid w:val="003D0B93"/>
    <w:rsid w:val="003D0E18"/>
    <w:rsid w:val="003D1962"/>
    <w:rsid w:val="003D251A"/>
    <w:rsid w:val="003D27AF"/>
    <w:rsid w:val="003D396C"/>
    <w:rsid w:val="003D4E9A"/>
    <w:rsid w:val="003D52E2"/>
    <w:rsid w:val="003D59EF"/>
    <w:rsid w:val="003D5AB2"/>
    <w:rsid w:val="003D5B7D"/>
    <w:rsid w:val="003D61A5"/>
    <w:rsid w:val="003D68D4"/>
    <w:rsid w:val="003D6A94"/>
    <w:rsid w:val="003D6F16"/>
    <w:rsid w:val="003D7467"/>
    <w:rsid w:val="003D7998"/>
    <w:rsid w:val="003D7D58"/>
    <w:rsid w:val="003D7DBE"/>
    <w:rsid w:val="003D7EA4"/>
    <w:rsid w:val="003E026F"/>
    <w:rsid w:val="003E0271"/>
    <w:rsid w:val="003E040D"/>
    <w:rsid w:val="003E0503"/>
    <w:rsid w:val="003E090B"/>
    <w:rsid w:val="003E1126"/>
    <w:rsid w:val="003E19B1"/>
    <w:rsid w:val="003E1B3D"/>
    <w:rsid w:val="003E2B64"/>
    <w:rsid w:val="003E3105"/>
    <w:rsid w:val="003E35EF"/>
    <w:rsid w:val="003E3C9A"/>
    <w:rsid w:val="003E45D9"/>
    <w:rsid w:val="003E47C6"/>
    <w:rsid w:val="003E4E52"/>
    <w:rsid w:val="003E50EE"/>
    <w:rsid w:val="003E54E7"/>
    <w:rsid w:val="003E560D"/>
    <w:rsid w:val="003E5A53"/>
    <w:rsid w:val="003E5FAD"/>
    <w:rsid w:val="003E614B"/>
    <w:rsid w:val="003E6ABB"/>
    <w:rsid w:val="003E776D"/>
    <w:rsid w:val="003E7AE3"/>
    <w:rsid w:val="003E7CCF"/>
    <w:rsid w:val="003F0430"/>
    <w:rsid w:val="003F05FF"/>
    <w:rsid w:val="003F1446"/>
    <w:rsid w:val="003F15F0"/>
    <w:rsid w:val="003F16BE"/>
    <w:rsid w:val="003F1CDE"/>
    <w:rsid w:val="003F1EA9"/>
    <w:rsid w:val="003F22A5"/>
    <w:rsid w:val="003F259A"/>
    <w:rsid w:val="003F2E73"/>
    <w:rsid w:val="003F356E"/>
    <w:rsid w:val="003F3615"/>
    <w:rsid w:val="003F4276"/>
    <w:rsid w:val="003F46AC"/>
    <w:rsid w:val="003F4964"/>
    <w:rsid w:val="003F499A"/>
    <w:rsid w:val="003F4C7B"/>
    <w:rsid w:val="003F5714"/>
    <w:rsid w:val="003F5F07"/>
    <w:rsid w:val="003F61A6"/>
    <w:rsid w:val="003F61DC"/>
    <w:rsid w:val="003F64B8"/>
    <w:rsid w:val="003F654D"/>
    <w:rsid w:val="003F65F2"/>
    <w:rsid w:val="003F6775"/>
    <w:rsid w:val="003F6BC3"/>
    <w:rsid w:val="003F6FCF"/>
    <w:rsid w:val="003F76BD"/>
    <w:rsid w:val="003F7F79"/>
    <w:rsid w:val="00400484"/>
    <w:rsid w:val="004015EB"/>
    <w:rsid w:val="00401B26"/>
    <w:rsid w:val="00401F25"/>
    <w:rsid w:val="00402228"/>
    <w:rsid w:val="004025DE"/>
    <w:rsid w:val="00402DBF"/>
    <w:rsid w:val="0040331C"/>
    <w:rsid w:val="004039E6"/>
    <w:rsid w:val="00403AEF"/>
    <w:rsid w:val="00403AF0"/>
    <w:rsid w:val="00403C4D"/>
    <w:rsid w:val="00403F48"/>
    <w:rsid w:val="0040407C"/>
    <w:rsid w:val="00404737"/>
    <w:rsid w:val="00405D3C"/>
    <w:rsid w:val="00405FFD"/>
    <w:rsid w:val="004062F1"/>
    <w:rsid w:val="004064F9"/>
    <w:rsid w:val="004066AE"/>
    <w:rsid w:val="004074D6"/>
    <w:rsid w:val="0040778C"/>
    <w:rsid w:val="004077A8"/>
    <w:rsid w:val="00407F11"/>
    <w:rsid w:val="00410236"/>
    <w:rsid w:val="0041052F"/>
    <w:rsid w:val="00410A88"/>
    <w:rsid w:val="00410E30"/>
    <w:rsid w:val="00411178"/>
    <w:rsid w:val="0041141F"/>
    <w:rsid w:val="00411A47"/>
    <w:rsid w:val="00411BBE"/>
    <w:rsid w:val="00411C53"/>
    <w:rsid w:val="00411CCB"/>
    <w:rsid w:val="00411F00"/>
    <w:rsid w:val="00412009"/>
    <w:rsid w:val="0041374B"/>
    <w:rsid w:val="0041381A"/>
    <w:rsid w:val="00413C09"/>
    <w:rsid w:val="00413C9C"/>
    <w:rsid w:val="00413E71"/>
    <w:rsid w:val="00414034"/>
    <w:rsid w:val="0041424E"/>
    <w:rsid w:val="004143BD"/>
    <w:rsid w:val="0041497F"/>
    <w:rsid w:val="00414D82"/>
    <w:rsid w:val="00414DE2"/>
    <w:rsid w:val="00415030"/>
    <w:rsid w:val="00415901"/>
    <w:rsid w:val="00415FB3"/>
    <w:rsid w:val="00416AC9"/>
    <w:rsid w:val="0041711C"/>
    <w:rsid w:val="00417347"/>
    <w:rsid w:val="00417904"/>
    <w:rsid w:val="00417B8E"/>
    <w:rsid w:val="004206B2"/>
    <w:rsid w:val="0042110E"/>
    <w:rsid w:val="004211CA"/>
    <w:rsid w:val="0042120B"/>
    <w:rsid w:val="004214F7"/>
    <w:rsid w:val="004227AC"/>
    <w:rsid w:val="004227FA"/>
    <w:rsid w:val="00422B4B"/>
    <w:rsid w:val="00422BFF"/>
    <w:rsid w:val="00423561"/>
    <w:rsid w:val="00423B28"/>
    <w:rsid w:val="00423D48"/>
    <w:rsid w:val="00424362"/>
    <w:rsid w:val="00424750"/>
    <w:rsid w:val="00424ACF"/>
    <w:rsid w:val="00424FAE"/>
    <w:rsid w:val="00425934"/>
    <w:rsid w:val="0042595F"/>
    <w:rsid w:val="004259B7"/>
    <w:rsid w:val="00425DA4"/>
    <w:rsid w:val="004261F1"/>
    <w:rsid w:val="0042629A"/>
    <w:rsid w:val="00426599"/>
    <w:rsid w:val="00426EF5"/>
    <w:rsid w:val="00427B32"/>
    <w:rsid w:val="00427C09"/>
    <w:rsid w:val="00427C29"/>
    <w:rsid w:val="004300C9"/>
    <w:rsid w:val="004308B3"/>
    <w:rsid w:val="00431394"/>
    <w:rsid w:val="004316A8"/>
    <w:rsid w:val="004316E3"/>
    <w:rsid w:val="00431F37"/>
    <w:rsid w:val="004327C9"/>
    <w:rsid w:val="00432BAC"/>
    <w:rsid w:val="00432EBA"/>
    <w:rsid w:val="00432F86"/>
    <w:rsid w:val="0043316A"/>
    <w:rsid w:val="004332FE"/>
    <w:rsid w:val="00433510"/>
    <w:rsid w:val="00433E3E"/>
    <w:rsid w:val="00433F4F"/>
    <w:rsid w:val="00434141"/>
    <w:rsid w:val="00434455"/>
    <w:rsid w:val="00434463"/>
    <w:rsid w:val="00434500"/>
    <w:rsid w:val="00434630"/>
    <w:rsid w:val="00434A16"/>
    <w:rsid w:val="00434DE1"/>
    <w:rsid w:val="00435BC5"/>
    <w:rsid w:val="00435C3D"/>
    <w:rsid w:val="004366D3"/>
    <w:rsid w:val="00436766"/>
    <w:rsid w:val="00436C15"/>
    <w:rsid w:val="00436F47"/>
    <w:rsid w:val="00436F88"/>
    <w:rsid w:val="004376A7"/>
    <w:rsid w:val="00437FEC"/>
    <w:rsid w:val="00440351"/>
    <w:rsid w:val="0044081D"/>
    <w:rsid w:val="004409F6"/>
    <w:rsid w:val="004410ED"/>
    <w:rsid w:val="004412FB"/>
    <w:rsid w:val="0044161C"/>
    <w:rsid w:val="00441800"/>
    <w:rsid w:val="00441E4F"/>
    <w:rsid w:val="00441F9B"/>
    <w:rsid w:val="004421E7"/>
    <w:rsid w:val="004429C3"/>
    <w:rsid w:val="00442C37"/>
    <w:rsid w:val="00442D54"/>
    <w:rsid w:val="00442DBC"/>
    <w:rsid w:val="00442FD3"/>
    <w:rsid w:val="004431AF"/>
    <w:rsid w:val="004440CE"/>
    <w:rsid w:val="0044417F"/>
    <w:rsid w:val="004445DE"/>
    <w:rsid w:val="0044460A"/>
    <w:rsid w:val="00444B0A"/>
    <w:rsid w:val="00444C23"/>
    <w:rsid w:val="00444F20"/>
    <w:rsid w:val="0044505E"/>
    <w:rsid w:val="00445401"/>
    <w:rsid w:val="00445420"/>
    <w:rsid w:val="00445B74"/>
    <w:rsid w:val="00445BF5"/>
    <w:rsid w:val="00445F2C"/>
    <w:rsid w:val="00446ED3"/>
    <w:rsid w:val="00446EDA"/>
    <w:rsid w:val="00447113"/>
    <w:rsid w:val="00447209"/>
    <w:rsid w:val="0044772D"/>
    <w:rsid w:val="00447892"/>
    <w:rsid w:val="00447CB6"/>
    <w:rsid w:val="00450435"/>
    <w:rsid w:val="004509CA"/>
    <w:rsid w:val="00451009"/>
    <w:rsid w:val="00451424"/>
    <w:rsid w:val="00452D77"/>
    <w:rsid w:val="004538C6"/>
    <w:rsid w:val="00453F0D"/>
    <w:rsid w:val="00453FA6"/>
    <w:rsid w:val="00454539"/>
    <w:rsid w:val="0045461A"/>
    <w:rsid w:val="004550A2"/>
    <w:rsid w:val="0045513A"/>
    <w:rsid w:val="0045585E"/>
    <w:rsid w:val="00455BB3"/>
    <w:rsid w:val="00455D2F"/>
    <w:rsid w:val="00455F73"/>
    <w:rsid w:val="00456193"/>
    <w:rsid w:val="00457270"/>
    <w:rsid w:val="00457875"/>
    <w:rsid w:val="00457AEB"/>
    <w:rsid w:val="00460A9B"/>
    <w:rsid w:val="00460B0C"/>
    <w:rsid w:val="00460B94"/>
    <w:rsid w:val="00460D47"/>
    <w:rsid w:val="0046101D"/>
    <w:rsid w:val="00461D7B"/>
    <w:rsid w:val="00462210"/>
    <w:rsid w:val="00462373"/>
    <w:rsid w:val="004628F4"/>
    <w:rsid w:val="00462B3F"/>
    <w:rsid w:val="00462F6D"/>
    <w:rsid w:val="00463340"/>
    <w:rsid w:val="00464142"/>
    <w:rsid w:val="00465507"/>
    <w:rsid w:val="00465725"/>
    <w:rsid w:val="00465F58"/>
    <w:rsid w:val="00465F83"/>
    <w:rsid w:val="004662A1"/>
    <w:rsid w:val="004664F2"/>
    <w:rsid w:val="00466957"/>
    <w:rsid w:val="004669CE"/>
    <w:rsid w:val="00467298"/>
    <w:rsid w:val="0046739F"/>
    <w:rsid w:val="00467C6C"/>
    <w:rsid w:val="00467CEE"/>
    <w:rsid w:val="00471327"/>
    <w:rsid w:val="00471384"/>
    <w:rsid w:val="00471773"/>
    <w:rsid w:val="00471EB5"/>
    <w:rsid w:val="00472104"/>
    <w:rsid w:val="00472120"/>
    <w:rsid w:val="004725B6"/>
    <w:rsid w:val="00472877"/>
    <w:rsid w:val="00472959"/>
    <w:rsid w:val="004729AC"/>
    <w:rsid w:val="00472F82"/>
    <w:rsid w:val="00473332"/>
    <w:rsid w:val="0047373D"/>
    <w:rsid w:val="00473976"/>
    <w:rsid w:val="00473D09"/>
    <w:rsid w:val="00473EDE"/>
    <w:rsid w:val="00474159"/>
    <w:rsid w:val="00474AC3"/>
    <w:rsid w:val="00474E59"/>
    <w:rsid w:val="00474F58"/>
    <w:rsid w:val="00475276"/>
    <w:rsid w:val="00476063"/>
    <w:rsid w:val="004761A7"/>
    <w:rsid w:val="00476327"/>
    <w:rsid w:val="004764E6"/>
    <w:rsid w:val="004765F0"/>
    <w:rsid w:val="00476672"/>
    <w:rsid w:val="00476B50"/>
    <w:rsid w:val="00476E01"/>
    <w:rsid w:val="0047712A"/>
    <w:rsid w:val="00477B3E"/>
    <w:rsid w:val="0047BD08"/>
    <w:rsid w:val="0047C7A0"/>
    <w:rsid w:val="0048007F"/>
    <w:rsid w:val="00480445"/>
    <w:rsid w:val="004808B4"/>
    <w:rsid w:val="0048097E"/>
    <w:rsid w:val="00480A5F"/>
    <w:rsid w:val="004811DD"/>
    <w:rsid w:val="00481B0C"/>
    <w:rsid w:val="00481CCF"/>
    <w:rsid w:val="00482943"/>
    <w:rsid w:val="004830EB"/>
    <w:rsid w:val="004842BC"/>
    <w:rsid w:val="00484433"/>
    <w:rsid w:val="00484C0A"/>
    <w:rsid w:val="00484CDE"/>
    <w:rsid w:val="00484F7A"/>
    <w:rsid w:val="0048518B"/>
    <w:rsid w:val="00485395"/>
    <w:rsid w:val="00485957"/>
    <w:rsid w:val="00485965"/>
    <w:rsid w:val="00485DEF"/>
    <w:rsid w:val="00486307"/>
    <w:rsid w:val="00486975"/>
    <w:rsid w:val="004871F7"/>
    <w:rsid w:val="004878DA"/>
    <w:rsid w:val="00487A05"/>
    <w:rsid w:val="0049000B"/>
    <w:rsid w:val="00490105"/>
    <w:rsid w:val="00490474"/>
    <w:rsid w:val="00491020"/>
    <w:rsid w:val="00491211"/>
    <w:rsid w:val="004914A3"/>
    <w:rsid w:val="00491A9C"/>
    <w:rsid w:val="00491B80"/>
    <w:rsid w:val="00492680"/>
    <w:rsid w:val="004928B6"/>
    <w:rsid w:val="00492A0B"/>
    <w:rsid w:val="00492BD3"/>
    <w:rsid w:val="00493041"/>
    <w:rsid w:val="00493B1A"/>
    <w:rsid w:val="00493BE1"/>
    <w:rsid w:val="00494084"/>
    <w:rsid w:val="004941D9"/>
    <w:rsid w:val="004943C5"/>
    <w:rsid w:val="00494E48"/>
    <w:rsid w:val="00494F4D"/>
    <w:rsid w:val="00495213"/>
    <w:rsid w:val="0049580F"/>
    <w:rsid w:val="00495D28"/>
    <w:rsid w:val="00495D7D"/>
    <w:rsid w:val="00496DA0"/>
    <w:rsid w:val="00496DC4"/>
    <w:rsid w:val="004971D1"/>
    <w:rsid w:val="00497C88"/>
    <w:rsid w:val="00497FD3"/>
    <w:rsid w:val="004A0494"/>
    <w:rsid w:val="004A05BE"/>
    <w:rsid w:val="004A081E"/>
    <w:rsid w:val="004A09D4"/>
    <w:rsid w:val="004A0A20"/>
    <w:rsid w:val="004A0DD0"/>
    <w:rsid w:val="004A0F48"/>
    <w:rsid w:val="004A181E"/>
    <w:rsid w:val="004A1CBE"/>
    <w:rsid w:val="004A1D05"/>
    <w:rsid w:val="004A1F23"/>
    <w:rsid w:val="004A2481"/>
    <w:rsid w:val="004A3261"/>
    <w:rsid w:val="004A3D6D"/>
    <w:rsid w:val="004A3FA3"/>
    <w:rsid w:val="004A411B"/>
    <w:rsid w:val="004A48F4"/>
    <w:rsid w:val="004A4AF9"/>
    <w:rsid w:val="004A4BBA"/>
    <w:rsid w:val="004A4DF1"/>
    <w:rsid w:val="004A4E64"/>
    <w:rsid w:val="004A5949"/>
    <w:rsid w:val="004A6062"/>
    <w:rsid w:val="004A6195"/>
    <w:rsid w:val="004A704B"/>
    <w:rsid w:val="004A79F6"/>
    <w:rsid w:val="004B005B"/>
    <w:rsid w:val="004B0482"/>
    <w:rsid w:val="004B07E5"/>
    <w:rsid w:val="004B1290"/>
    <w:rsid w:val="004B330E"/>
    <w:rsid w:val="004B36A5"/>
    <w:rsid w:val="004B39C7"/>
    <w:rsid w:val="004B3FB1"/>
    <w:rsid w:val="004B4778"/>
    <w:rsid w:val="004B4BF1"/>
    <w:rsid w:val="004B4D4D"/>
    <w:rsid w:val="004B4F04"/>
    <w:rsid w:val="004B519F"/>
    <w:rsid w:val="004B53DE"/>
    <w:rsid w:val="004B59EE"/>
    <w:rsid w:val="004B637E"/>
    <w:rsid w:val="004B64E1"/>
    <w:rsid w:val="004B6572"/>
    <w:rsid w:val="004B6746"/>
    <w:rsid w:val="004B6849"/>
    <w:rsid w:val="004B686B"/>
    <w:rsid w:val="004B68B6"/>
    <w:rsid w:val="004B6BC4"/>
    <w:rsid w:val="004B719B"/>
    <w:rsid w:val="004B73F7"/>
    <w:rsid w:val="004B78A9"/>
    <w:rsid w:val="004C03C9"/>
    <w:rsid w:val="004C0766"/>
    <w:rsid w:val="004C07AF"/>
    <w:rsid w:val="004C081E"/>
    <w:rsid w:val="004C0CB6"/>
    <w:rsid w:val="004C0FEC"/>
    <w:rsid w:val="004C102E"/>
    <w:rsid w:val="004C118A"/>
    <w:rsid w:val="004C1394"/>
    <w:rsid w:val="004C1A70"/>
    <w:rsid w:val="004C22C0"/>
    <w:rsid w:val="004C292C"/>
    <w:rsid w:val="004C2A52"/>
    <w:rsid w:val="004C318B"/>
    <w:rsid w:val="004C3573"/>
    <w:rsid w:val="004C38A3"/>
    <w:rsid w:val="004C3CE1"/>
    <w:rsid w:val="004C47BD"/>
    <w:rsid w:val="004C482E"/>
    <w:rsid w:val="004C486E"/>
    <w:rsid w:val="004C4960"/>
    <w:rsid w:val="004C4D6A"/>
    <w:rsid w:val="004C512B"/>
    <w:rsid w:val="004C54FF"/>
    <w:rsid w:val="004C55FD"/>
    <w:rsid w:val="004C5B2D"/>
    <w:rsid w:val="004C61DE"/>
    <w:rsid w:val="004C6344"/>
    <w:rsid w:val="004C6E9A"/>
    <w:rsid w:val="004C6E9B"/>
    <w:rsid w:val="004C7ED5"/>
    <w:rsid w:val="004D0475"/>
    <w:rsid w:val="004D092F"/>
    <w:rsid w:val="004D0A60"/>
    <w:rsid w:val="004D0ACC"/>
    <w:rsid w:val="004D0E19"/>
    <w:rsid w:val="004D1238"/>
    <w:rsid w:val="004D1424"/>
    <w:rsid w:val="004D1CEA"/>
    <w:rsid w:val="004D2718"/>
    <w:rsid w:val="004D2799"/>
    <w:rsid w:val="004D2C80"/>
    <w:rsid w:val="004D3553"/>
    <w:rsid w:val="004D380A"/>
    <w:rsid w:val="004D3D95"/>
    <w:rsid w:val="004D4079"/>
    <w:rsid w:val="004D445E"/>
    <w:rsid w:val="004D48E9"/>
    <w:rsid w:val="004D55E8"/>
    <w:rsid w:val="004D5E32"/>
    <w:rsid w:val="004D633B"/>
    <w:rsid w:val="004D64BF"/>
    <w:rsid w:val="004D687F"/>
    <w:rsid w:val="004D6B49"/>
    <w:rsid w:val="004D6C7C"/>
    <w:rsid w:val="004D6E8C"/>
    <w:rsid w:val="004D7792"/>
    <w:rsid w:val="004D79A8"/>
    <w:rsid w:val="004D7B51"/>
    <w:rsid w:val="004D7C11"/>
    <w:rsid w:val="004D7F88"/>
    <w:rsid w:val="004E038A"/>
    <w:rsid w:val="004E0FBA"/>
    <w:rsid w:val="004E182C"/>
    <w:rsid w:val="004E1C9E"/>
    <w:rsid w:val="004E1CFE"/>
    <w:rsid w:val="004E1E74"/>
    <w:rsid w:val="004E2103"/>
    <w:rsid w:val="004E22C6"/>
    <w:rsid w:val="004E3E3B"/>
    <w:rsid w:val="004E4BA7"/>
    <w:rsid w:val="004E4D47"/>
    <w:rsid w:val="004E540B"/>
    <w:rsid w:val="004E5452"/>
    <w:rsid w:val="004E549B"/>
    <w:rsid w:val="004E5AAB"/>
    <w:rsid w:val="004E5CD2"/>
    <w:rsid w:val="004E6BD3"/>
    <w:rsid w:val="004E7634"/>
    <w:rsid w:val="004E7843"/>
    <w:rsid w:val="004E788B"/>
    <w:rsid w:val="004E78C1"/>
    <w:rsid w:val="004E7BD3"/>
    <w:rsid w:val="004F0515"/>
    <w:rsid w:val="004F056D"/>
    <w:rsid w:val="004F0649"/>
    <w:rsid w:val="004F070B"/>
    <w:rsid w:val="004F0B00"/>
    <w:rsid w:val="004F0B19"/>
    <w:rsid w:val="004F0C3A"/>
    <w:rsid w:val="004F16DF"/>
    <w:rsid w:val="004F19DC"/>
    <w:rsid w:val="004F2606"/>
    <w:rsid w:val="004F2654"/>
    <w:rsid w:val="004F2F8F"/>
    <w:rsid w:val="004F31CB"/>
    <w:rsid w:val="004F370B"/>
    <w:rsid w:val="004F38CD"/>
    <w:rsid w:val="004F40AF"/>
    <w:rsid w:val="004F4659"/>
    <w:rsid w:val="004F4B14"/>
    <w:rsid w:val="004F4E92"/>
    <w:rsid w:val="004F536C"/>
    <w:rsid w:val="004F598C"/>
    <w:rsid w:val="004F5D74"/>
    <w:rsid w:val="004F61F3"/>
    <w:rsid w:val="004F637A"/>
    <w:rsid w:val="004F6D1F"/>
    <w:rsid w:val="004F6F65"/>
    <w:rsid w:val="004F73E3"/>
    <w:rsid w:val="004F7AAD"/>
    <w:rsid w:val="00500020"/>
    <w:rsid w:val="0050013F"/>
    <w:rsid w:val="00500592"/>
    <w:rsid w:val="00500A4C"/>
    <w:rsid w:val="00500B97"/>
    <w:rsid w:val="005016E3"/>
    <w:rsid w:val="005019DD"/>
    <w:rsid w:val="00502297"/>
    <w:rsid w:val="00502402"/>
    <w:rsid w:val="0050311C"/>
    <w:rsid w:val="00503789"/>
    <w:rsid w:val="005038A1"/>
    <w:rsid w:val="00504C6D"/>
    <w:rsid w:val="005050FC"/>
    <w:rsid w:val="005052E2"/>
    <w:rsid w:val="005056A1"/>
    <w:rsid w:val="00505AF3"/>
    <w:rsid w:val="00505D02"/>
    <w:rsid w:val="00506F50"/>
    <w:rsid w:val="005070C5"/>
    <w:rsid w:val="00507340"/>
    <w:rsid w:val="005078F1"/>
    <w:rsid w:val="00507D52"/>
    <w:rsid w:val="0050E46A"/>
    <w:rsid w:val="005101AA"/>
    <w:rsid w:val="005102F7"/>
    <w:rsid w:val="00510457"/>
    <w:rsid w:val="00510641"/>
    <w:rsid w:val="00510FD7"/>
    <w:rsid w:val="00511724"/>
    <w:rsid w:val="00511917"/>
    <w:rsid w:val="00511EE3"/>
    <w:rsid w:val="005127EA"/>
    <w:rsid w:val="00512C6F"/>
    <w:rsid w:val="00513108"/>
    <w:rsid w:val="00513778"/>
    <w:rsid w:val="00513987"/>
    <w:rsid w:val="005140CF"/>
    <w:rsid w:val="00514797"/>
    <w:rsid w:val="005147CB"/>
    <w:rsid w:val="00514ABC"/>
    <w:rsid w:val="00514B67"/>
    <w:rsid w:val="00514E55"/>
    <w:rsid w:val="00514F76"/>
    <w:rsid w:val="00515304"/>
    <w:rsid w:val="005164D4"/>
    <w:rsid w:val="00516B34"/>
    <w:rsid w:val="0051768C"/>
    <w:rsid w:val="005177D1"/>
    <w:rsid w:val="00517C24"/>
    <w:rsid w:val="00520378"/>
    <w:rsid w:val="0052076B"/>
    <w:rsid w:val="00520BC7"/>
    <w:rsid w:val="00520F08"/>
    <w:rsid w:val="00520FF0"/>
    <w:rsid w:val="00521D0E"/>
    <w:rsid w:val="0052215B"/>
    <w:rsid w:val="00522379"/>
    <w:rsid w:val="005226AF"/>
    <w:rsid w:val="00522DA3"/>
    <w:rsid w:val="005230D5"/>
    <w:rsid w:val="00523303"/>
    <w:rsid w:val="00523E0A"/>
    <w:rsid w:val="005240A2"/>
    <w:rsid w:val="00524E6F"/>
    <w:rsid w:val="005255CD"/>
    <w:rsid w:val="0052588B"/>
    <w:rsid w:val="00526111"/>
    <w:rsid w:val="00526E1F"/>
    <w:rsid w:val="00526F2D"/>
    <w:rsid w:val="005273DB"/>
    <w:rsid w:val="00527736"/>
    <w:rsid w:val="00527868"/>
    <w:rsid w:val="005278B0"/>
    <w:rsid w:val="005279EB"/>
    <w:rsid w:val="00527CF0"/>
    <w:rsid w:val="00530098"/>
    <w:rsid w:val="00530143"/>
    <w:rsid w:val="00530B72"/>
    <w:rsid w:val="00530D74"/>
    <w:rsid w:val="00531061"/>
    <w:rsid w:val="0053150E"/>
    <w:rsid w:val="005318D5"/>
    <w:rsid w:val="00531C3D"/>
    <w:rsid w:val="00531C4B"/>
    <w:rsid w:val="00531DDC"/>
    <w:rsid w:val="00531E59"/>
    <w:rsid w:val="005323A0"/>
    <w:rsid w:val="00533AD0"/>
    <w:rsid w:val="00533B31"/>
    <w:rsid w:val="00534045"/>
    <w:rsid w:val="00534436"/>
    <w:rsid w:val="00534592"/>
    <w:rsid w:val="00534FD0"/>
    <w:rsid w:val="00535093"/>
    <w:rsid w:val="00535CCD"/>
    <w:rsid w:val="00535DF6"/>
    <w:rsid w:val="0053621E"/>
    <w:rsid w:val="005366D6"/>
    <w:rsid w:val="00536D7C"/>
    <w:rsid w:val="005371B6"/>
    <w:rsid w:val="00537601"/>
    <w:rsid w:val="00537A90"/>
    <w:rsid w:val="00537E20"/>
    <w:rsid w:val="005409EB"/>
    <w:rsid w:val="00540FE9"/>
    <w:rsid w:val="005417B9"/>
    <w:rsid w:val="00541C97"/>
    <w:rsid w:val="00542168"/>
    <w:rsid w:val="005422B7"/>
    <w:rsid w:val="00542B92"/>
    <w:rsid w:val="00542D6D"/>
    <w:rsid w:val="00542EC2"/>
    <w:rsid w:val="0054345D"/>
    <w:rsid w:val="00543654"/>
    <w:rsid w:val="00543738"/>
    <w:rsid w:val="00543AB9"/>
    <w:rsid w:val="00544125"/>
    <w:rsid w:val="00544CF6"/>
    <w:rsid w:val="005451FF"/>
    <w:rsid w:val="00545BC3"/>
    <w:rsid w:val="00545C34"/>
    <w:rsid w:val="00545C36"/>
    <w:rsid w:val="00546773"/>
    <w:rsid w:val="00546C86"/>
    <w:rsid w:val="00546E01"/>
    <w:rsid w:val="00547058"/>
    <w:rsid w:val="00547BA9"/>
    <w:rsid w:val="00547E99"/>
    <w:rsid w:val="00550019"/>
    <w:rsid w:val="00550120"/>
    <w:rsid w:val="005506E2"/>
    <w:rsid w:val="005509F8"/>
    <w:rsid w:val="00550A99"/>
    <w:rsid w:val="00550CAD"/>
    <w:rsid w:val="005518AE"/>
    <w:rsid w:val="005519F5"/>
    <w:rsid w:val="00551F60"/>
    <w:rsid w:val="0055252A"/>
    <w:rsid w:val="005525C6"/>
    <w:rsid w:val="0055290B"/>
    <w:rsid w:val="00552BD2"/>
    <w:rsid w:val="00553BBB"/>
    <w:rsid w:val="00553FD7"/>
    <w:rsid w:val="00554278"/>
    <w:rsid w:val="00554314"/>
    <w:rsid w:val="00554816"/>
    <w:rsid w:val="00554A34"/>
    <w:rsid w:val="00554D4F"/>
    <w:rsid w:val="00554D67"/>
    <w:rsid w:val="00555410"/>
    <w:rsid w:val="005556C3"/>
    <w:rsid w:val="00556E23"/>
    <w:rsid w:val="00556EEA"/>
    <w:rsid w:val="00557399"/>
    <w:rsid w:val="00557415"/>
    <w:rsid w:val="0055757C"/>
    <w:rsid w:val="00557DBA"/>
    <w:rsid w:val="00557F7D"/>
    <w:rsid w:val="005614E8"/>
    <w:rsid w:val="0056153C"/>
    <w:rsid w:val="00561954"/>
    <w:rsid w:val="00561E0E"/>
    <w:rsid w:val="005622E7"/>
    <w:rsid w:val="00562E16"/>
    <w:rsid w:val="00562E23"/>
    <w:rsid w:val="0056319F"/>
    <w:rsid w:val="0056377B"/>
    <w:rsid w:val="005637B8"/>
    <w:rsid w:val="005644D0"/>
    <w:rsid w:val="0056454C"/>
    <w:rsid w:val="00564686"/>
    <w:rsid w:val="00564A86"/>
    <w:rsid w:val="00564E9F"/>
    <w:rsid w:val="00565BCF"/>
    <w:rsid w:val="0056606B"/>
    <w:rsid w:val="00566235"/>
    <w:rsid w:val="005667FD"/>
    <w:rsid w:val="0056705A"/>
    <w:rsid w:val="00567503"/>
    <w:rsid w:val="00567994"/>
    <w:rsid w:val="00570653"/>
    <w:rsid w:val="00570716"/>
    <w:rsid w:val="00570943"/>
    <w:rsid w:val="00570A45"/>
    <w:rsid w:val="00571E30"/>
    <w:rsid w:val="00572930"/>
    <w:rsid w:val="00573038"/>
    <w:rsid w:val="005730CD"/>
    <w:rsid w:val="005735BC"/>
    <w:rsid w:val="005737D1"/>
    <w:rsid w:val="005738AA"/>
    <w:rsid w:val="005750B0"/>
    <w:rsid w:val="00575651"/>
    <w:rsid w:val="00575DE9"/>
    <w:rsid w:val="0057627A"/>
    <w:rsid w:val="005766E5"/>
    <w:rsid w:val="005767A9"/>
    <w:rsid w:val="005767ED"/>
    <w:rsid w:val="00576843"/>
    <w:rsid w:val="00576D8B"/>
    <w:rsid w:val="00577A4B"/>
    <w:rsid w:val="00577A78"/>
    <w:rsid w:val="005804CF"/>
    <w:rsid w:val="005807B1"/>
    <w:rsid w:val="005807D9"/>
    <w:rsid w:val="00580A1A"/>
    <w:rsid w:val="005816FB"/>
    <w:rsid w:val="005817B1"/>
    <w:rsid w:val="0058219B"/>
    <w:rsid w:val="005822F5"/>
    <w:rsid w:val="005826B9"/>
    <w:rsid w:val="00583523"/>
    <w:rsid w:val="00583A95"/>
    <w:rsid w:val="00583E53"/>
    <w:rsid w:val="00583F0A"/>
    <w:rsid w:val="005841ED"/>
    <w:rsid w:val="0058486A"/>
    <w:rsid w:val="0058493A"/>
    <w:rsid w:val="00584AF6"/>
    <w:rsid w:val="0058580B"/>
    <w:rsid w:val="00585DA9"/>
    <w:rsid w:val="00586B39"/>
    <w:rsid w:val="00586C7F"/>
    <w:rsid w:val="0058709E"/>
    <w:rsid w:val="0058713B"/>
    <w:rsid w:val="00587210"/>
    <w:rsid w:val="0058757D"/>
    <w:rsid w:val="00587BD2"/>
    <w:rsid w:val="00587E11"/>
    <w:rsid w:val="00587F81"/>
    <w:rsid w:val="00590014"/>
    <w:rsid w:val="00590110"/>
    <w:rsid w:val="00590749"/>
    <w:rsid w:val="00590C7A"/>
    <w:rsid w:val="00590E7A"/>
    <w:rsid w:val="00590FDB"/>
    <w:rsid w:val="00591362"/>
    <w:rsid w:val="005913D2"/>
    <w:rsid w:val="00591AFC"/>
    <w:rsid w:val="00591B9B"/>
    <w:rsid w:val="00591D1B"/>
    <w:rsid w:val="005922FA"/>
    <w:rsid w:val="00592DB2"/>
    <w:rsid w:val="00592EC1"/>
    <w:rsid w:val="00592F55"/>
    <w:rsid w:val="00592FC5"/>
    <w:rsid w:val="00593497"/>
    <w:rsid w:val="00593AE4"/>
    <w:rsid w:val="00593B82"/>
    <w:rsid w:val="005941B3"/>
    <w:rsid w:val="005947EE"/>
    <w:rsid w:val="00594845"/>
    <w:rsid w:val="00594F3E"/>
    <w:rsid w:val="00595278"/>
    <w:rsid w:val="005952CB"/>
    <w:rsid w:val="00595809"/>
    <w:rsid w:val="0059581B"/>
    <w:rsid w:val="00595D8A"/>
    <w:rsid w:val="00596159"/>
    <w:rsid w:val="005961BC"/>
    <w:rsid w:val="005970EF"/>
    <w:rsid w:val="00597134"/>
    <w:rsid w:val="00597145"/>
    <w:rsid w:val="005971CE"/>
    <w:rsid w:val="005979C0"/>
    <w:rsid w:val="00597B3E"/>
    <w:rsid w:val="00597BB6"/>
    <w:rsid w:val="00597F03"/>
    <w:rsid w:val="005A0A50"/>
    <w:rsid w:val="005A0DCF"/>
    <w:rsid w:val="005A1481"/>
    <w:rsid w:val="005A1900"/>
    <w:rsid w:val="005A1F91"/>
    <w:rsid w:val="005A200D"/>
    <w:rsid w:val="005A2478"/>
    <w:rsid w:val="005A2562"/>
    <w:rsid w:val="005A29C0"/>
    <w:rsid w:val="005A2D16"/>
    <w:rsid w:val="005A317E"/>
    <w:rsid w:val="005A3A67"/>
    <w:rsid w:val="005A4187"/>
    <w:rsid w:val="005A445E"/>
    <w:rsid w:val="005A44B7"/>
    <w:rsid w:val="005A45DF"/>
    <w:rsid w:val="005A4A8F"/>
    <w:rsid w:val="005A4BF1"/>
    <w:rsid w:val="005A4D0D"/>
    <w:rsid w:val="005A5063"/>
    <w:rsid w:val="005A541A"/>
    <w:rsid w:val="005A5791"/>
    <w:rsid w:val="005A58BD"/>
    <w:rsid w:val="005A61CD"/>
    <w:rsid w:val="005A7A3F"/>
    <w:rsid w:val="005A7AA4"/>
    <w:rsid w:val="005A7CB0"/>
    <w:rsid w:val="005B03F0"/>
    <w:rsid w:val="005B0598"/>
    <w:rsid w:val="005B07CD"/>
    <w:rsid w:val="005B0C70"/>
    <w:rsid w:val="005B1363"/>
    <w:rsid w:val="005B1683"/>
    <w:rsid w:val="005B1A7E"/>
    <w:rsid w:val="005B1F77"/>
    <w:rsid w:val="005B2B61"/>
    <w:rsid w:val="005B3155"/>
    <w:rsid w:val="005B35EF"/>
    <w:rsid w:val="005B39AC"/>
    <w:rsid w:val="005B39B8"/>
    <w:rsid w:val="005B3A97"/>
    <w:rsid w:val="005B3E78"/>
    <w:rsid w:val="005B3EF0"/>
    <w:rsid w:val="005B3F7C"/>
    <w:rsid w:val="005B4181"/>
    <w:rsid w:val="005B4495"/>
    <w:rsid w:val="005B4702"/>
    <w:rsid w:val="005B4834"/>
    <w:rsid w:val="005B49C9"/>
    <w:rsid w:val="005B4A14"/>
    <w:rsid w:val="005B4D13"/>
    <w:rsid w:val="005B4E7C"/>
    <w:rsid w:val="005B4FAE"/>
    <w:rsid w:val="005B56A5"/>
    <w:rsid w:val="005B5EBA"/>
    <w:rsid w:val="005B6580"/>
    <w:rsid w:val="005B66FC"/>
    <w:rsid w:val="005B67F1"/>
    <w:rsid w:val="005B6AA9"/>
    <w:rsid w:val="005B74A8"/>
    <w:rsid w:val="005B75EA"/>
    <w:rsid w:val="005B7AC1"/>
    <w:rsid w:val="005C023B"/>
    <w:rsid w:val="005C0983"/>
    <w:rsid w:val="005C14D2"/>
    <w:rsid w:val="005C1AED"/>
    <w:rsid w:val="005C20C4"/>
    <w:rsid w:val="005C2B3E"/>
    <w:rsid w:val="005C2DB2"/>
    <w:rsid w:val="005C314E"/>
    <w:rsid w:val="005C31DC"/>
    <w:rsid w:val="005C32E3"/>
    <w:rsid w:val="005C3637"/>
    <w:rsid w:val="005C39A6"/>
    <w:rsid w:val="005C3C03"/>
    <w:rsid w:val="005C3E01"/>
    <w:rsid w:val="005C41AA"/>
    <w:rsid w:val="005C4350"/>
    <w:rsid w:val="005C4388"/>
    <w:rsid w:val="005C491F"/>
    <w:rsid w:val="005C4E6D"/>
    <w:rsid w:val="005C506D"/>
    <w:rsid w:val="005C5731"/>
    <w:rsid w:val="005C5DA1"/>
    <w:rsid w:val="005C63B5"/>
    <w:rsid w:val="005C63CF"/>
    <w:rsid w:val="005C64AB"/>
    <w:rsid w:val="005C6C33"/>
    <w:rsid w:val="005C6C36"/>
    <w:rsid w:val="005C6C85"/>
    <w:rsid w:val="005C6F59"/>
    <w:rsid w:val="005C6F6F"/>
    <w:rsid w:val="005C7911"/>
    <w:rsid w:val="005C7A72"/>
    <w:rsid w:val="005D0493"/>
    <w:rsid w:val="005D065E"/>
    <w:rsid w:val="005D0704"/>
    <w:rsid w:val="005D0825"/>
    <w:rsid w:val="005D09B6"/>
    <w:rsid w:val="005D109E"/>
    <w:rsid w:val="005D127B"/>
    <w:rsid w:val="005D1A38"/>
    <w:rsid w:val="005D1B5D"/>
    <w:rsid w:val="005D1DF5"/>
    <w:rsid w:val="005D271B"/>
    <w:rsid w:val="005D27BC"/>
    <w:rsid w:val="005D2814"/>
    <w:rsid w:val="005D28C8"/>
    <w:rsid w:val="005D2F85"/>
    <w:rsid w:val="005D303E"/>
    <w:rsid w:val="005D397E"/>
    <w:rsid w:val="005D48A1"/>
    <w:rsid w:val="005D4F40"/>
    <w:rsid w:val="005D50DD"/>
    <w:rsid w:val="005D5114"/>
    <w:rsid w:val="005D5235"/>
    <w:rsid w:val="005D54A2"/>
    <w:rsid w:val="005D58D7"/>
    <w:rsid w:val="005D5A04"/>
    <w:rsid w:val="005D5A43"/>
    <w:rsid w:val="005D5BD3"/>
    <w:rsid w:val="005D5CCC"/>
    <w:rsid w:val="005D5DCA"/>
    <w:rsid w:val="005D60D5"/>
    <w:rsid w:val="005D6321"/>
    <w:rsid w:val="005D64A2"/>
    <w:rsid w:val="005D65BF"/>
    <w:rsid w:val="005D708F"/>
    <w:rsid w:val="005D7399"/>
    <w:rsid w:val="005D7904"/>
    <w:rsid w:val="005E0713"/>
    <w:rsid w:val="005E0A20"/>
    <w:rsid w:val="005E0EC7"/>
    <w:rsid w:val="005E1138"/>
    <w:rsid w:val="005E1CD5"/>
    <w:rsid w:val="005E207A"/>
    <w:rsid w:val="005E21C8"/>
    <w:rsid w:val="005E2A1A"/>
    <w:rsid w:val="005E2AE7"/>
    <w:rsid w:val="005E2B4A"/>
    <w:rsid w:val="005E361A"/>
    <w:rsid w:val="005E3720"/>
    <w:rsid w:val="005E44D0"/>
    <w:rsid w:val="005E4A13"/>
    <w:rsid w:val="005E4C60"/>
    <w:rsid w:val="005E4D2C"/>
    <w:rsid w:val="005E4DF6"/>
    <w:rsid w:val="005E5E41"/>
    <w:rsid w:val="005E5FC7"/>
    <w:rsid w:val="005E6F25"/>
    <w:rsid w:val="005E7287"/>
    <w:rsid w:val="005E728A"/>
    <w:rsid w:val="005E78FA"/>
    <w:rsid w:val="005E7A11"/>
    <w:rsid w:val="005E7B94"/>
    <w:rsid w:val="005E7D10"/>
    <w:rsid w:val="005F038A"/>
    <w:rsid w:val="005F052F"/>
    <w:rsid w:val="005F15A9"/>
    <w:rsid w:val="005F1A31"/>
    <w:rsid w:val="005F23B8"/>
    <w:rsid w:val="005F27B0"/>
    <w:rsid w:val="005F2C2F"/>
    <w:rsid w:val="005F2E72"/>
    <w:rsid w:val="005F3073"/>
    <w:rsid w:val="005F30B3"/>
    <w:rsid w:val="005F36DC"/>
    <w:rsid w:val="005F4052"/>
    <w:rsid w:val="005F425E"/>
    <w:rsid w:val="005F46D6"/>
    <w:rsid w:val="005F4FE2"/>
    <w:rsid w:val="005F52B1"/>
    <w:rsid w:val="005F5A2E"/>
    <w:rsid w:val="005F5B3E"/>
    <w:rsid w:val="005F5C76"/>
    <w:rsid w:val="005F652E"/>
    <w:rsid w:val="005F6659"/>
    <w:rsid w:val="005F6851"/>
    <w:rsid w:val="005F6CE8"/>
    <w:rsid w:val="005F6CFE"/>
    <w:rsid w:val="005F6F76"/>
    <w:rsid w:val="005F7418"/>
    <w:rsid w:val="00600421"/>
    <w:rsid w:val="006005E2"/>
    <w:rsid w:val="00600B3E"/>
    <w:rsid w:val="00601270"/>
    <w:rsid w:val="006013C2"/>
    <w:rsid w:val="00601468"/>
    <w:rsid w:val="0060154F"/>
    <w:rsid w:val="006017A6"/>
    <w:rsid w:val="006018CE"/>
    <w:rsid w:val="00601B6D"/>
    <w:rsid w:val="00601BD5"/>
    <w:rsid w:val="006020E9"/>
    <w:rsid w:val="0060249C"/>
    <w:rsid w:val="00602723"/>
    <w:rsid w:val="00602F3D"/>
    <w:rsid w:val="0060311A"/>
    <w:rsid w:val="0060395A"/>
    <w:rsid w:val="00603ABF"/>
    <w:rsid w:val="00603B78"/>
    <w:rsid w:val="00603EF1"/>
    <w:rsid w:val="00604009"/>
    <w:rsid w:val="006043DC"/>
    <w:rsid w:val="00604C3C"/>
    <w:rsid w:val="00605B0A"/>
    <w:rsid w:val="00605EA1"/>
    <w:rsid w:val="006066C7"/>
    <w:rsid w:val="006069BB"/>
    <w:rsid w:val="00606E36"/>
    <w:rsid w:val="00607094"/>
    <w:rsid w:val="006077E8"/>
    <w:rsid w:val="00607B47"/>
    <w:rsid w:val="00610231"/>
    <w:rsid w:val="00610492"/>
    <w:rsid w:val="00610889"/>
    <w:rsid w:val="00610D24"/>
    <w:rsid w:val="00611165"/>
    <w:rsid w:val="00611210"/>
    <w:rsid w:val="00611513"/>
    <w:rsid w:val="00611B73"/>
    <w:rsid w:val="00611E48"/>
    <w:rsid w:val="00611ED1"/>
    <w:rsid w:val="0061240D"/>
    <w:rsid w:val="006125A4"/>
    <w:rsid w:val="00612B76"/>
    <w:rsid w:val="00612E51"/>
    <w:rsid w:val="00613731"/>
    <w:rsid w:val="00613C01"/>
    <w:rsid w:val="006142B9"/>
    <w:rsid w:val="00614B79"/>
    <w:rsid w:val="00614BE6"/>
    <w:rsid w:val="00614DCA"/>
    <w:rsid w:val="006150F7"/>
    <w:rsid w:val="006151E9"/>
    <w:rsid w:val="00615A47"/>
    <w:rsid w:val="006162E1"/>
    <w:rsid w:val="006162F5"/>
    <w:rsid w:val="006166E2"/>
    <w:rsid w:val="006167D2"/>
    <w:rsid w:val="00616FD2"/>
    <w:rsid w:val="006170D8"/>
    <w:rsid w:val="006170E1"/>
    <w:rsid w:val="006179B2"/>
    <w:rsid w:val="00617D5C"/>
    <w:rsid w:val="00617F95"/>
    <w:rsid w:val="006200E9"/>
    <w:rsid w:val="00620312"/>
    <w:rsid w:val="006209F2"/>
    <w:rsid w:val="00620B82"/>
    <w:rsid w:val="00620BDD"/>
    <w:rsid w:val="00620C2F"/>
    <w:rsid w:val="00622B75"/>
    <w:rsid w:val="00622F77"/>
    <w:rsid w:val="0062379E"/>
    <w:rsid w:val="00625609"/>
    <w:rsid w:val="00625763"/>
    <w:rsid w:val="00625B44"/>
    <w:rsid w:val="00625C95"/>
    <w:rsid w:val="00626105"/>
    <w:rsid w:val="00626555"/>
    <w:rsid w:val="00626C9D"/>
    <w:rsid w:val="006271FD"/>
    <w:rsid w:val="0062731E"/>
    <w:rsid w:val="00627C74"/>
    <w:rsid w:val="006300BC"/>
    <w:rsid w:val="00630E96"/>
    <w:rsid w:val="0063107D"/>
    <w:rsid w:val="00631302"/>
    <w:rsid w:val="00631365"/>
    <w:rsid w:val="006313C3"/>
    <w:rsid w:val="0063153D"/>
    <w:rsid w:val="00631948"/>
    <w:rsid w:val="00631DF6"/>
    <w:rsid w:val="006320B4"/>
    <w:rsid w:val="00632B1D"/>
    <w:rsid w:val="00632D97"/>
    <w:rsid w:val="00632DCA"/>
    <w:rsid w:val="006330A8"/>
    <w:rsid w:val="0063321E"/>
    <w:rsid w:val="006337F4"/>
    <w:rsid w:val="00633ABE"/>
    <w:rsid w:val="006342E9"/>
    <w:rsid w:val="00634EC2"/>
    <w:rsid w:val="00635E56"/>
    <w:rsid w:val="0063616B"/>
    <w:rsid w:val="00636392"/>
    <w:rsid w:val="0063671C"/>
    <w:rsid w:val="006367A8"/>
    <w:rsid w:val="00636800"/>
    <w:rsid w:val="0063685B"/>
    <w:rsid w:val="00636C48"/>
    <w:rsid w:val="00637896"/>
    <w:rsid w:val="00637B77"/>
    <w:rsid w:val="00637C23"/>
    <w:rsid w:val="00637DBC"/>
    <w:rsid w:val="006402EB"/>
    <w:rsid w:val="006409BC"/>
    <w:rsid w:val="006409CF"/>
    <w:rsid w:val="00640C0E"/>
    <w:rsid w:val="00641082"/>
    <w:rsid w:val="006418A6"/>
    <w:rsid w:val="00641E3A"/>
    <w:rsid w:val="00642202"/>
    <w:rsid w:val="006426CC"/>
    <w:rsid w:val="0064322A"/>
    <w:rsid w:val="00643928"/>
    <w:rsid w:val="006439E3"/>
    <w:rsid w:val="00643C87"/>
    <w:rsid w:val="00644784"/>
    <w:rsid w:val="0064496B"/>
    <w:rsid w:val="00644A02"/>
    <w:rsid w:val="00644F73"/>
    <w:rsid w:val="00644FB0"/>
    <w:rsid w:val="006456A8"/>
    <w:rsid w:val="006456E9"/>
    <w:rsid w:val="006457A8"/>
    <w:rsid w:val="006467B6"/>
    <w:rsid w:val="00646FFC"/>
    <w:rsid w:val="0064714F"/>
    <w:rsid w:val="0064743E"/>
    <w:rsid w:val="006474AA"/>
    <w:rsid w:val="00647847"/>
    <w:rsid w:val="00647A23"/>
    <w:rsid w:val="00647CCE"/>
    <w:rsid w:val="00647D4B"/>
    <w:rsid w:val="00647E04"/>
    <w:rsid w:val="00650097"/>
    <w:rsid w:val="00650599"/>
    <w:rsid w:val="00650763"/>
    <w:rsid w:val="006509B0"/>
    <w:rsid w:val="00651722"/>
    <w:rsid w:val="00651CB8"/>
    <w:rsid w:val="00651F74"/>
    <w:rsid w:val="006526BA"/>
    <w:rsid w:val="00652B1E"/>
    <w:rsid w:val="00652CA4"/>
    <w:rsid w:val="00652F65"/>
    <w:rsid w:val="00652FAC"/>
    <w:rsid w:val="00653233"/>
    <w:rsid w:val="0065336C"/>
    <w:rsid w:val="0065436E"/>
    <w:rsid w:val="006543CD"/>
    <w:rsid w:val="006543F4"/>
    <w:rsid w:val="0065479D"/>
    <w:rsid w:val="00654CAF"/>
    <w:rsid w:val="00654DC6"/>
    <w:rsid w:val="00654F7D"/>
    <w:rsid w:val="006557FC"/>
    <w:rsid w:val="00655960"/>
    <w:rsid w:val="00655E17"/>
    <w:rsid w:val="00655F1F"/>
    <w:rsid w:val="00655FDA"/>
    <w:rsid w:val="0065611C"/>
    <w:rsid w:val="00656245"/>
    <w:rsid w:val="006569F3"/>
    <w:rsid w:val="006570BF"/>
    <w:rsid w:val="00657310"/>
    <w:rsid w:val="0065780C"/>
    <w:rsid w:val="00657CBA"/>
    <w:rsid w:val="00657DAB"/>
    <w:rsid w:val="006604DF"/>
    <w:rsid w:val="00660876"/>
    <w:rsid w:val="00660CBE"/>
    <w:rsid w:val="00661615"/>
    <w:rsid w:val="00661B59"/>
    <w:rsid w:val="00661D78"/>
    <w:rsid w:val="00661DA4"/>
    <w:rsid w:val="00662A3B"/>
    <w:rsid w:val="00663740"/>
    <w:rsid w:val="00663A20"/>
    <w:rsid w:val="00663ACB"/>
    <w:rsid w:val="00663B90"/>
    <w:rsid w:val="006644B0"/>
    <w:rsid w:val="006645B3"/>
    <w:rsid w:val="006647C6"/>
    <w:rsid w:val="0066527A"/>
    <w:rsid w:val="0066529D"/>
    <w:rsid w:val="00665709"/>
    <w:rsid w:val="0066605C"/>
    <w:rsid w:val="00666209"/>
    <w:rsid w:val="0066632E"/>
    <w:rsid w:val="006664C8"/>
    <w:rsid w:val="006666DA"/>
    <w:rsid w:val="00666793"/>
    <w:rsid w:val="00666E41"/>
    <w:rsid w:val="00666F40"/>
    <w:rsid w:val="0066737B"/>
    <w:rsid w:val="00667EF5"/>
    <w:rsid w:val="00670C7D"/>
    <w:rsid w:val="00671303"/>
    <w:rsid w:val="00671366"/>
    <w:rsid w:val="0067168B"/>
    <w:rsid w:val="00671D4E"/>
    <w:rsid w:val="00672F37"/>
    <w:rsid w:val="0067363B"/>
    <w:rsid w:val="00674215"/>
    <w:rsid w:val="00674217"/>
    <w:rsid w:val="006742B4"/>
    <w:rsid w:val="0067435A"/>
    <w:rsid w:val="00674457"/>
    <w:rsid w:val="00674F84"/>
    <w:rsid w:val="00675491"/>
    <w:rsid w:val="006757BC"/>
    <w:rsid w:val="00676C71"/>
    <w:rsid w:val="00677138"/>
    <w:rsid w:val="00677450"/>
    <w:rsid w:val="0067774C"/>
    <w:rsid w:val="00677774"/>
    <w:rsid w:val="00677AC8"/>
    <w:rsid w:val="006808AB"/>
    <w:rsid w:val="00680FE5"/>
    <w:rsid w:val="0068148A"/>
    <w:rsid w:val="00681939"/>
    <w:rsid w:val="00681ABC"/>
    <w:rsid w:val="00682192"/>
    <w:rsid w:val="006821E2"/>
    <w:rsid w:val="00682ACB"/>
    <w:rsid w:val="006839BA"/>
    <w:rsid w:val="006839CA"/>
    <w:rsid w:val="00684585"/>
    <w:rsid w:val="00684D39"/>
    <w:rsid w:val="00685120"/>
    <w:rsid w:val="00685159"/>
    <w:rsid w:val="00685A1A"/>
    <w:rsid w:val="0068602E"/>
    <w:rsid w:val="006862F1"/>
    <w:rsid w:val="0068655A"/>
    <w:rsid w:val="006865E1"/>
    <w:rsid w:val="006868D7"/>
    <w:rsid w:val="006869F2"/>
    <w:rsid w:val="006873FF"/>
    <w:rsid w:val="00687560"/>
    <w:rsid w:val="00687669"/>
    <w:rsid w:val="0068767A"/>
    <w:rsid w:val="00687701"/>
    <w:rsid w:val="00687C0F"/>
    <w:rsid w:val="00690475"/>
    <w:rsid w:val="0069077B"/>
    <w:rsid w:val="00690838"/>
    <w:rsid w:val="00690A04"/>
    <w:rsid w:val="00691A51"/>
    <w:rsid w:val="00691B52"/>
    <w:rsid w:val="00691BD1"/>
    <w:rsid w:val="00691D79"/>
    <w:rsid w:val="006920AB"/>
    <w:rsid w:val="0069254A"/>
    <w:rsid w:val="00692630"/>
    <w:rsid w:val="006930DB"/>
    <w:rsid w:val="0069372A"/>
    <w:rsid w:val="00693B78"/>
    <w:rsid w:val="00693CF6"/>
    <w:rsid w:val="00693D24"/>
    <w:rsid w:val="00693DBB"/>
    <w:rsid w:val="00693FC1"/>
    <w:rsid w:val="0069400D"/>
    <w:rsid w:val="0069440C"/>
    <w:rsid w:val="006950B6"/>
    <w:rsid w:val="0069510C"/>
    <w:rsid w:val="006954CC"/>
    <w:rsid w:val="006961F5"/>
    <w:rsid w:val="0069672A"/>
    <w:rsid w:val="0069769C"/>
    <w:rsid w:val="006977AD"/>
    <w:rsid w:val="006A05BE"/>
    <w:rsid w:val="006A084C"/>
    <w:rsid w:val="006A107D"/>
    <w:rsid w:val="006A1408"/>
    <w:rsid w:val="006A1569"/>
    <w:rsid w:val="006A1DA6"/>
    <w:rsid w:val="006A1E86"/>
    <w:rsid w:val="006A21A7"/>
    <w:rsid w:val="006A25F7"/>
    <w:rsid w:val="006A2F6C"/>
    <w:rsid w:val="006A2F9B"/>
    <w:rsid w:val="006A3611"/>
    <w:rsid w:val="006A37C4"/>
    <w:rsid w:val="006A3D3C"/>
    <w:rsid w:val="006A4147"/>
    <w:rsid w:val="006A4235"/>
    <w:rsid w:val="006A4667"/>
    <w:rsid w:val="006A4995"/>
    <w:rsid w:val="006A49DB"/>
    <w:rsid w:val="006A4A72"/>
    <w:rsid w:val="006A4F72"/>
    <w:rsid w:val="006A5221"/>
    <w:rsid w:val="006A5783"/>
    <w:rsid w:val="006A578D"/>
    <w:rsid w:val="006A5794"/>
    <w:rsid w:val="006A5971"/>
    <w:rsid w:val="006A5DE7"/>
    <w:rsid w:val="006A6640"/>
    <w:rsid w:val="006A6CA9"/>
    <w:rsid w:val="006A7341"/>
    <w:rsid w:val="006A75DD"/>
    <w:rsid w:val="006A76F0"/>
    <w:rsid w:val="006A772F"/>
    <w:rsid w:val="006A7EF4"/>
    <w:rsid w:val="006B00BD"/>
    <w:rsid w:val="006B030C"/>
    <w:rsid w:val="006B0C2A"/>
    <w:rsid w:val="006B147D"/>
    <w:rsid w:val="006B15E8"/>
    <w:rsid w:val="006B1685"/>
    <w:rsid w:val="006B1A5E"/>
    <w:rsid w:val="006B1D81"/>
    <w:rsid w:val="006B1F6B"/>
    <w:rsid w:val="006B23B1"/>
    <w:rsid w:val="006B2B9E"/>
    <w:rsid w:val="006B33AD"/>
    <w:rsid w:val="006B3F41"/>
    <w:rsid w:val="006B403B"/>
    <w:rsid w:val="006B412B"/>
    <w:rsid w:val="006B4198"/>
    <w:rsid w:val="006B41FD"/>
    <w:rsid w:val="006B4347"/>
    <w:rsid w:val="006B5139"/>
    <w:rsid w:val="006B53FF"/>
    <w:rsid w:val="006B68E7"/>
    <w:rsid w:val="006B750B"/>
    <w:rsid w:val="006B7564"/>
    <w:rsid w:val="006B76D9"/>
    <w:rsid w:val="006B7C02"/>
    <w:rsid w:val="006C0265"/>
    <w:rsid w:val="006C053A"/>
    <w:rsid w:val="006C06E6"/>
    <w:rsid w:val="006C0D7A"/>
    <w:rsid w:val="006C1552"/>
    <w:rsid w:val="006C1B5D"/>
    <w:rsid w:val="006C1BFC"/>
    <w:rsid w:val="006C1FFF"/>
    <w:rsid w:val="006C2429"/>
    <w:rsid w:val="006C2D6E"/>
    <w:rsid w:val="006C2DB5"/>
    <w:rsid w:val="006C2E94"/>
    <w:rsid w:val="006C3008"/>
    <w:rsid w:val="006C338E"/>
    <w:rsid w:val="006C3A87"/>
    <w:rsid w:val="006C3B2F"/>
    <w:rsid w:val="006C3C9D"/>
    <w:rsid w:val="006C3F72"/>
    <w:rsid w:val="006C4088"/>
    <w:rsid w:val="006C40E1"/>
    <w:rsid w:val="006C4C79"/>
    <w:rsid w:val="006C4D78"/>
    <w:rsid w:val="006C4D9D"/>
    <w:rsid w:val="006C4EF6"/>
    <w:rsid w:val="006C64FE"/>
    <w:rsid w:val="006C6FA8"/>
    <w:rsid w:val="006C7134"/>
    <w:rsid w:val="006C72EF"/>
    <w:rsid w:val="006C7BB5"/>
    <w:rsid w:val="006D03D4"/>
    <w:rsid w:val="006D05A8"/>
    <w:rsid w:val="006D0885"/>
    <w:rsid w:val="006D0A43"/>
    <w:rsid w:val="006D0B06"/>
    <w:rsid w:val="006D0BAD"/>
    <w:rsid w:val="006D2368"/>
    <w:rsid w:val="006D34F6"/>
    <w:rsid w:val="006D351A"/>
    <w:rsid w:val="006D3F1D"/>
    <w:rsid w:val="006D3F54"/>
    <w:rsid w:val="006D4143"/>
    <w:rsid w:val="006D44DC"/>
    <w:rsid w:val="006D4681"/>
    <w:rsid w:val="006D4708"/>
    <w:rsid w:val="006D48A6"/>
    <w:rsid w:val="006D4913"/>
    <w:rsid w:val="006D4BAE"/>
    <w:rsid w:val="006D4F8C"/>
    <w:rsid w:val="006D4FA5"/>
    <w:rsid w:val="006D5124"/>
    <w:rsid w:val="006D582B"/>
    <w:rsid w:val="006D5B49"/>
    <w:rsid w:val="006D5E01"/>
    <w:rsid w:val="006D5E23"/>
    <w:rsid w:val="006D6433"/>
    <w:rsid w:val="006D7060"/>
    <w:rsid w:val="006D7570"/>
    <w:rsid w:val="006D75ED"/>
    <w:rsid w:val="006D78F3"/>
    <w:rsid w:val="006D7A95"/>
    <w:rsid w:val="006D7B34"/>
    <w:rsid w:val="006D7C86"/>
    <w:rsid w:val="006E0267"/>
    <w:rsid w:val="006E0444"/>
    <w:rsid w:val="006E04C2"/>
    <w:rsid w:val="006E06C8"/>
    <w:rsid w:val="006E089D"/>
    <w:rsid w:val="006E11C3"/>
    <w:rsid w:val="006E1435"/>
    <w:rsid w:val="006E19D0"/>
    <w:rsid w:val="006E1C5D"/>
    <w:rsid w:val="006E1F5E"/>
    <w:rsid w:val="006E2077"/>
    <w:rsid w:val="006E2191"/>
    <w:rsid w:val="006E232E"/>
    <w:rsid w:val="006E26FF"/>
    <w:rsid w:val="006E2876"/>
    <w:rsid w:val="006E28BB"/>
    <w:rsid w:val="006E2B31"/>
    <w:rsid w:val="006E2C19"/>
    <w:rsid w:val="006E2CDF"/>
    <w:rsid w:val="006E2F23"/>
    <w:rsid w:val="006E3A84"/>
    <w:rsid w:val="006E4498"/>
    <w:rsid w:val="006E48B5"/>
    <w:rsid w:val="006E4D41"/>
    <w:rsid w:val="006E59BE"/>
    <w:rsid w:val="006E5C93"/>
    <w:rsid w:val="006E5E63"/>
    <w:rsid w:val="006E6007"/>
    <w:rsid w:val="006F07CE"/>
    <w:rsid w:val="006F0E6B"/>
    <w:rsid w:val="006F130D"/>
    <w:rsid w:val="006F18F7"/>
    <w:rsid w:val="006F1A64"/>
    <w:rsid w:val="006F216B"/>
    <w:rsid w:val="006F2B11"/>
    <w:rsid w:val="006F31DD"/>
    <w:rsid w:val="006F33EE"/>
    <w:rsid w:val="006F3802"/>
    <w:rsid w:val="006F3EFE"/>
    <w:rsid w:val="006F4124"/>
    <w:rsid w:val="006F4976"/>
    <w:rsid w:val="006F4CB1"/>
    <w:rsid w:val="006F4E4C"/>
    <w:rsid w:val="006F5052"/>
    <w:rsid w:val="006F509D"/>
    <w:rsid w:val="006F5449"/>
    <w:rsid w:val="006F5555"/>
    <w:rsid w:val="006F5687"/>
    <w:rsid w:val="006F6295"/>
    <w:rsid w:val="006F69F3"/>
    <w:rsid w:val="006F6E73"/>
    <w:rsid w:val="006F762A"/>
    <w:rsid w:val="006F7AA5"/>
    <w:rsid w:val="006F7CF1"/>
    <w:rsid w:val="00700D3A"/>
    <w:rsid w:val="0070270D"/>
    <w:rsid w:val="007027BC"/>
    <w:rsid w:val="00702CAB"/>
    <w:rsid w:val="0070310E"/>
    <w:rsid w:val="00703671"/>
    <w:rsid w:val="00703A3D"/>
    <w:rsid w:val="00703B93"/>
    <w:rsid w:val="00703ED0"/>
    <w:rsid w:val="0070435E"/>
    <w:rsid w:val="007045C4"/>
    <w:rsid w:val="00704710"/>
    <w:rsid w:val="00704C41"/>
    <w:rsid w:val="0070507C"/>
    <w:rsid w:val="00705084"/>
    <w:rsid w:val="0070584A"/>
    <w:rsid w:val="00706EAC"/>
    <w:rsid w:val="00707177"/>
    <w:rsid w:val="00707226"/>
    <w:rsid w:val="00707916"/>
    <w:rsid w:val="007079FF"/>
    <w:rsid w:val="00707F95"/>
    <w:rsid w:val="0071001F"/>
    <w:rsid w:val="0071025D"/>
    <w:rsid w:val="00710525"/>
    <w:rsid w:val="00710D8F"/>
    <w:rsid w:val="00710FCD"/>
    <w:rsid w:val="007118A4"/>
    <w:rsid w:val="00711B0F"/>
    <w:rsid w:val="00711FDE"/>
    <w:rsid w:val="0071253A"/>
    <w:rsid w:val="007125A5"/>
    <w:rsid w:val="0071269A"/>
    <w:rsid w:val="007126B1"/>
    <w:rsid w:val="00712767"/>
    <w:rsid w:val="00712C42"/>
    <w:rsid w:val="00712FD8"/>
    <w:rsid w:val="00713087"/>
    <w:rsid w:val="00713282"/>
    <w:rsid w:val="00713B22"/>
    <w:rsid w:val="00713EEA"/>
    <w:rsid w:val="00713F89"/>
    <w:rsid w:val="00714A77"/>
    <w:rsid w:val="00714C7E"/>
    <w:rsid w:val="00714DE9"/>
    <w:rsid w:val="00715F46"/>
    <w:rsid w:val="0071606A"/>
    <w:rsid w:val="007164CD"/>
    <w:rsid w:val="0071658E"/>
    <w:rsid w:val="00716E18"/>
    <w:rsid w:val="00716E4D"/>
    <w:rsid w:val="00716FF8"/>
    <w:rsid w:val="007176FE"/>
    <w:rsid w:val="00717837"/>
    <w:rsid w:val="00717EC6"/>
    <w:rsid w:val="0072058E"/>
    <w:rsid w:val="007206CD"/>
    <w:rsid w:val="00720AA2"/>
    <w:rsid w:val="00720B03"/>
    <w:rsid w:val="00721277"/>
    <w:rsid w:val="0072169C"/>
    <w:rsid w:val="00721BAE"/>
    <w:rsid w:val="00721D62"/>
    <w:rsid w:val="007220DC"/>
    <w:rsid w:val="0072218F"/>
    <w:rsid w:val="007222F7"/>
    <w:rsid w:val="007224ED"/>
    <w:rsid w:val="00722562"/>
    <w:rsid w:val="00722CF7"/>
    <w:rsid w:val="00722ECF"/>
    <w:rsid w:val="00723C52"/>
    <w:rsid w:val="00723CFF"/>
    <w:rsid w:val="00723D4E"/>
    <w:rsid w:val="00723E34"/>
    <w:rsid w:val="00724054"/>
    <w:rsid w:val="00724C07"/>
    <w:rsid w:val="00724F5F"/>
    <w:rsid w:val="0072501C"/>
    <w:rsid w:val="007255BA"/>
    <w:rsid w:val="00725BAC"/>
    <w:rsid w:val="00725E53"/>
    <w:rsid w:val="00725FD5"/>
    <w:rsid w:val="00726233"/>
    <w:rsid w:val="007263D5"/>
    <w:rsid w:val="00726A90"/>
    <w:rsid w:val="00727987"/>
    <w:rsid w:val="00727C3E"/>
    <w:rsid w:val="00727E5E"/>
    <w:rsid w:val="00730068"/>
    <w:rsid w:val="00730488"/>
    <w:rsid w:val="007307D8"/>
    <w:rsid w:val="00730B37"/>
    <w:rsid w:val="00730C65"/>
    <w:rsid w:val="007314F8"/>
    <w:rsid w:val="00732400"/>
    <w:rsid w:val="00732422"/>
    <w:rsid w:val="0073292D"/>
    <w:rsid w:val="00732972"/>
    <w:rsid w:val="007329B7"/>
    <w:rsid w:val="00732C32"/>
    <w:rsid w:val="00732D20"/>
    <w:rsid w:val="00733440"/>
    <w:rsid w:val="00733576"/>
    <w:rsid w:val="0073360F"/>
    <w:rsid w:val="00733910"/>
    <w:rsid w:val="00733AC8"/>
    <w:rsid w:val="00733D0D"/>
    <w:rsid w:val="00733DAF"/>
    <w:rsid w:val="00733E49"/>
    <w:rsid w:val="0073431F"/>
    <w:rsid w:val="007343B9"/>
    <w:rsid w:val="00734ABC"/>
    <w:rsid w:val="00734E6C"/>
    <w:rsid w:val="00735A5D"/>
    <w:rsid w:val="00735DB4"/>
    <w:rsid w:val="007364EE"/>
    <w:rsid w:val="007367E9"/>
    <w:rsid w:val="00736C11"/>
    <w:rsid w:val="00737118"/>
    <w:rsid w:val="00737C09"/>
    <w:rsid w:val="00737F70"/>
    <w:rsid w:val="007403A9"/>
    <w:rsid w:val="007403EA"/>
    <w:rsid w:val="00740559"/>
    <w:rsid w:val="00740EC5"/>
    <w:rsid w:val="007411B9"/>
    <w:rsid w:val="00741A8D"/>
    <w:rsid w:val="0074229D"/>
    <w:rsid w:val="00742FA3"/>
    <w:rsid w:val="0074399F"/>
    <w:rsid w:val="007439F2"/>
    <w:rsid w:val="00743DB6"/>
    <w:rsid w:val="007440B6"/>
    <w:rsid w:val="00744543"/>
    <w:rsid w:val="0074461A"/>
    <w:rsid w:val="00744D76"/>
    <w:rsid w:val="00744D9E"/>
    <w:rsid w:val="007454EF"/>
    <w:rsid w:val="00745754"/>
    <w:rsid w:val="00745E2E"/>
    <w:rsid w:val="00745EC3"/>
    <w:rsid w:val="00745F85"/>
    <w:rsid w:val="00745F90"/>
    <w:rsid w:val="00746468"/>
    <w:rsid w:val="00746DFA"/>
    <w:rsid w:val="00747221"/>
    <w:rsid w:val="00747551"/>
    <w:rsid w:val="007475FA"/>
    <w:rsid w:val="0074768A"/>
    <w:rsid w:val="00747FEE"/>
    <w:rsid w:val="007502BC"/>
    <w:rsid w:val="0075039A"/>
    <w:rsid w:val="007503D5"/>
    <w:rsid w:val="007508DF"/>
    <w:rsid w:val="00750C6B"/>
    <w:rsid w:val="00750D7D"/>
    <w:rsid w:val="00750EB3"/>
    <w:rsid w:val="007516B8"/>
    <w:rsid w:val="007519F1"/>
    <w:rsid w:val="00752486"/>
    <w:rsid w:val="0075265B"/>
    <w:rsid w:val="00752800"/>
    <w:rsid w:val="00752A15"/>
    <w:rsid w:val="00752C4A"/>
    <w:rsid w:val="00754701"/>
    <w:rsid w:val="007547A8"/>
    <w:rsid w:val="0075548A"/>
    <w:rsid w:val="0075557F"/>
    <w:rsid w:val="00755781"/>
    <w:rsid w:val="007557E3"/>
    <w:rsid w:val="00755C8E"/>
    <w:rsid w:val="00756031"/>
    <w:rsid w:val="0075637D"/>
    <w:rsid w:val="007570CF"/>
    <w:rsid w:val="007574A0"/>
    <w:rsid w:val="007575E4"/>
    <w:rsid w:val="0075772C"/>
    <w:rsid w:val="00757A45"/>
    <w:rsid w:val="00757B14"/>
    <w:rsid w:val="00757CC7"/>
    <w:rsid w:val="0076059B"/>
    <w:rsid w:val="007605CD"/>
    <w:rsid w:val="0076063B"/>
    <w:rsid w:val="00760B0C"/>
    <w:rsid w:val="00760CF9"/>
    <w:rsid w:val="00760ECA"/>
    <w:rsid w:val="007613F0"/>
    <w:rsid w:val="00761533"/>
    <w:rsid w:val="007616A4"/>
    <w:rsid w:val="0076184F"/>
    <w:rsid w:val="00761A84"/>
    <w:rsid w:val="00761FF7"/>
    <w:rsid w:val="00762C5C"/>
    <w:rsid w:val="00763032"/>
    <w:rsid w:val="00763242"/>
    <w:rsid w:val="00763325"/>
    <w:rsid w:val="007633E2"/>
    <w:rsid w:val="00763A85"/>
    <w:rsid w:val="00763B17"/>
    <w:rsid w:val="007642FF"/>
    <w:rsid w:val="00764365"/>
    <w:rsid w:val="007649BF"/>
    <w:rsid w:val="00764C01"/>
    <w:rsid w:val="00764DBA"/>
    <w:rsid w:val="007651FD"/>
    <w:rsid w:val="007655E7"/>
    <w:rsid w:val="00765652"/>
    <w:rsid w:val="00765A85"/>
    <w:rsid w:val="00765F7D"/>
    <w:rsid w:val="0076635E"/>
    <w:rsid w:val="007668AD"/>
    <w:rsid w:val="00766F76"/>
    <w:rsid w:val="00767886"/>
    <w:rsid w:val="00770E5E"/>
    <w:rsid w:val="007716BF"/>
    <w:rsid w:val="00771950"/>
    <w:rsid w:val="00771D43"/>
    <w:rsid w:val="00771EDC"/>
    <w:rsid w:val="0077233C"/>
    <w:rsid w:val="00772905"/>
    <w:rsid w:val="00772A45"/>
    <w:rsid w:val="00772F0F"/>
    <w:rsid w:val="007732ED"/>
    <w:rsid w:val="007738A0"/>
    <w:rsid w:val="00773CB3"/>
    <w:rsid w:val="0077418F"/>
    <w:rsid w:val="0077427D"/>
    <w:rsid w:val="007747CA"/>
    <w:rsid w:val="00774910"/>
    <w:rsid w:val="00774D6A"/>
    <w:rsid w:val="00775562"/>
    <w:rsid w:val="00775672"/>
    <w:rsid w:val="007759E8"/>
    <w:rsid w:val="00775E8A"/>
    <w:rsid w:val="007760B4"/>
    <w:rsid w:val="007764F1"/>
    <w:rsid w:val="00776A36"/>
    <w:rsid w:val="00776B73"/>
    <w:rsid w:val="00777140"/>
    <w:rsid w:val="00777155"/>
    <w:rsid w:val="0077731A"/>
    <w:rsid w:val="007778C6"/>
    <w:rsid w:val="00777A09"/>
    <w:rsid w:val="0078003D"/>
    <w:rsid w:val="007809E8"/>
    <w:rsid w:val="00780F2A"/>
    <w:rsid w:val="00781395"/>
    <w:rsid w:val="0078172C"/>
    <w:rsid w:val="00781748"/>
    <w:rsid w:val="00782702"/>
    <w:rsid w:val="00782E4D"/>
    <w:rsid w:val="007833AC"/>
    <w:rsid w:val="00783524"/>
    <w:rsid w:val="007837AE"/>
    <w:rsid w:val="007838CE"/>
    <w:rsid w:val="00783DA8"/>
    <w:rsid w:val="007841C3"/>
    <w:rsid w:val="00784BAB"/>
    <w:rsid w:val="0078500D"/>
    <w:rsid w:val="00785127"/>
    <w:rsid w:val="00785337"/>
    <w:rsid w:val="00785652"/>
    <w:rsid w:val="007858E6"/>
    <w:rsid w:val="00785BC8"/>
    <w:rsid w:val="0078612A"/>
    <w:rsid w:val="007861FE"/>
    <w:rsid w:val="0078658A"/>
    <w:rsid w:val="00786859"/>
    <w:rsid w:val="00787ADF"/>
    <w:rsid w:val="00787C8B"/>
    <w:rsid w:val="007900CF"/>
    <w:rsid w:val="00791C02"/>
    <w:rsid w:val="007925D4"/>
    <w:rsid w:val="0079294A"/>
    <w:rsid w:val="00792A71"/>
    <w:rsid w:val="00792DF8"/>
    <w:rsid w:val="00792FB8"/>
    <w:rsid w:val="00793530"/>
    <w:rsid w:val="00793B69"/>
    <w:rsid w:val="00793DC9"/>
    <w:rsid w:val="00794122"/>
    <w:rsid w:val="00794878"/>
    <w:rsid w:val="00795356"/>
    <w:rsid w:val="00795769"/>
    <w:rsid w:val="007964A8"/>
    <w:rsid w:val="007973DE"/>
    <w:rsid w:val="007976C6"/>
    <w:rsid w:val="00797D1E"/>
    <w:rsid w:val="007A016E"/>
    <w:rsid w:val="007A02F7"/>
    <w:rsid w:val="007A07D0"/>
    <w:rsid w:val="007A0D00"/>
    <w:rsid w:val="007A1254"/>
    <w:rsid w:val="007A1904"/>
    <w:rsid w:val="007A1EEF"/>
    <w:rsid w:val="007A279E"/>
    <w:rsid w:val="007A28B2"/>
    <w:rsid w:val="007A2D18"/>
    <w:rsid w:val="007A2D3B"/>
    <w:rsid w:val="007A2DDA"/>
    <w:rsid w:val="007A3933"/>
    <w:rsid w:val="007A39D0"/>
    <w:rsid w:val="007A3B2E"/>
    <w:rsid w:val="007A3B89"/>
    <w:rsid w:val="007A3BC5"/>
    <w:rsid w:val="007A3EBD"/>
    <w:rsid w:val="007A400B"/>
    <w:rsid w:val="007A4293"/>
    <w:rsid w:val="007A4727"/>
    <w:rsid w:val="007A490A"/>
    <w:rsid w:val="007A4E9A"/>
    <w:rsid w:val="007A508F"/>
    <w:rsid w:val="007A5930"/>
    <w:rsid w:val="007A68D1"/>
    <w:rsid w:val="007A7005"/>
    <w:rsid w:val="007A7314"/>
    <w:rsid w:val="007A7DC5"/>
    <w:rsid w:val="007B0096"/>
    <w:rsid w:val="007B0C07"/>
    <w:rsid w:val="007B0C85"/>
    <w:rsid w:val="007B0D13"/>
    <w:rsid w:val="007B1D72"/>
    <w:rsid w:val="007B254F"/>
    <w:rsid w:val="007B26F1"/>
    <w:rsid w:val="007B2A74"/>
    <w:rsid w:val="007B2DF0"/>
    <w:rsid w:val="007B3609"/>
    <w:rsid w:val="007B364C"/>
    <w:rsid w:val="007B372F"/>
    <w:rsid w:val="007B3AE2"/>
    <w:rsid w:val="007B434D"/>
    <w:rsid w:val="007B446A"/>
    <w:rsid w:val="007B5004"/>
    <w:rsid w:val="007B5367"/>
    <w:rsid w:val="007B5431"/>
    <w:rsid w:val="007B5844"/>
    <w:rsid w:val="007B62A6"/>
    <w:rsid w:val="007B65F0"/>
    <w:rsid w:val="007B66CF"/>
    <w:rsid w:val="007B6956"/>
    <w:rsid w:val="007B6AC4"/>
    <w:rsid w:val="007B7469"/>
    <w:rsid w:val="007B78DA"/>
    <w:rsid w:val="007B79F7"/>
    <w:rsid w:val="007B7C62"/>
    <w:rsid w:val="007B7DC0"/>
    <w:rsid w:val="007C02B3"/>
    <w:rsid w:val="007C02F1"/>
    <w:rsid w:val="007C0AE8"/>
    <w:rsid w:val="007C0EEF"/>
    <w:rsid w:val="007C194F"/>
    <w:rsid w:val="007C1EDE"/>
    <w:rsid w:val="007C20F8"/>
    <w:rsid w:val="007C259E"/>
    <w:rsid w:val="007C294D"/>
    <w:rsid w:val="007C29AD"/>
    <w:rsid w:val="007C2C3D"/>
    <w:rsid w:val="007C3832"/>
    <w:rsid w:val="007C38C7"/>
    <w:rsid w:val="007C395F"/>
    <w:rsid w:val="007C3CE7"/>
    <w:rsid w:val="007C3E5D"/>
    <w:rsid w:val="007C5B39"/>
    <w:rsid w:val="007C61AC"/>
    <w:rsid w:val="007C6CB4"/>
    <w:rsid w:val="007C6E5F"/>
    <w:rsid w:val="007C715A"/>
    <w:rsid w:val="007C78EE"/>
    <w:rsid w:val="007C7A59"/>
    <w:rsid w:val="007C7E63"/>
    <w:rsid w:val="007D0134"/>
    <w:rsid w:val="007D0E62"/>
    <w:rsid w:val="007D0F13"/>
    <w:rsid w:val="007D10C1"/>
    <w:rsid w:val="007D17B7"/>
    <w:rsid w:val="007D1AFD"/>
    <w:rsid w:val="007D1B93"/>
    <w:rsid w:val="007D1D49"/>
    <w:rsid w:val="007D21E8"/>
    <w:rsid w:val="007D263A"/>
    <w:rsid w:val="007D28DE"/>
    <w:rsid w:val="007D2D2A"/>
    <w:rsid w:val="007D2E08"/>
    <w:rsid w:val="007D2F69"/>
    <w:rsid w:val="007D3718"/>
    <w:rsid w:val="007D38CC"/>
    <w:rsid w:val="007D3915"/>
    <w:rsid w:val="007D43C3"/>
    <w:rsid w:val="007D46D2"/>
    <w:rsid w:val="007D4F63"/>
    <w:rsid w:val="007D5560"/>
    <w:rsid w:val="007D572F"/>
    <w:rsid w:val="007D57AB"/>
    <w:rsid w:val="007D59D7"/>
    <w:rsid w:val="007D62C8"/>
    <w:rsid w:val="007D6BF4"/>
    <w:rsid w:val="007D6C9D"/>
    <w:rsid w:val="007D7136"/>
    <w:rsid w:val="007D7609"/>
    <w:rsid w:val="007D7C06"/>
    <w:rsid w:val="007D7D7D"/>
    <w:rsid w:val="007E000B"/>
    <w:rsid w:val="007E153C"/>
    <w:rsid w:val="007E17E5"/>
    <w:rsid w:val="007E189D"/>
    <w:rsid w:val="007E1AC4"/>
    <w:rsid w:val="007E2948"/>
    <w:rsid w:val="007E2B8D"/>
    <w:rsid w:val="007E2CFB"/>
    <w:rsid w:val="007E31CE"/>
    <w:rsid w:val="007E3483"/>
    <w:rsid w:val="007E366F"/>
    <w:rsid w:val="007E3817"/>
    <w:rsid w:val="007E4684"/>
    <w:rsid w:val="007E4AE6"/>
    <w:rsid w:val="007E4BBC"/>
    <w:rsid w:val="007E4D7B"/>
    <w:rsid w:val="007E4E6C"/>
    <w:rsid w:val="007E5052"/>
    <w:rsid w:val="007E6182"/>
    <w:rsid w:val="007E667D"/>
    <w:rsid w:val="007E6A45"/>
    <w:rsid w:val="007E6AEF"/>
    <w:rsid w:val="007E6C28"/>
    <w:rsid w:val="007E7129"/>
    <w:rsid w:val="007E77B9"/>
    <w:rsid w:val="007F0C7C"/>
    <w:rsid w:val="007F2030"/>
    <w:rsid w:val="007F25A4"/>
    <w:rsid w:val="007F2611"/>
    <w:rsid w:val="007F2CAC"/>
    <w:rsid w:val="007F38C1"/>
    <w:rsid w:val="007F3DE4"/>
    <w:rsid w:val="007F3EEF"/>
    <w:rsid w:val="007F4771"/>
    <w:rsid w:val="007F4BBF"/>
    <w:rsid w:val="007F5139"/>
    <w:rsid w:val="007F5158"/>
    <w:rsid w:val="007F54AF"/>
    <w:rsid w:val="007F5562"/>
    <w:rsid w:val="007F619F"/>
    <w:rsid w:val="007F6763"/>
    <w:rsid w:val="007F6B6D"/>
    <w:rsid w:val="007F7A6F"/>
    <w:rsid w:val="007F7ECE"/>
    <w:rsid w:val="008001F4"/>
    <w:rsid w:val="008005B1"/>
    <w:rsid w:val="0080087A"/>
    <w:rsid w:val="00800F4C"/>
    <w:rsid w:val="00801034"/>
    <w:rsid w:val="00801972"/>
    <w:rsid w:val="00801D2D"/>
    <w:rsid w:val="00801FC5"/>
    <w:rsid w:val="00802036"/>
    <w:rsid w:val="008027D1"/>
    <w:rsid w:val="00802D96"/>
    <w:rsid w:val="008038C2"/>
    <w:rsid w:val="00803F69"/>
    <w:rsid w:val="00804A0C"/>
    <w:rsid w:val="00805128"/>
    <w:rsid w:val="00805A72"/>
    <w:rsid w:val="00806372"/>
    <w:rsid w:val="008063C7"/>
    <w:rsid w:val="008064F7"/>
    <w:rsid w:val="00806A55"/>
    <w:rsid w:val="00807041"/>
    <w:rsid w:val="0080715C"/>
    <w:rsid w:val="0080751F"/>
    <w:rsid w:val="00807629"/>
    <w:rsid w:val="0080768C"/>
    <w:rsid w:val="00807F9A"/>
    <w:rsid w:val="00811473"/>
    <w:rsid w:val="0081147A"/>
    <w:rsid w:val="00811B2E"/>
    <w:rsid w:val="00811EEB"/>
    <w:rsid w:val="00812237"/>
    <w:rsid w:val="0081262D"/>
    <w:rsid w:val="00812BBD"/>
    <w:rsid w:val="00812DFC"/>
    <w:rsid w:val="00812E90"/>
    <w:rsid w:val="0081310A"/>
    <w:rsid w:val="00813149"/>
    <w:rsid w:val="00813164"/>
    <w:rsid w:val="0081336F"/>
    <w:rsid w:val="0081340F"/>
    <w:rsid w:val="008138C3"/>
    <w:rsid w:val="00813CF4"/>
    <w:rsid w:val="00813D94"/>
    <w:rsid w:val="00813EA4"/>
    <w:rsid w:val="008140B1"/>
    <w:rsid w:val="00814140"/>
    <w:rsid w:val="008142B5"/>
    <w:rsid w:val="00814506"/>
    <w:rsid w:val="0081553B"/>
    <w:rsid w:val="0081559B"/>
    <w:rsid w:val="0081571D"/>
    <w:rsid w:val="00815809"/>
    <w:rsid w:val="008158D7"/>
    <w:rsid w:val="008158F3"/>
    <w:rsid w:val="008159DC"/>
    <w:rsid w:val="00816118"/>
    <w:rsid w:val="00816156"/>
    <w:rsid w:val="0081619C"/>
    <w:rsid w:val="008161BE"/>
    <w:rsid w:val="00817190"/>
    <w:rsid w:val="00817612"/>
    <w:rsid w:val="00820301"/>
    <w:rsid w:val="008203EA"/>
    <w:rsid w:val="00820619"/>
    <w:rsid w:val="008209D9"/>
    <w:rsid w:val="008219F5"/>
    <w:rsid w:val="00821BFE"/>
    <w:rsid w:val="00821E78"/>
    <w:rsid w:val="008226BF"/>
    <w:rsid w:val="00822D9B"/>
    <w:rsid w:val="0082324E"/>
    <w:rsid w:val="00823454"/>
    <w:rsid w:val="00824431"/>
    <w:rsid w:val="008246CD"/>
    <w:rsid w:val="008248B2"/>
    <w:rsid w:val="0082498D"/>
    <w:rsid w:val="00824B28"/>
    <w:rsid w:val="00825D84"/>
    <w:rsid w:val="00826430"/>
    <w:rsid w:val="008267D6"/>
    <w:rsid w:val="00826847"/>
    <w:rsid w:val="00826899"/>
    <w:rsid w:val="00826AB9"/>
    <w:rsid w:val="00826B48"/>
    <w:rsid w:val="008272D3"/>
    <w:rsid w:val="00827455"/>
    <w:rsid w:val="0082755F"/>
    <w:rsid w:val="00827A06"/>
    <w:rsid w:val="008304CE"/>
    <w:rsid w:val="008305DF"/>
    <w:rsid w:val="00830873"/>
    <w:rsid w:val="008308D5"/>
    <w:rsid w:val="0083135A"/>
    <w:rsid w:val="0083164B"/>
    <w:rsid w:val="00831BE9"/>
    <w:rsid w:val="00831FCD"/>
    <w:rsid w:val="00832213"/>
    <w:rsid w:val="00832300"/>
    <w:rsid w:val="00832878"/>
    <w:rsid w:val="00832E23"/>
    <w:rsid w:val="00832FB3"/>
    <w:rsid w:val="008336F1"/>
    <w:rsid w:val="008340D6"/>
    <w:rsid w:val="00834D5A"/>
    <w:rsid w:val="008351B1"/>
    <w:rsid w:val="00835620"/>
    <w:rsid w:val="008358B2"/>
    <w:rsid w:val="00836222"/>
    <w:rsid w:val="00836B0E"/>
    <w:rsid w:val="00836B74"/>
    <w:rsid w:val="00836C26"/>
    <w:rsid w:val="00836F1E"/>
    <w:rsid w:val="00836F60"/>
    <w:rsid w:val="00836FFD"/>
    <w:rsid w:val="008371E4"/>
    <w:rsid w:val="008371F2"/>
    <w:rsid w:val="0083774C"/>
    <w:rsid w:val="008377B4"/>
    <w:rsid w:val="00837901"/>
    <w:rsid w:val="00837B06"/>
    <w:rsid w:val="00840AAD"/>
    <w:rsid w:val="00840B43"/>
    <w:rsid w:val="00840E9C"/>
    <w:rsid w:val="0084135D"/>
    <w:rsid w:val="008413FA"/>
    <w:rsid w:val="00841687"/>
    <w:rsid w:val="00841784"/>
    <w:rsid w:val="00841C4E"/>
    <w:rsid w:val="0084217F"/>
    <w:rsid w:val="0084272D"/>
    <w:rsid w:val="0084281F"/>
    <w:rsid w:val="00842C7E"/>
    <w:rsid w:val="00842DA3"/>
    <w:rsid w:val="008436F0"/>
    <w:rsid w:val="00843DDB"/>
    <w:rsid w:val="00844B73"/>
    <w:rsid w:val="00844B9C"/>
    <w:rsid w:val="00844D1B"/>
    <w:rsid w:val="008453EE"/>
    <w:rsid w:val="00846109"/>
    <w:rsid w:val="00846327"/>
    <w:rsid w:val="00847592"/>
    <w:rsid w:val="0084767D"/>
    <w:rsid w:val="00847C2F"/>
    <w:rsid w:val="00850950"/>
    <w:rsid w:val="00850CF4"/>
    <w:rsid w:val="00851411"/>
    <w:rsid w:val="00852206"/>
    <w:rsid w:val="00852A21"/>
    <w:rsid w:val="00853173"/>
    <w:rsid w:val="008532A9"/>
    <w:rsid w:val="00853556"/>
    <w:rsid w:val="00853CBE"/>
    <w:rsid w:val="00853CED"/>
    <w:rsid w:val="00853DD8"/>
    <w:rsid w:val="0085409C"/>
    <w:rsid w:val="0085457A"/>
    <w:rsid w:val="00854FEC"/>
    <w:rsid w:val="00855090"/>
    <w:rsid w:val="00855286"/>
    <w:rsid w:val="00855517"/>
    <w:rsid w:val="0085579D"/>
    <w:rsid w:val="00855A49"/>
    <w:rsid w:val="00855A91"/>
    <w:rsid w:val="00855B44"/>
    <w:rsid w:val="00855D05"/>
    <w:rsid w:val="00855F8D"/>
    <w:rsid w:val="00856097"/>
    <w:rsid w:val="008564D9"/>
    <w:rsid w:val="00856795"/>
    <w:rsid w:val="00856A2A"/>
    <w:rsid w:val="00857710"/>
    <w:rsid w:val="00857A61"/>
    <w:rsid w:val="008603C2"/>
    <w:rsid w:val="00860B0F"/>
    <w:rsid w:val="00861058"/>
    <w:rsid w:val="00861869"/>
    <w:rsid w:val="00861F75"/>
    <w:rsid w:val="0086201C"/>
    <w:rsid w:val="00862544"/>
    <w:rsid w:val="00862641"/>
    <w:rsid w:val="0086276C"/>
    <w:rsid w:val="008627ED"/>
    <w:rsid w:val="00862C84"/>
    <w:rsid w:val="00862DBB"/>
    <w:rsid w:val="008630CB"/>
    <w:rsid w:val="00863521"/>
    <w:rsid w:val="008637B4"/>
    <w:rsid w:val="0086386F"/>
    <w:rsid w:val="0086396C"/>
    <w:rsid w:val="00863A17"/>
    <w:rsid w:val="00863D3E"/>
    <w:rsid w:val="008645FF"/>
    <w:rsid w:val="00864603"/>
    <w:rsid w:val="008646C4"/>
    <w:rsid w:val="0086482A"/>
    <w:rsid w:val="00864C36"/>
    <w:rsid w:val="00864CE8"/>
    <w:rsid w:val="00864F49"/>
    <w:rsid w:val="008656AB"/>
    <w:rsid w:val="00866601"/>
    <w:rsid w:val="008667A3"/>
    <w:rsid w:val="00866950"/>
    <w:rsid w:val="00866EAB"/>
    <w:rsid w:val="0086757B"/>
    <w:rsid w:val="008676D9"/>
    <w:rsid w:val="00867993"/>
    <w:rsid w:val="00867D2B"/>
    <w:rsid w:val="00867D94"/>
    <w:rsid w:val="00867F87"/>
    <w:rsid w:val="00867FD3"/>
    <w:rsid w:val="008702DC"/>
    <w:rsid w:val="008705EB"/>
    <w:rsid w:val="008713DA"/>
    <w:rsid w:val="008716E9"/>
    <w:rsid w:val="00871878"/>
    <w:rsid w:val="0087189A"/>
    <w:rsid w:val="00871A92"/>
    <w:rsid w:val="00871D3F"/>
    <w:rsid w:val="00872C7F"/>
    <w:rsid w:val="00872EA5"/>
    <w:rsid w:val="00873110"/>
    <w:rsid w:val="0087321B"/>
    <w:rsid w:val="0087325D"/>
    <w:rsid w:val="0087392F"/>
    <w:rsid w:val="00873A96"/>
    <w:rsid w:val="00873D40"/>
    <w:rsid w:val="00873FAF"/>
    <w:rsid w:val="008742FD"/>
    <w:rsid w:val="00874681"/>
    <w:rsid w:val="00874802"/>
    <w:rsid w:val="00874829"/>
    <w:rsid w:val="0087501B"/>
    <w:rsid w:val="00875045"/>
    <w:rsid w:val="008765B0"/>
    <w:rsid w:val="00877A13"/>
    <w:rsid w:val="00877D11"/>
    <w:rsid w:val="008807A2"/>
    <w:rsid w:val="00880838"/>
    <w:rsid w:val="00880E7E"/>
    <w:rsid w:val="00881476"/>
    <w:rsid w:val="00881B06"/>
    <w:rsid w:val="00881ED1"/>
    <w:rsid w:val="008821A3"/>
    <w:rsid w:val="00882226"/>
    <w:rsid w:val="00882570"/>
    <w:rsid w:val="00882E1E"/>
    <w:rsid w:val="00882EF4"/>
    <w:rsid w:val="00882F0E"/>
    <w:rsid w:val="00882F9C"/>
    <w:rsid w:val="008836E6"/>
    <w:rsid w:val="00883A3E"/>
    <w:rsid w:val="008846B1"/>
    <w:rsid w:val="00884762"/>
    <w:rsid w:val="00884CF7"/>
    <w:rsid w:val="00884E80"/>
    <w:rsid w:val="0088534C"/>
    <w:rsid w:val="00885415"/>
    <w:rsid w:val="0088551B"/>
    <w:rsid w:val="00885535"/>
    <w:rsid w:val="00885E8F"/>
    <w:rsid w:val="00886930"/>
    <w:rsid w:val="008870A4"/>
    <w:rsid w:val="00887242"/>
    <w:rsid w:val="00887C19"/>
    <w:rsid w:val="00887E4B"/>
    <w:rsid w:val="00890362"/>
    <w:rsid w:val="00890B76"/>
    <w:rsid w:val="00890DD2"/>
    <w:rsid w:val="00890DFA"/>
    <w:rsid w:val="0089127F"/>
    <w:rsid w:val="008921BE"/>
    <w:rsid w:val="008923D5"/>
    <w:rsid w:val="00892800"/>
    <w:rsid w:val="00892FAF"/>
    <w:rsid w:val="0089300A"/>
    <w:rsid w:val="008935DF"/>
    <w:rsid w:val="008936A6"/>
    <w:rsid w:val="00894B5C"/>
    <w:rsid w:val="00894D65"/>
    <w:rsid w:val="00894E38"/>
    <w:rsid w:val="00894F69"/>
    <w:rsid w:val="008957A3"/>
    <w:rsid w:val="0089595E"/>
    <w:rsid w:val="00895AC7"/>
    <w:rsid w:val="00896D93"/>
    <w:rsid w:val="00896F29"/>
    <w:rsid w:val="00896F77"/>
    <w:rsid w:val="008975B0"/>
    <w:rsid w:val="00897648"/>
    <w:rsid w:val="00897788"/>
    <w:rsid w:val="008977C5"/>
    <w:rsid w:val="008979C0"/>
    <w:rsid w:val="00897A33"/>
    <w:rsid w:val="00897AD5"/>
    <w:rsid w:val="008A0A95"/>
    <w:rsid w:val="008A1365"/>
    <w:rsid w:val="008A1503"/>
    <w:rsid w:val="008A2CEA"/>
    <w:rsid w:val="008A2EC7"/>
    <w:rsid w:val="008A2F41"/>
    <w:rsid w:val="008A2FBE"/>
    <w:rsid w:val="008A3225"/>
    <w:rsid w:val="008A32B3"/>
    <w:rsid w:val="008A33EC"/>
    <w:rsid w:val="008A354A"/>
    <w:rsid w:val="008A3781"/>
    <w:rsid w:val="008A3882"/>
    <w:rsid w:val="008A38D6"/>
    <w:rsid w:val="008A3C06"/>
    <w:rsid w:val="008A49FE"/>
    <w:rsid w:val="008A4EDB"/>
    <w:rsid w:val="008A51C2"/>
    <w:rsid w:val="008A5240"/>
    <w:rsid w:val="008A53B8"/>
    <w:rsid w:val="008A53E5"/>
    <w:rsid w:val="008A5A1F"/>
    <w:rsid w:val="008A5B44"/>
    <w:rsid w:val="008A638B"/>
    <w:rsid w:val="008A6950"/>
    <w:rsid w:val="008A6B9D"/>
    <w:rsid w:val="008A6C26"/>
    <w:rsid w:val="008A6E6A"/>
    <w:rsid w:val="008A73B4"/>
    <w:rsid w:val="008A7E1F"/>
    <w:rsid w:val="008A7FDC"/>
    <w:rsid w:val="008B0079"/>
    <w:rsid w:val="008B02EC"/>
    <w:rsid w:val="008B0501"/>
    <w:rsid w:val="008B0639"/>
    <w:rsid w:val="008B0EAA"/>
    <w:rsid w:val="008B0FCC"/>
    <w:rsid w:val="008B174A"/>
    <w:rsid w:val="008B2124"/>
    <w:rsid w:val="008B2247"/>
    <w:rsid w:val="008B2D04"/>
    <w:rsid w:val="008B342F"/>
    <w:rsid w:val="008B3CBB"/>
    <w:rsid w:val="008B3CF9"/>
    <w:rsid w:val="008B58B5"/>
    <w:rsid w:val="008B5937"/>
    <w:rsid w:val="008B5A66"/>
    <w:rsid w:val="008B5D7C"/>
    <w:rsid w:val="008B5E5D"/>
    <w:rsid w:val="008B6661"/>
    <w:rsid w:val="008B69F9"/>
    <w:rsid w:val="008B6B9D"/>
    <w:rsid w:val="008B6E49"/>
    <w:rsid w:val="008B723B"/>
    <w:rsid w:val="008B72E8"/>
    <w:rsid w:val="008B74EF"/>
    <w:rsid w:val="008B7587"/>
    <w:rsid w:val="008B7821"/>
    <w:rsid w:val="008B7BF2"/>
    <w:rsid w:val="008C02FC"/>
    <w:rsid w:val="008C0443"/>
    <w:rsid w:val="008C04D2"/>
    <w:rsid w:val="008C0897"/>
    <w:rsid w:val="008C0A82"/>
    <w:rsid w:val="008C13ED"/>
    <w:rsid w:val="008C3165"/>
    <w:rsid w:val="008C334D"/>
    <w:rsid w:val="008C372F"/>
    <w:rsid w:val="008C377D"/>
    <w:rsid w:val="008C4842"/>
    <w:rsid w:val="008C49DF"/>
    <w:rsid w:val="008C4DCD"/>
    <w:rsid w:val="008C50C9"/>
    <w:rsid w:val="008C5696"/>
    <w:rsid w:val="008C5C5A"/>
    <w:rsid w:val="008C5DE1"/>
    <w:rsid w:val="008C6451"/>
    <w:rsid w:val="008C6622"/>
    <w:rsid w:val="008C67C3"/>
    <w:rsid w:val="008C6AE2"/>
    <w:rsid w:val="008C6B53"/>
    <w:rsid w:val="008C6BDE"/>
    <w:rsid w:val="008C6D2E"/>
    <w:rsid w:val="008C6F79"/>
    <w:rsid w:val="008C7126"/>
    <w:rsid w:val="008C7853"/>
    <w:rsid w:val="008C7AD6"/>
    <w:rsid w:val="008C7CB2"/>
    <w:rsid w:val="008D015D"/>
    <w:rsid w:val="008D0FD2"/>
    <w:rsid w:val="008D1BE8"/>
    <w:rsid w:val="008D1CB3"/>
    <w:rsid w:val="008D21A8"/>
    <w:rsid w:val="008D2218"/>
    <w:rsid w:val="008D24BB"/>
    <w:rsid w:val="008D2B6C"/>
    <w:rsid w:val="008D2DE1"/>
    <w:rsid w:val="008D3190"/>
    <w:rsid w:val="008D31F2"/>
    <w:rsid w:val="008D45AE"/>
    <w:rsid w:val="008D4DC2"/>
    <w:rsid w:val="008D4F37"/>
    <w:rsid w:val="008D512A"/>
    <w:rsid w:val="008D573B"/>
    <w:rsid w:val="008D5A2B"/>
    <w:rsid w:val="008D5B09"/>
    <w:rsid w:val="008D5BF4"/>
    <w:rsid w:val="008D5FF3"/>
    <w:rsid w:val="008D6326"/>
    <w:rsid w:val="008D65E9"/>
    <w:rsid w:val="008D6A33"/>
    <w:rsid w:val="008D7B52"/>
    <w:rsid w:val="008D7BE2"/>
    <w:rsid w:val="008D7CA9"/>
    <w:rsid w:val="008D7D06"/>
    <w:rsid w:val="008D7D2C"/>
    <w:rsid w:val="008E040F"/>
    <w:rsid w:val="008E050B"/>
    <w:rsid w:val="008E056F"/>
    <w:rsid w:val="008E07FD"/>
    <w:rsid w:val="008E086B"/>
    <w:rsid w:val="008E1416"/>
    <w:rsid w:val="008E15DF"/>
    <w:rsid w:val="008E176E"/>
    <w:rsid w:val="008E1835"/>
    <w:rsid w:val="008E1C0D"/>
    <w:rsid w:val="008E1EA1"/>
    <w:rsid w:val="008E2539"/>
    <w:rsid w:val="008E2703"/>
    <w:rsid w:val="008E285D"/>
    <w:rsid w:val="008E2CEE"/>
    <w:rsid w:val="008E2EFD"/>
    <w:rsid w:val="008E30A1"/>
    <w:rsid w:val="008E327F"/>
    <w:rsid w:val="008E37D3"/>
    <w:rsid w:val="008E4111"/>
    <w:rsid w:val="008E440D"/>
    <w:rsid w:val="008E45D3"/>
    <w:rsid w:val="008E5723"/>
    <w:rsid w:val="008E5827"/>
    <w:rsid w:val="008E582F"/>
    <w:rsid w:val="008E589E"/>
    <w:rsid w:val="008E5BB2"/>
    <w:rsid w:val="008E702B"/>
    <w:rsid w:val="008E78C0"/>
    <w:rsid w:val="008E7B2B"/>
    <w:rsid w:val="008E7CC4"/>
    <w:rsid w:val="008F002B"/>
    <w:rsid w:val="008F012C"/>
    <w:rsid w:val="008F04A2"/>
    <w:rsid w:val="008F09E6"/>
    <w:rsid w:val="008F0B87"/>
    <w:rsid w:val="008F15C7"/>
    <w:rsid w:val="008F1BF7"/>
    <w:rsid w:val="008F1C49"/>
    <w:rsid w:val="008F1DC4"/>
    <w:rsid w:val="008F21FA"/>
    <w:rsid w:val="008F27B0"/>
    <w:rsid w:val="008F280D"/>
    <w:rsid w:val="008F2AFF"/>
    <w:rsid w:val="008F2E86"/>
    <w:rsid w:val="008F311C"/>
    <w:rsid w:val="008F321B"/>
    <w:rsid w:val="008F331E"/>
    <w:rsid w:val="008F36A2"/>
    <w:rsid w:val="008F3897"/>
    <w:rsid w:val="008F3927"/>
    <w:rsid w:val="008F3BC4"/>
    <w:rsid w:val="008F3F66"/>
    <w:rsid w:val="008F3FA0"/>
    <w:rsid w:val="008F4004"/>
    <w:rsid w:val="008F4F65"/>
    <w:rsid w:val="008F56A5"/>
    <w:rsid w:val="008F6306"/>
    <w:rsid w:val="008F749E"/>
    <w:rsid w:val="008F75D1"/>
    <w:rsid w:val="008F7A26"/>
    <w:rsid w:val="008F7FFE"/>
    <w:rsid w:val="00900037"/>
    <w:rsid w:val="0090078D"/>
    <w:rsid w:val="009008F1"/>
    <w:rsid w:val="009009CD"/>
    <w:rsid w:val="00900C94"/>
    <w:rsid w:val="009013FE"/>
    <w:rsid w:val="00901C2D"/>
    <w:rsid w:val="00902A30"/>
    <w:rsid w:val="00902F48"/>
    <w:rsid w:val="00903157"/>
    <w:rsid w:val="00903306"/>
    <w:rsid w:val="009038CB"/>
    <w:rsid w:val="009043E9"/>
    <w:rsid w:val="009052F6"/>
    <w:rsid w:val="0090537F"/>
    <w:rsid w:val="00905737"/>
    <w:rsid w:val="00905DDF"/>
    <w:rsid w:val="00906BF5"/>
    <w:rsid w:val="00906E6A"/>
    <w:rsid w:val="0090709C"/>
    <w:rsid w:val="00907414"/>
    <w:rsid w:val="009076C5"/>
    <w:rsid w:val="009078DB"/>
    <w:rsid w:val="00907B99"/>
    <w:rsid w:val="00907C64"/>
    <w:rsid w:val="009101A3"/>
    <w:rsid w:val="00910671"/>
    <w:rsid w:val="0091071D"/>
    <w:rsid w:val="00910774"/>
    <w:rsid w:val="0091082F"/>
    <w:rsid w:val="00910B8A"/>
    <w:rsid w:val="00910B92"/>
    <w:rsid w:val="00910C19"/>
    <w:rsid w:val="00911498"/>
    <w:rsid w:val="00911C47"/>
    <w:rsid w:val="009121DE"/>
    <w:rsid w:val="009122E4"/>
    <w:rsid w:val="00912896"/>
    <w:rsid w:val="00912F18"/>
    <w:rsid w:val="00913059"/>
    <w:rsid w:val="009135BD"/>
    <w:rsid w:val="009138E7"/>
    <w:rsid w:val="009139FD"/>
    <w:rsid w:val="00913BCD"/>
    <w:rsid w:val="00914244"/>
    <w:rsid w:val="00914687"/>
    <w:rsid w:val="009148DF"/>
    <w:rsid w:val="00914B24"/>
    <w:rsid w:val="00914B61"/>
    <w:rsid w:val="009152C4"/>
    <w:rsid w:val="009154CA"/>
    <w:rsid w:val="00915899"/>
    <w:rsid w:val="00915FBE"/>
    <w:rsid w:val="00917929"/>
    <w:rsid w:val="00917934"/>
    <w:rsid w:val="00917E5F"/>
    <w:rsid w:val="00920900"/>
    <w:rsid w:val="00920971"/>
    <w:rsid w:val="00920A6E"/>
    <w:rsid w:val="00920AAE"/>
    <w:rsid w:val="00920BB3"/>
    <w:rsid w:val="00920FF8"/>
    <w:rsid w:val="00921289"/>
    <w:rsid w:val="0092131A"/>
    <w:rsid w:val="00921703"/>
    <w:rsid w:val="00921A58"/>
    <w:rsid w:val="0092203F"/>
    <w:rsid w:val="00922129"/>
    <w:rsid w:val="009226AD"/>
    <w:rsid w:val="0092293E"/>
    <w:rsid w:val="00922F7B"/>
    <w:rsid w:val="0092309C"/>
    <w:rsid w:val="00923F13"/>
    <w:rsid w:val="009241FD"/>
    <w:rsid w:val="009243E3"/>
    <w:rsid w:val="0092448B"/>
    <w:rsid w:val="009246BD"/>
    <w:rsid w:val="00925064"/>
    <w:rsid w:val="00925213"/>
    <w:rsid w:val="009254E7"/>
    <w:rsid w:val="00925D21"/>
    <w:rsid w:val="00926056"/>
    <w:rsid w:val="009263A9"/>
    <w:rsid w:val="00926F3E"/>
    <w:rsid w:val="009279E7"/>
    <w:rsid w:val="00930330"/>
    <w:rsid w:val="00930792"/>
    <w:rsid w:val="00931281"/>
    <w:rsid w:val="009313AD"/>
    <w:rsid w:val="009317C6"/>
    <w:rsid w:val="00931FD2"/>
    <w:rsid w:val="00932025"/>
    <w:rsid w:val="0093250D"/>
    <w:rsid w:val="009325A9"/>
    <w:rsid w:val="009326B6"/>
    <w:rsid w:val="0093279B"/>
    <w:rsid w:val="00932AC1"/>
    <w:rsid w:val="0093316B"/>
    <w:rsid w:val="0093316C"/>
    <w:rsid w:val="009333F3"/>
    <w:rsid w:val="009333F5"/>
    <w:rsid w:val="009346B9"/>
    <w:rsid w:val="00935292"/>
    <w:rsid w:val="009358C4"/>
    <w:rsid w:val="00936146"/>
    <w:rsid w:val="009364F0"/>
    <w:rsid w:val="00936CB0"/>
    <w:rsid w:val="0093766B"/>
    <w:rsid w:val="009401F0"/>
    <w:rsid w:val="00940395"/>
    <w:rsid w:val="00940B52"/>
    <w:rsid w:val="009412AE"/>
    <w:rsid w:val="00941571"/>
    <w:rsid w:val="00941613"/>
    <w:rsid w:val="00941735"/>
    <w:rsid w:val="00941886"/>
    <w:rsid w:val="00941C23"/>
    <w:rsid w:val="00942208"/>
    <w:rsid w:val="009423DB"/>
    <w:rsid w:val="009424D0"/>
    <w:rsid w:val="00942551"/>
    <w:rsid w:val="00943C82"/>
    <w:rsid w:val="00943E1A"/>
    <w:rsid w:val="00943E35"/>
    <w:rsid w:val="009442FF"/>
    <w:rsid w:val="0094442F"/>
    <w:rsid w:val="00944CBF"/>
    <w:rsid w:val="009452B5"/>
    <w:rsid w:val="00945576"/>
    <w:rsid w:val="00945FA5"/>
    <w:rsid w:val="009469B4"/>
    <w:rsid w:val="009469F3"/>
    <w:rsid w:val="00947DDA"/>
    <w:rsid w:val="00947ECC"/>
    <w:rsid w:val="00950001"/>
    <w:rsid w:val="00950162"/>
    <w:rsid w:val="009501B2"/>
    <w:rsid w:val="0095058A"/>
    <w:rsid w:val="00950E0B"/>
    <w:rsid w:val="00950E51"/>
    <w:rsid w:val="00951097"/>
    <w:rsid w:val="00951417"/>
    <w:rsid w:val="00951834"/>
    <w:rsid w:val="009518A1"/>
    <w:rsid w:val="0095198C"/>
    <w:rsid w:val="00951CC4"/>
    <w:rsid w:val="00951D95"/>
    <w:rsid w:val="009523D2"/>
    <w:rsid w:val="0095273F"/>
    <w:rsid w:val="00952CDC"/>
    <w:rsid w:val="00952F53"/>
    <w:rsid w:val="009539CA"/>
    <w:rsid w:val="009540B3"/>
    <w:rsid w:val="009551E3"/>
    <w:rsid w:val="0095520C"/>
    <w:rsid w:val="009552B8"/>
    <w:rsid w:val="009553A6"/>
    <w:rsid w:val="009554D7"/>
    <w:rsid w:val="0095572B"/>
    <w:rsid w:val="00955889"/>
    <w:rsid w:val="00956458"/>
    <w:rsid w:val="009567C5"/>
    <w:rsid w:val="00957C7C"/>
    <w:rsid w:val="00957D21"/>
    <w:rsid w:val="00960004"/>
    <w:rsid w:val="00960707"/>
    <w:rsid w:val="00960B4C"/>
    <w:rsid w:val="00960C31"/>
    <w:rsid w:val="00960E60"/>
    <w:rsid w:val="00961231"/>
    <w:rsid w:val="00961560"/>
    <w:rsid w:val="00961732"/>
    <w:rsid w:val="00961F0C"/>
    <w:rsid w:val="009620C7"/>
    <w:rsid w:val="00962394"/>
    <w:rsid w:val="0096279A"/>
    <w:rsid w:val="00962A45"/>
    <w:rsid w:val="00962BD1"/>
    <w:rsid w:val="00963211"/>
    <w:rsid w:val="00963218"/>
    <w:rsid w:val="0096345C"/>
    <w:rsid w:val="00963C18"/>
    <w:rsid w:val="00963CB5"/>
    <w:rsid w:val="00963D14"/>
    <w:rsid w:val="00964355"/>
    <w:rsid w:val="009650EC"/>
    <w:rsid w:val="00965368"/>
    <w:rsid w:val="009653DB"/>
    <w:rsid w:val="009655DA"/>
    <w:rsid w:val="00966AB7"/>
    <w:rsid w:val="00966D15"/>
    <w:rsid w:val="00967564"/>
    <w:rsid w:val="00967636"/>
    <w:rsid w:val="00967BF5"/>
    <w:rsid w:val="00967C3E"/>
    <w:rsid w:val="009700FA"/>
    <w:rsid w:val="00970194"/>
    <w:rsid w:val="00970D25"/>
    <w:rsid w:val="009714FF"/>
    <w:rsid w:val="00971597"/>
    <w:rsid w:val="00971613"/>
    <w:rsid w:val="00971934"/>
    <w:rsid w:val="009719FB"/>
    <w:rsid w:val="0097201A"/>
    <w:rsid w:val="00972505"/>
    <w:rsid w:val="00972927"/>
    <w:rsid w:val="00973A86"/>
    <w:rsid w:val="00973C3D"/>
    <w:rsid w:val="00974793"/>
    <w:rsid w:val="00974B2D"/>
    <w:rsid w:val="00974D49"/>
    <w:rsid w:val="00974D9F"/>
    <w:rsid w:val="0097523A"/>
    <w:rsid w:val="0097525C"/>
    <w:rsid w:val="00975301"/>
    <w:rsid w:val="00975458"/>
    <w:rsid w:val="0097553D"/>
    <w:rsid w:val="00975E65"/>
    <w:rsid w:val="009761F6"/>
    <w:rsid w:val="00976535"/>
    <w:rsid w:val="0097660F"/>
    <w:rsid w:val="009769CE"/>
    <w:rsid w:val="00977049"/>
    <w:rsid w:val="0097777B"/>
    <w:rsid w:val="0097792B"/>
    <w:rsid w:val="0097798F"/>
    <w:rsid w:val="00977D5D"/>
    <w:rsid w:val="009811B4"/>
    <w:rsid w:val="009811C8"/>
    <w:rsid w:val="009816CE"/>
    <w:rsid w:val="00981B9A"/>
    <w:rsid w:val="00981F70"/>
    <w:rsid w:val="0098206A"/>
    <w:rsid w:val="0098208A"/>
    <w:rsid w:val="00982A71"/>
    <w:rsid w:val="00982D01"/>
    <w:rsid w:val="00983206"/>
    <w:rsid w:val="00983374"/>
    <w:rsid w:val="0098380A"/>
    <w:rsid w:val="00983D1B"/>
    <w:rsid w:val="00983D52"/>
    <w:rsid w:val="00984238"/>
    <w:rsid w:val="00985073"/>
    <w:rsid w:val="00985229"/>
    <w:rsid w:val="00985725"/>
    <w:rsid w:val="009858FD"/>
    <w:rsid w:val="00985C26"/>
    <w:rsid w:val="00986082"/>
    <w:rsid w:val="0098640D"/>
    <w:rsid w:val="00986640"/>
    <w:rsid w:val="009866ED"/>
    <w:rsid w:val="009866FA"/>
    <w:rsid w:val="009869A2"/>
    <w:rsid w:val="00986B98"/>
    <w:rsid w:val="00986CDD"/>
    <w:rsid w:val="00986E57"/>
    <w:rsid w:val="00986FED"/>
    <w:rsid w:val="0099025B"/>
    <w:rsid w:val="009910FD"/>
    <w:rsid w:val="00992742"/>
    <w:rsid w:val="009929AA"/>
    <w:rsid w:val="00992D07"/>
    <w:rsid w:val="00992D68"/>
    <w:rsid w:val="009937F6"/>
    <w:rsid w:val="00994A3A"/>
    <w:rsid w:val="0099562C"/>
    <w:rsid w:val="00995B0E"/>
    <w:rsid w:val="00995D72"/>
    <w:rsid w:val="00996230"/>
    <w:rsid w:val="009965B7"/>
    <w:rsid w:val="00996AE4"/>
    <w:rsid w:val="00996D2D"/>
    <w:rsid w:val="00996FF4"/>
    <w:rsid w:val="009974CD"/>
    <w:rsid w:val="00997C83"/>
    <w:rsid w:val="00997DE4"/>
    <w:rsid w:val="00997FCC"/>
    <w:rsid w:val="009A01FC"/>
    <w:rsid w:val="009A0D98"/>
    <w:rsid w:val="009A11DE"/>
    <w:rsid w:val="009A16C4"/>
    <w:rsid w:val="009A1B77"/>
    <w:rsid w:val="009A21AE"/>
    <w:rsid w:val="009A221F"/>
    <w:rsid w:val="009A22D4"/>
    <w:rsid w:val="009A2A9E"/>
    <w:rsid w:val="009A2CAA"/>
    <w:rsid w:val="009A2E7A"/>
    <w:rsid w:val="009A3329"/>
    <w:rsid w:val="009A33D3"/>
    <w:rsid w:val="009A385A"/>
    <w:rsid w:val="009A3ADE"/>
    <w:rsid w:val="009A3D94"/>
    <w:rsid w:val="009A3EAC"/>
    <w:rsid w:val="009A42E0"/>
    <w:rsid w:val="009A4923"/>
    <w:rsid w:val="009A6212"/>
    <w:rsid w:val="009A62BE"/>
    <w:rsid w:val="009A696C"/>
    <w:rsid w:val="009A7221"/>
    <w:rsid w:val="009A732B"/>
    <w:rsid w:val="009A7AC2"/>
    <w:rsid w:val="009A7B0D"/>
    <w:rsid w:val="009A7D74"/>
    <w:rsid w:val="009B03B1"/>
    <w:rsid w:val="009B0403"/>
    <w:rsid w:val="009B0914"/>
    <w:rsid w:val="009B1233"/>
    <w:rsid w:val="009B14B6"/>
    <w:rsid w:val="009B1546"/>
    <w:rsid w:val="009B15F6"/>
    <w:rsid w:val="009B191D"/>
    <w:rsid w:val="009B1BD6"/>
    <w:rsid w:val="009B1E26"/>
    <w:rsid w:val="009B245E"/>
    <w:rsid w:val="009B2840"/>
    <w:rsid w:val="009B28B0"/>
    <w:rsid w:val="009B2978"/>
    <w:rsid w:val="009B3004"/>
    <w:rsid w:val="009B3283"/>
    <w:rsid w:val="009B43E1"/>
    <w:rsid w:val="009B4D6F"/>
    <w:rsid w:val="009B535D"/>
    <w:rsid w:val="009B56A1"/>
    <w:rsid w:val="009B5B7A"/>
    <w:rsid w:val="009B5DDC"/>
    <w:rsid w:val="009B5E1D"/>
    <w:rsid w:val="009B616A"/>
    <w:rsid w:val="009B62D0"/>
    <w:rsid w:val="009B6907"/>
    <w:rsid w:val="009B6A1E"/>
    <w:rsid w:val="009B6C10"/>
    <w:rsid w:val="009B73FE"/>
    <w:rsid w:val="009B77EF"/>
    <w:rsid w:val="009B7A8C"/>
    <w:rsid w:val="009B7B6C"/>
    <w:rsid w:val="009B7EB7"/>
    <w:rsid w:val="009C03A6"/>
    <w:rsid w:val="009C04C6"/>
    <w:rsid w:val="009C0535"/>
    <w:rsid w:val="009C0727"/>
    <w:rsid w:val="009C0B7A"/>
    <w:rsid w:val="009C111B"/>
    <w:rsid w:val="009C117F"/>
    <w:rsid w:val="009C17CE"/>
    <w:rsid w:val="009C2475"/>
    <w:rsid w:val="009C257C"/>
    <w:rsid w:val="009C2792"/>
    <w:rsid w:val="009C31EA"/>
    <w:rsid w:val="009C322F"/>
    <w:rsid w:val="009C332C"/>
    <w:rsid w:val="009C361D"/>
    <w:rsid w:val="009C3706"/>
    <w:rsid w:val="009C3B3B"/>
    <w:rsid w:val="009C3E63"/>
    <w:rsid w:val="009C3E8F"/>
    <w:rsid w:val="009C45F0"/>
    <w:rsid w:val="009C53B6"/>
    <w:rsid w:val="009C581C"/>
    <w:rsid w:val="009C595D"/>
    <w:rsid w:val="009C5AAA"/>
    <w:rsid w:val="009C62CB"/>
    <w:rsid w:val="009C6439"/>
    <w:rsid w:val="009C6561"/>
    <w:rsid w:val="009C6625"/>
    <w:rsid w:val="009C6663"/>
    <w:rsid w:val="009C69C3"/>
    <w:rsid w:val="009C6CB6"/>
    <w:rsid w:val="009C6E69"/>
    <w:rsid w:val="009C79C5"/>
    <w:rsid w:val="009C7A01"/>
    <w:rsid w:val="009D0113"/>
    <w:rsid w:val="009D0805"/>
    <w:rsid w:val="009D0A3B"/>
    <w:rsid w:val="009D0C3F"/>
    <w:rsid w:val="009D12A7"/>
    <w:rsid w:val="009D12FD"/>
    <w:rsid w:val="009D1782"/>
    <w:rsid w:val="009D179B"/>
    <w:rsid w:val="009D1CA9"/>
    <w:rsid w:val="009D1E06"/>
    <w:rsid w:val="009D208B"/>
    <w:rsid w:val="009D2514"/>
    <w:rsid w:val="009D26AA"/>
    <w:rsid w:val="009D2C16"/>
    <w:rsid w:val="009D2C4B"/>
    <w:rsid w:val="009D2CAF"/>
    <w:rsid w:val="009D2CC8"/>
    <w:rsid w:val="009D2D5C"/>
    <w:rsid w:val="009D2E68"/>
    <w:rsid w:val="009D370B"/>
    <w:rsid w:val="009D3C0F"/>
    <w:rsid w:val="009D3DA4"/>
    <w:rsid w:val="009D411C"/>
    <w:rsid w:val="009D42BD"/>
    <w:rsid w:val="009D464D"/>
    <w:rsid w:val="009D475B"/>
    <w:rsid w:val="009D4812"/>
    <w:rsid w:val="009D4987"/>
    <w:rsid w:val="009D4D62"/>
    <w:rsid w:val="009D4F7A"/>
    <w:rsid w:val="009D5610"/>
    <w:rsid w:val="009D5656"/>
    <w:rsid w:val="009D5768"/>
    <w:rsid w:val="009D5914"/>
    <w:rsid w:val="009D594B"/>
    <w:rsid w:val="009D647B"/>
    <w:rsid w:val="009D67ED"/>
    <w:rsid w:val="009D7E1C"/>
    <w:rsid w:val="009E0184"/>
    <w:rsid w:val="009E0371"/>
    <w:rsid w:val="009E0469"/>
    <w:rsid w:val="009E08AB"/>
    <w:rsid w:val="009E0B43"/>
    <w:rsid w:val="009E151C"/>
    <w:rsid w:val="009E242B"/>
    <w:rsid w:val="009E2430"/>
    <w:rsid w:val="009E2687"/>
    <w:rsid w:val="009E2B41"/>
    <w:rsid w:val="009E3253"/>
    <w:rsid w:val="009E359E"/>
    <w:rsid w:val="009E3765"/>
    <w:rsid w:val="009E393B"/>
    <w:rsid w:val="009E3F4B"/>
    <w:rsid w:val="009E4698"/>
    <w:rsid w:val="009E4866"/>
    <w:rsid w:val="009E4908"/>
    <w:rsid w:val="009E4CD6"/>
    <w:rsid w:val="009E5A3E"/>
    <w:rsid w:val="009E5E1F"/>
    <w:rsid w:val="009E606D"/>
    <w:rsid w:val="009E6A0A"/>
    <w:rsid w:val="009E6D9A"/>
    <w:rsid w:val="009E6FF3"/>
    <w:rsid w:val="009F068E"/>
    <w:rsid w:val="009F0856"/>
    <w:rsid w:val="009F0AB1"/>
    <w:rsid w:val="009F17DD"/>
    <w:rsid w:val="009F186D"/>
    <w:rsid w:val="009F1A2D"/>
    <w:rsid w:val="009F1CDC"/>
    <w:rsid w:val="009F1F37"/>
    <w:rsid w:val="009F262E"/>
    <w:rsid w:val="009F28A1"/>
    <w:rsid w:val="009F2EDF"/>
    <w:rsid w:val="009F3073"/>
    <w:rsid w:val="009F3313"/>
    <w:rsid w:val="009F365C"/>
    <w:rsid w:val="009F37C5"/>
    <w:rsid w:val="009F3932"/>
    <w:rsid w:val="009F3E10"/>
    <w:rsid w:val="009F3E6D"/>
    <w:rsid w:val="009F414C"/>
    <w:rsid w:val="009F433D"/>
    <w:rsid w:val="009F456D"/>
    <w:rsid w:val="009F46E0"/>
    <w:rsid w:val="009F4FBC"/>
    <w:rsid w:val="009F5871"/>
    <w:rsid w:val="009F59E1"/>
    <w:rsid w:val="009F5B09"/>
    <w:rsid w:val="009F5D66"/>
    <w:rsid w:val="009F5E72"/>
    <w:rsid w:val="009F6B8D"/>
    <w:rsid w:val="009F6CC2"/>
    <w:rsid w:val="009F7149"/>
    <w:rsid w:val="009F7834"/>
    <w:rsid w:val="009F7BFD"/>
    <w:rsid w:val="00A003C7"/>
    <w:rsid w:val="00A019E9"/>
    <w:rsid w:val="00A01A47"/>
    <w:rsid w:val="00A01CAC"/>
    <w:rsid w:val="00A01E9B"/>
    <w:rsid w:val="00A027E1"/>
    <w:rsid w:val="00A02960"/>
    <w:rsid w:val="00A02AFB"/>
    <w:rsid w:val="00A02EAE"/>
    <w:rsid w:val="00A03B65"/>
    <w:rsid w:val="00A03C10"/>
    <w:rsid w:val="00A03D27"/>
    <w:rsid w:val="00A0423F"/>
    <w:rsid w:val="00A042FC"/>
    <w:rsid w:val="00A044AB"/>
    <w:rsid w:val="00A04AD4"/>
    <w:rsid w:val="00A04D1E"/>
    <w:rsid w:val="00A04EDD"/>
    <w:rsid w:val="00A050EB"/>
    <w:rsid w:val="00A0529B"/>
    <w:rsid w:val="00A054B1"/>
    <w:rsid w:val="00A0593D"/>
    <w:rsid w:val="00A06AAB"/>
    <w:rsid w:val="00A06DD1"/>
    <w:rsid w:val="00A07309"/>
    <w:rsid w:val="00A073DE"/>
    <w:rsid w:val="00A0751E"/>
    <w:rsid w:val="00A077E2"/>
    <w:rsid w:val="00A07C59"/>
    <w:rsid w:val="00A07E3C"/>
    <w:rsid w:val="00A10571"/>
    <w:rsid w:val="00A111B1"/>
    <w:rsid w:val="00A11899"/>
    <w:rsid w:val="00A12D3C"/>
    <w:rsid w:val="00A13015"/>
    <w:rsid w:val="00A13264"/>
    <w:rsid w:val="00A132B0"/>
    <w:rsid w:val="00A1406A"/>
    <w:rsid w:val="00A1503D"/>
    <w:rsid w:val="00A15418"/>
    <w:rsid w:val="00A154E3"/>
    <w:rsid w:val="00A15EBF"/>
    <w:rsid w:val="00A16092"/>
    <w:rsid w:val="00A16365"/>
    <w:rsid w:val="00A1696B"/>
    <w:rsid w:val="00A170A5"/>
    <w:rsid w:val="00A173E1"/>
    <w:rsid w:val="00A17823"/>
    <w:rsid w:val="00A2063C"/>
    <w:rsid w:val="00A2071D"/>
    <w:rsid w:val="00A20A3B"/>
    <w:rsid w:val="00A20CE7"/>
    <w:rsid w:val="00A20DB8"/>
    <w:rsid w:val="00A210F2"/>
    <w:rsid w:val="00A220D6"/>
    <w:rsid w:val="00A220E8"/>
    <w:rsid w:val="00A2234C"/>
    <w:rsid w:val="00A22643"/>
    <w:rsid w:val="00A226FA"/>
    <w:rsid w:val="00A22B62"/>
    <w:rsid w:val="00A22D2E"/>
    <w:rsid w:val="00A22D3C"/>
    <w:rsid w:val="00A22E14"/>
    <w:rsid w:val="00A23EEE"/>
    <w:rsid w:val="00A23F46"/>
    <w:rsid w:val="00A24319"/>
    <w:rsid w:val="00A24856"/>
    <w:rsid w:val="00A25666"/>
    <w:rsid w:val="00A26363"/>
    <w:rsid w:val="00A26941"/>
    <w:rsid w:val="00A27BCF"/>
    <w:rsid w:val="00A27C5F"/>
    <w:rsid w:val="00A27DBF"/>
    <w:rsid w:val="00A3024C"/>
    <w:rsid w:val="00A3025D"/>
    <w:rsid w:val="00A3031B"/>
    <w:rsid w:val="00A30B83"/>
    <w:rsid w:val="00A30D45"/>
    <w:rsid w:val="00A311B1"/>
    <w:rsid w:val="00A3165E"/>
    <w:rsid w:val="00A31AE4"/>
    <w:rsid w:val="00A31D4F"/>
    <w:rsid w:val="00A31D92"/>
    <w:rsid w:val="00A32259"/>
    <w:rsid w:val="00A3298E"/>
    <w:rsid w:val="00A32D82"/>
    <w:rsid w:val="00A32E45"/>
    <w:rsid w:val="00A334C3"/>
    <w:rsid w:val="00A335D2"/>
    <w:rsid w:val="00A33735"/>
    <w:rsid w:val="00A33C91"/>
    <w:rsid w:val="00A33F4B"/>
    <w:rsid w:val="00A33F61"/>
    <w:rsid w:val="00A34331"/>
    <w:rsid w:val="00A34617"/>
    <w:rsid w:val="00A34C69"/>
    <w:rsid w:val="00A34DA1"/>
    <w:rsid w:val="00A3557E"/>
    <w:rsid w:val="00A35BAE"/>
    <w:rsid w:val="00A35CB0"/>
    <w:rsid w:val="00A3616C"/>
    <w:rsid w:val="00A36759"/>
    <w:rsid w:val="00A36772"/>
    <w:rsid w:val="00A36B35"/>
    <w:rsid w:val="00A36D98"/>
    <w:rsid w:val="00A36F99"/>
    <w:rsid w:val="00A3768E"/>
    <w:rsid w:val="00A37A16"/>
    <w:rsid w:val="00A37CA4"/>
    <w:rsid w:val="00A37DC0"/>
    <w:rsid w:val="00A405BA"/>
    <w:rsid w:val="00A40E02"/>
    <w:rsid w:val="00A41372"/>
    <w:rsid w:val="00A41A93"/>
    <w:rsid w:val="00A41DD9"/>
    <w:rsid w:val="00A42258"/>
    <w:rsid w:val="00A4251E"/>
    <w:rsid w:val="00A42653"/>
    <w:rsid w:val="00A427D0"/>
    <w:rsid w:val="00A42B0F"/>
    <w:rsid w:val="00A430E7"/>
    <w:rsid w:val="00A43B48"/>
    <w:rsid w:val="00A43BED"/>
    <w:rsid w:val="00A43CB4"/>
    <w:rsid w:val="00A43D68"/>
    <w:rsid w:val="00A44066"/>
    <w:rsid w:val="00A44EA6"/>
    <w:rsid w:val="00A454FE"/>
    <w:rsid w:val="00A4553C"/>
    <w:rsid w:val="00A45744"/>
    <w:rsid w:val="00A45925"/>
    <w:rsid w:val="00A45A62"/>
    <w:rsid w:val="00A45A8C"/>
    <w:rsid w:val="00A45BC7"/>
    <w:rsid w:val="00A463EA"/>
    <w:rsid w:val="00A46798"/>
    <w:rsid w:val="00A47364"/>
    <w:rsid w:val="00A474B0"/>
    <w:rsid w:val="00A477BE"/>
    <w:rsid w:val="00A47A74"/>
    <w:rsid w:val="00A47C89"/>
    <w:rsid w:val="00A47D0D"/>
    <w:rsid w:val="00A47D37"/>
    <w:rsid w:val="00A47DD4"/>
    <w:rsid w:val="00A5046B"/>
    <w:rsid w:val="00A5047B"/>
    <w:rsid w:val="00A504DF"/>
    <w:rsid w:val="00A5085A"/>
    <w:rsid w:val="00A5099C"/>
    <w:rsid w:val="00A512D6"/>
    <w:rsid w:val="00A51CCA"/>
    <w:rsid w:val="00A51D32"/>
    <w:rsid w:val="00A51F7B"/>
    <w:rsid w:val="00A52265"/>
    <w:rsid w:val="00A523B3"/>
    <w:rsid w:val="00A5269B"/>
    <w:rsid w:val="00A527B7"/>
    <w:rsid w:val="00A52907"/>
    <w:rsid w:val="00A52B12"/>
    <w:rsid w:val="00A52C22"/>
    <w:rsid w:val="00A52CF1"/>
    <w:rsid w:val="00A530F8"/>
    <w:rsid w:val="00A53762"/>
    <w:rsid w:val="00A53DFD"/>
    <w:rsid w:val="00A545F6"/>
    <w:rsid w:val="00A5476F"/>
    <w:rsid w:val="00A547C2"/>
    <w:rsid w:val="00A54895"/>
    <w:rsid w:val="00A553F7"/>
    <w:rsid w:val="00A55B30"/>
    <w:rsid w:val="00A55BD0"/>
    <w:rsid w:val="00A55CBB"/>
    <w:rsid w:val="00A55FAC"/>
    <w:rsid w:val="00A564D7"/>
    <w:rsid w:val="00A5690F"/>
    <w:rsid w:val="00A56AB8"/>
    <w:rsid w:val="00A56CA9"/>
    <w:rsid w:val="00A573BA"/>
    <w:rsid w:val="00A6023E"/>
    <w:rsid w:val="00A606B1"/>
    <w:rsid w:val="00A61023"/>
    <w:rsid w:val="00A62024"/>
    <w:rsid w:val="00A626CD"/>
    <w:rsid w:val="00A628B3"/>
    <w:rsid w:val="00A628FB"/>
    <w:rsid w:val="00A62A29"/>
    <w:rsid w:val="00A62FBD"/>
    <w:rsid w:val="00A643E6"/>
    <w:rsid w:val="00A652EC"/>
    <w:rsid w:val="00A654C5"/>
    <w:rsid w:val="00A657A0"/>
    <w:rsid w:val="00A65BAB"/>
    <w:rsid w:val="00A65BDD"/>
    <w:rsid w:val="00A66330"/>
    <w:rsid w:val="00A66EDA"/>
    <w:rsid w:val="00A67259"/>
    <w:rsid w:val="00A673C8"/>
    <w:rsid w:val="00A675A2"/>
    <w:rsid w:val="00A676C5"/>
    <w:rsid w:val="00A67B9A"/>
    <w:rsid w:val="00A67BAD"/>
    <w:rsid w:val="00A70265"/>
    <w:rsid w:val="00A7078E"/>
    <w:rsid w:val="00A70EB4"/>
    <w:rsid w:val="00A71717"/>
    <w:rsid w:val="00A71B4A"/>
    <w:rsid w:val="00A71ED2"/>
    <w:rsid w:val="00A72278"/>
    <w:rsid w:val="00A723AC"/>
    <w:rsid w:val="00A7246F"/>
    <w:rsid w:val="00A725BC"/>
    <w:rsid w:val="00A73070"/>
    <w:rsid w:val="00A7318D"/>
    <w:rsid w:val="00A73895"/>
    <w:rsid w:val="00A73DA5"/>
    <w:rsid w:val="00A73F23"/>
    <w:rsid w:val="00A74164"/>
    <w:rsid w:val="00A74175"/>
    <w:rsid w:val="00A7462E"/>
    <w:rsid w:val="00A7479B"/>
    <w:rsid w:val="00A748EF"/>
    <w:rsid w:val="00A74A78"/>
    <w:rsid w:val="00A74E3C"/>
    <w:rsid w:val="00A755AC"/>
    <w:rsid w:val="00A75DA2"/>
    <w:rsid w:val="00A75F39"/>
    <w:rsid w:val="00A7612C"/>
    <w:rsid w:val="00A76508"/>
    <w:rsid w:val="00A76B62"/>
    <w:rsid w:val="00A76D9D"/>
    <w:rsid w:val="00A7724B"/>
    <w:rsid w:val="00A778DF"/>
    <w:rsid w:val="00A8072F"/>
    <w:rsid w:val="00A80CEB"/>
    <w:rsid w:val="00A8153E"/>
    <w:rsid w:val="00A81C0D"/>
    <w:rsid w:val="00A81D4F"/>
    <w:rsid w:val="00A81EFA"/>
    <w:rsid w:val="00A8289B"/>
    <w:rsid w:val="00A8291D"/>
    <w:rsid w:val="00A82F27"/>
    <w:rsid w:val="00A8316B"/>
    <w:rsid w:val="00A8473B"/>
    <w:rsid w:val="00A84D2B"/>
    <w:rsid w:val="00A84D9F"/>
    <w:rsid w:val="00A855D3"/>
    <w:rsid w:val="00A855F6"/>
    <w:rsid w:val="00A8576C"/>
    <w:rsid w:val="00A85836"/>
    <w:rsid w:val="00A859E7"/>
    <w:rsid w:val="00A862C9"/>
    <w:rsid w:val="00A865FA"/>
    <w:rsid w:val="00A868A1"/>
    <w:rsid w:val="00A86CF9"/>
    <w:rsid w:val="00A87011"/>
    <w:rsid w:val="00A8797A"/>
    <w:rsid w:val="00A87D7E"/>
    <w:rsid w:val="00A90509"/>
    <w:rsid w:val="00A905F2"/>
    <w:rsid w:val="00A90996"/>
    <w:rsid w:val="00A9106C"/>
    <w:rsid w:val="00A91429"/>
    <w:rsid w:val="00A9142C"/>
    <w:rsid w:val="00A91A9A"/>
    <w:rsid w:val="00A921E0"/>
    <w:rsid w:val="00A9359E"/>
    <w:rsid w:val="00A93A17"/>
    <w:rsid w:val="00A93AE6"/>
    <w:rsid w:val="00A93D16"/>
    <w:rsid w:val="00A94A4A"/>
    <w:rsid w:val="00A94B4A"/>
    <w:rsid w:val="00A9548F"/>
    <w:rsid w:val="00A954D8"/>
    <w:rsid w:val="00A95673"/>
    <w:rsid w:val="00A9577D"/>
    <w:rsid w:val="00A95988"/>
    <w:rsid w:val="00A9611E"/>
    <w:rsid w:val="00A970A3"/>
    <w:rsid w:val="00A970EF"/>
    <w:rsid w:val="00A97124"/>
    <w:rsid w:val="00A97689"/>
    <w:rsid w:val="00A97DB2"/>
    <w:rsid w:val="00A97FF0"/>
    <w:rsid w:val="00AA0185"/>
    <w:rsid w:val="00AA078D"/>
    <w:rsid w:val="00AA09A6"/>
    <w:rsid w:val="00AA0AD2"/>
    <w:rsid w:val="00AA1919"/>
    <w:rsid w:val="00AA216E"/>
    <w:rsid w:val="00AA2782"/>
    <w:rsid w:val="00AA3115"/>
    <w:rsid w:val="00AA3347"/>
    <w:rsid w:val="00AA39DD"/>
    <w:rsid w:val="00AA3C67"/>
    <w:rsid w:val="00AA407F"/>
    <w:rsid w:val="00AA443F"/>
    <w:rsid w:val="00AA453A"/>
    <w:rsid w:val="00AA4856"/>
    <w:rsid w:val="00AA4A32"/>
    <w:rsid w:val="00AA4B7C"/>
    <w:rsid w:val="00AA505C"/>
    <w:rsid w:val="00AA5347"/>
    <w:rsid w:val="00AA534E"/>
    <w:rsid w:val="00AA53F1"/>
    <w:rsid w:val="00AA562E"/>
    <w:rsid w:val="00AA587A"/>
    <w:rsid w:val="00AA6E09"/>
    <w:rsid w:val="00AA7925"/>
    <w:rsid w:val="00AA7F06"/>
    <w:rsid w:val="00AB0B92"/>
    <w:rsid w:val="00AB0C2B"/>
    <w:rsid w:val="00AB0C5A"/>
    <w:rsid w:val="00AB104D"/>
    <w:rsid w:val="00AB1318"/>
    <w:rsid w:val="00AB1370"/>
    <w:rsid w:val="00AB1565"/>
    <w:rsid w:val="00AB1915"/>
    <w:rsid w:val="00AB2B5C"/>
    <w:rsid w:val="00AB3028"/>
    <w:rsid w:val="00AB3209"/>
    <w:rsid w:val="00AB340C"/>
    <w:rsid w:val="00AB407E"/>
    <w:rsid w:val="00AB4144"/>
    <w:rsid w:val="00AB5655"/>
    <w:rsid w:val="00AB5C40"/>
    <w:rsid w:val="00AB601C"/>
    <w:rsid w:val="00AB60EC"/>
    <w:rsid w:val="00AB6468"/>
    <w:rsid w:val="00AB6806"/>
    <w:rsid w:val="00AB691D"/>
    <w:rsid w:val="00AB6B9C"/>
    <w:rsid w:val="00AB700E"/>
    <w:rsid w:val="00AB75C2"/>
    <w:rsid w:val="00AB7BCE"/>
    <w:rsid w:val="00AB7EE1"/>
    <w:rsid w:val="00AC011E"/>
    <w:rsid w:val="00AC0580"/>
    <w:rsid w:val="00AC0690"/>
    <w:rsid w:val="00AC092F"/>
    <w:rsid w:val="00AC09D4"/>
    <w:rsid w:val="00AC0AC8"/>
    <w:rsid w:val="00AC0D8C"/>
    <w:rsid w:val="00AC10C6"/>
    <w:rsid w:val="00AC1412"/>
    <w:rsid w:val="00AC1602"/>
    <w:rsid w:val="00AC17A7"/>
    <w:rsid w:val="00AC1C0A"/>
    <w:rsid w:val="00AC22C9"/>
    <w:rsid w:val="00AC2CAC"/>
    <w:rsid w:val="00AC2CBB"/>
    <w:rsid w:val="00AC316E"/>
    <w:rsid w:val="00AC349E"/>
    <w:rsid w:val="00AC415D"/>
    <w:rsid w:val="00AC427D"/>
    <w:rsid w:val="00AC436C"/>
    <w:rsid w:val="00AC48B8"/>
    <w:rsid w:val="00AC4FA4"/>
    <w:rsid w:val="00AC56B4"/>
    <w:rsid w:val="00AC6232"/>
    <w:rsid w:val="00AC75E0"/>
    <w:rsid w:val="00AC7656"/>
    <w:rsid w:val="00AC7E41"/>
    <w:rsid w:val="00AD0076"/>
    <w:rsid w:val="00AD05F9"/>
    <w:rsid w:val="00AD0608"/>
    <w:rsid w:val="00AD096F"/>
    <w:rsid w:val="00AD1642"/>
    <w:rsid w:val="00AD1745"/>
    <w:rsid w:val="00AD1896"/>
    <w:rsid w:val="00AD1D56"/>
    <w:rsid w:val="00AD2F09"/>
    <w:rsid w:val="00AD3DE2"/>
    <w:rsid w:val="00AD4FAE"/>
    <w:rsid w:val="00AD5094"/>
    <w:rsid w:val="00AD5121"/>
    <w:rsid w:val="00AD5363"/>
    <w:rsid w:val="00AD540D"/>
    <w:rsid w:val="00AD618D"/>
    <w:rsid w:val="00AD6249"/>
    <w:rsid w:val="00AD6920"/>
    <w:rsid w:val="00AD6CEE"/>
    <w:rsid w:val="00AD6FCD"/>
    <w:rsid w:val="00AD71D5"/>
    <w:rsid w:val="00AD760C"/>
    <w:rsid w:val="00AD7BF6"/>
    <w:rsid w:val="00AD7C57"/>
    <w:rsid w:val="00AD7E47"/>
    <w:rsid w:val="00AE00B8"/>
    <w:rsid w:val="00AE0420"/>
    <w:rsid w:val="00AE13A1"/>
    <w:rsid w:val="00AE1646"/>
    <w:rsid w:val="00AE1888"/>
    <w:rsid w:val="00AE1C39"/>
    <w:rsid w:val="00AE2A72"/>
    <w:rsid w:val="00AE2B6F"/>
    <w:rsid w:val="00AE2BFB"/>
    <w:rsid w:val="00AE30B5"/>
    <w:rsid w:val="00AE321C"/>
    <w:rsid w:val="00AE3445"/>
    <w:rsid w:val="00AE35E9"/>
    <w:rsid w:val="00AE3907"/>
    <w:rsid w:val="00AE3BEB"/>
    <w:rsid w:val="00AE4354"/>
    <w:rsid w:val="00AE4D2E"/>
    <w:rsid w:val="00AE557E"/>
    <w:rsid w:val="00AE5694"/>
    <w:rsid w:val="00AE5A3B"/>
    <w:rsid w:val="00AE5F4D"/>
    <w:rsid w:val="00AE64B5"/>
    <w:rsid w:val="00AE6A2F"/>
    <w:rsid w:val="00AE6CE5"/>
    <w:rsid w:val="00AE6E39"/>
    <w:rsid w:val="00AE70BE"/>
    <w:rsid w:val="00AE71FD"/>
    <w:rsid w:val="00AE7336"/>
    <w:rsid w:val="00AE7A06"/>
    <w:rsid w:val="00AE7A41"/>
    <w:rsid w:val="00AE7C7B"/>
    <w:rsid w:val="00AE7EA3"/>
    <w:rsid w:val="00AF038F"/>
    <w:rsid w:val="00AF06B3"/>
    <w:rsid w:val="00AF0A69"/>
    <w:rsid w:val="00AF0F0F"/>
    <w:rsid w:val="00AF0FD6"/>
    <w:rsid w:val="00AF10E1"/>
    <w:rsid w:val="00AF122A"/>
    <w:rsid w:val="00AF2155"/>
    <w:rsid w:val="00AF24F3"/>
    <w:rsid w:val="00AF3649"/>
    <w:rsid w:val="00AF39AD"/>
    <w:rsid w:val="00AF40AE"/>
    <w:rsid w:val="00AF4288"/>
    <w:rsid w:val="00AF4661"/>
    <w:rsid w:val="00AF46FD"/>
    <w:rsid w:val="00AF4CD9"/>
    <w:rsid w:val="00AF5142"/>
    <w:rsid w:val="00AF5295"/>
    <w:rsid w:val="00AF66DA"/>
    <w:rsid w:val="00AF6E14"/>
    <w:rsid w:val="00AF7054"/>
    <w:rsid w:val="00AF7646"/>
    <w:rsid w:val="00AF7BF0"/>
    <w:rsid w:val="00B00337"/>
    <w:rsid w:val="00B00B3B"/>
    <w:rsid w:val="00B00E4F"/>
    <w:rsid w:val="00B00FD7"/>
    <w:rsid w:val="00B0180E"/>
    <w:rsid w:val="00B0181E"/>
    <w:rsid w:val="00B0237F"/>
    <w:rsid w:val="00B026BE"/>
    <w:rsid w:val="00B02A23"/>
    <w:rsid w:val="00B02B86"/>
    <w:rsid w:val="00B031C7"/>
    <w:rsid w:val="00B0337B"/>
    <w:rsid w:val="00B0376F"/>
    <w:rsid w:val="00B03807"/>
    <w:rsid w:val="00B03E8E"/>
    <w:rsid w:val="00B04049"/>
    <w:rsid w:val="00B04424"/>
    <w:rsid w:val="00B04613"/>
    <w:rsid w:val="00B04A1D"/>
    <w:rsid w:val="00B04E5C"/>
    <w:rsid w:val="00B05B45"/>
    <w:rsid w:val="00B05CA0"/>
    <w:rsid w:val="00B06119"/>
    <w:rsid w:val="00B068C9"/>
    <w:rsid w:val="00B06B58"/>
    <w:rsid w:val="00B06C9C"/>
    <w:rsid w:val="00B06D7C"/>
    <w:rsid w:val="00B07552"/>
    <w:rsid w:val="00B07ECD"/>
    <w:rsid w:val="00B1001A"/>
    <w:rsid w:val="00B1026A"/>
    <w:rsid w:val="00B10EEF"/>
    <w:rsid w:val="00B11234"/>
    <w:rsid w:val="00B1145E"/>
    <w:rsid w:val="00B115B6"/>
    <w:rsid w:val="00B11658"/>
    <w:rsid w:val="00B11BA3"/>
    <w:rsid w:val="00B11CF8"/>
    <w:rsid w:val="00B11F36"/>
    <w:rsid w:val="00B1219C"/>
    <w:rsid w:val="00B125D5"/>
    <w:rsid w:val="00B12F28"/>
    <w:rsid w:val="00B13899"/>
    <w:rsid w:val="00B13DEA"/>
    <w:rsid w:val="00B145EB"/>
    <w:rsid w:val="00B1549A"/>
    <w:rsid w:val="00B16594"/>
    <w:rsid w:val="00B16FF6"/>
    <w:rsid w:val="00B1794E"/>
    <w:rsid w:val="00B2007E"/>
    <w:rsid w:val="00B20143"/>
    <w:rsid w:val="00B20262"/>
    <w:rsid w:val="00B20F82"/>
    <w:rsid w:val="00B21096"/>
    <w:rsid w:val="00B210F4"/>
    <w:rsid w:val="00B2134B"/>
    <w:rsid w:val="00B214C9"/>
    <w:rsid w:val="00B21583"/>
    <w:rsid w:val="00B21853"/>
    <w:rsid w:val="00B21B58"/>
    <w:rsid w:val="00B22353"/>
    <w:rsid w:val="00B22D57"/>
    <w:rsid w:val="00B22E34"/>
    <w:rsid w:val="00B230E1"/>
    <w:rsid w:val="00B2433F"/>
    <w:rsid w:val="00B248B5"/>
    <w:rsid w:val="00B24C0D"/>
    <w:rsid w:val="00B24D00"/>
    <w:rsid w:val="00B25176"/>
    <w:rsid w:val="00B25D1B"/>
    <w:rsid w:val="00B2600E"/>
    <w:rsid w:val="00B26382"/>
    <w:rsid w:val="00B26710"/>
    <w:rsid w:val="00B26752"/>
    <w:rsid w:val="00B267D4"/>
    <w:rsid w:val="00B26B8D"/>
    <w:rsid w:val="00B26E54"/>
    <w:rsid w:val="00B2701C"/>
    <w:rsid w:val="00B270D8"/>
    <w:rsid w:val="00B27751"/>
    <w:rsid w:val="00B27C9C"/>
    <w:rsid w:val="00B27FD7"/>
    <w:rsid w:val="00B300CF"/>
    <w:rsid w:val="00B30733"/>
    <w:rsid w:val="00B30D60"/>
    <w:rsid w:val="00B30EEC"/>
    <w:rsid w:val="00B30F5D"/>
    <w:rsid w:val="00B311DC"/>
    <w:rsid w:val="00B31EC9"/>
    <w:rsid w:val="00B32A60"/>
    <w:rsid w:val="00B32E6E"/>
    <w:rsid w:val="00B32ED8"/>
    <w:rsid w:val="00B3351D"/>
    <w:rsid w:val="00B3369D"/>
    <w:rsid w:val="00B33BCE"/>
    <w:rsid w:val="00B34274"/>
    <w:rsid w:val="00B345FB"/>
    <w:rsid w:val="00B347AA"/>
    <w:rsid w:val="00B3514A"/>
    <w:rsid w:val="00B36215"/>
    <w:rsid w:val="00B364D1"/>
    <w:rsid w:val="00B36973"/>
    <w:rsid w:val="00B372E2"/>
    <w:rsid w:val="00B37358"/>
    <w:rsid w:val="00B37459"/>
    <w:rsid w:val="00B376BA"/>
    <w:rsid w:val="00B37A5D"/>
    <w:rsid w:val="00B37B28"/>
    <w:rsid w:val="00B37EF3"/>
    <w:rsid w:val="00B37FBF"/>
    <w:rsid w:val="00B4036A"/>
    <w:rsid w:val="00B405F5"/>
    <w:rsid w:val="00B40873"/>
    <w:rsid w:val="00B40A5E"/>
    <w:rsid w:val="00B4119B"/>
    <w:rsid w:val="00B4137D"/>
    <w:rsid w:val="00B41A83"/>
    <w:rsid w:val="00B4259F"/>
    <w:rsid w:val="00B42A1F"/>
    <w:rsid w:val="00B42FBC"/>
    <w:rsid w:val="00B43159"/>
    <w:rsid w:val="00B43249"/>
    <w:rsid w:val="00B432E4"/>
    <w:rsid w:val="00B4353C"/>
    <w:rsid w:val="00B43995"/>
    <w:rsid w:val="00B43C1E"/>
    <w:rsid w:val="00B45BE4"/>
    <w:rsid w:val="00B460AA"/>
    <w:rsid w:val="00B470E5"/>
    <w:rsid w:val="00B471F0"/>
    <w:rsid w:val="00B4763C"/>
    <w:rsid w:val="00B47A91"/>
    <w:rsid w:val="00B47EF4"/>
    <w:rsid w:val="00B504DE"/>
    <w:rsid w:val="00B5050D"/>
    <w:rsid w:val="00B50618"/>
    <w:rsid w:val="00B50F5E"/>
    <w:rsid w:val="00B51535"/>
    <w:rsid w:val="00B51D50"/>
    <w:rsid w:val="00B524FC"/>
    <w:rsid w:val="00B525D2"/>
    <w:rsid w:val="00B5295C"/>
    <w:rsid w:val="00B52A84"/>
    <w:rsid w:val="00B52BFB"/>
    <w:rsid w:val="00B52DE1"/>
    <w:rsid w:val="00B52F53"/>
    <w:rsid w:val="00B53497"/>
    <w:rsid w:val="00B53776"/>
    <w:rsid w:val="00B5391B"/>
    <w:rsid w:val="00B53ECA"/>
    <w:rsid w:val="00B543B4"/>
    <w:rsid w:val="00B5449F"/>
    <w:rsid w:val="00B54B5D"/>
    <w:rsid w:val="00B5530E"/>
    <w:rsid w:val="00B5597D"/>
    <w:rsid w:val="00B55A04"/>
    <w:rsid w:val="00B55ACF"/>
    <w:rsid w:val="00B56B36"/>
    <w:rsid w:val="00B56E70"/>
    <w:rsid w:val="00B56EB1"/>
    <w:rsid w:val="00B57071"/>
    <w:rsid w:val="00B57E19"/>
    <w:rsid w:val="00B6041E"/>
    <w:rsid w:val="00B6042A"/>
    <w:rsid w:val="00B605CB"/>
    <w:rsid w:val="00B608B7"/>
    <w:rsid w:val="00B608E5"/>
    <w:rsid w:val="00B60AF6"/>
    <w:rsid w:val="00B60CB1"/>
    <w:rsid w:val="00B60DB6"/>
    <w:rsid w:val="00B60E2C"/>
    <w:rsid w:val="00B6168D"/>
    <w:rsid w:val="00B616CF"/>
    <w:rsid w:val="00B6192F"/>
    <w:rsid w:val="00B61E8D"/>
    <w:rsid w:val="00B620B4"/>
    <w:rsid w:val="00B6242D"/>
    <w:rsid w:val="00B62792"/>
    <w:rsid w:val="00B62DCE"/>
    <w:rsid w:val="00B62E31"/>
    <w:rsid w:val="00B6338C"/>
    <w:rsid w:val="00B63545"/>
    <w:rsid w:val="00B638BF"/>
    <w:rsid w:val="00B642F3"/>
    <w:rsid w:val="00B647B5"/>
    <w:rsid w:val="00B6496E"/>
    <w:rsid w:val="00B64BB8"/>
    <w:rsid w:val="00B65A37"/>
    <w:rsid w:val="00B65BFA"/>
    <w:rsid w:val="00B664FF"/>
    <w:rsid w:val="00B66BD0"/>
    <w:rsid w:val="00B67153"/>
    <w:rsid w:val="00B675EE"/>
    <w:rsid w:val="00B67A9C"/>
    <w:rsid w:val="00B700BE"/>
    <w:rsid w:val="00B70496"/>
    <w:rsid w:val="00B70799"/>
    <w:rsid w:val="00B70AE9"/>
    <w:rsid w:val="00B70CE1"/>
    <w:rsid w:val="00B712CE"/>
    <w:rsid w:val="00B7133E"/>
    <w:rsid w:val="00B7174E"/>
    <w:rsid w:val="00B71913"/>
    <w:rsid w:val="00B719EC"/>
    <w:rsid w:val="00B71E77"/>
    <w:rsid w:val="00B72FFF"/>
    <w:rsid w:val="00B731FA"/>
    <w:rsid w:val="00B733CD"/>
    <w:rsid w:val="00B73649"/>
    <w:rsid w:val="00B74316"/>
    <w:rsid w:val="00B745F2"/>
    <w:rsid w:val="00B747FC"/>
    <w:rsid w:val="00B74800"/>
    <w:rsid w:val="00B7495B"/>
    <w:rsid w:val="00B74F04"/>
    <w:rsid w:val="00B75189"/>
    <w:rsid w:val="00B7587C"/>
    <w:rsid w:val="00B7609F"/>
    <w:rsid w:val="00B76C8C"/>
    <w:rsid w:val="00B7751B"/>
    <w:rsid w:val="00B778DC"/>
    <w:rsid w:val="00B806F1"/>
    <w:rsid w:val="00B80867"/>
    <w:rsid w:val="00B80901"/>
    <w:rsid w:val="00B80EE5"/>
    <w:rsid w:val="00B80FFB"/>
    <w:rsid w:val="00B81492"/>
    <w:rsid w:val="00B81CD9"/>
    <w:rsid w:val="00B81EB4"/>
    <w:rsid w:val="00B825B0"/>
    <w:rsid w:val="00B82CED"/>
    <w:rsid w:val="00B83484"/>
    <w:rsid w:val="00B83825"/>
    <w:rsid w:val="00B83CB7"/>
    <w:rsid w:val="00B845EC"/>
    <w:rsid w:val="00B848C8"/>
    <w:rsid w:val="00B84CC7"/>
    <w:rsid w:val="00B85025"/>
    <w:rsid w:val="00B850B1"/>
    <w:rsid w:val="00B85D1E"/>
    <w:rsid w:val="00B85DA4"/>
    <w:rsid w:val="00B86016"/>
    <w:rsid w:val="00B8612F"/>
    <w:rsid w:val="00B86375"/>
    <w:rsid w:val="00B863D5"/>
    <w:rsid w:val="00B8673F"/>
    <w:rsid w:val="00B86811"/>
    <w:rsid w:val="00B86AF2"/>
    <w:rsid w:val="00B86CB7"/>
    <w:rsid w:val="00B874E8"/>
    <w:rsid w:val="00B9019C"/>
    <w:rsid w:val="00B907E7"/>
    <w:rsid w:val="00B91040"/>
    <w:rsid w:val="00B91D6D"/>
    <w:rsid w:val="00B9253B"/>
    <w:rsid w:val="00B9269F"/>
    <w:rsid w:val="00B92A0A"/>
    <w:rsid w:val="00B9318B"/>
    <w:rsid w:val="00B93675"/>
    <w:rsid w:val="00B93C8D"/>
    <w:rsid w:val="00B94273"/>
    <w:rsid w:val="00B948FD"/>
    <w:rsid w:val="00B94AEA"/>
    <w:rsid w:val="00B95376"/>
    <w:rsid w:val="00B95B65"/>
    <w:rsid w:val="00B96164"/>
    <w:rsid w:val="00B96277"/>
    <w:rsid w:val="00B963E1"/>
    <w:rsid w:val="00B96629"/>
    <w:rsid w:val="00B96D06"/>
    <w:rsid w:val="00B96F16"/>
    <w:rsid w:val="00B971F2"/>
    <w:rsid w:val="00B97538"/>
    <w:rsid w:val="00B976A0"/>
    <w:rsid w:val="00B97FAF"/>
    <w:rsid w:val="00BA00D5"/>
    <w:rsid w:val="00BA02F4"/>
    <w:rsid w:val="00BA0918"/>
    <w:rsid w:val="00BA0CE5"/>
    <w:rsid w:val="00BA0D7C"/>
    <w:rsid w:val="00BA1131"/>
    <w:rsid w:val="00BA17F6"/>
    <w:rsid w:val="00BA1836"/>
    <w:rsid w:val="00BA1ACC"/>
    <w:rsid w:val="00BA1E8E"/>
    <w:rsid w:val="00BA20CF"/>
    <w:rsid w:val="00BA2102"/>
    <w:rsid w:val="00BA2499"/>
    <w:rsid w:val="00BA288D"/>
    <w:rsid w:val="00BA29DF"/>
    <w:rsid w:val="00BA3AF5"/>
    <w:rsid w:val="00BA44EA"/>
    <w:rsid w:val="00BA4CD8"/>
    <w:rsid w:val="00BA55D6"/>
    <w:rsid w:val="00BA5BBF"/>
    <w:rsid w:val="00BA5CD2"/>
    <w:rsid w:val="00BA6BB2"/>
    <w:rsid w:val="00BA6D3D"/>
    <w:rsid w:val="00BA6DEF"/>
    <w:rsid w:val="00BA70C8"/>
    <w:rsid w:val="00BA723A"/>
    <w:rsid w:val="00BA72AE"/>
    <w:rsid w:val="00BA7627"/>
    <w:rsid w:val="00BA76D4"/>
    <w:rsid w:val="00BA7759"/>
    <w:rsid w:val="00BA780C"/>
    <w:rsid w:val="00BA7DFA"/>
    <w:rsid w:val="00BA7ECC"/>
    <w:rsid w:val="00BB0380"/>
    <w:rsid w:val="00BB1391"/>
    <w:rsid w:val="00BB14A2"/>
    <w:rsid w:val="00BB1614"/>
    <w:rsid w:val="00BB1904"/>
    <w:rsid w:val="00BB1C92"/>
    <w:rsid w:val="00BB2157"/>
    <w:rsid w:val="00BB21F8"/>
    <w:rsid w:val="00BB2526"/>
    <w:rsid w:val="00BB25BB"/>
    <w:rsid w:val="00BB2FC9"/>
    <w:rsid w:val="00BB357F"/>
    <w:rsid w:val="00BB418C"/>
    <w:rsid w:val="00BB461C"/>
    <w:rsid w:val="00BB46DE"/>
    <w:rsid w:val="00BB54B3"/>
    <w:rsid w:val="00BB5789"/>
    <w:rsid w:val="00BB59B9"/>
    <w:rsid w:val="00BB632E"/>
    <w:rsid w:val="00BB6596"/>
    <w:rsid w:val="00BB6BD7"/>
    <w:rsid w:val="00BB77AE"/>
    <w:rsid w:val="00BB78BB"/>
    <w:rsid w:val="00BB7925"/>
    <w:rsid w:val="00BC01C4"/>
    <w:rsid w:val="00BC03BA"/>
    <w:rsid w:val="00BC1484"/>
    <w:rsid w:val="00BC1BB4"/>
    <w:rsid w:val="00BC232F"/>
    <w:rsid w:val="00BC2A21"/>
    <w:rsid w:val="00BC2C37"/>
    <w:rsid w:val="00BC3014"/>
    <w:rsid w:val="00BC375D"/>
    <w:rsid w:val="00BC40B3"/>
    <w:rsid w:val="00BC41B9"/>
    <w:rsid w:val="00BC44A3"/>
    <w:rsid w:val="00BC44F1"/>
    <w:rsid w:val="00BC4518"/>
    <w:rsid w:val="00BC4EB9"/>
    <w:rsid w:val="00BC51F5"/>
    <w:rsid w:val="00BC6023"/>
    <w:rsid w:val="00BC68DB"/>
    <w:rsid w:val="00BC7194"/>
    <w:rsid w:val="00BC722D"/>
    <w:rsid w:val="00BC7794"/>
    <w:rsid w:val="00BC788C"/>
    <w:rsid w:val="00BC7C41"/>
    <w:rsid w:val="00BD0A4E"/>
    <w:rsid w:val="00BD0B2C"/>
    <w:rsid w:val="00BD0C21"/>
    <w:rsid w:val="00BD0CD4"/>
    <w:rsid w:val="00BD0D9A"/>
    <w:rsid w:val="00BD0E3D"/>
    <w:rsid w:val="00BD1391"/>
    <w:rsid w:val="00BD1547"/>
    <w:rsid w:val="00BD1CFF"/>
    <w:rsid w:val="00BD2240"/>
    <w:rsid w:val="00BD2A9C"/>
    <w:rsid w:val="00BD2B1E"/>
    <w:rsid w:val="00BD31B4"/>
    <w:rsid w:val="00BD39AF"/>
    <w:rsid w:val="00BD3CAE"/>
    <w:rsid w:val="00BD4B47"/>
    <w:rsid w:val="00BD4CAA"/>
    <w:rsid w:val="00BD58DD"/>
    <w:rsid w:val="00BD5B47"/>
    <w:rsid w:val="00BD5BE4"/>
    <w:rsid w:val="00BD5F55"/>
    <w:rsid w:val="00BD5FF0"/>
    <w:rsid w:val="00BD6F57"/>
    <w:rsid w:val="00BD70D6"/>
    <w:rsid w:val="00BD7953"/>
    <w:rsid w:val="00BD7B5A"/>
    <w:rsid w:val="00BD7F27"/>
    <w:rsid w:val="00BE09E4"/>
    <w:rsid w:val="00BE0B3B"/>
    <w:rsid w:val="00BE109E"/>
    <w:rsid w:val="00BE12CC"/>
    <w:rsid w:val="00BE1383"/>
    <w:rsid w:val="00BE1AE0"/>
    <w:rsid w:val="00BE1F76"/>
    <w:rsid w:val="00BE200F"/>
    <w:rsid w:val="00BE2329"/>
    <w:rsid w:val="00BE2ACD"/>
    <w:rsid w:val="00BE2B63"/>
    <w:rsid w:val="00BE2B67"/>
    <w:rsid w:val="00BE3971"/>
    <w:rsid w:val="00BE3F3E"/>
    <w:rsid w:val="00BE410D"/>
    <w:rsid w:val="00BE5230"/>
    <w:rsid w:val="00BE65DE"/>
    <w:rsid w:val="00BE6640"/>
    <w:rsid w:val="00BE67D0"/>
    <w:rsid w:val="00BE68D6"/>
    <w:rsid w:val="00BE6CC3"/>
    <w:rsid w:val="00BE6F12"/>
    <w:rsid w:val="00BE7279"/>
    <w:rsid w:val="00BE77C9"/>
    <w:rsid w:val="00BF0308"/>
    <w:rsid w:val="00BF0B76"/>
    <w:rsid w:val="00BF0D8D"/>
    <w:rsid w:val="00BF121C"/>
    <w:rsid w:val="00BF135F"/>
    <w:rsid w:val="00BF1613"/>
    <w:rsid w:val="00BF18C3"/>
    <w:rsid w:val="00BF1A16"/>
    <w:rsid w:val="00BF1EDF"/>
    <w:rsid w:val="00BF2AD7"/>
    <w:rsid w:val="00BF2E08"/>
    <w:rsid w:val="00BF3F0A"/>
    <w:rsid w:val="00BF4214"/>
    <w:rsid w:val="00BF43FA"/>
    <w:rsid w:val="00BF4480"/>
    <w:rsid w:val="00BF4548"/>
    <w:rsid w:val="00BF482B"/>
    <w:rsid w:val="00BF4B5D"/>
    <w:rsid w:val="00BF4CE4"/>
    <w:rsid w:val="00BF4F66"/>
    <w:rsid w:val="00BF53D5"/>
    <w:rsid w:val="00BF5760"/>
    <w:rsid w:val="00BF5ADB"/>
    <w:rsid w:val="00BF5CAF"/>
    <w:rsid w:val="00BF5D42"/>
    <w:rsid w:val="00BF605A"/>
    <w:rsid w:val="00BF60C2"/>
    <w:rsid w:val="00BF679B"/>
    <w:rsid w:val="00BF6AD8"/>
    <w:rsid w:val="00BF7221"/>
    <w:rsid w:val="00BF744E"/>
    <w:rsid w:val="00BF7877"/>
    <w:rsid w:val="00BF7A2B"/>
    <w:rsid w:val="00BF7F60"/>
    <w:rsid w:val="00C0041C"/>
    <w:rsid w:val="00C004E6"/>
    <w:rsid w:val="00C006F4"/>
    <w:rsid w:val="00C00730"/>
    <w:rsid w:val="00C00993"/>
    <w:rsid w:val="00C00D9F"/>
    <w:rsid w:val="00C00DC4"/>
    <w:rsid w:val="00C019F1"/>
    <w:rsid w:val="00C024C8"/>
    <w:rsid w:val="00C027FA"/>
    <w:rsid w:val="00C02B22"/>
    <w:rsid w:val="00C02D68"/>
    <w:rsid w:val="00C030CF"/>
    <w:rsid w:val="00C03508"/>
    <w:rsid w:val="00C036DE"/>
    <w:rsid w:val="00C04555"/>
    <w:rsid w:val="00C0488E"/>
    <w:rsid w:val="00C04A76"/>
    <w:rsid w:val="00C04C75"/>
    <w:rsid w:val="00C04CB0"/>
    <w:rsid w:val="00C04CE9"/>
    <w:rsid w:val="00C04F1C"/>
    <w:rsid w:val="00C04F9C"/>
    <w:rsid w:val="00C0504A"/>
    <w:rsid w:val="00C05B2A"/>
    <w:rsid w:val="00C06260"/>
    <w:rsid w:val="00C06610"/>
    <w:rsid w:val="00C067CB"/>
    <w:rsid w:val="00C07716"/>
    <w:rsid w:val="00C07A25"/>
    <w:rsid w:val="00C07B74"/>
    <w:rsid w:val="00C10189"/>
    <w:rsid w:val="00C10255"/>
    <w:rsid w:val="00C105EA"/>
    <w:rsid w:val="00C10B0D"/>
    <w:rsid w:val="00C10CDD"/>
    <w:rsid w:val="00C10DE3"/>
    <w:rsid w:val="00C10F62"/>
    <w:rsid w:val="00C111E5"/>
    <w:rsid w:val="00C11314"/>
    <w:rsid w:val="00C11947"/>
    <w:rsid w:val="00C11AB9"/>
    <w:rsid w:val="00C120DF"/>
    <w:rsid w:val="00C12126"/>
    <w:rsid w:val="00C1243F"/>
    <w:rsid w:val="00C124CF"/>
    <w:rsid w:val="00C130B9"/>
    <w:rsid w:val="00C13C4B"/>
    <w:rsid w:val="00C14503"/>
    <w:rsid w:val="00C1489E"/>
    <w:rsid w:val="00C14D97"/>
    <w:rsid w:val="00C14FC6"/>
    <w:rsid w:val="00C15041"/>
    <w:rsid w:val="00C16312"/>
    <w:rsid w:val="00C16746"/>
    <w:rsid w:val="00C169F4"/>
    <w:rsid w:val="00C16A38"/>
    <w:rsid w:val="00C16A70"/>
    <w:rsid w:val="00C16B3B"/>
    <w:rsid w:val="00C16B3C"/>
    <w:rsid w:val="00C17024"/>
    <w:rsid w:val="00C176D0"/>
    <w:rsid w:val="00C17BC0"/>
    <w:rsid w:val="00C17D68"/>
    <w:rsid w:val="00C202AB"/>
    <w:rsid w:val="00C2041C"/>
    <w:rsid w:val="00C2078E"/>
    <w:rsid w:val="00C20B02"/>
    <w:rsid w:val="00C20D3F"/>
    <w:rsid w:val="00C21A40"/>
    <w:rsid w:val="00C21D01"/>
    <w:rsid w:val="00C21DC4"/>
    <w:rsid w:val="00C21F02"/>
    <w:rsid w:val="00C221B9"/>
    <w:rsid w:val="00C2249A"/>
    <w:rsid w:val="00C22950"/>
    <w:rsid w:val="00C22DEF"/>
    <w:rsid w:val="00C2313D"/>
    <w:rsid w:val="00C23180"/>
    <w:rsid w:val="00C233D7"/>
    <w:rsid w:val="00C23628"/>
    <w:rsid w:val="00C23910"/>
    <w:rsid w:val="00C23A59"/>
    <w:rsid w:val="00C23C17"/>
    <w:rsid w:val="00C23F87"/>
    <w:rsid w:val="00C240FA"/>
    <w:rsid w:val="00C241A2"/>
    <w:rsid w:val="00C24923"/>
    <w:rsid w:val="00C24C55"/>
    <w:rsid w:val="00C24D7B"/>
    <w:rsid w:val="00C24DCA"/>
    <w:rsid w:val="00C24E5A"/>
    <w:rsid w:val="00C2516F"/>
    <w:rsid w:val="00C2565E"/>
    <w:rsid w:val="00C25A34"/>
    <w:rsid w:val="00C25D8A"/>
    <w:rsid w:val="00C25DAD"/>
    <w:rsid w:val="00C26031"/>
    <w:rsid w:val="00C2632C"/>
    <w:rsid w:val="00C26398"/>
    <w:rsid w:val="00C2641C"/>
    <w:rsid w:val="00C26734"/>
    <w:rsid w:val="00C26E23"/>
    <w:rsid w:val="00C26E26"/>
    <w:rsid w:val="00C3040D"/>
    <w:rsid w:val="00C3053D"/>
    <w:rsid w:val="00C3054E"/>
    <w:rsid w:val="00C30B50"/>
    <w:rsid w:val="00C31056"/>
    <w:rsid w:val="00C31995"/>
    <w:rsid w:val="00C31BB4"/>
    <w:rsid w:val="00C32C6F"/>
    <w:rsid w:val="00C335EF"/>
    <w:rsid w:val="00C340CA"/>
    <w:rsid w:val="00C34192"/>
    <w:rsid w:val="00C342B9"/>
    <w:rsid w:val="00C344EB"/>
    <w:rsid w:val="00C345D7"/>
    <w:rsid w:val="00C34E36"/>
    <w:rsid w:val="00C34F4F"/>
    <w:rsid w:val="00C34F95"/>
    <w:rsid w:val="00C354F7"/>
    <w:rsid w:val="00C35F76"/>
    <w:rsid w:val="00C3610B"/>
    <w:rsid w:val="00C3698A"/>
    <w:rsid w:val="00C36A81"/>
    <w:rsid w:val="00C36B37"/>
    <w:rsid w:val="00C36C24"/>
    <w:rsid w:val="00C36D09"/>
    <w:rsid w:val="00C36E4A"/>
    <w:rsid w:val="00C37194"/>
    <w:rsid w:val="00C37FA6"/>
    <w:rsid w:val="00C40445"/>
    <w:rsid w:val="00C404A1"/>
    <w:rsid w:val="00C40634"/>
    <w:rsid w:val="00C40876"/>
    <w:rsid w:val="00C41513"/>
    <w:rsid w:val="00C418C3"/>
    <w:rsid w:val="00C42211"/>
    <w:rsid w:val="00C42863"/>
    <w:rsid w:val="00C42DD4"/>
    <w:rsid w:val="00C430D1"/>
    <w:rsid w:val="00C430D3"/>
    <w:rsid w:val="00C4312C"/>
    <w:rsid w:val="00C4385D"/>
    <w:rsid w:val="00C4390C"/>
    <w:rsid w:val="00C43CA3"/>
    <w:rsid w:val="00C44085"/>
    <w:rsid w:val="00C44B72"/>
    <w:rsid w:val="00C44BB3"/>
    <w:rsid w:val="00C44C06"/>
    <w:rsid w:val="00C44CAB"/>
    <w:rsid w:val="00C44CED"/>
    <w:rsid w:val="00C45AA7"/>
    <w:rsid w:val="00C45E63"/>
    <w:rsid w:val="00C46373"/>
    <w:rsid w:val="00C46553"/>
    <w:rsid w:val="00C47017"/>
    <w:rsid w:val="00C4732B"/>
    <w:rsid w:val="00C476D5"/>
    <w:rsid w:val="00C4799C"/>
    <w:rsid w:val="00C47AFA"/>
    <w:rsid w:val="00C47BA9"/>
    <w:rsid w:val="00C47C15"/>
    <w:rsid w:val="00C50480"/>
    <w:rsid w:val="00C50B1D"/>
    <w:rsid w:val="00C5117A"/>
    <w:rsid w:val="00C51403"/>
    <w:rsid w:val="00C5143E"/>
    <w:rsid w:val="00C516B9"/>
    <w:rsid w:val="00C517DE"/>
    <w:rsid w:val="00C51A91"/>
    <w:rsid w:val="00C52297"/>
    <w:rsid w:val="00C52303"/>
    <w:rsid w:val="00C52592"/>
    <w:rsid w:val="00C52696"/>
    <w:rsid w:val="00C5299A"/>
    <w:rsid w:val="00C52A30"/>
    <w:rsid w:val="00C52AE4"/>
    <w:rsid w:val="00C52B08"/>
    <w:rsid w:val="00C52F7E"/>
    <w:rsid w:val="00C53234"/>
    <w:rsid w:val="00C53B71"/>
    <w:rsid w:val="00C53C51"/>
    <w:rsid w:val="00C53E4C"/>
    <w:rsid w:val="00C53F33"/>
    <w:rsid w:val="00C5472F"/>
    <w:rsid w:val="00C54BD9"/>
    <w:rsid w:val="00C55420"/>
    <w:rsid w:val="00C56358"/>
    <w:rsid w:val="00C56B0F"/>
    <w:rsid w:val="00C56F08"/>
    <w:rsid w:val="00C575A1"/>
    <w:rsid w:val="00C577AA"/>
    <w:rsid w:val="00C578BE"/>
    <w:rsid w:val="00C57CC9"/>
    <w:rsid w:val="00C57D57"/>
    <w:rsid w:val="00C57E43"/>
    <w:rsid w:val="00C57E64"/>
    <w:rsid w:val="00C607DA"/>
    <w:rsid w:val="00C60CC2"/>
    <w:rsid w:val="00C614EF"/>
    <w:rsid w:val="00C615F4"/>
    <w:rsid w:val="00C62CBA"/>
    <w:rsid w:val="00C62EFA"/>
    <w:rsid w:val="00C636FE"/>
    <w:rsid w:val="00C63C9E"/>
    <w:rsid w:val="00C64003"/>
    <w:rsid w:val="00C64172"/>
    <w:rsid w:val="00C642CD"/>
    <w:rsid w:val="00C64407"/>
    <w:rsid w:val="00C6452A"/>
    <w:rsid w:val="00C64A31"/>
    <w:rsid w:val="00C64B52"/>
    <w:rsid w:val="00C64CF6"/>
    <w:rsid w:val="00C64FEC"/>
    <w:rsid w:val="00C65132"/>
    <w:rsid w:val="00C6514B"/>
    <w:rsid w:val="00C6555F"/>
    <w:rsid w:val="00C655FB"/>
    <w:rsid w:val="00C6625C"/>
    <w:rsid w:val="00C66D47"/>
    <w:rsid w:val="00C670BB"/>
    <w:rsid w:val="00C67C2C"/>
    <w:rsid w:val="00C700AB"/>
    <w:rsid w:val="00C70112"/>
    <w:rsid w:val="00C7015D"/>
    <w:rsid w:val="00C70253"/>
    <w:rsid w:val="00C70F19"/>
    <w:rsid w:val="00C71C14"/>
    <w:rsid w:val="00C720A5"/>
    <w:rsid w:val="00C72104"/>
    <w:rsid w:val="00C721E6"/>
    <w:rsid w:val="00C723CA"/>
    <w:rsid w:val="00C728FB"/>
    <w:rsid w:val="00C72B18"/>
    <w:rsid w:val="00C736BE"/>
    <w:rsid w:val="00C73CD3"/>
    <w:rsid w:val="00C73F83"/>
    <w:rsid w:val="00C73FC7"/>
    <w:rsid w:val="00C73FF1"/>
    <w:rsid w:val="00C74197"/>
    <w:rsid w:val="00C743D1"/>
    <w:rsid w:val="00C748F1"/>
    <w:rsid w:val="00C74B50"/>
    <w:rsid w:val="00C74B91"/>
    <w:rsid w:val="00C74CBF"/>
    <w:rsid w:val="00C75341"/>
    <w:rsid w:val="00C75A60"/>
    <w:rsid w:val="00C75DFA"/>
    <w:rsid w:val="00C76326"/>
    <w:rsid w:val="00C766F4"/>
    <w:rsid w:val="00C7699D"/>
    <w:rsid w:val="00C76FF8"/>
    <w:rsid w:val="00C7734C"/>
    <w:rsid w:val="00C77752"/>
    <w:rsid w:val="00C77B27"/>
    <w:rsid w:val="00C80ACB"/>
    <w:rsid w:val="00C80C64"/>
    <w:rsid w:val="00C80E56"/>
    <w:rsid w:val="00C81826"/>
    <w:rsid w:val="00C81C16"/>
    <w:rsid w:val="00C81FD6"/>
    <w:rsid w:val="00C82009"/>
    <w:rsid w:val="00C837EE"/>
    <w:rsid w:val="00C83C5C"/>
    <w:rsid w:val="00C83D7E"/>
    <w:rsid w:val="00C84188"/>
    <w:rsid w:val="00C84391"/>
    <w:rsid w:val="00C84CC9"/>
    <w:rsid w:val="00C84D4E"/>
    <w:rsid w:val="00C84F2F"/>
    <w:rsid w:val="00C84F71"/>
    <w:rsid w:val="00C8538F"/>
    <w:rsid w:val="00C8572D"/>
    <w:rsid w:val="00C85B7F"/>
    <w:rsid w:val="00C85EFC"/>
    <w:rsid w:val="00C86434"/>
    <w:rsid w:val="00C8649B"/>
    <w:rsid w:val="00C865E9"/>
    <w:rsid w:val="00C86B01"/>
    <w:rsid w:val="00C872B6"/>
    <w:rsid w:val="00C873A8"/>
    <w:rsid w:val="00C8759C"/>
    <w:rsid w:val="00C875C0"/>
    <w:rsid w:val="00C878FD"/>
    <w:rsid w:val="00C87AF5"/>
    <w:rsid w:val="00C87B20"/>
    <w:rsid w:val="00C90505"/>
    <w:rsid w:val="00C908DD"/>
    <w:rsid w:val="00C91CCF"/>
    <w:rsid w:val="00C9203C"/>
    <w:rsid w:val="00C922F2"/>
    <w:rsid w:val="00C93768"/>
    <w:rsid w:val="00C940FD"/>
    <w:rsid w:val="00C9476E"/>
    <w:rsid w:val="00C949E7"/>
    <w:rsid w:val="00C94CC9"/>
    <w:rsid w:val="00C9531D"/>
    <w:rsid w:val="00C95B12"/>
    <w:rsid w:val="00C95D33"/>
    <w:rsid w:val="00C9680A"/>
    <w:rsid w:val="00C96B39"/>
    <w:rsid w:val="00C96E2D"/>
    <w:rsid w:val="00C96F02"/>
    <w:rsid w:val="00CA072A"/>
    <w:rsid w:val="00CA0E6D"/>
    <w:rsid w:val="00CA12FC"/>
    <w:rsid w:val="00CA153C"/>
    <w:rsid w:val="00CA186B"/>
    <w:rsid w:val="00CA1912"/>
    <w:rsid w:val="00CA1E39"/>
    <w:rsid w:val="00CA21E1"/>
    <w:rsid w:val="00CA3E9E"/>
    <w:rsid w:val="00CA3FFF"/>
    <w:rsid w:val="00CA4200"/>
    <w:rsid w:val="00CA492F"/>
    <w:rsid w:val="00CA5764"/>
    <w:rsid w:val="00CA639B"/>
    <w:rsid w:val="00CA7EA2"/>
    <w:rsid w:val="00CB0008"/>
    <w:rsid w:val="00CB074F"/>
    <w:rsid w:val="00CB09DF"/>
    <w:rsid w:val="00CB1063"/>
    <w:rsid w:val="00CB16E7"/>
    <w:rsid w:val="00CB245D"/>
    <w:rsid w:val="00CB2DB4"/>
    <w:rsid w:val="00CB3697"/>
    <w:rsid w:val="00CB38B0"/>
    <w:rsid w:val="00CB4186"/>
    <w:rsid w:val="00CB45D7"/>
    <w:rsid w:val="00CB5933"/>
    <w:rsid w:val="00CB5B1C"/>
    <w:rsid w:val="00CB5C41"/>
    <w:rsid w:val="00CB6242"/>
    <w:rsid w:val="00CB626B"/>
    <w:rsid w:val="00CB6608"/>
    <w:rsid w:val="00CB67A5"/>
    <w:rsid w:val="00CB6BE7"/>
    <w:rsid w:val="00CB6F24"/>
    <w:rsid w:val="00CB74FA"/>
    <w:rsid w:val="00CB76D1"/>
    <w:rsid w:val="00CB775F"/>
    <w:rsid w:val="00CB7863"/>
    <w:rsid w:val="00CB7AC4"/>
    <w:rsid w:val="00CB7D98"/>
    <w:rsid w:val="00CC031F"/>
    <w:rsid w:val="00CC054E"/>
    <w:rsid w:val="00CC0782"/>
    <w:rsid w:val="00CC1072"/>
    <w:rsid w:val="00CC1840"/>
    <w:rsid w:val="00CC1B93"/>
    <w:rsid w:val="00CC1F91"/>
    <w:rsid w:val="00CC21B9"/>
    <w:rsid w:val="00CC2685"/>
    <w:rsid w:val="00CC28B0"/>
    <w:rsid w:val="00CC2A3D"/>
    <w:rsid w:val="00CC2F1C"/>
    <w:rsid w:val="00CC30A4"/>
    <w:rsid w:val="00CC319E"/>
    <w:rsid w:val="00CC36A1"/>
    <w:rsid w:val="00CC37A9"/>
    <w:rsid w:val="00CC38B6"/>
    <w:rsid w:val="00CC3A39"/>
    <w:rsid w:val="00CC3EB0"/>
    <w:rsid w:val="00CC3ECE"/>
    <w:rsid w:val="00CC3FF8"/>
    <w:rsid w:val="00CC405A"/>
    <w:rsid w:val="00CC410F"/>
    <w:rsid w:val="00CC41BE"/>
    <w:rsid w:val="00CC4312"/>
    <w:rsid w:val="00CC47A4"/>
    <w:rsid w:val="00CC4C79"/>
    <w:rsid w:val="00CC4CCF"/>
    <w:rsid w:val="00CC4EB0"/>
    <w:rsid w:val="00CC5988"/>
    <w:rsid w:val="00CC5D08"/>
    <w:rsid w:val="00CC66E7"/>
    <w:rsid w:val="00CC675D"/>
    <w:rsid w:val="00CC74C5"/>
    <w:rsid w:val="00CC7935"/>
    <w:rsid w:val="00CC7A83"/>
    <w:rsid w:val="00CC7BBF"/>
    <w:rsid w:val="00CD00AD"/>
    <w:rsid w:val="00CD0B5E"/>
    <w:rsid w:val="00CD1650"/>
    <w:rsid w:val="00CD173C"/>
    <w:rsid w:val="00CD187C"/>
    <w:rsid w:val="00CD1AC1"/>
    <w:rsid w:val="00CD25F1"/>
    <w:rsid w:val="00CD32A5"/>
    <w:rsid w:val="00CD337F"/>
    <w:rsid w:val="00CD394E"/>
    <w:rsid w:val="00CD3F36"/>
    <w:rsid w:val="00CD3F4D"/>
    <w:rsid w:val="00CD4230"/>
    <w:rsid w:val="00CD497C"/>
    <w:rsid w:val="00CD519B"/>
    <w:rsid w:val="00CD555A"/>
    <w:rsid w:val="00CD5ACF"/>
    <w:rsid w:val="00CD5B05"/>
    <w:rsid w:val="00CD5B13"/>
    <w:rsid w:val="00CD60FD"/>
    <w:rsid w:val="00CD6468"/>
    <w:rsid w:val="00CD6724"/>
    <w:rsid w:val="00CD69CF"/>
    <w:rsid w:val="00CD6B6D"/>
    <w:rsid w:val="00CD6F66"/>
    <w:rsid w:val="00CE0177"/>
    <w:rsid w:val="00CE053E"/>
    <w:rsid w:val="00CE062A"/>
    <w:rsid w:val="00CE0C74"/>
    <w:rsid w:val="00CE19B4"/>
    <w:rsid w:val="00CE1A52"/>
    <w:rsid w:val="00CE1ADF"/>
    <w:rsid w:val="00CE1B23"/>
    <w:rsid w:val="00CE1E29"/>
    <w:rsid w:val="00CE23E1"/>
    <w:rsid w:val="00CE259E"/>
    <w:rsid w:val="00CE2617"/>
    <w:rsid w:val="00CE2966"/>
    <w:rsid w:val="00CE2CE7"/>
    <w:rsid w:val="00CE3D6F"/>
    <w:rsid w:val="00CE4736"/>
    <w:rsid w:val="00CE4842"/>
    <w:rsid w:val="00CE53B9"/>
    <w:rsid w:val="00CE5955"/>
    <w:rsid w:val="00CE59C4"/>
    <w:rsid w:val="00CE5D3D"/>
    <w:rsid w:val="00CE60A2"/>
    <w:rsid w:val="00CE6308"/>
    <w:rsid w:val="00CE64B0"/>
    <w:rsid w:val="00CE677E"/>
    <w:rsid w:val="00CE69AF"/>
    <w:rsid w:val="00CE6E34"/>
    <w:rsid w:val="00CE6F43"/>
    <w:rsid w:val="00CE7835"/>
    <w:rsid w:val="00CE7AA6"/>
    <w:rsid w:val="00CE7EA6"/>
    <w:rsid w:val="00CF0A1C"/>
    <w:rsid w:val="00CF0AA7"/>
    <w:rsid w:val="00CF0EF7"/>
    <w:rsid w:val="00CF0F60"/>
    <w:rsid w:val="00CF1502"/>
    <w:rsid w:val="00CF1A65"/>
    <w:rsid w:val="00CF1BDD"/>
    <w:rsid w:val="00CF1DD4"/>
    <w:rsid w:val="00CF25DF"/>
    <w:rsid w:val="00CF26A2"/>
    <w:rsid w:val="00CF2BC5"/>
    <w:rsid w:val="00CF2F6C"/>
    <w:rsid w:val="00CF375A"/>
    <w:rsid w:val="00CF3D27"/>
    <w:rsid w:val="00CF45F6"/>
    <w:rsid w:val="00CF46A6"/>
    <w:rsid w:val="00CF4895"/>
    <w:rsid w:val="00CF52D4"/>
    <w:rsid w:val="00CF5759"/>
    <w:rsid w:val="00CF5E0E"/>
    <w:rsid w:val="00CF6154"/>
    <w:rsid w:val="00CF675C"/>
    <w:rsid w:val="00CF6AC6"/>
    <w:rsid w:val="00CF6C4C"/>
    <w:rsid w:val="00CF6D79"/>
    <w:rsid w:val="00CF7030"/>
    <w:rsid w:val="00D00195"/>
    <w:rsid w:val="00D00221"/>
    <w:rsid w:val="00D00680"/>
    <w:rsid w:val="00D00E2D"/>
    <w:rsid w:val="00D00EAF"/>
    <w:rsid w:val="00D01007"/>
    <w:rsid w:val="00D010AE"/>
    <w:rsid w:val="00D01309"/>
    <w:rsid w:val="00D0145B"/>
    <w:rsid w:val="00D0169A"/>
    <w:rsid w:val="00D02828"/>
    <w:rsid w:val="00D02A01"/>
    <w:rsid w:val="00D02DFC"/>
    <w:rsid w:val="00D030AA"/>
    <w:rsid w:val="00D0329B"/>
    <w:rsid w:val="00D03472"/>
    <w:rsid w:val="00D03675"/>
    <w:rsid w:val="00D037C2"/>
    <w:rsid w:val="00D03B01"/>
    <w:rsid w:val="00D03EC5"/>
    <w:rsid w:val="00D04049"/>
    <w:rsid w:val="00D04731"/>
    <w:rsid w:val="00D0474D"/>
    <w:rsid w:val="00D04824"/>
    <w:rsid w:val="00D04937"/>
    <w:rsid w:val="00D04B4A"/>
    <w:rsid w:val="00D04D03"/>
    <w:rsid w:val="00D04D7D"/>
    <w:rsid w:val="00D052F4"/>
    <w:rsid w:val="00D05809"/>
    <w:rsid w:val="00D05C77"/>
    <w:rsid w:val="00D05F9B"/>
    <w:rsid w:val="00D06329"/>
    <w:rsid w:val="00D06526"/>
    <w:rsid w:val="00D06564"/>
    <w:rsid w:val="00D066E8"/>
    <w:rsid w:val="00D06889"/>
    <w:rsid w:val="00D06EE8"/>
    <w:rsid w:val="00D07136"/>
    <w:rsid w:val="00D0717F"/>
    <w:rsid w:val="00D07611"/>
    <w:rsid w:val="00D078C3"/>
    <w:rsid w:val="00D07BC7"/>
    <w:rsid w:val="00D07F02"/>
    <w:rsid w:val="00D102DA"/>
    <w:rsid w:val="00D10376"/>
    <w:rsid w:val="00D1053C"/>
    <w:rsid w:val="00D1073B"/>
    <w:rsid w:val="00D11636"/>
    <w:rsid w:val="00D11E3E"/>
    <w:rsid w:val="00D12498"/>
    <w:rsid w:val="00D127B8"/>
    <w:rsid w:val="00D12C17"/>
    <w:rsid w:val="00D12DAA"/>
    <w:rsid w:val="00D13244"/>
    <w:rsid w:val="00D1352D"/>
    <w:rsid w:val="00D13756"/>
    <w:rsid w:val="00D13FBC"/>
    <w:rsid w:val="00D14317"/>
    <w:rsid w:val="00D14C77"/>
    <w:rsid w:val="00D152F8"/>
    <w:rsid w:val="00D15A79"/>
    <w:rsid w:val="00D15CBC"/>
    <w:rsid w:val="00D15D4A"/>
    <w:rsid w:val="00D15DE7"/>
    <w:rsid w:val="00D17D1D"/>
    <w:rsid w:val="00D17D4D"/>
    <w:rsid w:val="00D17E80"/>
    <w:rsid w:val="00D17FAD"/>
    <w:rsid w:val="00D20460"/>
    <w:rsid w:val="00D204CD"/>
    <w:rsid w:val="00D20827"/>
    <w:rsid w:val="00D20D15"/>
    <w:rsid w:val="00D211E7"/>
    <w:rsid w:val="00D21528"/>
    <w:rsid w:val="00D219B9"/>
    <w:rsid w:val="00D21BB4"/>
    <w:rsid w:val="00D220EF"/>
    <w:rsid w:val="00D223B3"/>
    <w:rsid w:val="00D23152"/>
    <w:rsid w:val="00D23B04"/>
    <w:rsid w:val="00D24A8E"/>
    <w:rsid w:val="00D24B36"/>
    <w:rsid w:val="00D24EF2"/>
    <w:rsid w:val="00D25777"/>
    <w:rsid w:val="00D25D3F"/>
    <w:rsid w:val="00D263EA"/>
    <w:rsid w:val="00D266EE"/>
    <w:rsid w:val="00D26CA2"/>
    <w:rsid w:val="00D26FBC"/>
    <w:rsid w:val="00D2709A"/>
    <w:rsid w:val="00D27269"/>
    <w:rsid w:val="00D275C3"/>
    <w:rsid w:val="00D27A1D"/>
    <w:rsid w:val="00D27C88"/>
    <w:rsid w:val="00D308BD"/>
    <w:rsid w:val="00D31ACA"/>
    <w:rsid w:val="00D31BC4"/>
    <w:rsid w:val="00D31C2B"/>
    <w:rsid w:val="00D32008"/>
    <w:rsid w:val="00D32EBC"/>
    <w:rsid w:val="00D337DC"/>
    <w:rsid w:val="00D33B31"/>
    <w:rsid w:val="00D33C5F"/>
    <w:rsid w:val="00D33D3B"/>
    <w:rsid w:val="00D33E80"/>
    <w:rsid w:val="00D34351"/>
    <w:rsid w:val="00D34443"/>
    <w:rsid w:val="00D3451D"/>
    <w:rsid w:val="00D34AD9"/>
    <w:rsid w:val="00D34C8A"/>
    <w:rsid w:val="00D3528F"/>
    <w:rsid w:val="00D3545D"/>
    <w:rsid w:val="00D3571A"/>
    <w:rsid w:val="00D35E10"/>
    <w:rsid w:val="00D36361"/>
    <w:rsid w:val="00D3646B"/>
    <w:rsid w:val="00D3650B"/>
    <w:rsid w:val="00D36A0D"/>
    <w:rsid w:val="00D3717A"/>
    <w:rsid w:val="00D37ACF"/>
    <w:rsid w:val="00D40657"/>
    <w:rsid w:val="00D40B51"/>
    <w:rsid w:val="00D40FAE"/>
    <w:rsid w:val="00D416CD"/>
    <w:rsid w:val="00D41C0F"/>
    <w:rsid w:val="00D4201F"/>
    <w:rsid w:val="00D423E9"/>
    <w:rsid w:val="00D4248B"/>
    <w:rsid w:val="00D42623"/>
    <w:rsid w:val="00D42869"/>
    <w:rsid w:val="00D434CC"/>
    <w:rsid w:val="00D435AF"/>
    <w:rsid w:val="00D43A0B"/>
    <w:rsid w:val="00D43DF4"/>
    <w:rsid w:val="00D43FB6"/>
    <w:rsid w:val="00D4434A"/>
    <w:rsid w:val="00D4457C"/>
    <w:rsid w:val="00D44A32"/>
    <w:rsid w:val="00D452B4"/>
    <w:rsid w:val="00D457E4"/>
    <w:rsid w:val="00D45D53"/>
    <w:rsid w:val="00D45FF7"/>
    <w:rsid w:val="00D46192"/>
    <w:rsid w:val="00D4670F"/>
    <w:rsid w:val="00D46AA7"/>
    <w:rsid w:val="00D46B9B"/>
    <w:rsid w:val="00D472EC"/>
    <w:rsid w:val="00D473AF"/>
    <w:rsid w:val="00D476EA"/>
    <w:rsid w:val="00D478F5"/>
    <w:rsid w:val="00D47C80"/>
    <w:rsid w:val="00D47F27"/>
    <w:rsid w:val="00D50488"/>
    <w:rsid w:val="00D50881"/>
    <w:rsid w:val="00D50AA6"/>
    <w:rsid w:val="00D51561"/>
    <w:rsid w:val="00D515B3"/>
    <w:rsid w:val="00D51692"/>
    <w:rsid w:val="00D51AFD"/>
    <w:rsid w:val="00D52A35"/>
    <w:rsid w:val="00D52F04"/>
    <w:rsid w:val="00D531DF"/>
    <w:rsid w:val="00D53F28"/>
    <w:rsid w:val="00D541E3"/>
    <w:rsid w:val="00D543DF"/>
    <w:rsid w:val="00D54506"/>
    <w:rsid w:val="00D55772"/>
    <w:rsid w:val="00D5588E"/>
    <w:rsid w:val="00D55F76"/>
    <w:rsid w:val="00D55F8C"/>
    <w:rsid w:val="00D5632E"/>
    <w:rsid w:val="00D56651"/>
    <w:rsid w:val="00D56E44"/>
    <w:rsid w:val="00D56EEF"/>
    <w:rsid w:val="00D57C8D"/>
    <w:rsid w:val="00D60A8F"/>
    <w:rsid w:val="00D60ADD"/>
    <w:rsid w:val="00D60C8C"/>
    <w:rsid w:val="00D60E5D"/>
    <w:rsid w:val="00D616B7"/>
    <w:rsid w:val="00D61B20"/>
    <w:rsid w:val="00D6212A"/>
    <w:rsid w:val="00D626D9"/>
    <w:rsid w:val="00D62977"/>
    <w:rsid w:val="00D629AA"/>
    <w:rsid w:val="00D629D9"/>
    <w:rsid w:val="00D62BD4"/>
    <w:rsid w:val="00D62C22"/>
    <w:rsid w:val="00D63E35"/>
    <w:rsid w:val="00D63F5B"/>
    <w:rsid w:val="00D64007"/>
    <w:rsid w:val="00D6413E"/>
    <w:rsid w:val="00D64412"/>
    <w:rsid w:val="00D64CB5"/>
    <w:rsid w:val="00D65654"/>
    <w:rsid w:val="00D658EF"/>
    <w:rsid w:val="00D65B10"/>
    <w:rsid w:val="00D663D0"/>
    <w:rsid w:val="00D6661B"/>
    <w:rsid w:val="00D66A50"/>
    <w:rsid w:val="00D66B94"/>
    <w:rsid w:val="00D66C0E"/>
    <w:rsid w:val="00D6709F"/>
    <w:rsid w:val="00D674FC"/>
    <w:rsid w:val="00D67558"/>
    <w:rsid w:val="00D676E9"/>
    <w:rsid w:val="00D67FA9"/>
    <w:rsid w:val="00D70B8A"/>
    <w:rsid w:val="00D70D02"/>
    <w:rsid w:val="00D714DC"/>
    <w:rsid w:val="00D7187E"/>
    <w:rsid w:val="00D718D9"/>
    <w:rsid w:val="00D71C9F"/>
    <w:rsid w:val="00D71D27"/>
    <w:rsid w:val="00D71D82"/>
    <w:rsid w:val="00D72270"/>
    <w:rsid w:val="00D72412"/>
    <w:rsid w:val="00D7306B"/>
    <w:rsid w:val="00D73134"/>
    <w:rsid w:val="00D7316F"/>
    <w:rsid w:val="00D7329E"/>
    <w:rsid w:val="00D733ED"/>
    <w:rsid w:val="00D734FB"/>
    <w:rsid w:val="00D73A3A"/>
    <w:rsid w:val="00D73A55"/>
    <w:rsid w:val="00D73EA8"/>
    <w:rsid w:val="00D7441E"/>
    <w:rsid w:val="00D744DF"/>
    <w:rsid w:val="00D74B2E"/>
    <w:rsid w:val="00D74B89"/>
    <w:rsid w:val="00D74F5F"/>
    <w:rsid w:val="00D7567B"/>
    <w:rsid w:val="00D75815"/>
    <w:rsid w:val="00D75CFF"/>
    <w:rsid w:val="00D76285"/>
    <w:rsid w:val="00D763B9"/>
    <w:rsid w:val="00D768CE"/>
    <w:rsid w:val="00D8005C"/>
    <w:rsid w:val="00D80BE5"/>
    <w:rsid w:val="00D81A40"/>
    <w:rsid w:val="00D81C32"/>
    <w:rsid w:val="00D82ACB"/>
    <w:rsid w:val="00D82EA7"/>
    <w:rsid w:val="00D831CD"/>
    <w:rsid w:val="00D83616"/>
    <w:rsid w:val="00D8403F"/>
    <w:rsid w:val="00D84283"/>
    <w:rsid w:val="00D84331"/>
    <w:rsid w:val="00D8520B"/>
    <w:rsid w:val="00D85424"/>
    <w:rsid w:val="00D85661"/>
    <w:rsid w:val="00D85BE5"/>
    <w:rsid w:val="00D85DF4"/>
    <w:rsid w:val="00D8610A"/>
    <w:rsid w:val="00D86112"/>
    <w:rsid w:val="00D8618C"/>
    <w:rsid w:val="00D86421"/>
    <w:rsid w:val="00D86508"/>
    <w:rsid w:val="00D8663F"/>
    <w:rsid w:val="00D86A9C"/>
    <w:rsid w:val="00D86FA4"/>
    <w:rsid w:val="00D905E2"/>
    <w:rsid w:val="00D906C1"/>
    <w:rsid w:val="00D90FC1"/>
    <w:rsid w:val="00D91ECF"/>
    <w:rsid w:val="00D91FD8"/>
    <w:rsid w:val="00D92BB8"/>
    <w:rsid w:val="00D92C50"/>
    <w:rsid w:val="00D92FD4"/>
    <w:rsid w:val="00D931FD"/>
    <w:rsid w:val="00D9347A"/>
    <w:rsid w:val="00D936A0"/>
    <w:rsid w:val="00D936E0"/>
    <w:rsid w:val="00D941B2"/>
    <w:rsid w:val="00D94783"/>
    <w:rsid w:val="00D94D4E"/>
    <w:rsid w:val="00D94FFD"/>
    <w:rsid w:val="00D95121"/>
    <w:rsid w:val="00D95123"/>
    <w:rsid w:val="00D95E31"/>
    <w:rsid w:val="00D95FCB"/>
    <w:rsid w:val="00D9605D"/>
    <w:rsid w:val="00D9610B"/>
    <w:rsid w:val="00D961A2"/>
    <w:rsid w:val="00D96C0A"/>
    <w:rsid w:val="00D96EFB"/>
    <w:rsid w:val="00D97A6E"/>
    <w:rsid w:val="00D97ADF"/>
    <w:rsid w:val="00DA0384"/>
    <w:rsid w:val="00DA051C"/>
    <w:rsid w:val="00DA1501"/>
    <w:rsid w:val="00DA1B4D"/>
    <w:rsid w:val="00DA2000"/>
    <w:rsid w:val="00DA20D6"/>
    <w:rsid w:val="00DA2720"/>
    <w:rsid w:val="00DA28F8"/>
    <w:rsid w:val="00DA2B86"/>
    <w:rsid w:val="00DA2F16"/>
    <w:rsid w:val="00DA3223"/>
    <w:rsid w:val="00DA3289"/>
    <w:rsid w:val="00DA32A2"/>
    <w:rsid w:val="00DA3C7E"/>
    <w:rsid w:val="00DA4789"/>
    <w:rsid w:val="00DA47C4"/>
    <w:rsid w:val="00DA4AB5"/>
    <w:rsid w:val="00DA4D5F"/>
    <w:rsid w:val="00DA4ECB"/>
    <w:rsid w:val="00DA4EFA"/>
    <w:rsid w:val="00DA5296"/>
    <w:rsid w:val="00DA5718"/>
    <w:rsid w:val="00DA5C03"/>
    <w:rsid w:val="00DA5DE7"/>
    <w:rsid w:val="00DA647D"/>
    <w:rsid w:val="00DA65D5"/>
    <w:rsid w:val="00DA6F38"/>
    <w:rsid w:val="00DA78AB"/>
    <w:rsid w:val="00DB048D"/>
    <w:rsid w:val="00DB0AF7"/>
    <w:rsid w:val="00DB1D76"/>
    <w:rsid w:val="00DB2007"/>
    <w:rsid w:val="00DB232D"/>
    <w:rsid w:val="00DB24D8"/>
    <w:rsid w:val="00DB2BF3"/>
    <w:rsid w:val="00DB31A5"/>
    <w:rsid w:val="00DB3BBA"/>
    <w:rsid w:val="00DB3CB5"/>
    <w:rsid w:val="00DB3FA7"/>
    <w:rsid w:val="00DB454C"/>
    <w:rsid w:val="00DB4D96"/>
    <w:rsid w:val="00DB5BF4"/>
    <w:rsid w:val="00DB62F7"/>
    <w:rsid w:val="00DB7505"/>
    <w:rsid w:val="00DB7540"/>
    <w:rsid w:val="00DB7B60"/>
    <w:rsid w:val="00DB7BB5"/>
    <w:rsid w:val="00DC03B1"/>
    <w:rsid w:val="00DC0548"/>
    <w:rsid w:val="00DC0A02"/>
    <w:rsid w:val="00DC1303"/>
    <w:rsid w:val="00DC150A"/>
    <w:rsid w:val="00DC1B4E"/>
    <w:rsid w:val="00DC1EAD"/>
    <w:rsid w:val="00DC21FE"/>
    <w:rsid w:val="00DC2966"/>
    <w:rsid w:val="00DC2ADA"/>
    <w:rsid w:val="00DC2DD2"/>
    <w:rsid w:val="00DC303B"/>
    <w:rsid w:val="00DC3134"/>
    <w:rsid w:val="00DC35C0"/>
    <w:rsid w:val="00DC361F"/>
    <w:rsid w:val="00DC3BAE"/>
    <w:rsid w:val="00DC3D05"/>
    <w:rsid w:val="00DC3D80"/>
    <w:rsid w:val="00DC404F"/>
    <w:rsid w:val="00DC4187"/>
    <w:rsid w:val="00DC4A2B"/>
    <w:rsid w:val="00DC513A"/>
    <w:rsid w:val="00DC5333"/>
    <w:rsid w:val="00DC5B58"/>
    <w:rsid w:val="00DC6310"/>
    <w:rsid w:val="00DC6736"/>
    <w:rsid w:val="00DC6D0D"/>
    <w:rsid w:val="00DC722D"/>
    <w:rsid w:val="00DC7C24"/>
    <w:rsid w:val="00DC7C74"/>
    <w:rsid w:val="00DD009B"/>
    <w:rsid w:val="00DD018F"/>
    <w:rsid w:val="00DD0819"/>
    <w:rsid w:val="00DD0A7E"/>
    <w:rsid w:val="00DD0C34"/>
    <w:rsid w:val="00DD0E0C"/>
    <w:rsid w:val="00DD0F20"/>
    <w:rsid w:val="00DD110F"/>
    <w:rsid w:val="00DD12B2"/>
    <w:rsid w:val="00DD2642"/>
    <w:rsid w:val="00DD2966"/>
    <w:rsid w:val="00DD2BE2"/>
    <w:rsid w:val="00DD2D3E"/>
    <w:rsid w:val="00DD2EB0"/>
    <w:rsid w:val="00DD334A"/>
    <w:rsid w:val="00DD3603"/>
    <w:rsid w:val="00DD37E1"/>
    <w:rsid w:val="00DD420F"/>
    <w:rsid w:val="00DD45C2"/>
    <w:rsid w:val="00DD47AE"/>
    <w:rsid w:val="00DD488E"/>
    <w:rsid w:val="00DD566C"/>
    <w:rsid w:val="00DD5742"/>
    <w:rsid w:val="00DD575B"/>
    <w:rsid w:val="00DD5C3D"/>
    <w:rsid w:val="00DD5CB4"/>
    <w:rsid w:val="00DD5F01"/>
    <w:rsid w:val="00DD5FAD"/>
    <w:rsid w:val="00DD6240"/>
    <w:rsid w:val="00DD677D"/>
    <w:rsid w:val="00DD708C"/>
    <w:rsid w:val="00DD72F4"/>
    <w:rsid w:val="00DD7828"/>
    <w:rsid w:val="00DD7AF5"/>
    <w:rsid w:val="00DE035B"/>
    <w:rsid w:val="00DE04D0"/>
    <w:rsid w:val="00DE0D12"/>
    <w:rsid w:val="00DE0DEF"/>
    <w:rsid w:val="00DE0E19"/>
    <w:rsid w:val="00DE1146"/>
    <w:rsid w:val="00DE12BE"/>
    <w:rsid w:val="00DE23EF"/>
    <w:rsid w:val="00DE28B0"/>
    <w:rsid w:val="00DE2BBF"/>
    <w:rsid w:val="00DE2C3C"/>
    <w:rsid w:val="00DE2D02"/>
    <w:rsid w:val="00DE3349"/>
    <w:rsid w:val="00DE335E"/>
    <w:rsid w:val="00DE372E"/>
    <w:rsid w:val="00DE37B4"/>
    <w:rsid w:val="00DE37F8"/>
    <w:rsid w:val="00DE3C0D"/>
    <w:rsid w:val="00DE44D7"/>
    <w:rsid w:val="00DE45AB"/>
    <w:rsid w:val="00DE4BC9"/>
    <w:rsid w:val="00DE5259"/>
    <w:rsid w:val="00DE55BF"/>
    <w:rsid w:val="00DE55F3"/>
    <w:rsid w:val="00DE61EE"/>
    <w:rsid w:val="00DE6401"/>
    <w:rsid w:val="00DE6729"/>
    <w:rsid w:val="00DE6B72"/>
    <w:rsid w:val="00DE6E6D"/>
    <w:rsid w:val="00DE710A"/>
    <w:rsid w:val="00DE788F"/>
    <w:rsid w:val="00DE7BDA"/>
    <w:rsid w:val="00DE7BE1"/>
    <w:rsid w:val="00DF06EF"/>
    <w:rsid w:val="00DF0CA3"/>
    <w:rsid w:val="00DF193B"/>
    <w:rsid w:val="00DF1E3D"/>
    <w:rsid w:val="00DF2C4B"/>
    <w:rsid w:val="00DF2CC7"/>
    <w:rsid w:val="00DF3013"/>
    <w:rsid w:val="00DF489B"/>
    <w:rsid w:val="00DF493B"/>
    <w:rsid w:val="00DF4B1E"/>
    <w:rsid w:val="00DF5187"/>
    <w:rsid w:val="00DF5207"/>
    <w:rsid w:val="00DF58C3"/>
    <w:rsid w:val="00DF5E80"/>
    <w:rsid w:val="00DF6163"/>
    <w:rsid w:val="00DF62E3"/>
    <w:rsid w:val="00DF65A3"/>
    <w:rsid w:val="00DF686E"/>
    <w:rsid w:val="00DF6C78"/>
    <w:rsid w:val="00DF6F2D"/>
    <w:rsid w:val="00DF7194"/>
    <w:rsid w:val="00DF7257"/>
    <w:rsid w:val="00DF7490"/>
    <w:rsid w:val="00DF79A1"/>
    <w:rsid w:val="00DF7FF6"/>
    <w:rsid w:val="00E0034E"/>
    <w:rsid w:val="00E00F5F"/>
    <w:rsid w:val="00E01314"/>
    <w:rsid w:val="00E01640"/>
    <w:rsid w:val="00E01757"/>
    <w:rsid w:val="00E01C16"/>
    <w:rsid w:val="00E0288C"/>
    <w:rsid w:val="00E02C30"/>
    <w:rsid w:val="00E0332E"/>
    <w:rsid w:val="00E033E8"/>
    <w:rsid w:val="00E033F8"/>
    <w:rsid w:val="00E03604"/>
    <w:rsid w:val="00E03A67"/>
    <w:rsid w:val="00E03C06"/>
    <w:rsid w:val="00E04B4B"/>
    <w:rsid w:val="00E04BAC"/>
    <w:rsid w:val="00E0512D"/>
    <w:rsid w:val="00E05334"/>
    <w:rsid w:val="00E05956"/>
    <w:rsid w:val="00E05D9D"/>
    <w:rsid w:val="00E06124"/>
    <w:rsid w:val="00E06AC7"/>
    <w:rsid w:val="00E06C86"/>
    <w:rsid w:val="00E07285"/>
    <w:rsid w:val="00E0732C"/>
    <w:rsid w:val="00E07547"/>
    <w:rsid w:val="00E077AB"/>
    <w:rsid w:val="00E079EC"/>
    <w:rsid w:val="00E07D19"/>
    <w:rsid w:val="00E101D3"/>
    <w:rsid w:val="00E105A2"/>
    <w:rsid w:val="00E1082C"/>
    <w:rsid w:val="00E10954"/>
    <w:rsid w:val="00E1107F"/>
    <w:rsid w:val="00E11203"/>
    <w:rsid w:val="00E11512"/>
    <w:rsid w:val="00E12050"/>
    <w:rsid w:val="00E12375"/>
    <w:rsid w:val="00E12433"/>
    <w:rsid w:val="00E12802"/>
    <w:rsid w:val="00E1282F"/>
    <w:rsid w:val="00E12DBD"/>
    <w:rsid w:val="00E13091"/>
    <w:rsid w:val="00E13214"/>
    <w:rsid w:val="00E13227"/>
    <w:rsid w:val="00E13633"/>
    <w:rsid w:val="00E1384C"/>
    <w:rsid w:val="00E13A21"/>
    <w:rsid w:val="00E13A94"/>
    <w:rsid w:val="00E13DD8"/>
    <w:rsid w:val="00E13EE6"/>
    <w:rsid w:val="00E141C2"/>
    <w:rsid w:val="00E14D88"/>
    <w:rsid w:val="00E15E84"/>
    <w:rsid w:val="00E160C1"/>
    <w:rsid w:val="00E164DF"/>
    <w:rsid w:val="00E168A2"/>
    <w:rsid w:val="00E168DA"/>
    <w:rsid w:val="00E16AB4"/>
    <w:rsid w:val="00E177AA"/>
    <w:rsid w:val="00E1785A"/>
    <w:rsid w:val="00E17A39"/>
    <w:rsid w:val="00E21685"/>
    <w:rsid w:val="00E218C4"/>
    <w:rsid w:val="00E21ADC"/>
    <w:rsid w:val="00E21B6D"/>
    <w:rsid w:val="00E21E3E"/>
    <w:rsid w:val="00E21F30"/>
    <w:rsid w:val="00E2289C"/>
    <w:rsid w:val="00E22C32"/>
    <w:rsid w:val="00E22D99"/>
    <w:rsid w:val="00E22FC5"/>
    <w:rsid w:val="00E23749"/>
    <w:rsid w:val="00E2390D"/>
    <w:rsid w:val="00E23B4B"/>
    <w:rsid w:val="00E2413F"/>
    <w:rsid w:val="00E24905"/>
    <w:rsid w:val="00E25401"/>
    <w:rsid w:val="00E25AA8"/>
    <w:rsid w:val="00E26054"/>
    <w:rsid w:val="00E2613F"/>
    <w:rsid w:val="00E26BA7"/>
    <w:rsid w:val="00E26BD0"/>
    <w:rsid w:val="00E278AC"/>
    <w:rsid w:val="00E2792F"/>
    <w:rsid w:val="00E27AF9"/>
    <w:rsid w:val="00E27F4D"/>
    <w:rsid w:val="00E27FBC"/>
    <w:rsid w:val="00E301A5"/>
    <w:rsid w:val="00E306F9"/>
    <w:rsid w:val="00E3083C"/>
    <w:rsid w:val="00E30DD1"/>
    <w:rsid w:val="00E312A8"/>
    <w:rsid w:val="00E3133C"/>
    <w:rsid w:val="00E316C3"/>
    <w:rsid w:val="00E31D04"/>
    <w:rsid w:val="00E32274"/>
    <w:rsid w:val="00E324D7"/>
    <w:rsid w:val="00E32FEC"/>
    <w:rsid w:val="00E3320C"/>
    <w:rsid w:val="00E3328E"/>
    <w:rsid w:val="00E334BE"/>
    <w:rsid w:val="00E33931"/>
    <w:rsid w:val="00E33A2F"/>
    <w:rsid w:val="00E3402C"/>
    <w:rsid w:val="00E34467"/>
    <w:rsid w:val="00E3575C"/>
    <w:rsid w:val="00E35AFF"/>
    <w:rsid w:val="00E35E5D"/>
    <w:rsid w:val="00E36280"/>
    <w:rsid w:val="00E3628D"/>
    <w:rsid w:val="00E363EF"/>
    <w:rsid w:val="00E364B0"/>
    <w:rsid w:val="00E40259"/>
    <w:rsid w:val="00E406A8"/>
    <w:rsid w:val="00E40960"/>
    <w:rsid w:val="00E41731"/>
    <w:rsid w:val="00E41D10"/>
    <w:rsid w:val="00E433EE"/>
    <w:rsid w:val="00E4357C"/>
    <w:rsid w:val="00E43B9E"/>
    <w:rsid w:val="00E43C43"/>
    <w:rsid w:val="00E44634"/>
    <w:rsid w:val="00E4463E"/>
    <w:rsid w:val="00E44651"/>
    <w:rsid w:val="00E446E0"/>
    <w:rsid w:val="00E448BD"/>
    <w:rsid w:val="00E44F6B"/>
    <w:rsid w:val="00E44FD8"/>
    <w:rsid w:val="00E44FF5"/>
    <w:rsid w:val="00E45873"/>
    <w:rsid w:val="00E45CF7"/>
    <w:rsid w:val="00E46015"/>
    <w:rsid w:val="00E46641"/>
    <w:rsid w:val="00E467AB"/>
    <w:rsid w:val="00E473AF"/>
    <w:rsid w:val="00E47680"/>
    <w:rsid w:val="00E506C8"/>
    <w:rsid w:val="00E50848"/>
    <w:rsid w:val="00E50B46"/>
    <w:rsid w:val="00E50FA3"/>
    <w:rsid w:val="00E51AC6"/>
    <w:rsid w:val="00E51C4D"/>
    <w:rsid w:val="00E52356"/>
    <w:rsid w:val="00E528B9"/>
    <w:rsid w:val="00E52A79"/>
    <w:rsid w:val="00E5308A"/>
    <w:rsid w:val="00E531AA"/>
    <w:rsid w:val="00E533DD"/>
    <w:rsid w:val="00E53B4D"/>
    <w:rsid w:val="00E53B79"/>
    <w:rsid w:val="00E54354"/>
    <w:rsid w:val="00E54C33"/>
    <w:rsid w:val="00E55316"/>
    <w:rsid w:val="00E55AAF"/>
    <w:rsid w:val="00E55F88"/>
    <w:rsid w:val="00E57956"/>
    <w:rsid w:val="00E57959"/>
    <w:rsid w:val="00E57BCD"/>
    <w:rsid w:val="00E57CB9"/>
    <w:rsid w:val="00E60DEA"/>
    <w:rsid w:val="00E61477"/>
    <w:rsid w:val="00E619D3"/>
    <w:rsid w:val="00E61A0D"/>
    <w:rsid w:val="00E61D6E"/>
    <w:rsid w:val="00E6246C"/>
    <w:rsid w:val="00E6304F"/>
    <w:rsid w:val="00E63736"/>
    <w:rsid w:val="00E642CE"/>
    <w:rsid w:val="00E6454A"/>
    <w:rsid w:val="00E6465D"/>
    <w:rsid w:val="00E648F9"/>
    <w:rsid w:val="00E64AC9"/>
    <w:rsid w:val="00E65B50"/>
    <w:rsid w:val="00E65CEF"/>
    <w:rsid w:val="00E66792"/>
    <w:rsid w:val="00E669A0"/>
    <w:rsid w:val="00E66BE1"/>
    <w:rsid w:val="00E66CB9"/>
    <w:rsid w:val="00E66CDE"/>
    <w:rsid w:val="00E66F29"/>
    <w:rsid w:val="00E67021"/>
    <w:rsid w:val="00E67059"/>
    <w:rsid w:val="00E67085"/>
    <w:rsid w:val="00E67B53"/>
    <w:rsid w:val="00E67F0B"/>
    <w:rsid w:val="00E67F9F"/>
    <w:rsid w:val="00E7053F"/>
    <w:rsid w:val="00E70CBB"/>
    <w:rsid w:val="00E710CE"/>
    <w:rsid w:val="00E71140"/>
    <w:rsid w:val="00E711A4"/>
    <w:rsid w:val="00E7197B"/>
    <w:rsid w:val="00E71FA0"/>
    <w:rsid w:val="00E737E1"/>
    <w:rsid w:val="00E738CB"/>
    <w:rsid w:val="00E73C96"/>
    <w:rsid w:val="00E7435D"/>
    <w:rsid w:val="00E74FAE"/>
    <w:rsid w:val="00E757A5"/>
    <w:rsid w:val="00E76FB1"/>
    <w:rsid w:val="00E771D9"/>
    <w:rsid w:val="00E77427"/>
    <w:rsid w:val="00E77435"/>
    <w:rsid w:val="00E7767F"/>
    <w:rsid w:val="00E77B50"/>
    <w:rsid w:val="00E77BDA"/>
    <w:rsid w:val="00E77D2C"/>
    <w:rsid w:val="00E77D6D"/>
    <w:rsid w:val="00E77E2E"/>
    <w:rsid w:val="00E802AA"/>
    <w:rsid w:val="00E80703"/>
    <w:rsid w:val="00E80D56"/>
    <w:rsid w:val="00E8114A"/>
    <w:rsid w:val="00E811ED"/>
    <w:rsid w:val="00E8130D"/>
    <w:rsid w:val="00E818D5"/>
    <w:rsid w:val="00E81B16"/>
    <w:rsid w:val="00E81B4E"/>
    <w:rsid w:val="00E82014"/>
    <w:rsid w:val="00E8204C"/>
    <w:rsid w:val="00E821DE"/>
    <w:rsid w:val="00E82DC9"/>
    <w:rsid w:val="00E830AD"/>
    <w:rsid w:val="00E83923"/>
    <w:rsid w:val="00E83B57"/>
    <w:rsid w:val="00E83F03"/>
    <w:rsid w:val="00E84557"/>
    <w:rsid w:val="00E845BB"/>
    <w:rsid w:val="00E8489D"/>
    <w:rsid w:val="00E84DCA"/>
    <w:rsid w:val="00E86271"/>
    <w:rsid w:val="00E86462"/>
    <w:rsid w:val="00E866D0"/>
    <w:rsid w:val="00E86CBF"/>
    <w:rsid w:val="00E86DE4"/>
    <w:rsid w:val="00E86F21"/>
    <w:rsid w:val="00E87037"/>
    <w:rsid w:val="00E877AA"/>
    <w:rsid w:val="00E91CFA"/>
    <w:rsid w:val="00E92039"/>
    <w:rsid w:val="00E92482"/>
    <w:rsid w:val="00E92805"/>
    <w:rsid w:val="00E92CE3"/>
    <w:rsid w:val="00E92D10"/>
    <w:rsid w:val="00E934B3"/>
    <w:rsid w:val="00E93669"/>
    <w:rsid w:val="00E93953"/>
    <w:rsid w:val="00E93B45"/>
    <w:rsid w:val="00E93B75"/>
    <w:rsid w:val="00E93BFC"/>
    <w:rsid w:val="00E93D2B"/>
    <w:rsid w:val="00E93DCD"/>
    <w:rsid w:val="00E9459C"/>
    <w:rsid w:val="00E94EFA"/>
    <w:rsid w:val="00E954E7"/>
    <w:rsid w:val="00E95967"/>
    <w:rsid w:val="00E95A0A"/>
    <w:rsid w:val="00E95C8A"/>
    <w:rsid w:val="00E95CF4"/>
    <w:rsid w:val="00E96134"/>
    <w:rsid w:val="00E9698E"/>
    <w:rsid w:val="00E96B22"/>
    <w:rsid w:val="00E96F14"/>
    <w:rsid w:val="00E974FF"/>
    <w:rsid w:val="00E9793F"/>
    <w:rsid w:val="00E97A53"/>
    <w:rsid w:val="00E97A78"/>
    <w:rsid w:val="00EA0117"/>
    <w:rsid w:val="00EA0133"/>
    <w:rsid w:val="00EA0494"/>
    <w:rsid w:val="00EA084F"/>
    <w:rsid w:val="00EA0E5B"/>
    <w:rsid w:val="00EA0F89"/>
    <w:rsid w:val="00EA1423"/>
    <w:rsid w:val="00EA19DE"/>
    <w:rsid w:val="00EA1A52"/>
    <w:rsid w:val="00EA271B"/>
    <w:rsid w:val="00EA272B"/>
    <w:rsid w:val="00EA2916"/>
    <w:rsid w:val="00EA2E45"/>
    <w:rsid w:val="00EA3311"/>
    <w:rsid w:val="00EA3586"/>
    <w:rsid w:val="00EA4318"/>
    <w:rsid w:val="00EA44D4"/>
    <w:rsid w:val="00EA4889"/>
    <w:rsid w:val="00EA490E"/>
    <w:rsid w:val="00EA4E4D"/>
    <w:rsid w:val="00EA4E6E"/>
    <w:rsid w:val="00EA503B"/>
    <w:rsid w:val="00EA53B2"/>
    <w:rsid w:val="00EA5473"/>
    <w:rsid w:val="00EA54EC"/>
    <w:rsid w:val="00EA5C04"/>
    <w:rsid w:val="00EA5C58"/>
    <w:rsid w:val="00EA5F2D"/>
    <w:rsid w:val="00EA5F79"/>
    <w:rsid w:val="00EA6642"/>
    <w:rsid w:val="00EA6720"/>
    <w:rsid w:val="00EA6C29"/>
    <w:rsid w:val="00EA6D51"/>
    <w:rsid w:val="00EA6D87"/>
    <w:rsid w:val="00EA74B5"/>
    <w:rsid w:val="00EA7541"/>
    <w:rsid w:val="00EA756D"/>
    <w:rsid w:val="00EA76EF"/>
    <w:rsid w:val="00EA79B7"/>
    <w:rsid w:val="00EA7F74"/>
    <w:rsid w:val="00EB06B4"/>
    <w:rsid w:val="00EB0D75"/>
    <w:rsid w:val="00EB149C"/>
    <w:rsid w:val="00EB193F"/>
    <w:rsid w:val="00EB1D83"/>
    <w:rsid w:val="00EB2724"/>
    <w:rsid w:val="00EB2749"/>
    <w:rsid w:val="00EB298B"/>
    <w:rsid w:val="00EB2B31"/>
    <w:rsid w:val="00EB3002"/>
    <w:rsid w:val="00EB30A4"/>
    <w:rsid w:val="00EB3FEA"/>
    <w:rsid w:val="00EB41E0"/>
    <w:rsid w:val="00EB4A22"/>
    <w:rsid w:val="00EB4B54"/>
    <w:rsid w:val="00EB4EBE"/>
    <w:rsid w:val="00EB5B41"/>
    <w:rsid w:val="00EB65C0"/>
    <w:rsid w:val="00EB6989"/>
    <w:rsid w:val="00EB6A57"/>
    <w:rsid w:val="00EB6B48"/>
    <w:rsid w:val="00EB7628"/>
    <w:rsid w:val="00EC02E9"/>
    <w:rsid w:val="00EC0CAB"/>
    <w:rsid w:val="00EC0D93"/>
    <w:rsid w:val="00EC149F"/>
    <w:rsid w:val="00EC1648"/>
    <w:rsid w:val="00EC1A62"/>
    <w:rsid w:val="00EC20E1"/>
    <w:rsid w:val="00EC2634"/>
    <w:rsid w:val="00EC2819"/>
    <w:rsid w:val="00EC283E"/>
    <w:rsid w:val="00EC2BBE"/>
    <w:rsid w:val="00EC2F1C"/>
    <w:rsid w:val="00EC3700"/>
    <w:rsid w:val="00EC371A"/>
    <w:rsid w:val="00EC391C"/>
    <w:rsid w:val="00EC4472"/>
    <w:rsid w:val="00EC4AD0"/>
    <w:rsid w:val="00EC4F0A"/>
    <w:rsid w:val="00EC4FC7"/>
    <w:rsid w:val="00EC51CC"/>
    <w:rsid w:val="00EC5342"/>
    <w:rsid w:val="00EC563D"/>
    <w:rsid w:val="00EC58F7"/>
    <w:rsid w:val="00EC5994"/>
    <w:rsid w:val="00EC5D92"/>
    <w:rsid w:val="00EC5DE5"/>
    <w:rsid w:val="00EC6332"/>
    <w:rsid w:val="00EC6F20"/>
    <w:rsid w:val="00EC71E9"/>
    <w:rsid w:val="00EC725C"/>
    <w:rsid w:val="00EC7747"/>
    <w:rsid w:val="00ED11C0"/>
    <w:rsid w:val="00ED13D9"/>
    <w:rsid w:val="00ED191A"/>
    <w:rsid w:val="00ED1F69"/>
    <w:rsid w:val="00ED1F7B"/>
    <w:rsid w:val="00ED319F"/>
    <w:rsid w:val="00ED326B"/>
    <w:rsid w:val="00ED337B"/>
    <w:rsid w:val="00ED3913"/>
    <w:rsid w:val="00ED3B75"/>
    <w:rsid w:val="00ED3DB7"/>
    <w:rsid w:val="00ED4594"/>
    <w:rsid w:val="00ED45FD"/>
    <w:rsid w:val="00ED49E2"/>
    <w:rsid w:val="00ED4BCF"/>
    <w:rsid w:val="00ED4D85"/>
    <w:rsid w:val="00ED4F98"/>
    <w:rsid w:val="00ED4FB6"/>
    <w:rsid w:val="00ED518E"/>
    <w:rsid w:val="00ED5547"/>
    <w:rsid w:val="00ED569F"/>
    <w:rsid w:val="00ED5AEA"/>
    <w:rsid w:val="00ED62CB"/>
    <w:rsid w:val="00ED6E06"/>
    <w:rsid w:val="00ED6EFD"/>
    <w:rsid w:val="00ED7B52"/>
    <w:rsid w:val="00ED7FF8"/>
    <w:rsid w:val="00EE0220"/>
    <w:rsid w:val="00EE045E"/>
    <w:rsid w:val="00EE1193"/>
    <w:rsid w:val="00EE1553"/>
    <w:rsid w:val="00EE197C"/>
    <w:rsid w:val="00EE1A2F"/>
    <w:rsid w:val="00EE1E24"/>
    <w:rsid w:val="00EE222D"/>
    <w:rsid w:val="00EE22C7"/>
    <w:rsid w:val="00EE2628"/>
    <w:rsid w:val="00EE3019"/>
    <w:rsid w:val="00EE3EE1"/>
    <w:rsid w:val="00EE4198"/>
    <w:rsid w:val="00EE4BDB"/>
    <w:rsid w:val="00EE4E41"/>
    <w:rsid w:val="00EE4ED2"/>
    <w:rsid w:val="00EE5675"/>
    <w:rsid w:val="00EE624C"/>
    <w:rsid w:val="00EE63B8"/>
    <w:rsid w:val="00EE648A"/>
    <w:rsid w:val="00EE705A"/>
    <w:rsid w:val="00EE724E"/>
    <w:rsid w:val="00EE74D7"/>
    <w:rsid w:val="00EE7E1A"/>
    <w:rsid w:val="00EF08BA"/>
    <w:rsid w:val="00EF1817"/>
    <w:rsid w:val="00EF1A8C"/>
    <w:rsid w:val="00EF1CB6"/>
    <w:rsid w:val="00EF213C"/>
    <w:rsid w:val="00EF239D"/>
    <w:rsid w:val="00EF26FE"/>
    <w:rsid w:val="00EF32E1"/>
    <w:rsid w:val="00EF406C"/>
    <w:rsid w:val="00EF42B4"/>
    <w:rsid w:val="00EF49A0"/>
    <w:rsid w:val="00EF4A85"/>
    <w:rsid w:val="00EF4C34"/>
    <w:rsid w:val="00EF4D71"/>
    <w:rsid w:val="00EF596D"/>
    <w:rsid w:val="00EF68B2"/>
    <w:rsid w:val="00EF6C15"/>
    <w:rsid w:val="00EF6FB5"/>
    <w:rsid w:val="00EF7051"/>
    <w:rsid w:val="00EF714E"/>
    <w:rsid w:val="00EF7918"/>
    <w:rsid w:val="00F00291"/>
    <w:rsid w:val="00F002F5"/>
    <w:rsid w:val="00F004A4"/>
    <w:rsid w:val="00F00D38"/>
    <w:rsid w:val="00F00D5C"/>
    <w:rsid w:val="00F01089"/>
    <w:rsid w:val="00F016C0"/>
    <w:rsid w:val="00F0170E"/>
    <w:rsid w:val="00F01DE1"/>
    <w:rsid w:val="00F01F13"/>
    <w:rsid w:val="00F02134"/>
    <w:rsid w:val="00F02346"/>
    <w:rsid w:val="00F02414"/>
    <w:rsid w:val="00F026F0"/>
    <w:rsid w:val="00F03228"/>
    <w:rsid w:val="00F034CF"/>
    <w:rsid w:val="00F03B5F"/>
    <w:rsid w:val="00F04126"/>
    <w:rsid w:val="00F042B3"/>
    <w:rsid w:val="00F04B45"/>
    <w:rsid w:val="00F04E5D"/>
    <w:rsid w:val="00F050D3"/>
    <w:rsid w:val="00F05648"/>
    <w:rsid w:val="00F0572C"/>
    <w:rsid w:val="00F059E6"/>
    <w:rsid w:val="00F05E6A"/>
    <w:rsid w:val="00F05EEC"/>
    <w:rsid w:val="00F0647D"/>
    <w:rsid w:val="00F06E10"/>
    <w:rsid w:val="00F06F95"/>
    <w:rsid w:val="00F07145"/>
    <w:rsid w:val="00F07909"/>
    <w:rsid w:val="00F07ADA"/>
    <w:rsid w:val="00F100FD"/>
    <w:rsid w:val="00F106CA"/>
    <w:rsid w:val="00F112C1"/>
    <w:rsid w:val="00F119E2"/>
    <w:rsid w:val="00F11C6E"/>
    <w:rsid w:val="00F11DC8"/>
    <w:rsid w:val="00F12638"/>
    <w:rsid w:val="00F12AA4"/>
    <w:rsid w:val="00F12C5B"/>
    <w:rsid w:val="00F12E0F"/>
    <w:rsid w:val="00F132EC"/>
    <w:rsid w:val="00F134D7"/>
    <w:rsid w:val="00F139CB"/>
    <w:rsid w:val="00F13A88"/>
    <w:rsid w:val="00F13D7F"/>
    <w:rsid w:val="00F14499"/>
    <w:rsid w:val="00F1510F"/>
    <w:rsid w:val="00F15B8E"/>
    <w:rsid w:val="00F15BC8"/>
    <w:rsid w:val="00F16475"/>
    <w:rsid w:val="00F165A3"/>
    <w:rsid w:val="00F16A1E"/>
    <w:rsid w:val="00F16A27"/>
    <w:rsid w:val="00F16C55"/>
    <w:rsid w:val="00F17379"/>
    <w:rsid w:val="00F17961"/>
    <w:rsid w:val="00F205C7"/>
    <w:rsid w:val="00F20EA4"/>
    <w:rsid w:val="00F213D7"/>
    <w:rsid w:val="00F2164C"/>
    <w:rsid w:val="00F21887"/>
    <w:rsid w:val="00F218A5"/>
    <w:rsid w:val="00F2192D"/>
    <w:rsid w:val="00F21D1B"/>
    <w:rsid w:val="00F22B8F"/>
    <w:rsid w:val="00F23056"/>
    <w:rsid w:val="00F2337F"/>
    <w:rsid w:val="00F238D8"/>
    <w:rsid w:val="00F24275"/>
    <w:rsid w:val="00F24373"/>
    <w:rsid w:val="00F24487"/>
    <w:rsid w:val="00F24ACD"/>
    <w:rsid w:val="00F24BD8"/>
    <w:rsid w:val="00F24C03"/>
    <w:rsid w:val="00F24DC8"/>
    <w:rsid w:val="00F251D5"/>
    <w:rsid w:val="00F25816"/>
    <w:rsid w:val="00F25A8F"/>
    <w:rsid w:val="00F26061"/>
    <w:rsid w:val="00F262A4"/>
    <w:rsid w:val="00F264CC"/>
    <w:rsid w:val="00F2679C"/>
    <w:rsid w:val="00F268B4"/>
    <w:rsid w:val="00F26D1A"/>
    <w:rsid w:val="00F26ED4"/>
    <w:rsid w:val="00F27189"/>
    <w:rsid w:val="00F27397"/>
    <w:rsid w:val="00F27637"/>
    <w:rsid w:val="00F2777D"/>
    <w:rsid w:val="00F27A5D"/>
    <w:rsid w:val="00F3035D"/>
    <w:rsid w:val="00F31402"/>
    <w:rsid w:val="00F3165A"/>
    <w:rsid w:val="00F31682"/>
    <w:rsid w:val="00F316CF"/>
    <w:rsid w:val="00F317BA"/>
    <w:rsid w:val="00F319D5"/>
    <w:rsid w:val="00F31B61"/>
    <w:rsid w:val="00F3203E"/>
    <w:rsid w:val="00F32DD9"/>
    <w:rsid w:val="00F334BD"/>
    <w:rsid w:val="00F336AF"/>
    <w:rsid w:val="00F33942"/>
    <w:rsid w:val="00F33CAE"/>
    <w:rsid w:val="00F33D5A"/>
    <w:rsid w:val="00F342A3"/>
    <w:rsid w:val="00F34310"/>
    <w:rsid w:val="00F34AE8"/>
    <w:rsid w:val="00F3502E"/>
    <w:rsid w:val="00F35817"/>
    <w:rsid w:val="00F35A99"/>
    <w:rsid w:val="00F35BB4"/>
    <w:rsid w:val="00F35BF0"/>
    <w:rsid w:val="00F36A0E"/>
    <w:rsid w:val="00F36D0D"/>
    <w:rsid w:val="00F377A1"/>
    <w:rsid w:val="00F37C3B"/>
    <w:rsid w:val="00F37E15"/>
    <w:rsid w:val="00F37EA8"/>
    <w:rsid w:val="00F40946"/>
    <w:rsid w:val="00F410DC"/>
    <w:rsid w:val="00F415DB"/>
    <w:rsid w:val="00F4167D"/>
    <w:rsid w:val="00F42028"/>
    <w:rsid w:val="00F42288"/>
    <w:rsid w:val="00F42A58"/>
    <w:rsid w:val="00F42D04"/>
    <w:rsid w:val="00F42D5B"/>
    <w:rsid w:val="00F42E12"/>
    <w:rsid w:val="00F432B5"/>
    <w:rsid w:val="00F434C4"/>
    <w:rsid w:val="00F4369B"/>
    <w:rsid w:val="00F43748"/>
    <w:rsid w:val="00F43F80"/>
    <w:rsid w:val="00F43FFC"/>
    <w:rsid w:val="00F44001"/>
    <w:rsid w:val="00F44055"/>
    <w:rsid w:val="00F456A7"/>
    <w:rsid w:val="00F456C0"/>
    <w:rsid w:val="00F45F21"/>
    <w:rsid w:val="00F4657D"/>
    <w:rsid w:val="00F46ACC"/>
    <w:rsid w:val="00F46B7E"/>
    <w:rsid w:val="00F47081"/>
    <w:rsid w:val="00F475E1"/>
    <w:rsid w:val="00F478D2"/>
    <w:rsid w:val="00F50EFD"/>
    <w:rsid w:val="00F51388"/>
    <w:rsid w:val="00F5147B"/>
    <w:rsid w:val="00F5186E"/>
    <w:rsid w:val="00F51ACF"/>
    <w:rsid w:val="00F526E7"/>
    <w:rsid w:val="00F5290E"/>
    <w:rsid w:val="00F535A8"/>
    <w:rsid w:val="00F5499E"/>
    <w:rsid w:val="00F557B0"/>
    <w:rsid w:val="00F55901"/>
    <w:rsid w:val="00F56127"/>
    <w:rsid w:val="00F56D5F"/>
    <w:rsid w:val="00F56EB1"/>
    <w:rsid w:val="00F576BA"/>
    <w:rsid w:val="00F57BF0"/>
    <w:rsid w:val="00F57E0C"/>
    <w:rsid w:val="00F606D3"/>
    <w:rsid w:val="00F60B37"/>
    <w:rsid w:val="00F60F90"/>
    <w:rsid w:val="00F610CA"/>
    <w:rsid w:val="00F6239D"/>
    <w:rsid w:val="00F624B5"/>
    <w:rsid w:val="00F625EE"/>
    <w:rsid w:val="00F628A9"/>
    <w:rsid w:val="00F62B08"/>
    <w:rsid w:val="00F62B5B"/>
    <w:rsid w:val="00F62C1B"/>
    <w:rsid w:val="00F62FA8"/>
    <w:rsid w:val="00F64716"/>
    <w:rsid w:val="00F648A4"/>
    <w:rsid w:val="00F64E5B"/>
    <w:rsid w:val="00F65068"/>
    <w:rsid w:val="00F6550C"/>
    <w:rsid w:val="00F65A78"/>
    <w:rsid w:val="00F65B80"/>
    <w:rsid w:val="00F6617C"/>
    <w:rsid w:val="00F670D2"/>
    <w:rsid w:val="00F6731E"/>
    <w:rsid w:val="00F70763"/>
    <w:rsid w:val="00F70A96"/>
    <w:rsid w:val="00F70CD3"/>
    <w:rsid w:val="00F72303"/>
    <w:rsid w:val="00F7244F"/>
    <w:rsid w:val="00F7297E"/>
    <w:rsid w:val="00F73196"/>
    <w:rsid w:val="00F7329A"/>
    <w:rsid w:val="00F7403D"/>
    <w:rsid w:val="00F740D0"/>
    <w:rsid w:val="00F743DA"/>
    <w:rsid w:val="00F7485C"/>
    <w:rsid w:val="00F75611"/>
    <w:rsid w:val="00F75878"/>
    <w:rsid w:val="00F75887"/>
    <w:rsid w:val="00F76A74"/>
    <w:rsid w:val="00F76E40"/>
    <w:rsid w:val="00F76EBC"/>
    <w:rsid w:val="00F773F6"/>
    <w:rsid w:val="00F7740A"/>
    <w:rsid w:val="00F77E1A"/>
    <w:rsid w:val="00F80361"/>
    <w:rsid w:val="00F80E7A"/>
    <w:rsid w:val="00F80EB8"/>
    <w:rsid w:val="00F816CC"/>
    <w:rsid w:val="00F822B8"/>
    <w:rsid w:val="00F82FF3"/>
    <w:rsid w:val="00F83604"/>
    <w:rsid w:val="00F83D81"/>
    <w:rsid w:val="00F8415F"/>
    <w:rsid w:val="00F84839"/>
    <w:rsid w:val="00F84978"/>
    <w:rsid w:val="00F85568"/>
    <w:rsid w:val="00F8607D"/>
    <w:rsid w:val="00F86C89"/>
    <w:rsid w:val="00F86D3C"/>
    <w:rsid w:val="00F871DD"/>
    <w:rsid w:val="00F872D8"/>
    <w:rsid w:val="00F87420"/>
    <w:rsid w:val="00F87A9B"/>
    <w:rsid w:val="00F90000"/>
    <w:rsid w:val="00F922B4"/>
    <w:rsid w:val="00F92745"/>
    <w:rsid w:val="00F92E87"/>
    <w:rsid w:val="00F939FD"/>
    <w:rsid w:val="00F93C76"/>
    <w:rsid w:val="00F93E1C"/>
    <w:rsid w:val="00F942E4"/>
    <w:rsid w:val="00F9465C"/>
    <w:rsid w:val="00F94D9C"/>
    <w:rsid w:val="00F950E1"/>
    <w:rsid w:val="00F953ED"/>
    <w:rsid w:val="00F95586"/>
    <w:rsid w:val="00F95AAC"/>
    <w:rsid w:val="00F95AFC"/>
    <w:rsid w:val="00F95E05"/>
    <w:rsid w:val="00F95E88"/>
    <w:rsid w:val="00F96566"/>
    <w:rsid w:val="00F965EB"/>
    <w:rsid w:val="00F96665"/>
    <w:rsid w:val="00F9675C"/>
    <w:rsid w:val="00F96B42"/>
    <w:rsid w:val="00F971F2"/>
    <w:rsid w:val="00F97518"/>
    <w:rsid w:val="00F9790E"/>
    <w:rsid w:val="00F9794B"/>
    <w:rsid w:val="00F97C07"/>
    <w:rsid w:val="00F97D2C"/>
    <w:rsid w:val="00F97E6D"/>
    <w:rsid w:val="00FA1097"/>
    <w:rsid w:val="00FA165C"/>
    <w:rsid w:val="00FA2DF6"/>
    <w:rsid w:val="00FA3563"/>
    <w:rsid w:val="00FA370B"/>
    <w:rsid w:val="00FA4688"/>
    <w:rsid w:val="00FA56F7"/>
    <w:rsid w:val="00FA5A59"/>
    <w:rsid w:val="00FA5DF4"/>
    <w:rsid w:val="00FA61A1"/>
    <w:rsid w:val="00FA64EC"/>
    <w:rsid w:val="00FA679B"/>
    <w:rsid w:val="00FA683D"/>
    <w:rsid w:val="00FA6D74"/>
    <w:rsid w:val="00FA70FD"/>
    <w:rsid w:val="00FA738B"/>
    <w:rsid w:val="00FA7607"/>
    <w:rsid w:val="00FA7D9B"/>
    <w:rsid w:val="00FB01FD"/>
    <w:rsid w:val="00FB020C"/>
    <w:rsid w:val="00FB02CF"/>
    <w:rsid w:val="00FB0DAA"/>
    <w:rsid w:val="00FB1A56"/>
    <w:rsid w:val="00FB1B23"/>
    <w:rsid w:val="00FB20A7"/>
    <w:rsid w:val="00FB24F0"/>
    <w:rsid w:val="00FB25D2"/>
    <w:rsid w:val="00FB2A07"/>
    <w:rsid w:val="00FB2DB1"/>
    <w:rsid w:val="00FB3381"/>
    <w:rsid w:val="00FB3689"/>
    <w:rsid w:val="00FB36CC"/>
    <w:rsid w:val="00FB3774"/>
    <w:rsid w:val="00FB39EF"/>
    <w:rsid w:val="00FB4344"/>
    <w:rsid w:val="00FB482D"/>
    <w:rsid w:val="00FB4BB1"/>
    <w:rsid w:val="00FB505C"/>
    <w:rsid w:val="00FB53CC"/>
    <w:rsid w:val="00FB53D7"/>
    <w:rsid w:val="00FB59E1"/>
    <w:rsid w:val="00FB5A71"/>
    <w:rsid w:val="00FB5E9B"/>
    <w:rsid w:val="00FB5EE0"/>
    <w:rsid w:val="00FB5EE7"/>
    <w:rsid w:val="00FB79DB"/>
    <w:rsid w:val="00FB7AC0"/>
    <w:rsid w:val="00FC0011"/>
    <w:rsid w:val="00FC0026"/>
    <w:rsid w:val="00FC0062"/>
    <w:rsid w:val="00FC1153"/>
    <w:rsid w:val="00FC130D"/>
    <w:rsid w:val="00FC1469"/>
    <w:rsid w:val="00FC14E6"/>
    <w:rsid w:val="00FC1718"/>
    <w:rsid w:val="00FC1788"/>
    <w:rsid w:val="00FC1B57"/>
    <w:rsid w:val="00FC1C6D"/>
    <w:rsid w:val="00FC24F1"/>
    <w:rsid w:val="00FC274B"/>
    <w:rsid w:val="00FC281C"/>
    <w:rsid w:val="00FC2FC3"/>
    <w:rsid w:val="00FC3420"/>
    <w:rsid w:val="00FC37E0"/>
    <w:rsid w:val="00FC3B01"/>
    <w:rsid w:val="00FC42C1"/>
    <w:rsid w:val="00FC4AED"/>
    <w:rsid w:val="00FC5303"/>
    <w:rsid w:val="00FC53E4"/>
    <w:rsid w:val="00FC576D"/>
    <w:rsid w:val="00FC57AE"/>
    <w:rsid w:val="00FC63C3"/>
    <w:rsid w:val="00FC6657"/>
    <w:rsid w:val="00FC68AF"/>
    <w:rsid w:val="00FC6E8B"/>
    <w:rsid w:val="00FC79A3"/>
    <w:rsid w:val="00FD021E"/>
    <w:rsid w:val="00FD08BB"/>
    <w:rsid w:val="00FD0B48"/>
    <w:rsid w:val="00FD0C57"/>
    <w:rsid w:val="00FD0D8F"/>
    <w:rsid w:val="00FD0E6B"/>
    <w:rsid w:val="00FD130C"/>
    <w:rsid w:val="00FD1351"/>
    <w:rsid w:val="00FD15B7"/>
    <w:rsid w:val="00FD16D5"/>
    <w:rsid w:val="00FD2206"/>
    <w:rsid w:val="00FD27F4"/>
    <w:rsid w:val="00FD2CE1"/>
    <w:rsid w:val="00FD30A8"/>
    <w:rsid w:val="00FD3176"/>
    <w:rsid w:val="00FD45FB"/>
    <w:rsid w:val="00FD4D07"/>
    <w:rsid w:val="00FD4D41"/>
    <w:rsid w:val="00FD4F0C"/>
    <w:rsid w:val="00FD4F56"/>
    <w:rsid w:val="00FD516B"/>
    <w:rsid w:val="00FD5E09"/>
    <w:rsid w:val="00FD66D2"/>
    <w:rsid w:val="00FD6A3F"/>
    <w:rsid w:val="00FD6A5D"/>
    <w:rsid w:val="00FD6ABA"/>
    <w:rsid w:val="00FD6C3D"/>
    <w:rsid w:val="00FD6D9F"/>
    <w:rsid w:val="00FD7921"/>
    <w:rsid w:val="00FD7B44"/>
    <w:rsid w:val="00FD7C17"/>
    <w:rsid w:val="00FD7FF3"/>
    <w:rsid w:val="00FE05F7"/>
    <w:rsid w:val="00FE0B1E"/>
    <w:rsid w:val="00FE0FB5"/>
    <w:rsid w:val="00FE1C55"/>
    <w:rsid w:val="00FE1D4C"/>
    <w:rsid w:val="00FE2107"/>
    <w:rsid w:val="00FE299D"/>
    <w:rsid w:val="00FE2A40"/>
    <w:rsid w:val="00FE2FD5"/>
    <w:rsid w:val="00FE3027"/>
    <w:rsid w:val="00FE3657"/>
    <w:rsid w:val="00FE44EC"/>
    <w:rsid w:val="00FE4600"/>
    <w:rsid w:val="00FE471A"/>
    <w:rsid w:val="00FE48E6"/>
    <w:rsid w:val="00FE4C89"/>
    <w:rsid w:val="00FE4ECD"/>
    <w:rsid w:val="00FE5265"/>
    <w:rsid w:val="00FE55FD"/>
    <w:rsid w:val="00FE56B1"/>
    <w:rsid w:val="00FE5844"/>
    <w:rsid w:val="00FE6782"/>
    <w:rsid w:val="00FE710E"/>
    <w:rsid w:val="00FE75BB"/>
    <w:rsid w:val="00FE7707"/>
    <w:rsid w:val="00FE783A"/>
    <w:rsid w:val="00FE7AB4"/>
    <w:rsid w:val="00FF0A15"/>
    <w:rsid w:val="00FF1239"/>
    <w:rsid w:val="00FF18A6"/>
    <w:rsid w:val="00FF19F3"/>
    <w:rsid w:val="00FF2120"/>
    <w:rsid w:val="00FF2A6E"/>
    <w:rsid w:val="00FF2CD6"/>
    <w:rsid w:val="00FF31CA"/>
    <w:rsid w:val="00FF393D"/>
    <w:rsid w:val="00FF474A"/>
    <w:rsid w:val="00FF496F"/>
    <w:rsid w:val="00FF4B41"/>
    <w:rsid w:val="00FF4F25"/>
    <w:rsid w:val="00FF526D"/>
    <w:rsid w:val="00FF56CD"/>
    <w:rsid w:val="00FF5D95"/>
    <w:rsid w:val="00FF5E67"/>
    <w:rsid w:val="00FF606E"/>
    <w:rsid w:val="00FF65A1"/>
    <w:rsid w:val="00FF6DA3"/>
    <w:rsid w:val="00FF6DB9"/>
    <w:rsid w:val="00FF6EB1"/>
    <w:rsid w:val="00FF7224"/>
    <w:rsid w:val="00FF72B3"/>
    <w:rsid w:val="00FF771E"/>
    <w:rsid w:val="00FF792C"/>
    <w:rsid w:val="00FF7D2B"/>
    <w:rsid w:val="01095723"/>
    <w:rsid w:val="0118B6D0"/>
    <w:rsid w:val="0149DC28"/>
    <w:rsid w:val="015FF87F"/>
    <w:rsid w:val="01902A11"/>
    <w:rsid w:val="01DE9FD3"/>
    <w:rsid w:val="01FE71B8"/>
    <w:rsid w:val="0209A666"/>
    <w:rsid w:val="022E79F4"/>
    <w:rsid w:val="02440752"/>
    <w:rsid w:val="02636D4A"/>
    <w:rsid w:val="0274E4DF"/>
    <w:rsid w:val="02776AA8"/>
    <w:rsid w:val="0284B652"/>
    <w:rsid w:val="0288E2E8"/>
    <w:rsid w:val="029392F5"/>
    <w:rsid w:val="02954870"/>
    <w:rsid w:val="02D2A81C"/>
    <w:rsid w:val="02EF8637"/>
    <w:rsid w:val="02F66C0B"/>
    <w:rsid w:val="032FC3B0"/>
    <w:rsid w:val="033033FE"/>
    <w:rsid w:val="0347867F"/>
    <w:rsid w:val="0392CE48"/>
    <w:rsid w:val="03A576C7"/>
    <w:rsid w:val="03A7631E"/>
    <w:rsid w:val="03C229AA"/>
    <w:rsid w:val="03C5E2A7"/>
    <w:rsid w:val="03DE82D2"/>
    <w:rsid w:val="03FA457D"/>
    <w:rsid w:val="03FF3EFA"/>
    <w:rsid w:val="0417C3F8"/>
    <w:rsid w:val="042A6B28"/>
    <w:rsid w:val="042B01A5"/>
    <w:rsid w:val="04CC866B"/>
    <w:rsid w:val="04DA6521"/>
    <w:rsid w:val="0516A1FB"/>
    <w:rsid w:val="0555750D"/>
    <w:rsid w:val="056227F0"/>
    <w:rsid w:val="0586F661"/>
    <w:rsid w:val="05D41C61"/>
    <w:rsid w:val="05F39532"/>
    <w:rsid w:val="063D84DB"/>
    <w:rsid w:val="064032B3"/>
    <w:rsid w:val="06538D03"/>
    <w:rsid w:val="06730E54"/>
    <w:rsid w:val="067902A1"/>
    <w:rsid w:val="06CF12EC"/>
    <w:rsid w:val="06D5826C"/>
    <w:rsid w:val="070A7863"/>
    <w:rsid w:val="07485602"/>
    <w:rsid w:val="0754CC27"/>
    <w:rsid w:val="07751867"/>
    <w:rsid w:val="07767887"/>
    <w:rsid w:val="077D2EE9"/>
    <w:rsid w:val="07ADF345"/>
    <w:rsid w:val="0819C098"/>
    <w:rsid w:val="0828314C"/>
    <w:rsid w:val="08478E6F"/>
    <w:rsid w:val="08B1F3F5"/>
    <w:rsid w:val="08B6567C"/>
    <w:rsid w:val="08C5BF7D"/>
    <w:rsid w:val="08CB9E45"/>
    <w:rsid w:val="08D8FD2A"/>
    <w:rsid w:val="08E44F47"/>
    <w:rsid w:val="08E9AC1C"/>
    <w:rsid w:val="090922D5"/>
    <w:rsid w:val="091DF419"/>
    <w:rsid w:val="09254A42"/>
    <w:rsid w:val="093294D6"/>
    <w:rsid w:val="09341521"/>
    <w:rsid w:val="0938232D"/>
    <w:rsid w:val="09615771"/>
    <w:rsid w:val="09821EC7"/>
    <w:rsid w:val="09FC8ABE"/>
    <w:rsid w:val="0A66A829"/>
    <w:rsid w:val="0A84E727"/>
    <w:rsid w:val="0A88CA92"/>
    <w:rsid w:val="0AB2D40E"/>
    <w:rsid w:val="0ACE63E8"/>
    <w:rsid w:val="0AF7D595"/>
    <w:rsid w:val="0B11EA17"/>
    <w:rsid w:val="0B317B62"/>
    <w:rsid w:val="0BA36FD3"/>
    <w:rsid w:val="0BB0EC04"/>
    <w:rsid w:val="0BE27275"/>
    <w:rsid w:val="0C0F3D26"/>
    <w:rsid w:val="0C35D5CA"/>
    <w:rsid w:val="0C5369CC"/>
    <w:rsid w:val="0C8332F1"/>
    <w:rsid w:val="0C9FE89F"/>
    <w:rsid w:val="0CA83ACC"/>
    <w:rsid w:val="0CBB36F1"/>
    <w:rsid w:val="0CD453DE"/>
    <w:rsid w:val="0CD929C5"/>
    <w:rsid w:val="0CEC6772"/>
    <w:rsid w:val="0D0032FA"/>
    <w:rsid w:val="0D1F5B8B"/>
    <w:rsid w:val="0D27AB6E"/>
    <w:rsid w:val="0D38E645"/>
    <w:rsid w:val="0D51C540"/>
    <w:rsid w:val="0D6B4197"/>
    <w:rsid w:val="0D709E6C"/>
    <w:rsid w:val="0D8938DD"/>
    <w:rsid w:val="0D901525"/>
    <w:rsid w:val="0D9824B0"/>
    <w:rsid w:val="0DAD5351"/>
    <w:rsid w:val="0E2EDEDF"/>
    <w:rsid w:val="0E620258"/>
    <w:rsid w:val="0E79BF83"/>
    <w:rsid w:val="0E837D0E"/>
    <w:rsid w:val="0EB3A2B9"/>
    <w:rsid w:val="0EB73323"/>
    <w:rsid w:val="0EC63E56"/>
    <w:rsid w:val="0EE3A7D8"/>
    <w:rsid w:val="0F018252"/>
    <w:rsid w:val="0F0B73FD"/>
    <w:rsid w:val="0F15E457"/>
    <w:rsid w:val="0F221E80"/>
    <w:rsid w:val="0F25093E"/>
    <w:rsid w:val="0F5F3BFC"/>
    <w:rsid w:val="0FC25E85"/>
    <w:rsid w:val="0FD2C404"/>
    <w:rsid w:val="0FE3E384"/>
    <w:rsid w:val="102671FB"/>
    <w:rsid w:val="103B06D1"/>
    <w:rsid w:val="105DE0D5"/>
    <w:rsid w:val="107A61DC"/>
    <w:rsid w:val="109DB75A"/>
    <w:rsid w:val="10AB338B"/>
    <w:rsid w:val="10AF2F9A"/>
    <w:rsid w:val="10DA5C1C"/>
    <w:rsid w:val="10E14D83"/>
    <w:rsid w:val="10E5E15E"/>
    <w:rsid w:val="116EF598"/>
    <w:rsid w:val="117359C2"/>
    <w:rsid w:val="117FB3E5"/>
    <w:rsid w:val="1187254A"/>
    <w:rsid w:val="1198CBC0"/>
    <w:rsid w:val="119D95B8"/>
    <w:rsid w:val="11BFD895"/>
    <w:rsid w:val="11D595A9"/>
    <w:rsid w:val="11DE9098"/>
    <w:rsid w:val="11F233E7"/>
    <w:rsid w:val="1211B538"/>
    <w:rsid w:val="1214D07C"/>
    <w:rsid w:val="1222BD3E"/>
    <w:rsid w:val="125CA074"/>
    <w:rsid w:val="127AB2FC"/>
    <w:rsid w:val="1289067E"/>
    <w:rsid w:val="12B7FC3E"/>
    <w:rsid w:val="13115532"/>
    <w:rsid w:val="136E3254"/>
    <w:rsid w:val="1399AF79"/>
    <w:rsid w:val="13E5C7F6"/>
    <w:rsid w:val="13E62E4C"/>
    <w:rsid w:val="14079924"/>
    <w:rsid w:val="140D3781"/>
    <w:rsid w:val="14132B77"/>
    <w:rsid w:val="1446DF66"/>
    <w:rsid w:val="1452D080"/>
    <w:rsid w:val="1477A40E"/>
    <w:rsid w:val="1504EB79"/>
    <w:rsid w:val="152211CC"/>
    <w:rsid w:val="1534AAA2"/>
    <w:rsid w:val="155CAD98"/>
    <w:rsid w:val="15614E6C"/>
    <w:rsid w:val="159A1A5B"/>
    <w:rsid w:val="15ADCD3F"/>
    <w:rsid w:val="15CB7D39"/>
    <w:rsid w:val="15E4A596"/>
    <w:rsid w:val="15E9113B"/>
    <w:rsid w:val="15FA4C12"/>
    <w:rsid w:val="160E179A"/>
    <w:rsid w:val="162CA764"/>
    <w:rsid w:val="1651858A"/>
    <w:rsid w:val="166BAA06"/>
    <w:rsid w:val="167A86FD"/>
    <w:rsid w:val="16AA79D7"/>
    <w:rsid w:val="17332860"/>
    <w:rsid w:val="1775A7CE"/>
    <w:rsid w:val="17E85DBD"/>
    <w:rsid w:val="17FB2C2B"/>
    <w:rsid w:val="17FBCE3B"/>
    <w:rsid w:val="1820A1C9"/>
    <w:rsid w:val="186598B8"/>
    <w:rsid w:val="1867CE5F"/>
    <w:rsid w:val="186C574E"/>
    <w:rsid w:val="188786EF"/>
    <w:rsid w:val="188FD874"/>
    <w:rsid w:val="18F94421"/>
    <w:rsid w:val="195D71AB"/>
    <w:rsid w:val="195DBC61"/>
    <w:rsid w:val="198AB9E3"/>
    <w:rsid w:val="19920EF6"/>
    <w:rsid w:val="199BC1E9"/>
    <w:rsid w:val="19E840BC"/>
    <w:rsid w:val="19EBEC4A"/>
    <w:rsid w:val="19F6E0EE"/>
    <w:rsid w:val="1A040367"/>
    <w:rsid w:val="1A2181E2"/>
    <w:rsid w:val="1A222541"/>
    <w:rsid w:val="1A342912"/>
    <w:rsid w:val="1A34BF8F"/>
    <w:rsid w:val="1A430609"/>
    <w:rsid w:val="1A470218"/>
    <w:rsid w:val="1A5AFF76"/>
    <w:rsid w:val="1A5EFB85"/>
    <w:rsid w:val="1A957929"/>
    <w:rsid w:val="1AA6DBE2"/>
    <w:rsid w:val="1AB399B4"/>
    <w:rsid w:val="1AFDED78"/>
    <w:rsid w:val="1B1A7D39"/>
    <w:rsid w:val="1B1D6EC9"/>
    <w:rsid w:val="1B316C27"/>
    <w:rsid w:val="1B53CFCA"/>
    <w:rsid w:val="1B8D06A9"/>
    <w:rsid w:val="1B908489"/>
    <w:rsid w:val="1BAD4561"/>
    <w:rsid w:val="1BBEEA10"/>
    <w:rsid w:val="1BCBD52B"/>
    <w:rsid w:val="1BFD5B9C"/>
    <w:rsid w:val="1C49DA6F"/>
    <w:rsid w:val="1C558C17"/>
    <w:rsid w:val="1C5B1546"/>
    <w:rsid w:val="1C5D4AED"/>
    <w:rsid w:val="1C6A31F0"/>
    <w:rsid w:val="1C845571"/>
    <w:rsid w:val="1CA79419"/>
    <w:rsid w:val="1CB6735A"/>
    <w:rsid w:val="1CEC8B08"/>
    <w:rsid w:val="1CEEC0AF"/>
    <w:rsid w:val="1CF45ADD"/>
    <w:rsid w:val="1D0C8585"/>
    <w:rsid w:val="1D0E4200"/>
    <w:rsid w:val="1D12F42E"/>
    <w:rsid w:val="1D199322"/>
    <w:rsid w:val="1D204720"/>
    <w:rsid w:val="1D55D48C"/>
    <w:rsid w:val="1D76F065"/>
    <w:rsid w:val="1D947287"/>
    <w:rsid w:val="1DA7897C"/>
    <w:rsid w:val="1DB7B12F"/>
    <w:rsid w:val="1E11AC33"/>
    <w:rsid w:val="1E2025D2"/>
    <w:rsid w:val="1E237E82"/>
    <w:rsid w:val="1E6F330C"/>
    <w:rsid w:val="1EA87432"/>
    <w:rsid w:val="1EBBB1DF"/>
    <w:rsid w:val="1EFC4A58"/>
    <w:rsid w:val="1F0830B2"/>
    <w:rsid w:val="1F26E8B5"/>
    <w:rsid w:val="1F3A8C04"/>
    <w:rsid w:val="1F5A0D55"/>
    <w:rsid w:val="1FBE35B6"/>
    <w:rsid w:val="1FCDED64"/>
    <w:rsid w:val="1FD4EBBF"/>
    <w:rsid w:val="1FE0D30A"/>
    <w:rsid w:val="1FE62547"/>
    <w:rsid w:val="1FE7B8DE"/>
    <w:rsid w:val="20771775"/>
    <w:rsid w:val="2081C1FC"/>
    <w:rsid w:val="20BC91F8"/>
    <w:rsid w:val="20D52B46"/>
    <w:rsid w:val="20DB5430"/>
    <w:rsid w:val="20E1E1A7"/>
    <w:rsid w:val="20E43D3D"/>
    <w:rsid w:val="20F5F140"/>
    <w:rsid w:val="21191812"/>
    <w:rsid w:val="213B394C"/>
    <w:rsid w:val="214C3362"/>
    <w:rsid w:val="21558F9E"/>
    <w:rsid w:val="21658DE2"/>
    <w:rsid w:val="2182E6D8"/>
    <w:rsid w:val="219B289D"/>
    <w:rsid w:val="21BAA9EE"/>
    <w:rsid w:val="21D66201"/>
    <w:rsid w:val="21DA2B3F"/>
    <w:rsid w:val="21EC305F"/>
    <w:rsid w:val="21F224AC"/>
    <w:rsid w:val="2228E108"/>
    <w:rsid w:val="222C9E5F"/>
    <w:rsid w:val="22C56934"/>
    <w:rsid w:val="22D76E54"/>
    <w:rsid w:val="22DD9572"/>
    <w:rsid w:val="22EF67C1"/>
    <w:rsid w:val="2303CBDE"/>
    <w:rsid w:val="23316958"/>
    <w:rsid w:val="23566FB7"/>
    <w:rsid w:val="238B987C"/>
    <w:rsid w:val="2399D30F"/>
    <w:rsid w:val="23A3357F"/>
    <w:rsid w:val="23B8A292"/>
    <w:rsid w:val="23EC6DD6"/>
    <w:rsid w:val="24004F74"/>
    <w:rsid w:val="24067543"/>
    <w:rsid w:val="244DBE28"/>
    <w:rsid w:val="246D564F"/>
    <w:rsid w:val="2477C8C1"/>
    <w:rsid w:val="24BD60A3"/>
    <w:rsid w:val="24F53EB6"/>
    <w:rsid w:val="251EB0BA"/>
    <w:rsid w:val="2552BBF2"/>
    <w:rsid w:val="2590031B"/>
    <w:rsid w:val="2592F06D"/>
    <w:rsid w:val="2592FFF5"/>
    <w:rsid w:val="25ADF0D5"/>
    <w:rsid w:val="25BC41E6"/>
    <w:rsid w:val="25DAF8EF"/>
    <w:rsid w:val="25DC81EE"/>
    <w:rsid w:val="260562B5"/>
    <w:rsid w:val="26419C3E"/>
    <w:rsid w:val="26D31200"/>
    <w:rsid w:val="26DA6713"/>
    <w:rsid w:val="26EB0B6D"/>
    <w:rsid w:val="26F9D26F"/>
    <w:rsid w:val="2742D0CA"/>
    <w:rsid w:val="2767D9A4"/>
    <w:rsid w:val="2769D9FF"/>
    <w:rsid w:val="27733432"/>
    <w:rsid w:val="277D17AC"/>
    <w:rsid w:val="27855EEA"/>
    <w:rsid w:val="27994985"/>
    <w:rsid w:val="27A08A1D"/>
    <w:rsid w:val="27A753A2"/>
    <w:rsid w:val="27B46C7B"/>
    <w:rsid w:val="27CCAEF8"/>
    <w:rsid w:val="27DDD146"/>
    <w:rsid w:val="27E12C94"/>
    <w:rsid w:val="27FBF1D1"/>
    <w:rsid w:val="2800E6E7"/>
    <w:rsid w:val="282C7B28"/>
    <w:rsid w:val="2862E36F"/>
    <w:rsid w:val="28665E5E"/>
    <w:rsid w:val="286ED7C9"/>
    <w:rsid w:val="2878B5A1"/>
    <w:rsid w:val="28814C28"/>
    <w:rsid w:val="2891700F"/>
    <w:rsid w:val="28D3C097"/>
    <w:rsid w:val="28D3F8FB"/>
    <w:rsid w:val="290DA35A"/>
    <w:rsid w:val="293519E6"/>
    <w:rsid w:val="297E025D"/>
    <w:rsid w:val="29A5A30A"/>
    <w:rsid w:val="29CB18A8"/>
    <w:rsid w:val="29EFEC36"/>
    <w:rsid w:val="29F0C266"/>
    <w:rsid w:val="29FBEB76"/>
    <w:rsid w:val="2A301D71"/>
    <w:rsid w:val="2A5529AA"/>
    <w:rsid w:val="2A569A1D"/>
    <w:rsid w:val="2A9364E9"/>
    <w:rsid w:val="2A9569EE"/>
    <w:rsid w:val="2A97C7CE"/>
    <w:rsid w:val="2AAC0295"/>
    <w:rsid w:val="2ABF0282"/>
    <w:rsid w:val="2B00094C"/>
    <w:rsid w:val="2B05FC76"/>
    <w:rsid w:val="2B1C6735"/>
    <w:rsid w:val="2B53DD32"/>
    <w:rsid w:val="2B615963"/>
    <w:rsid w:val="2B6B0C56"/>
    <w:rsid w:val="2B735E83"/>
    <w:rsid w:val="2B7F79EE"/>
    <w:rsid w:val="2B9E97E7"/>
    <w:rsid w:val="2BB00345"/>
    <w:rsid w:val="2BE85BD6"/>
    <w:rsid w:val="2C1A1712"/>
    <w:rsid w:val="2C3BC223"/>
    <w:rsid w:val="2C58D00D"/>
    <w:rsid w:val="2C700A20"/>
    <w:rsid w:val="2C7A9BE1"/>
    <w:rsid w:val="2CA03A63"/>
    <w:rsid w:val="2CA9BA85"/>
    <w:rsid w:val="2CC6B5AC"/>
    <w:rsid w:val="2CE75C61"/>
    <w:rsid w:val="2D172851"/>
    <w:rsid w:val="2D31DC14"/>
    <w:rsid w:val="2D60A5E5"/>
    <w:rsid w:val="2D76A714"/>
    <w:rsid w:val="2E04EA15"/>
    <w:rsid w:val="2E2A3F67"/>
    <w:rsid w:val="2E2A5FB3"/>
    <w:rsid w:val="2E520AF8"/>
    <w:rsid w:val="2EBB29EA"/>
    <w:rsid w:val="2EF70CC1"/>
    <w:rsid w:val="2F03020B"/>
    <w:rsid w:val="2F66D60C"/>
    <w:rsid w:val="2F74F67C"/>
    <w:rsid w:val="2F9477CD"/>
    <w:rsid w:val="2FBF3950"/>
    <w:rsid w:val="2FCCED73"/>
    <w:rsid w:val="2FFA50D3"/>
    <w:rsid w:val="302B3FCC"/>
    <w:rsid w:val="3037BFDE"/>
    <w:rsid w:val="303DE6FC"/>
    <w:rsid w:val="3041A4A7"/>
    <w:rsid w:val="30781857"/>
    <w:rsid w:val="30826436"/>
    <w:rsid w:val="308AFC4C"/>
    <w:rsid w:val="309F3713"/>
    <w:rsid w:val="30A0F4FB"/>
    <w:rsid w:val="30E22B2C"/>
    <w:rsid w:val="31268C06"/>
    <w:rsid w:val="31562273"/>
    <w:rsid w:val="315B628F"/>
    <w:rsid w:val="316C92DA"/>
    <w:rsid w:val="31A44CDD"/>
    <w:rsid w:val="31AF0357"/>
    <w:rsid w:val="31B7034B"/>
    <w:rsid w:val="31EAE78F"/>
    <w:rsid w:val="3205B8C0"/>
    <w:rsid w:val="3218169D"/>
    <w:rsid w:val="32539859"/>
    <w:rsid w:val="325C9675"/>
    <w:rsid w:val="3264D330"/>
    <w:rsid w:val="32790DF7"/>
    <w:rsid w:val="3324DA0B"/>
    <w:rsid w:val="33361C21"/>
    <w:rsid w:val="338983CA"/>
    <w:rsid w:val="3389F45B"/>
    <w:rsid w:val="33A35915"/>
    <w:rsid w:val="33B3E6FE"/>
    <w:rsid w:val="33CD0F5B"/>
    <w:rsid w:val="33D43D87"/>
    <w:rsid w:val="33E8AB73"/>
    <w:rsid w:val="33FCB995"/>
    <w:rsid w:val="33FD4992"/>
    <w:rsid w:val="340145A1"/>
    <w:rsid w:val="341BD981"/>
    <w:rsid w:val="342C7223"/>
    <w:rsid w:val="3433638A"/>
    <w:rsid w:val="348B28E7"/>
    <w:rsid w:val="34A1F6AF"/>
    <w:rsid w:val="34FAC509"/>
    <w:rsid w:val="350492F8"/>
    <w:rsid w:val="3538DB70"/>
    <w:rsid w:val="353E7C88"/>
    <w:rsid w:val="354449EE"/>
    <w:rsid w:val="3549A6C3"/>
    <w:rsid w:val="35600106"/>
    <w:rsid w:val="3574D345"/>
    <w:rsid w:val="35789C83"/>
    <w:rsid w:val="35C26CF5"/>
    <w:rsid w:val="35C6A7F4"/>
    <w:rsid w:val="35DD14C3"/>
    <w:rsid w:val="35DF9D32"/>
    <w:rsid w:val="35EF19E3"/>
    <w:rsid w:val="35F3AD6A"/>
    <w:rsid w:val="35F54101"/>
    <w:rsid w:val="362E5B3D"/>
    <w:rsid w:val="368CDE35"/>
    <w:rsid w:val="36E1DFBC"/>
    <w:rsid w:val="36EBC580"/>
    <w:rsid w:val="36EDFB27"/>
    <w:rsid w:val="36F34BE9"/>
    <w:rsid w:val="36F68025"/>
    <w:rsid w:val="36F87863"/>
    <w:rsid w:val="370A6970"/>
    <w:rsid w:val="370EA079"/>
    <w:rsid w:val="371370C5"/>
    <w:rsid w:val="37384453"/>
    <w:rsid w:val="37A4E687"/>
    <w:rsid w:val="37E01FEB"/>
    <w:rsid w:val="37F5EE49"/>
    <w:rsid w:val="382CA561"/>
    <w:rsid w:val="384E4DC2"/>
    <w:rsid w:val="38875821"/>
    <w:rsid w:val="38C7DD64"/>
    <w:rsid w:val="38DF705D"/>
    <w:rsid w:val="38FA0DB7"/>
    <w:rsid w:val="38FF4CC9"/>
    <w:rsid w:val="393B2742"/>
    <w:rsid w:val="397EBD6B"/>
    <w:rsid w:val="39841A40"/>
    <w:rsid w:val="39BDC00D"/>
    <w:rsid w:val="39CC9D04"/>
    <w:rsid w:val="39DDD7DB"/>
    <w:rsid w:val="3A1B20F7"/>
    <w:rsid w:val="3A2EAEE4"/>
    <w:rsid w:val="3A2FB47E"/>
    <w:rsid w:val="3A46413B"/>
    <w:rsid w:val="3ADCD334"/>
    <w:rsid w:val="3AE377B5"/>
    <w:rsid w:val="3B02F906"/>
    <w:rsid w:val="3B3A73C4"/>
    <w:rsid w:val="3B47EFF5"/>
    <w:rsid w:val="3B4DE442"/>
    <w:rsid w:val="3B4F2758"/>
    <w:rsid w:val="3B946EC8"/>
    <w:rsid w:val="3BBC0486"/>
    <w:rsid w:val="3BC143F1"/>
    <w:rsid w:val="3BD73AA8"/>
    <w:rsid w:val="3BDF5A04"/>
    <w:rsid w:val="3C3DDDF7"/>
    <w:rsid w:val="3C4B5A28"/>
    <w:rsid w:val="3C77F452"/>
    <w:rsid w:val="3CABB9CA"/>
    <w:rsid w:val="3CB86252"/>
    <w:rsid w:val="3CDCCFEA"/>
    <w:rsid w:val="3CE0CD48"/>
    <w:rsid w:val="3CE424FD"/>
    <w:rsid w:val="3D000FE1"/>
    <w:rsid w:val="3D092B5C"/>
    <w:rsid w:val="3D21ECB5"/>
    <w:rsid w:val="3D3A56C3"/>
    <w:rsid w:val="3D863F19"/>
    <w:rsid w:val="3DAE84C4"/>
    <w:rsid w:val="3DB1118C"/>
    <w:rsid w:val="3DE78F30"/>
    <w:rsid w:val="3E05AFBB"/>
    <w:rsid w:val="3E19EBD1"/>
    <w:rsid w:val="3E64CA2B"/>
    <w:rsid w:val="3E774CFD"/>
    <w:rsid w:val="3E83822E"/>
    <w:rsid w:val="3EBDFBE1"/>
    <w:rsid w:val="3ED16C5F"/>
    <w:rsid w:val="3F008A01"/>
    <w:rsid w:val="3F2FF052"/>
    <w:rsid w:val="3F3F5C3A"/>
    <w:rsid w:val="3F752D9C"/>
    <w:rsid w:val="3F840190"/>
    <w:rsid w:val="3F9BBDA5"/>
    <w:rsid w:val="3F9BF076"/>
    <w:rsid w:val="3FAF60F4"/>
    <w:rsid w:val="3FD1343B"/>
    <w:rsid w:val="3FF5496A"/>
    <w:rsid w:val="3FF95CAF"/>
    <w:rsid w:val="403193FF"/>
    <w:rsid w:val="405F5FAE"/>
    <w:rsid w:val="40605807"/>
    <w:rsid w:val="40785174"/>
    <w:rsid w:val="409F13C5"/>
    <w:rsid w:val="409F27D8"/>
    <w:rsid w:val="40BD4863"/>
    <w:rsid w:val="40F6A856"/>
    <w:rsid w:val="4102D578"/>
    <w:rsid w:val="4109C736"/>
    <w:rsid w:val="411FD1F1"/>
    <w:rsid w:val="41693335"/>
    <w:rsid w:val="4174CA40"/>
    <w:rsid w:val="41759489"/>
    <w:rsid w:val="4175C75A"/>
    <w:rsid w:val="417BBBA7"/>
    <w:rsid w:val="418937D8"/>
    <w:rsid w:val="41AB723A"/>
    <w:rsid w:val="421CFF90"/>
    <w:rsid w:val="4221936E"/>
    <w:rsid w:val="422271DB"/>
    <w:rsid w:val="422B5CE0"/>
    <w:rsid w:val="423959F9"/>
    <w:rsid w:val="4245800D"/>
    <w:rsid w:val="425A46B9"/>
    <w:rsid w:val="426D2A46"/>
    <w:rsid w:val="428CA20B"/>
    <w:rsid w:val="4293F71E"/>
    <w:rsid w:val="429EA5D9"/>
    <w:rsid w:val="42E71629"/>
    <w:rsid w:val="42E8F2FB"/>
    <w:rsid w:val="42F11A4B"/>
    <w:rsid w:val="43061615"/>
    <w:rsid w:val="430CE1D6"/>
    <w:rsid w:val="431AEFFE"/>
    <w:rsid w:val="4342EC78"/>
    <w:rsid w:val="43630EBC"/>
    <w:rsid w:val="43646F82"/>
    <w:rsid w:val="43927BA9"/>
    <w:rsid w:val="439697E6"/>
    <w:rsid w:val="439A4ABF"/>
    <w:rsid w:val="439FEFDB"/>
    <w:rsid w:val="43A40AEB"/>
    <w:rsid w:val="43C59F9C"/>
    <w:rsid w:val="43CCF904"/>
    <w:rsid w:val="43D3FB24"/>
    <w:rsid w:val="44151B28"/>
    <w:rsid w:val="44365344"/>
    <w:rsid w:val="445B5B1E"/>
    <w:rsid w:val="445BC8E2"/>
    <w:rsid w:val="445EA04C"/>
    <w:rsid w:val="44A7A5A5"/>
    <w:rsid w:val="44ED3EA4"/>
    <w:rsid w:val="44FF43C4"/>
    <w:rsid w:val="4507319E"/>
    <w:rsid w:val="450CBFF5"/>
    <w:rsid w:val="453E4666"/>
    <w:rsid w:val="45781BBD"/>
    <w:rsid w:val="45929C22"/>
    <w:rsid w:val="45AF3DBD"/>
    <w:rsid w:val="45FAF491"/>
    <w:rsid w:val="46040EBD"/>
    <w:rsid w:val="4634FDB6"/>
    <w:rsid w:val="46359FC6"/>
    <w:rsid w:val="46417DC8"/>
    <w:rsid w:val="46483B63"/>
    <w:rsid w:val="4678B9DB"/>
    <w:rsid w:val="46837F5F"/>
    <w:rsid w:val="4686418F"/>
    <w:rsid w:val="46A8F4FD"/>
    <w:rsid w:val="46BC20B2"/>
    <w:rsid w:val="46C71588"/>
    <w:rsid w:val="46CC725D"/>
    <w:rsid w:val="46D74856"/>
    <w:rsid w:val="46EBE916"/>
    <w:rsid w:val="4714F521"/>
    <w:rsid w:val="473E5D85"/>
    <w:rsid w:val="4744E7FB"/>
    <w:rsid w:val="47588B4A"/>
    <w:rsid w:val="47744262"/>
    <w:rsid w:val="47A7A5BA"/>
    <w:rsid w:val="47ABE60D"/>
    <w:rsid w:val="47B742D5"/>
    <w:rsid w:val="480F76AA"/>
    <w:rsid w:val="48414DAF"/>
    <w:rsid w:val="485D5643"/>
    <w:rsid w:val="486E911A"/>
    <w:rsid w:val="487C7038"/>
    <w:rsid w:val="4894BCEE"/>
    <w:rsid w:val="48963C5F"/>
    <w:rsid w:val="48BB0FED"/>
    <w:rsid w:val="48C1ED8E"/>
    <w:rsid w:val="48E6DF02"/>
    <w:rsid w:val="48F4C052"/>
    <w:rsid w:val="49079958"/>
    <w:rsid w:val="495BD42F"/>
    <w:rsid w:val="4962EB85"/>
    <w:rsid w:val="4966DBAA"/>
    <w:rsid w:val="4993B245"/>
    <w:rsid w:val="49A5B765"/>
    <w:rsid w:val="49CB2D03"/>
    <w:rsid w:val="4A0B2D13"/>
    <w:rsid w:val="4A36300D"/>
    <w:rsid w:val="4A5CA2C5"/>
    <w:rsid w:val="4A9E718B"/>
    <w:rsid w:val="4ABC9216"/>
    <w:rsid w:val="4ABD839D"/>
    <w:rsid w:val="4ADCE997"/>
    <w:rsid w:val="4AE2F93B"/>
    <w:rsid w:val="4AE34BD7"/>
    <w:rsid w:val="4AF969A9"/>
    <w:rsid w:val="4B2FE74D"/>
    <w:rsid w:val="4B36FF9B"/>
    <w:rsid w:val="4B4E07D8"/>
    <w:rsid w:val="4B7E912F"/>
    <w:rsid w:val="4BE4DA6F"/>
    <w:rsid w:val="4BFCD3DC"/>
    <w:rsid w:val="4BFE735A"/>
    <w:rsid w:val="4C52D2D1"/>
    <w:rsid w:val="4C6D2923"/>
    <w:rsid w:val="4C76ACE4"/>
    <w:rsid w:val="4CAF7267"/>
    <w:rsid w:val="4CB23A0D"/>
    <w:rsid w:val="4CBD4346"/>
    <w:rsid w:val="4CC8F771"/>
    <w:rsid w:val="4CD92947"/>
    <w:rsid w:val="4CF7B911"/>
    <w:rsid w:val="4CFA7318"/>
    <w:rsid w:val="4D12C599"/>
    <w:rsid w:val="4D1D2EAF"/>
    <w:rsid w:val="4D260ED9"/>
    <w:rsid w:val="4D2DA9C4"/>
    <w:rsid w:val="4D690B72"/>
    <w:rsid w:val="4DAEA471"/>
    <w:rsid w:val="4DC0A991"/>
    <w:rsid w:val="4DE77FF5"/>
    <w:rsid w:val="4DECDE19"/>
    <w:rsid w:val="4DEDA713"/>
    <w:rsid w:val="4E521F53"/>
    <w:rsid w:val="4E7A635F"/>
    <w:rsid w:val="4E8A6F46"/>
    <w:rsid w:val="4EB36F6A"/>
    <w:rsid w:val="4EC5748A"/>
    <w:rsid w:val="4ED2F0BB"/>
    <w:rsid w:val="4F02194C"/>
    <w:rsid w:val="4F09A130"/>
    <w:rsid w:val="4F44E52C"/>
    <w:rsid w:val="4F562003"/>
    <w:rsid w:val="4F5E0ED8"/>
    <w:rsid w:val="4F7EBCCF"/>
    <w:rsid w:val="4F8DD82A"/>
    <w:rsid w:val="4FAD4EE3"/>
    <w:rsid w:val="4FAD597B"/>
    <w:rsid w:val="4FAE4DA6"/>
    <w:rsid w:val="4FD65AEE"/>
    <w:rsid w:val="4FEABCF3"/>
    <w:rsid w:val="4FF14861"/>
    <w:rsid w:val="500AE515"/>
    <w:rsid w:val="501879CF"/>
    <w:rsid w:val="5065F41F"/>
    <w:rsid w:val="5096F941"/>
    <w:rsid w:val="50B0C3AE"/>
    <w:rsid w:val="50C0381D"/>
    <w:rsid w:val="50C58A5A"/>
    <w:rsid w:val="50C6935B"/>
    <w:rsid w:val="5155D512"/>
    <w:rsid w:val="5157001C"/>
    <w:rsid w:val="51A37EEF"/>
    <w:rsid w:val="51CB942C"/>
    <w:rsid w:val="51E917EE"/>
    <w:rsid w:val="52131785"/>
    <w:rsid w:val="52479BE1"/>
    <w:rsid w:val="52551812"/>
    <w:rsid w:val="5289108D"/>
    <w:rsid w:val="529F6BD6"/>
    <w:rsid w:val="52B36934"/>
    <w:rsid w:val="52C70C83"/>
    <w:rsid w:val="52D48813"/>
    <w:rsid w:val="52E68DD4"/>
    <w:rsid w:val="52FE4BF0"/>
    <w:rsid w:val="5314BB95"/>
    <w:rsid w:val="534414AD"/>
    <w:rsid w:val="534C66DA"/>
    <w:rsid w:val="537DF7E3"/>
    <w:rsid w:val="5389D5E5"/>
    <w:rsid w:val="538FFD03"/>
    <w:rsid w:val="53909380"/>
    <w:rsid w:val="53A2CB71"/>
    <w:rsid w:val="53A45F08"/>
    <w:rsid w:val="53B6D367"/>
    <w:rsid w:val="53CBD77C"/>
    <w:rsid w:val="53D0AD6B"/>
    <w:rsid w:val="53D88F2B"/>
    <w:rsid w:val="53D8E417"/>
    <w:rsid w:val="53DD1253"/>
    <w:rsid w:val="53F20461"/>
    <w:rsid w:val="540F6DA5"/>
    <w:rsid w:val="54344133"/>
    <w:rsid w:val="5435D4CA"/>
    <w:rsid w:val="54523985"/>
    <w:rsid w:val="5461494D"/>
    <w:rsid w:val="5488B729"/>
    <w:rsid w:val="54C553C7"/>
    <w:rsid w:val="54F48D39"/>
    <w:rsid w:val="553FCBDF"/>
    <w:rsid w:val="5557CEC7"/>
    <w:rsid w:val="558EAA19"/>
    <w:rsid w:val="55A5AE60"/>
    <w:rsid w:val="55ABA2AD"/>
    <w:rsid w:val="55B6E937"/>
    <w:rsid w:val="55B91EDE"/>
    <w:rsid w:val="5609CDE0"/>
    <w:rsid w:val="563FD609"/>
    <w:rsid w:val="564F1D8F"/>
    <w:rsid w:val="5653A52C"/>
    <w:rsid w:val="56569989"/>
    <w:rsid w:val="566A15F1"/>
    <w:rsid w:val="56B097F7"/>
    <w:rsid w:val="56DC0A62"/>
    <w:rsid w:val="56EE0F82"/>
    <w:rsid w:val="56F7C275"/>
    <w:rsid w:val="5706DCD5"/>
    <w:rsid w:val="57210151"/>
    <w:rsid w:val="572A7A7A"/>
    <w:rsid w:val="573CB964"/>
    <w:rsid w:val="574F5F99"/>
    <w:rsid w:val="577F82BF"/>
    <w:rsid w:val="57CC5AC8"/>
    <w:rsid w:val="57E73F7A"/>
    <w:rsid w:val="57F57BC7"/>
    <w:rsid w:val="57FDD2DD"/>
    <w:rsid w:val="58064AF9"/>
    <w:rsid w:val="581785D0"/>
    <w:rsid w:val="582B5158"/>
    <w:rsid w:val="583D1A2C"/>
    <w:rsid w:val="5841C1C6"/>
    <w:rsid w:val="5849E122"/>
    <w:rsid w:val="58965FF5"/>
    <w:rsid w:val="589BBCCA"/>
    <w:rsid w:val="58C6E94C"/>
    <w:rsid w:val="58E23CB8"/>
    <w:rsid w:val="591E1731"/>
    <w:rsid w:val="592F2ACA"/>
    <w:rsid w:val="59526CAD"/>
    <w:rsid w:val="59592957"/>
    <w:rsid w:val="5959FD3D"/>
    <w:rsid w:val="596CA8B5"/>
    <w:rsid w:val="59AE9B6C"/>
    <w:rsid w:val="59CE1CBD"/>
    <w:rsid w:val="5A2290A3"/>
    <w:rsid w:val="5A26A8D8"/>
    <w:rsid w:val="5A31CCFE"/>
    <w:rsid w:val="5A33F5C3"/>
    <w:rsid w:val="5A3DDB87"/>
    <w:rsid w:val="5A40112E"/>
    <w:rsid w:val="5A48259B"/>
    <w:rsid w:val="5A48962C"/>
    <w:rsid w:val="5A6586CC"/>
    <w:rsid w:val="5A85F9A4"/>
    <w:rsid w:val="5AA70A99"/>
    <w:rsid w:val="5AA914D1"/>
    <w:rsid w:val="5AB4A237"/>
    <w:rsid w:val="5AF7EE15"/>
    <w:rsid w:val="5B15B5E0"/>
    <w:rsid w:val="5B167DDF"/>
    <w:rsid w:val="5B17DEA5"/>
    <w:rsid w:val="5B480450"/>
    <w:rsid w:val="5B8963D7"/>
    <w:rsid w:val="5BF165E5"/>
    <w:rsid w:val="5BF5DDC1"/>
    <w:rsid w:val="5C020896"/>
    <w:rsid w:val="5C0DCCA7"/>
    <w:rsid w:val="5C3EBBA0"/>
    <w:rsid w:val="5C4B3BB2"/>
    <w:rsid w:val="5C507298"/>
    <w:rsid w:val="5C5162D0"/>
    <w:rsid w:val="5C51F94D"/>
    <w:rsid w:val="5C8D3D49"/>
    <w:rsid w:val="5CAC310A"/>
    <w:rsid w:val="5CB243A8"/>
    <w:rsid w:val="5CC94B8E"/>
    <w:rsid w:val="5CD0D372"/>
    <w:rsid w:val="5CEAF6F3"/>
    <w:rsid w:val="5CF5A700"/>
    <w:rsid w:val="5CF5B198"/>
    <w:rsid w:val="5D1EB30B"/>
    <w:rsid w:val="5D2FEDE2"/>
    <w:rsid w:val="5D3C4805"/>
    <w:rsid w:val="5D4EA5E5"/>
    <w:rsid w:val="5D61E701"/>
    <w:rsid w:val="5D834909"/>
    <w:rsid w:val="5D8EE35E"/>
    <w:rsid w:val="5D8F3ACC"/>
    <w:rsid w:val="5DDF515E"/>
    <w:rsid w:val="5E0DE277"/>
    <w:rsid w:val="5E193494"/>
    <w:rsid w:val="5E816A7F"/>
    <w:rsid w:val="5E9A05FC"/>
    <w:rsid w:val="5E9FFA49"/>
    <w:rsid w:val="5ED151A2"/>
    <w:rsid w:val="5EFC85FE"/>
    <w:rsid w:val="5EFE7E3C"/>
    <w:rsid w:val="5F1DFF8D"/>
    <w:rsid w:val="5F36CCE0"/>
    <w:rsid w:val="5F9D702F"/>
    <w:rsid w:val="5FAF754F"/>
    <w:rsid w:val="5FF42E7E"/>
    <w:rsid w:val="602142D6"/>
    <w:rsid w:val="602EE5F1"/>
    <w:rsid w:val="60916CDD"/>
    <w:rsid w:val="60DF2166"/>
    <w:rsid w:val="60ECB725"/>
    <w:rsid w:val="6133235A"/>
    <w:rsid w:val="615D2297"/>
    <w:rsid w:val="61667232"/>
    <w:rsid w:val="61761D85"/>
    <w:rsid w:val="617E1941"/>
    <w:rsid w:val="61BED194"/>
    <w:rsid w:val="61DD2019"/>
    <w:rsid w:val="61EA6979"/>
    <w:rsid w:val="62035F05"/>
    <w:rsid w:val="621011E8"/>
    <w:rsid w:val="62163CCC"/>
    <w:rsid w:val="6240CE10"/>
    <w:rsid w:val="62820659"/>
    <w:rsid w:val="62EE067D"/>
    <w:rsid w:val="630176FB"/>
    <w:rsid w:val="6320F84C"/>
    <w:rsid w:val="634BC027"/>
    <w:rsid w:val="63866DFA"/>
    <w:rsid w:val="63B20D2D"/>
    <w:rsid w:val="63B26E0E"/>
    <w:rsid w:val="63C845F8"/>
    <w:rsid w:val="64032D5A"/>
    <w:rsid w:val="645BDD3D"/>
    <w:rsid w:val="6469596E"/>
    <w:rsid w:val="64C79FA1"/>
    <w:rsid w:val="64C7AA90"/>
    <w:rsid w:val="64CDD1AE"/>
    <w:rsid w:val="64DCAEA5"/>
    <w:rsid w:val="64EE1D9C"/>
    <w:rsid w:val="65022443"/>
    <w:rsid w:val="65135F1A"/>
    <w:rsid w:val="65526E9E"/>
    <w:rsid w:val="6573A975"/>
    <w:rsid w:val="65932AC6"/>
    <w:rsid w:val="65AE9A9F"/>
    <w:rsid w:val="65DEB812"/>
    <w:rsid w:val="65E60D25"/>
    <w:rsid w:val="66025459"/>
    <w:rsid w:val="66058E76"/>
    <w:rsid w:val="664A47A5"/>
    <w:rsid w:val="6684FF18"/>
    <w:rsid w:val="668FAF25"/>
    <w:rsid w:val="66A0B72B"/>
    <w:rsid w:val="66A2555A"/>
    <w:rsid w:val="66A7A540"/>
    <w:rsid w:val="66E5AE1A"/>
    <w:rsid w:val="66F6F389"/>
    <w:rsid w:val="6775EE31"/>
    <w:rsid w:val="677C4DE0"/>
    <w:rsid w:val="67969787"/>
    <w:rsid w:val="67A1C37E"/>
    <w:rsid w:val="67ADDEE9"/>
    <w:rsid w:val="67B9BCEB"/>
    <w:rsid w:val="67BFE409"/>
    <w:rsid w:val="67DF655A"/>
    <w:rsid w:val="67ED15AB"/>
    <w:rsid w:val="681F529A"/>
    <w:rsid w:val="685159CB"/>
    <w:rsid w:val="685ED5FC"/>
    <w:rsid w:val="68905C6D"/>
    <w:rsid w:val="689650BA"/>
    <w:rsid w:val="68BE92AD"/>
    <w:rsid w:val="68D43053"/>
    <w:rsid w:val="691CA730"/>
    <w:rsid w:val="694DD297"/>
    <w:rsid w:val="695624C4"/>
    <w:rsid w:val="695A18DF"/>
    <w:rsid w:val="695A1EA4"/>
    <w:rsid w:val="69699542"/>
    <w:rsid w:val="6987B5CD"/>
    <w:rsid w:val="699393CF"/>
    <w:rsid w:val="6999BAED"/>
    <w:rsid w:val="69C0F747"/>
    <w:rsid w:val="69CE9C7A"/>
    <w:rsid w:val="69D39290"/>
    <w:rsid w:val="69D59566"/>
    <w:rsid w:val="69E6D03D"/>
    <w:rsid w:val="69E9F76B"/>
    <w:rsid w:val="6A192B8F"/>
    <w:rsid w:val="6A1E8864"/>
    <w:rsid w:val="6A378C27"/>
    <w:rsid w:val="6A598EF7"/>
    <w:rsid w:val="6A670B28"/>
    <w:rsid w:val="6AB7D52A"/>
    <w:rsid w:val="6ADBF4F1"/>
    <w:rsid w:val="6B5D5F20"/>
    <w:rsid w:val="6B618CB1"/>
    <w:rsid w:val="6B9201F5"/>
    <w:rsid w:val="6B9A6835"/>
    <w:rsid w:val="6BAF6C4A"/>
    <w:rsid w:val="6BC0A721"/>
    <w:rsid w:val="6BE7920A"/>
    <w:rsid w:val="6C0D25F4"/>
    <w:rsid w:val="6C148B45"/>
    <w:rsid w:val="6C36DFA5"/>
    <w:rsid w:val="6C395A28"/>
    <w:rsid w:val="6C58DB79"/>
    <w:rsid w:val="6C7F24FD"/>
    <w:rsid w:val="6C80ADFC"/>
    <w:rsid w:val="6C9A36F5"/>
    <w:rsid w:val="6CB69FBB"/>
    <w:rsid w:val="6CD2B186"/>
    <w:rsid w:val="6CE5C84C"/>
    <w:rsid w:val="6CEE5110"/>
    <w:rsid w:val="6D090992"/>
    <w:rsid w:val="6D3CC45B"/>
    <w:rsid w:val="6D7116F0"/>
    <w:rsid w:val="6D8F377B"/>
    <w:rsid w:val="6DAD4C1C"/>
    <w:rsid w:val="6DAFA0D8"/>
    <w:rsid w:val="6DB60DDF"/>
    <w:rsid w:val="6DC0FE20"/>
    <w:rsid w:val="6DD4C4E7"/>
    <w:rsid w:val="6DE6FCD8"/>
    <w:rsid w:val="6DFBD99C"/>
    <w:rsid w:val="6E2143BA"/>
    <w:rsid w:val="6E337BAB"/>
    <w:rsid w:val="6E350F42"/>
    <w:rsid w:val="6E549093"/>
    <w:rsid w:val="6EBBD4F7"/>
    <w:rsid w:val="6EE81422"/>
    <w:rsid w:val="6F0DA792"/>
    <w:rsid w:val="6F36F076"/>
    <w:rsid w:val="6F5114F2"/>
    <w:rsid w:val="6F586A05"/>
    <w:rsid w:val="6F9D60F4"/>
    <w:rsid w:val="6FA642EE"/>
    <w:rsid w:val="6FBF3F2A"/>
    <w:rsid w:val="6FFB1A9E"/>
    <w:rsid w:val="700A6F4F"/>
    <w:rsid w:val="701D6A5D"/>
    <w:rsid w:val="702ED6B6"/>
    <w:rsid w:val="703DB3AD"/>
    <w:rsid w:val="7049CF18"/>
    <w:rsid w:val="709A2116"/>
    <w:rsid w:val="70A0CB27"/>
    <w:rsid w:val="70F9804D"/>
    <w:rsid w:val="7112BF98"/>
    <w:rsid w:val="71203BC9"/>
    <w:rsid w:val="71258E06"/>
    <w:rsid w:val="71487811"/>
    <w:rsid w:val="71808CD0"/>
    <w:rsid w:val="71B1B18B"/>
    <w:rsid w:val="71C22EFB"/>
    <w:rsid w:val="71D5200B"/>
    <w:rsid w:val="71EEE67A"/>
    <w:rsid w:val="71FBFAB7"/>
    <w:rsid w:val="720158DB"/>
    <w:rsid w:val="72178A91"/>
    <w:rsid w:val="725B20BA"/>
    <w:rsid w:val="725BB737"/>
    <w:rsid w:val="7296FB33"/>
    <w:rsid w:val="72A8360A"/>
    <w:rsid w:val="72BC0192"/>
    <w:rsid w:val="72DB5BF9"/>
    <w:rsid w:val="731993FE"/>
    <w:rsid w:val="73202389"/>
    <w:rsid w:val="732332DE"/>
    <w:rsid w:val="732870F5"/>
    <w:rsid w:val="733CD2FA"/>
    <w:rsid w:val="735863CF"/>
    <w:rsid w:val="736C071E"/>
    <w:rsid w:val="73BA308D"/>
    <w:rsid w:val="7402D9B5"/>
    <w:rsid w:val="740AD9F0"/>
    <w:rsid w:val="746CCBBC"/>
    <w:rsid w:val="74772C5A"/>
    <w:rsid w:val="74820CEE"/>
    <w:rsid w:val="74A91623"/>
    <w:rsid w:val="74C4A5FD"/>
    <w:rsid w:val="74CE8BC1"/>
    <w:rsid w:val="74DFC641"/>
    <w:rsid w:val="74F00BD4"/>
    <w:rsid w:val="74F594F6"/>
    <w:rsid w:val="75083C26"/>
    <w:rsid w:val="7527BD77"/>
    <w:rsid w:val="75408ACA"/>
    <w:rsid w:val="757039BA"/>
    <w:rsid w:val="7599B1E8"/>
    <w:rsid w:val="75A72E19"/>
    <w:rsid w:val="75AD5686"/>
    <w:rsid w:val="75B85E01"/>
    <w:rsid w:val="76385467"/>
    <w:rsid w:val="7638A3DB"/>
    <w:rsid w:val="7649ABE1"/>
    <w:rsid w:val="76627B7E"/>
    <w:rsid w:val="767993CC"/>
    <w:rsid w:val="76800343"/>
    <w:rsid w:val="76962AB4"/>
    <w:rsid w:val="76C32A80"/>
    <w:rsid w:val="76E2A987"/>
    <w:rsid w:val="76ED5994"/>
    <w:rsid w:val="7700A1C8"/>
    <w:rsid w:val="77099DDD"/>
    <w:rsid w:val="770CE57D"/>
    <w:rsid w:val="771A61AE"/>
    <w:rsid w:val="771DED83"/>
    <w:rsid w:val="772AD082"/>
    <w:rsid w:val="772F285A"/>
    <w:rsid w:val="7739D867"/>
    <w:rsid w:val="7742F3E2"/>
    <w:rsid w:val="77436321"/>
    <w:rsid w:val="774B8922"/>
    <w:rsid w:val="776183AC"/>
    <w:rsid w:val="7766E081"/>
    <w:rsid w:val="777D2FD5"/>
    <w:rsid w:val="77A3087F"/>
    <w:rsid w:val="77CB58C1"/>
    <w:rsid w:val="77DF561F"/>
    <w:rsid w:val="77F42763"/>
    <w:rsid w:val="780C53A1"/>
    <w:rsid w:val="7815642D"/>
    <w:rsid w:val="78238EAC"/>
    <w:rsid w:val="782E9896"/>
    <w:rsid w:val="783E74ED"/>
    <w:rsid w:val="7886535B"/>
    <w:rsid w:val="789C3C6D"/>
    <w:rsid w:val="78C439AA"/>
    <w:rsid w:val="78F79196"/>
    <w:rsid w:val="78F7C467"/>
    <w:rsid w:val="7908FF3E"/>
    <w:rsid w:val="790B34E5"/>
    <w:rsid w:val="7959F60F"/>
    <w:rsid w:val="7962E604"/>
    <w:rsid w:val="799A7500"/>
    <w:rsid w:val="799CAAA7"/>
    <w:rsid w:val="79A13396"/>
    <w:rsid w:val="79B1348E"/>
    <w:rsid w:val="79C18ADC"/>
    <w:rsid w:val="79FAFBC9"/>
    <w:rsid w:val="7A0122E7"/>
    <w:rsid w:val="7A1FB400"/>
    <w:rsid w:val="7A2E2069"/>
    <w:rsid w:val="7A659B27"/>
    <w:rsid w:val="7A70D8EF"/>
    <w:rsid w:val="7AA175A0"/>
    <w:rsid w:val="7AA571AF"/>
    <w:rsid w:val="7AA5AD72"/>
    <w:rsid w:val="7AAB981D"/>
    <w:rsid w:val="7ABD6B1C"/>
    <w:rsid w:val="7ABF962B"/>
    <w:rsid w:val="7AD09E31"/>
    <w:rsid w:val="7AEEDA8B"/>
    <w:rsid w:val="7B21B1DA"/>
    <w:rsid w:val="7B593ECB"/>
    <w:rsid w:val="7B969BA3"/>
    <w:rsid w:val="7BAF9BC7"/>
    <w:rsid w:val="7BB61AAA"/>
    <w:rsid w:val="7BBB8461"/>
    <w:rsid w:val="7BFE12D8"/>
    <w:rsid w:val="7C0E7728"/>
    <w:rsid w:val="7C417DD3"/>
    <w:rsid w:val="7C50A0F8"/>
    <w:rsid w:val="7C6C6B9D"/>
    <w:rsid w:val="7C8140D1"/>
    <w:rsid w:val="7C8E585B"/>
    <w:rsid w:val="7CAC194A"/>
    <w:rsid w:val="7CC99958"/>
    <w:rsid w:val="7D23256E"/>
    <w:rsid w:val="7D8BD1D5"/>
    <w:rsid w:val="7D8FF18E"/>
    <w:rsid w:val="7DB1A886"/>
    <w:rsid w:val="7DB79CD3"/>
    <w:rsid w:val="7DD4AABD"/>
    <w:rsid w:val="7DE92344"/>
    <w:rsid w:val="7DF2D637"/>
    <w:rsid w:val="7E1FBA72"/>
    <w:rsid w:val="7E292C9D"/>
    <w:rsid w:val="7E491295"/>
    <w:rsid w:val="7E6893E6"/>
    <w:rsid w:val="7E8E3DA4"/>
    <w:rsid w:val="7E9A1A57"/>
    <w:rsid w:val="7EA7D03B"/>
    <w:rsid w:val="7F318466"/>
    <w:rsid w:val="7F579081"/>
    <w:rsid w:val="7F5FE2AE"/>
    <w:rsid w:val="7F715AEE"/>
    <w:rsid w:val="7F85584C"/>
    <w:rsid w:val="7F8A849A"/>
    <w:rsid w:val="7F9173B7"/>
    <w:rsid w:val="7F9704AC"/>
    <w:rsid w:val="7F9D51B9"/>
    <w:rsid w:val="7FA378D7"/>
    <w:rsid w:val="7FA40F54"/>
    <w:rsid w:val="7FDDB2F2"/>
    <w:rsid w:val="7FDF5350"/>
    <w:rsid w:val="7FE76BB3"/>
    <w:rsid w:val="7FF312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4AE1C1A"/>
  <w14:defaultImageDpi w14:val="300"/>
  <w15:chartTrackingRefBased/>
  <w15:docId w15:val="{61CAAFBE-CCAC-440B-B357-BFCC1270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uiPriority="0" w:semiHidden="1" w:unhideWhenUsed="1"/>
    <w:lsdException w:name="footer" w:locked="1" w:uiPriority="0" w:semiHidden="1" w:unhideWhenUsed="1"/>
    <w:lsdException w:name="index heading" w:locked="1" w:semiHidden="1" w:unhideWhenUsed="1"/>
    <w:lsdException w:name="caption" w:uiPriority="0" w:qFormat="1"/>
    <w:lsdException w:name="table of figures"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uiPriority="0"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uiPriority="0"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8F4C052"/>
    <w:pPr>
      <w:spacing w:before="60" w:after="60"/>
      <w:jc w:val="both"/>
    </w:pPr>
    <w:rPr>
      <w:rFonts w:ascii="Times" w:hAnsi="Times"/>
      <w:sz w:val="22"/>
      <w:szCs w:val="22"/>
      <w:lang w:eastAsia="pt-BR"/>
    </w:rPr>
  </w:style>
  <w:style w:type="paragraph" w:styleId="Heading1">
    <w:name w:val="heading 1"/>
    <w:basedOn w:val="Normal"/>
    <w:next w:val="Normal"/>
    <w:link w:val="Heading1Char"/>
    <w:uiPriority w:val="99"/>
    <w:qFormat/>
    <w:rsid w:val="48F4C052"/>
    <w:pPr>
      <w:keepNext/>
      <w:numPr>
        <w:numId w:val="1"/>
      </w:numPr>
      <w:spacing w:before="500" w:after="120"/>
      <w:outlineLvl w:val="0"/>
    </w:pPr>
    <w:rPr>
      <w:rFonts w:ascii="Verdana" w:hAnsi="Verdana"/>
      <w:b/>
      <w:bCs/>
    </w:rPr>
  </w:style>
  <w:style w:type="paragraph" w:styleId="Heading2">
    <w:uiPriority w:val="99"/>
    <w:name w:val="heading 2"/>
    <w:basedOn w:val="Normal"/>
    <w:next w:val="Normal"/>
    <w:link w:val="Heading2Char"/>
    <w:qFormat/>
    <w:rsid w:val="2BE85BD6"/>
    <w:rPr>
      <w:b w:val="1"/>
      <w:bCs w:val="1"/>
    </w:rPr>
    <w:pPr>
      <w:keepNext w:val="1"/>
      <w:numPr>
        <w:ilvl w:val="1"/>
        <w:numId w:val="1"/>
      </w:numPr>
      <w:tabs>
        <w:tab w:val="num" w:leader="none" w:pos="576"/>
      </w:tabs>
      <w:spacing w:before="240"/>
      <w:ind w:left="576" w:hanging="576"/>
      <w:outlineLvl w:val="1"/>
    </w:pPr>
  </w:style>
  <w:style w:type="paragraph" w:styleId="Heading3">
    <w:uiPriority w:val="99"/>
    <w:name w:val="heading 3"/>
    <w:basedOn w:val="Normal"/>
    <w:next w:val="Normal"/>
    <w:link w:val="Heading3Char"/>
    <w:qFormat/>
    <w:rsid w:val="2BE85BD6"/>
    <w:rPr>
      <w:b w:val="1"/>
      <w:bCs w:val="1"/>
      <w:color w:val="1F3864" w:themeColor="accent1" w:themeTint="FF" w:themeShade="80"/>
      <w:sz w:val="20"/>
      <w:szCs w:val="20"/>
    </w:rPr>
    <w:pPr>
      <w:keepNext w:val="1"/>
      <w:numPr>
        <w:ilvl w:val="2"/>
        <w:numId w:val="1"/>
      </w:numPr>
      <w:tabs>
        <w:tab w:val="num" w:leader="none" w:pos="720"/>
      </w:tabs>
      <w:spacing w:before="240"/>
      <w:ind w:left="720" w:hanging="720"/>
      <w:outlineLvl w:val="2"/>
    </w:pPr>
  </w:style>
  <w:style w:type="paragraph" w:styleId="Heading4">
    <w:name w:val="heading 4"/>
    <w:basedOn w:val="Normal"/>
    <w:next w:val="Normal"/>
    <w:link w:val="Heading4Char"/>
    <w:uiPriority w:val="99"/>
    <w:qFormat/>
    <w:rsid w:val="48F4C052"/>
    <w:pPr>
      <w:keepNext/>
      <w:numPr>
        <w:ilvl w:val="3"/>
        <w:numId w:val="1"/>
      </w:numPr>
      <w:spacing w:before="240"/>
      <w:outlineLvl w:val="3"/>
    </w:pPr>
  </w:style>
  <w:style w:type="paragraph" w:styleId="Heading5">
    <w:name w:val="heading 5"/>
    <w:basedOn w:val="Normal"/>
    <w:next w:val="Normal"/>
    <w:link w:val="Heading5Char"/>
    <w:uiPriority w:val="99"/>
    <w:qFormat/>
    <w:rsid w:val="48F4C052"/>
    <w:pPr>
      <w:numPr>
        <w:ilvl w:val="4"/>
        <w:numId w:val="1"/>
      </w:numPr>
      <w:spacing w:before="240"/>
      <w:outlineLvl w:val="4"/>
    </w:pPr>
    <w:rPr>
      <w:rFonts w:ascii="Arial" w:hAnsi="Arial"/>
    </w:rPr>
  </w:style>
  <w:style w:type="paragraph" w:styleId="Heading6">
    <w:name w:val="heading 6"/>
    <w:basedOn w:val="Normal"/>
    <w:next w:val="Normal"/>
    <w:link w:val="Heading6Char"/>
    <w:uiPriority w:val="99"/>
    <w:qFormat/>
    <w:rsid w:val="48F4C052"/>
    <w:pPr>
      <w:numPr>
        <w:ilvl w:val="5"/>
        <w:numId w:val="1"/>
      </w:numPr>
      <w:spacing w:before="240"/>
      <w:outlineLvl w:val="5"/>
    </w:pPr>
    <w:rPr>
      <w:rFonts w:ascii="Arial" w:hAnsi="Arial"/>
    </w:rPr>
  </w:style>
  <w:style w:type="paragraph" w:styleId="Heading7">
    <w:name w:val="heading 7"/>
    <w:basedOn w:val="Normal"/>
    <w:next w:val="Normal"/>
    <w:link w:val="Heading7Char"/>
    <w:uiPriority w:val="99"/>
    <w:qFormat/>
    <w:rsid w:val="48F4C052"/>
    <w:pPr>
      <w:numPr>
        <w:ilvl w:val="6"/>
        <w:numId w:val="1"/>
      </w:numPr>
      <w:spacing w:before="240"/>
      <w:outlineLvl w:val="6"/>
    </w:pPr>
    <w:rPr>
      <w:rFonts w:ascii="Arial" w:hAnsi="Arial"/>
    </w:rPr>
  </w:style>
  <w:style w:type="paragraph" w:styleId="Heading8">
    <w:name w:val="heading 8"/>
    <w:basedOn w:val="Normal"/>
    <w:next w:val="Normal"/>
    <w:link w:val="Heading8Char"/>
    <w:uiPriority w:val="99"/>
    <w:qFormat/>
    <w:rsid w:val="48F4C052"/>
    <w:pPr>
      <w:numPr>
        <w:ilvl w:val="7"/>
        <w:numId w:val="1"/>
      </w:numPr>
      <w:spacing w:before="240"/>
      <w:outlineLvl w:val="7"/>
    </w:pPr>
    <w:rPr>
      <w:rFonts w:ascii="Arial" w:hAnsi="Arial"/>
      <w:sz w:val="20"/>
      <w:szCs w:val="20"/>
    </w:rPr>
  </w:style>
  <w:style w:type="paragraph" w:styleId="Heading9">
    <w:name w:val="heading 9"/>
    <w:basedOn w:val="Normal"/>
    <w:next w:val="Normal"/>
    <w:link w:val="Heading9Char"/>
    <w:uiPriority w:val="99"/>
    <w:qFormat/>
    <w:rsid w:val="48F4C052"/>
    <w:pPr>
      <w:numPr>
        <w:ilvl w:val="8"/>
        <w:numId w:val="1"/>
      </w:numPr>
      <w:spacing w:before="240"/>
      <w:outlineLvl w:val="8"/>
    </w:pPr>
    <w:rPr>
      <w:rFonts w:ascii="Arial" w:hAnsi="Arial"/>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9"/>
    <w:rsid w:val="7112BF98"/>
    <w:rPr>
      <w:rFonts w:ascii="Verdana" w:hAnsi="Verdana"/>
      <w:b/>
      <w:bCs/>
      <w:sz w:val="22"/>
      <w:szCs w:val="22"/>
      <w:lang w:eastAsia="pt-BR"/>
    </w:rPr>
  </w:style>
  <w:style w:type="character" w:styleId="Heading2Char" w:customStyle="true">
    <w:uiPriority w:val="99"/>
    <w:name w:val="Heading 2 Char"/>
    <w:link w:val="Heading2"/>
    <w:rsid w:val="2BE85BD6"/>
    <w:rPr>
      <w:rFonts w:ascii="Times" w:hAnsi="Times"/>
      <w:b w:val="1"/>
      <w:bCs w:val="1"/>
      <w:sz w:val="22"/>
      <w:szCs w:val="22"/>
      <w:lang w:eastAsia="pt-BR"/>
    </w:rPr>
  </w:style>
  <w:style w:type="character" w:styleId="Heading3Char" w:customStyle="true">
    <w:uiPriority w:val="99"/>
    <w:name w:val="Heading 3 Char"/>
    <w:link w:val="Heading3"/>
    <w:rsid w:val="2BE85BD6"/>
    <w:rPr>
      <w:rFonts w:ascii="Times" w:hAnsi="Times"/>
      <w:b w:val="1"/>
      <w:bCs w:val="1"/>
      <w:color w:val="1F3864" w:themeColor="accent1" w:themeTint="FF" w:themeShade="80"/>
      <w:sz w:val="20"/>
      <w:szCs w:val="20"/>
      <w:lang w:eastAsia="pt-BR"/>
    </w:rPr>
  </w:style>
  <w:style w:type="character" w:styleId="Heading4Char" w:customStyle="1">
    <w:name w:val="Heading 4 Char"/>
    <w:link w:val="Heading4"/>
    <w:uiPriority w:val="99"/>
    <w:rsid w:val="7112BF98"/>
    <w:rPr>
      <w:rFonts w:ascii="Times" w:hAnsi="Times"/>
      <w:sz w:val="22"/>
      <w:szCs w:val="22"/>
      <w:lang w:eastAsia="pt-BR"/>
    </w:rPr>
  </w:style>
  <w:style w:type="character" w:styleId="Heading5Char" w:customStyle="1">
    <w:name w:val="Heading 5 Char"/>
    <w:link w:val="Heading5"/>
    <w:uiPriority w:val="99"/>
    <w:rsid w:val="7112BF98"/>
    <w:rPr>
      <w:rFonts w:ascii="Arial" w:hAnsi="Arial"/>
      <w:sz w:val="22"/>
      <w:szCs w:val="22"/>
      <w:lang w:eastAsia="pt-BR"/>
    </w:rPr>
  </w:style>
  <w:style w:type="character" w:styleId="Heading6Char" w:customStyle="1">
    <w:name w:val="Heading 6 Char"/>
    <w:link w:val="Heading6"/>
    <w:uiPriority w:val="99"/>
    <w:rsid w:val="7112BF98"/>
    <w:rPr>
      <w:rFonts w:ascii="Arial" w:hAnsi="Arial"/>
      <w:sz w:val="22"/>
      <w:szCs w:val="22"/>
      <w:lang w:eastAsia="pt-BR"/>
    </w:rPr>
  </w:style>
  <w:style w:type="character" w:styleId="Heading7Char" w:customStyle="1">
    <w:name w:val="Heading 7 Char"/>
    <w:link w:val="Heading7"/>
    <w:uiPriority w:val="99"/>
    <w:rsid w:val="7112BF98"/>
    <w:rPr>
      <w:rFonts w:ascii="Arial" w:hAnsi="Arial"/>
      <w:sz w:val="22"/>
      <w:szCs w:val="22"/>
      <w:lang w:eastAsia="pt-BR"/>
    </w:rPr>
  </w:style>
  <w:style w:type="character" w:styleId="Heading8Char" w:customStyle="1">
    <w:name w:val="Heading 8 Char"/>
    <w:link w:val="Heading8"/>
    <w:uiPriority w:val="99"/>
    <w:rsid w:val="7112BF98"/>
    <w:rPr>
      <w:rFonts w:ascii="Arial" w:hAnsi="Arial"/>
      <w:lang w:eastAsia="pt-BR"/>
    </w:rPr>
  </w:style>
  <w:style w:type="character" w:styleId="Heading9Char" w:customStyle="1">
    <w:name w:val="Heading 9 Char"/>
    <w:link w:val="Heading9"/>
    <w:uiPriority w:val="99"/>
    <w:rsid w:val="7112BF98"/>
    <w:rPr>
      <w:rFonts w:ascii="Arial" w:hAnsi="Arial"/>
      <w:lang w:eastAsia="pt-BR"/>
    </w:rPr>
  </w:style>
  <w:style w:type="paragraph" w:styleId="BalloonText">
    <w:name w:val="Balloon Text"/>
    <w:basedOn w:val="Normal"/>
    <w:link w:val="BalloonTextChar"/>
    <w:uiPriority w:val="99"/>
    <w:semiHidden/>
    <w:rsid w:val="7112BF98"/>
    <w:rPr>
      <w:rFonts w:ascii="Tahoma" w:hAnsi="Tahoma" w:cs="Tahoma"/>
      <w:sz w:val="16"/>
      <w:szCs w:val="16"/>
    </w:rPr>
  </w:style>
  <w:style w:type="character" w:styleId="BalloonTextChar" w:customStyle="1">
    <w:name w:val="Balloon Text Char"/>
    <w:link w:val="BalloonText"/>
    <w:uiPriority w:val="99"/>
    <w:semiHidden/>
    <w:rsid w:val="7112BF98"/>
    <w:rPr>
      <w:noProof w:val="0"/>
      <w:sz w:val="2"/>
      <w:szCs w:val="2"/>
      <w:lang w:eastAsia="pt-BR"/>
    </w:rPr>
  </w:style>
  <w:style w:type="paragraph" w:styleId="Footer">
    <w:name w:val="footer"/>
    <w:aliases w:val="PSC_Rodapé"/>
    <w:basedOn w:val="Normal"/>
    <w:link w:val="FooterChar"/>
    <w:uiPriority w:val="1"/>
    <w:rsid w:val="7112BF98"/>
    <w:pPr>
      <w:tabs>
        <w:tab w:val="center" w:pos="4153"/>
        <w:tab w:val="right" w:pos="8306"/>
      </w:tabs>
      <w:spacing w:after="0"/>
    </w:pPr>
    <w:rPr>
      <w:rFonts w:ascii="Arial" w:hAnsi="Arial"/>
      <w:sz w:val="16"/>
      <w:szCs w:val="16"/>
    </w:rPr>
  </w:style>
  <w:style w:type="character" w:styleId="FooterChar" w:customStyle="1">
    <w:name w:val="Footer Char"/>
    <w:aliases w:val="PSC_Rodapé Char"/>
    <w:link w:val="Footer"/>
    <w:uiPriority w:val="99"/>
    <w:rsid w:val="7112BF98"/>
    <w:rPr>
      <w:rFonts w:ascii="Arial" w:hAnsi="Arial"/>
      <w:noProof w:val="0"/>
      <w:sz w:val="16"/>
      <w:szCs w:val="16"/>
    </w:rPr>
  </w:style>
  <w:style w:type="paragraph" w:styleId="Header">
    <w:name w:val="header"/>
    <w:basedOn w:val="Normal"/>
    <w:link w:val="HeaderChar"/>
    <w:uiPriority w:val="1"/>
    <w:rsid w:val="7112BF98"/>
    <w:pPr>
      <w:tabs>
        <w:tab w:val="center" w:pos="4320"/>
        <w:tab w:val="right" w:pos="8640"/>
      </w:tabs>
    </w:pPr>
  </w:style>
  <w:style w:type="character" w:styleId="HeaderChar" w:customStyle="1">
    <w:name w:val="Header Char"/>
    <w:link w:val="Header"/>
    <w:uiPriority w:val="99"/>
    <w:semiHidden/>
    <w:rsid w:val="7112BF98"/>
    <w:rPr>
      <w:rFonts w:ascii="Times" w:hAnsi="Times"/>
      <w:noProof w:val="0"/>
      <w:sz w:val="20"/>
      <w:szCs w:val="20"/>
      <w:lang w:eastAsia="pt-BR"/>
    </w:rPr>
  </w:style>
  <w:style w:type="character" w:styleId="Hyperlink">
    <w:name w:val="Hyperlink"/>
    <w:aliases w:val="PSC_Hyperlink"/>
    <w:uiPriority w:val="99"/>
    <w:rsid w:val="00733440"/>
    <w:rPr>
      <w:rFonts w:cs="Times New Roman"/>
      <w:color w:val="0000FF"/>
      <w:u w:val="single"/>
    </w:rPr>
  </w:style>
  <w:style w:type="character" w:styleId="PageNumber">
    <w:name w:val="page number"/>
    <w:rsid w:val="00733440"/>
    <w:rPr>
      <w:rFonts w:cs="Times New Roman"/>
    </w:rPr>
  </w:style>
  <w:style w:type="paragraph" w:styleId="PSCComentarioTemplate" w:customStyle="1">
    <w:name w:val="PSC_Comentario_Template"/>
    <w:basedOn w:val="Normal"/>
    <w:uiPriority w:val="99"/>
    <w:rsid w:val="7112BF98"/>
    <w:rPr>
      <w:i/>
      <w:iCs/>
    </w:rPr>
  </w:style>
  <w:style w:type="paragraph" w:styleId="PSCLegenda" w:customStyle="1">
    <w:name w:val="PSC_Legenda"/>
    <w:basedOn w:val="Normal"/>
    <w:uiPriority w:val="1"/>
    <w:rsid w:val="7112BF98"/>
    <w:pPr>
      <w:jc w:val="center"/>
    </w:pPr>
    <w:rPr>
      <w:b/>
      <w:bCs/>
    </w:rPr>
  </w:style>
  <w:style w:type="paragraph" w:styleId="PSCReferencia" w:customStyle="1">
    <w:name w:val="PSC_Referencia"/>
    <w:basedOn w:val="Normal"/>
    <w:uiPriority w:val="99"/>
    <w:rsid w:val="48F4C052"/>
    <w:pPr>
      <w:numPr>
        <w:numId w:val="2"/>
      </w:numPr>
      <w:outlineLvl w:val="0"/>
    </w:pPr>
  </w:style>
  <w:style w:type="paragraph" w:styleId="PSCRequisito" w:customStyle="1">
    <w:name w:val="PSC_Requisito"/>
    <w:basedOn w:val="Normal"/>
    <w:uiPriority w:val="99"/>
    <w:rsid w:val="7112BF98"/>
    <w:pPr>
      <w:jc w:val="center"/>
    </w:pPr>
    <w:rPr>
      <w:rFonts w:ascii="Verdana" w:hAnsi="Verdana"/>
      <w:b/>
      <w:bCs/>
      <w:sz w:val="20"/>
      <w:szCs w:val="20"/>
    </w:rPr>
  </w:style>
  <w:style w:type="paragraph" w:styleId="PSCTabelaCabecalho" w:customStyle="1">
    <w:name w:val="PSC_Tabela_Cabecalho"/>
    <w:basedOn w:val="Normal"/>
    <w:uiPriority w:val="1"/>
    <w:rsid w:val="7112BF98"/>
    <w:pPr>
      <w:jc w:val="left"/>
    </w:pPr>
    <w:rPr>
      <w:rFonts w:ascii="Verdana" w:hAnsi="Verdana"/>
      <w:b/>
      <w:bCs/>
      <w:sz w:val="20"/>
      <w:szCs w:val="20"/>
    </w:rPr>
  </w:style>
  <w:style w:type="paragraph" w:styleId="titulocapa" w:customStyle="1">
    <w:name w:val="titulo_capa"/>
    <w:rsid w:val="00733440"/>
    <w:pPr>
      <w:ind w:hanging="547"/>
      <w:jc w:val="center"/>
    </w:pPr>
    <w:rPr>
      <w:rFonts w:ascii="Verdana" w:hAnsi="Verdana"/>
      <w:b/>
      <w:noProof/>
      <w:sz w:val="28"/>
      <w:lang w:val="pt-BR" w:eastAsia="pt-BR"/>
    </w:rPr>
  </w:style>
  <w:style w:type="paragraph" w:styleId="titulocapaprojeto" w:customStyle="1">
    <w:name w:val="titulo_capa_projeto"/>
    <w:basedOn w:val="Normal"/>
    <w:uiPriority w:val="99"/>
    <w:rsid w:val="7112BF98"/>
    <w:pPr>
      <w:ind w:hanging="547"/>
      <w:jc w:val="center"/>
    </w:pPr>
    <w:rPr>
      <w:rFonts w:ascii="Verdana" w:hAnsi="Verdana"/>
      <w:color w:val="000000" w:themeColor="text1"/>
      <w:sz w:val="24"/>
      <w:szCs w:val="24"/>
    </w:rPr>
  </w:style>
  <w:style w:type="paragraph" w:styleId="titulocapa2" w:customStyle="1">
    <w:name w:val="titulo_capa2"/>
    <w:rsid w:val="00733440"/>
    <w:pPr>
      <w:ind w:hanging="547"/>
      <w:jc w:val="center"/>
    </w:pPr>
    <w:rPr>
      <w:rFonts w:ascii="Verdana" w:hAnsi="Verdana"/>
      <w:noProof/>
      <w:sz w:val="22"/>
      <w:lang w:val="pt-BR" w:eastAsia="pt-BR"/>
    </w:rPr>
  </w:style>
  <w:style w:type="paragraph" w:styleId="TOC2">
    <w:name w:val="toc 2"/>
    <w:basedOn w:val="Normal"/>
    <w:next w:val="Normal"/>
    <w:uiPriority w:val="39"/>
    <w:rsid w:val="7112BF98"/>
    <w:pPr>
      <w:spacing w:before="120" w:after="0"/>
      <w:ind w:left="220"/>
      <w:jc w:val="left"/>
    </w:pPr>
    <w:rPr>
      <w:i/>
      <w:iCs/>
      <w:sz w:val="20"/>
      <w:szCs w:val="20"/>
    </w:rPr>
  </w:style>
  <w:style w:type="paragraph" w:styleId="TOC3">
    <w:name w:val="toc 3"/>
    <w:basedOn w:val="Normal"/>
    <w:next w:val="Normal"/>
    <w:uiPriority w:val="39"/>
    <w:rsid w:val="7112BF98"/>
    <w:pPr>
      <w:spacing w:before="0" w:after="0"/>
      <w:ind w:left="440"/>
      <w:jc w:val="left"/>
    </w:pPr>
    <w:rPr>
      <w:sz w:val="20"/>
      <w:szCs w:val="20"/>
    </w:rPr>
  </w:style>
  <w:style w:type="paragraph" w:styleId="TOC5">
    <w:name w:val="toc 5"/>
    <w:basedOn w:val="Normal"/>
    <w:next w:val="Normal"/>
    <w:uiPriority w:val="99"/>
    <w:semiHidden/>
    <w:rsid w:val="7112BF98"/>
    <w:pPr>
      <w:spacing w:before="0" w:after="0"/>
      <w:ind w:left="880"/>
      <w:jc w:val="left"/>
    </w:pPr>
    <w:rPr>
      <w:sz w:val="20"/>
      <w:szCs w:val="20"/>
    </w:rPr>
  </w:style>
  <w:style w:type="paragraph" w:styleId="BodyText">
    <w:name w:val="Body Text"/>
    <w:basedOn w:val="Normal"/>
    <w:link w:val="BodyTextChar"/>
    <w:uiPriority w:val="1"/>
    <w:rsid w:val="7112BF98"/>
    <w:pPr>
      <w:jc w:val="center"/>
    </w:pPr>
  </w:style>
  <w:style w:type="character" w:styleId="BodyTextChar" w:customStyle="1">
    <w:name w:val="Body Text Char"/>
    <w:link w:val="BodyText"/>
    <w:uiPriority w:val="99"/>
    <w:semiHidden/>
    <w:rsid w:val="7112BF98"/>
    <w:rPr>
      <w:rFonts w:ascii="Times" w:hAnsi="Times"/>
      <w:noProof w:val="0"/>
      <w:sz w:val="20"/>
      <w:szCs w:val="20"/>
      <w:lang w:eastAsia="pt-BR"/>
    </w:rPr>
  </w:style>
  <w:style w:type="table" w:styleId="TableGrid">
    <w:name w:val="Table Grid"/>
    <w:basedOn w:val="TableNormal"/>
    <w:uiPriority w:val="99"/>
    <w:rsid w:val="006E11C3"/>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uiPriority w:val="39"/>
    <w:rsid w:val="7112BF98"/>
    <w:pPr>
      <w:tabs>
        <w:tab w:val="left" w:pos="440"/>
        <w:tab w:val="right" w:leader="dot" w:pos="9060"/>
      </w:tabs>
      <w:spacing w:before="240" w:after="120"/>
      <w:jc w:val="left"/>
    </w:pPr>
    <w:rPr>
      <w:rFonts w:ascii="Cambria" w:hAnsi="Cambria"/>
      <w:b/>
      <w:bCs/>
      <w:sz w:val="28"/>
      <w:szCs w:val="28"/>
    </w:rPr>
  </w:style>
  <w:style w:type="paragraph" w:styleId="TOC4">
    <w:name w:val="toc 4"/>
    <w:basedOn w:val="PargrafodaLista"/>
    <w:next w:val="Normal"/>
    <w:uiPriority w:val="39"/>
    <w:rsid w:val="7112BF98"/>
    <w:pPr>
      <w:tabs>
        <w:tab w:val="right" w:leader="dot" w:pos="9060"/>
      </w:tabs>
      <w:spacing w:before="0" w:after="0"/>
      <w:jc w:val="left"/>
    </w:pPr>
    <w:rPr>
      <w:rFonts w:ascii="Arial" w:hAnsi="Arial" w:cs="Arial"/>
      <w:b/>
      <w:bCs/>
      <w:sz w:val="16"/>
      <w:szCs w:val="16"/>
    </w:rPr>
  </w:style>
  <w:style w:type="paragraph" w:styleId="TOC6">
    <w:name w:val="toc 6"/>
    <w:basedOn w:val="Normal"/>
    <w:next w:val="Normal"/>
    <w:uiPriority w:val="99"/>
    <w:semiHidden/>
    <w:rsid w:val="7112BF98"/>
    <w:pPr>
      <w:spacing w:before="0" w:after="0"/>
      <w:ind w:left="1100"/>
      <w:jc w:val="left"/>
    </w:pPr>
    <w:rPr>
      <w:sz w:val="20"/>
      <w:szCs w:val="20"/>
    </w:rPr>
  </w:style>
  <w:style w:type="paragraph" w:styleId="TOC7">
    <w:name w:val="toc 7"/>
    <w:basedOn w:val="Normal"/>
    <w:next w:val="Normal"/>
    <w:uiPriority w:val="99"/>
    <w:semiHidden/>
    <w:rsid w:val="7112BF98"/>
    <w:pPr>
      <w:spacing w:before="0" w:after="0"/>
      <w:ind w:left="1320"/>
      <w:jc w:val="left"/>
    </w:pPr>
    <w:rPr>
      <w:sz w:val="20"/>
      <w:szCs w:val="20"/>
    </w:rPr>
  </w:style>
  <w:style w:type="paragraph" w:styleId="TOC8">
    <w:name w:val="toc 8"/>
    <w:basedOn w:val="Normal"/>
    <w:next w:val="Normal"/>
    <w:uiPriority w:val="99"/>
    <w:semiHidden/>
    <w:rsid w:val="7112BF98"/>
    <w:pPr>
      <w:spacing w:before="0" w:after="0"/>
      <w:ind w:left="1540"/>
      <w:jc w:val="left"/>
    </w:pPr>
    <w:rPr>
      <w:sz w:val="20"/>
      <w:szCs w:val="20"/>
    </w:rPr>
  </w:style>
  <w:style w:type="paragraph" w:styleId="TOC9">
    <w:name w:val="toc 9"/>
    <w:basedOn w:val="Normal"/>
    <w:next w:val="Normal"/>
    <w:uiPriority w:val="99"/>
    <w:semiHidden/>
    <w:rsid w:val="7112BF98"/>
    <w:pPr>
      <w:spacing w:before="0" w:after="0"/>
      <w:ind w:left="1760"/>
      <w:jc w:val="left"/>
    </w:pPr>
    <w:rPr>
      <w:sz w:val="20"/>
      <w:szCs w:val="20"/>
    </w:rPr>
  </w:style>
  <w:style w:type="character" w:styleId="CommentReference">
    <w:name w:val="annotation reference"/>
    <w:uiPriority w:val="99"/>
    <w:rsid w:val="0013747D"/>
    <w:rPr>
      <w:rFonts w:cs="Times New Roman"/>
      <w:sz w:val="16"/>
      <w:szCs w:val="16"/>
    </w:rPr>
  </w:style>
  <w:style w:type="paragraph" w:styleId="CommentText">
    <w:name w:val="annotation text"/>
    <w:basedOn w:val="Normal"/>
    <w:link w:val="CommentTextChar"/>
    <w:uiPriority w:val="99"/>
    <w:rsid w:val="7112BF98"/>
    <w:rPr>
      <w:sz w:val="20"/>
      <w:szCs w:val="20"/>
    </w:rPr>
  </w:style>
  <w:style w:type="character" w:styleId="CommentTextChar" w:customStyle="1">
    <w:name w:val="Comment Text Char"/>
    <w:link w:val="CommentText"/>
    <w:uiPriority w:val="99"/>
    <w:rsid w:val="7112BF98"/>
    <w:rPr>
      <w:rFonts w:ascii="Times" w:hAnsi="Times"/>
      <w:noProof w:val="0"/>
    </w:rPr>
  </w:style>
  <w:style w:type="paragraph" w:styleId="CommentSubject">
    <w:name w:val="annotation subject"/>
    <w:basedOn w:val="CommentText"/>
    <w:next w:val="CommentText"/>
    <w:link w:val="CommentSubjectChar"/>
    <w:uiPriority w:val="99"/>
    <w:rsid w:val="7112BF98"/>
    <w:rPr>
      <w:b/>
      <w:bCs/>
    </w:rPr>
  </w:style>
  <w:style w:type="character" w:styleId="CommentSubjectChar" w:customStyle="1">
    <w:name w:val="Comment Subject Char"/>
    <w:link w:val="CommentSubject"/>
    <w:uiPriority w:val="99"/>
    <w:rsid w:val="7112BF98"/>
    <w:rPr>
      <w:rFonts w:ascii="Times" w:hAnsi="Times"/>
      <w:b/>
      <w:bCs/>
      <w:noProof w:val="0"/>
    </w:rPr>
  </w:style>
  <w:style w:type="paragraph" w:styleId="ColorfulList-Accent11" w:customStyle="1">
    <w:name w:val="Colorful List - Accent 11"/>
    <w:basedOn w:val="Normal"/>
    <w:uiPriority w:val="99"/>
    <w:qFormat/>
    <w:rsid w:val="7112BF98"/>
    <w:pPr>
      <w:ind w:left="720"/>
      <w:contextualSpacing/>
    </w:pPr>
  </w:style>
  <w:style w:type="paragraph" w:styleId="ColorfulShading-Accent11" w:customStyle="1">
    <w:name w:val="Colorful Shading - Accent 11"/>
    <w:hidden/>
    <w:uiPriority w:val="99"/>
    <w:semiHidden/>
    <w:rsid w:val="007B5004"/>
    <w:rPr>
      <w:rFonts w:ascii="Times" w:hAnsi="Times"/>
      <w:sz w:val="22"/>
      <w:lang w:val="pt-BR" w:eastAsia="pt-BR"/>
    </w:rPr>
  </w:style>
  <w:style w:type="paragraph" w:styleId="TituloDoc" w:customStyle="1">
    <w:name w:val="TituloDoc"/>
    <w:basedOn w:val="Heading1"/>
    <w:link w:val="TituloDocChar"/>
    <w:uiPriority w:val="99"/>
    <w:rsid w:val="7112BF98"/>
    <w:rPr>
      <w:rFonts w:ascii="Arial" w:hAnsi="Arial" w:cs="Arial"/>
      <w:b w:val="0"/>
      <w:bCs w:val="0"/>
    </w:rPr>
  </w:style>
  <w:style w:type="paragraph" w:styleId="TituloDoc1" w:customStyle="1">
    <w:name w:val="TituloDoc1"/>
    <w:basedOn w:val="Heading1"/>
    <w:next w:val="TituloDoc"/>
    <w:uiPriority w:val="99"/>
    <w:rsid w:val="7112BF98"/>
    <w:rPr>
      <w:rFonts w:ascii="Arial" w:hAnsi="Arial" w:cs="Arial"/>
      <w:b w:val="0"/>
      <w:bCs w:val="0"/>
    </w:rPr>
  </w:style>
  <w:style w:type="paragraph" w:styleId="Title">
    <w:name w:val="Title"/>
    <w:basedOn w:val="Normal"/>
    <w:next w:val="Normal"/>
    <w:link w:val="TitleChar"/>
    <w:uiPriority w:val="99"/>
    <w:qFormat/>
    <w:rsid w:val="7112BF98"/>
    <w:pPr>
      <w:spacing w:before="0" w:after="300"/>
      <w:contextualSpacing/>
    </w:pPr>
    <w:rPr>
      <w:rFonts w:ascii="Cambria" w:hAnsi="Cambria"/>
      <w:color w:val="17365D"/>
      <w:sz w:val="52"/>
      <w:szCs w:val="52"/>
    </w:rPr>
  </w:style>
  <w:style w:type="character" w:styleId="TitleChar" w:customStyle="1">
    <w:name w:val="Title Char"/>
    <w:link w:val="Title"/>
    <w:uiPriority w:val="99"/>
    <w:rsid w:val="7112BF98"/>
    <w:rPr>
      <w:rFonts w:ascii="Cambria" w:hAnsi="Cambria"/>
      <w:noProof w:val="0"/>
      <w:color w:val="17365D"/>
      <w:sz w:val="52"/>
      <w:szCs w:val="52"/>
    </w:rPr>
  </w:style>
  <w:style w:type="character" w:styleId="TituloDocChar" w:customStyle="1">
    <w:name w:val="TituloDoc Char"/>
    <w:link w:val="TituloDoc"/>
    <w:uiPriority w:val="99"/>
    <w:rsid w:val="7112BF98"/>
    <w:rPr>
      <w:rFonts w:ascii="Arial" w:hAnsi="Arial" w:cs="Arial"/>
      <w:noProof w:val="0"/>
      <w:color w:val="17365D"/>
      <w:sz w:val="22"/>
      <w:szCs w:val="22"/>
      <w:lang w:eastAsia="pt-BR"/>
    </w:rPr>
  </w:style>
  <w:style w:type="paragraph" w:styleId="TituloDoc11" w:customStyle="1">
    <w:name w:val="TituloDoc11"/>
    <w:basedOn w:val="Title"/>
    <w:next w:val="TituloDoc"/>
    <w:uiPriority w:val="99"/>
    <w:rsid w:val="7112BF98"/>
    <w:pPr>
      <w:spacing w:after="120"/>
    </w:pPr>
    <w:rPr>
      <w:rFonts w:ascii="Arial" w:hAnsi="Arial" w:cs="Arial"/>
      <w:b/>
      <w:bCs/>
      <w:color w:val="auto"/>
      <w:sz w:val="22"/>
      <w:szCs w:val="22"/>
    </w:rPr>
  </w:style>
  <w:style w:type="character" w:styleId="xml" w:customStyle="1">
    <w:name w:val="xml"/>
    <w:uiPriority w:val="99"/>
    <w:rsid w:val="00183F32"/>
    <w:rPr>
      <w:rFonts w:cs="Times New Roman"/>
    </w:rPr>
  </w:style>
  <w:style w:type="paragraph" w:styleId="Caption">
    <w:name w:val="caption"/>
    <w:basedOn w:val="Normal"/>
    <w:next w:val="Normal"/>
    <w:uiPriority w:val="1"/>
    <w:qFormat/>
    <w:rsid w:val="7112BF98"/>
    <w:pPr>
      <w:spacing w:before="0" w:after="200"/>
    </w:pPr>
    <w:rPr>
      <w:b/>
      <w:bCs/>
      <w:color w:val="4F81BD"/>
      <w:sz w:val="18"/>
      <w:szCs w:val="18"/>
    </w:rPr>
  </w:style>
  <w:style w:type="paragraph" w:styleId="FootnoteText">
    <w:name w:val="footnote text"/>
    <w:basedOn w:val="Normal"/>
    <w:link w:val="FootnoteTextChar"/>
    <w:uiPriority w:val="99"/>
    <w:rsid w:val="7112BF98"/>
    <w:pPr>
      <w:spacing w:before="0" w:after="0"/>
    </w:pPr>
    <w:rPr>
      <w:sz w:val="20"/>
      <w:szCs w:val="20"/>
    </w:rPr>
  </w:style>
  <w:style w:type="character" w:styleId="FootnoteTextChar" w:customStyle="1">
    <w:name w:val="Footnote Text Char"/>
    <w:link w:val="FootnoteText"/>
    <w:uiPriority w:val="99"/>
    <w:rsid w:val="7112BF98"/>
    <w:rPr>
      <w:rFonts w:ascii="Times" w:hAnsi="Times"/>
      <w:noProof w:val="0"/>
    </w:rPr>
  </w:style>
  <w:style w:type="character" w:styleId="FootnoteReference">
    <w:name w:val="footnote reference"/>
    <w:uiPriority w:val="99"/>
    <w:rsid w:val="00787C8B"/>
    <w:rPr>
      <w:rFonts w:cs="Times New Roman"/>
      <w:vertAlign w:val="superscript"/>
    </w:rPr>
  </w:style>
  <w:style w:type="character" w:styleId="CharChar2" w:customStyle="1">
    <w:name w:val="Char Char2"/>
    <w:uiPriority w:val="99"/>
    <w:rsid w:val="00812E90"/>
    <w:rPr>
      <w:rFonts w:ascii="Times" w:hAnsi="Times" w:cs="Times New Roman"/>
    </w:rPr>
  </w:style>
  <w:style w:type="character" w:styleId="CharChar3" w:customStyle="1">
    <w:name w:val="Char Char3"/>
    <w:uiPriority w:val="99"/>
    <w:rsid w:val="00D74B2E"/>
    <w:rPr>
      <w:rFonts w:ascii="Times" w:hAnsi="Times" w:cs="Times New Roman"/>
    </w:rPr>
  </w:style>
  <w:style w:type="paragraph" w:styleId="DocumentMap">
    <w:name w:val="Document Map"/>
    <w:basedOn w:val="Normal"/>
    <w:link w:val="DocumentMapChar"/>
    <w:uiPriority w:val="99"/>
    <w:semiHidden/>
    <w:rsid w:val="00D74B2E"/>
    <w:pPr>
      <w:shd w:val="clear" w:color="auto" w:fill="000080"/>
    </w:pPr>
    <w:rPr>
      <w:rFonts w:ascii="Tahoma" w:hAnsi="Tahoma" w:cs="Tahoma"/>
      <w:sz w:val="20"/>
    </w:rPr>
  </w:style>
  <w:style w:type="character" w:styleId="DocumentMapChar" w:customStyle="1">
    <w:name w:val="Document Map Char"/>
    <w:link w:val="DocumentMap"/>
    <w:uiPriority w:val="99"/>
    <w:semiHidden/>
    <w:rsid w:val="7112BF98"/>
    <w:rPr>
      <w:rFonts w:ascii="Tahoma" w:hAnsi="Tahoma" w:cs="Tahoma"/>
      <w:szCs w:val="22"/>
      <w:shd w:val="clear" w:color="auto" w:fill="000080"/>
      <w:lang w:eastAsia="pt-BR"/>
    </w:rPr>
  </w:style>
  <w:style w:type="character" w:styleId="FollowedHyperlink">
    <w:name w:val="FollowedHyperlink"/>
    <w:uiPriority w:val="99"/>
    <w:locked/>
    <w:rsid w:val="00EB30A4"/>
    <w:rPr>
      <w:rFonts w:cs="Times New Roman"/>
      <w:color w:val="800080"/>
      <w:u w:val="single"/>
    </w:rPr>
  </w:style>
  <w:style w:type="paragraph" w:styleId="msolistparagraph0" w:customStyle="1">
    <w:name w:val="msolistparagraph"/>
    <w:basedOn w:val="Normal"/>
    <w:uiPriority w:val="99"/>
    <w:rsid w:val="7112BF98"/>
    <w:pPr>
      <w:ind w:left="720"/>
    </w:pPr>
    <w:rPr>
      <w:rFonts w:cs="Times"/>
      <w:lang w:eastAsia="en-US"/>
    </w:rPr>
  </w:style>
  <w:style w:type="paragraph" w:styleId="Style1" w:customStyle="1">
    <w:name w:val="Style1"/>
    <w:basedOn w:val="PSCReferencia"/>
    <w:uiPriority w:val="99"/>
    <w:rsid w:val="7112BF98"/>
  </w:style>
  <w:style w:type="paragraph" w:styleId="GridTable31" w:customStyle="1">
    <w:name w:val="Grid Table 31"/>
    <w:basedOn w:val="Heading1"/>
    <w:next w:val="Normal"/>
    <w:uiPriority w:val="39"/>
    <w:qFormat/>
    <w:rsid w:val="7112BF98"/>
    <w:pPr>
      <w:spacing w:before="480" w:after="0" w:line="276" w:lineRule="auto"/>
      <w:jc w:val="left"/>
    </w:pPr>
    <w:rPr>
      <w:rFonts w:ascii="Cambria" w:hAnsi="Cambria"/>
      <w:color w:val="365F91"/>
      <w:sz w:val="28"/>
      <w:szCs w:val="28"/>
      <w:lang w:eastAsia="en-US"/>
    </w:rPr>
  </w:style>
  <w:style w:type="paragraph" w:styleId="ListBullet">
    <w:name w:val="List Bullet"/>
    <w:basedOn w:val="Normal"/>
    <w:uiPriority w:val="99"/>
    <w:unhideWhenUsed/>
    <w:rsid w:val="001A355E"/>
    <w:pPr>
      <w:numPr>
        <w:numId w:val="3"/>
      </w:numPr>
      <w:contextualSpacing/>
    </w:pPr>
  </w:style>
  <w:style w:type="paragraph" w:styleId="ListParagraph1" w:customStyle="1">
    <w:name w:val="List Paragraph1"/>
    <w:basedOn w:val="Normal"/>
    <w:uiPriority w:val="99"/>
    <w:qFormat/>
    <w:rsid w:val="7112BF98"/>
    <w:pPr>
      <w:ind w:left="720"/>
      <w:contextualSpacing/>
    </w:pPr>
  </w:style>
  <w:style w:type="character" w:styleId="shorttext" w:customStyle="1">
    <w:name w:val="short_text"/>
    <w:basedOn w:val="DefaultParagraphFont"/>
    <w:rsid w:val="00C4385D"/>
  </w:style>
  <w:style w:type="paragraph" w:styleId="PargrafodaLista1" w:customStyle="1">
    <w:name w:val="Parágrafo da Lista1"/>
    <w:basedOn w:val="Normal"/>
    <w:uiPriority w:val="1"/>
    <w:qFormat/>
    <w:rsid w:val="7112BF98"/>
    <w:pPr>
      <w:ind w:left="720"/>
      <w:contextualSpacing/>
    </w:pPr>
  </w:style>
  <w:style w:type="character" w:styleId="cmplfrmlbl" w:customStyle="1">
    <w:name w:val="cmpl_frm_lbl"/>
    <w:basedOn w:val="DefaultParagraphFont"/>
    <w:rsid w:val="00C24D7B"/>
  </w:style>
  <w:style w:type="paragraph" w:styleId="TableofFigures">
    <w:name w:val="table of figures"/>
    <w:basedOn w:val="Normal"/>
    <w:next w:val="Normal"/>
    <w:uiPriority w:val="99"/>
    <w:semiHidden/>
    <w:unhideWhenUsed/>
    <w:rsid w:val="7112BF98"/>
  </w:style>
  <w:style w:type="paragraph" w:styleId="ftArial" w:customStyle="1">
    <w:name w:val="ft + Arial"/>
    <w:aliases w:val="Bold"/>
    <w:basedOn w:val="ColorfulList-Accent11"/>
    <w:uiPriority w:val="1"/>
    <w:rsid w:val="7112BF98"/>
    <w:pPr>
      <w:ind w:left="0"/>
    </w:pPr>
    <w:rPr>
      <w:rFonts w:ascii="Arial" w:hAnsi="Arial" w:cs="Arial"/>
      <w:b/>
      <w:bCs/>
      <w:u w:val="single"/>
    </w:rPr>
  </w:style>
  <w:style w:type="character" w:styleId="cmplfrmlblinline" w:customStyle="1">
    <w:name w:val="cmpl_frm_lbl_inline"/>
    <w:basedOn w:val="DefaultParagraphFont"/>
    <w:rsid w:val="0033591C"/>
  </w:style>
  <w:style w:type="character" w:styleId="descricao" w:customStyle="1">
    <w:name w:val="descricao"/>
    <w:basedOn w:val="DefaultParagraphFont"/>
    <w:rsid w:val="00302D40"/>
  </w:style>
  <w:style w:type="paragraph" w:styleId="ListParagraph11" w:customStyle="1">
    <w:name w:val="List Paragraph11"/>
    <w:basedOn w:val="Normal"/>
    <w:uiPriority w:val="1"/>
    <w:rsid w:val="7112BF98"/>
    <w:pPr>
      <w:ind w:left="720"/>
      <w:contextualSpacing/>
    </w:pPr>
    <w:rPr>
      <w:rFonts w:eastAsia="Calibri"/>
    </w:rPr>
  </w:style>
  <w:style w:type="character" w:styleId="hps" w:customStyle="1">
    <w:name w:val="hps"/>
    <w:basedOn w:val="DefaultParagraphFont"/>
    <w:rsid w:val="00387C31"/>
  </w:style>
  <w:style w:type="paragraph" w:styleId="PSCNormal" w:customStyle="1">
    <w:name w:val="PSC_Normal"/>
    <w:basedOn w:val="ColorfulList-Accent11"/>
    <w:uiPriority w:val="1"/>
    <w:rsid w:val="7112BF98"/>
    <w:pPr>
      <w:ind w:left="0"/>
    </w:pPr>
    <w:rPr>
      <w:rFonts w:ascii="Arial" w:hAnsi="Arial" w:cs="Arial"/>
      <w:b/>
      <w:bCs/>
    </w:rPr>
  </w:style>
  <w:style w:type="paragraph" w:styleId="PargrafodaLista" w:customStyle="1">
    <w:name w:val="Parágrafo da Lista"/>
    <w:basedOn w:val="Normal"/>
    <w:uiPriority w:val="34"/>
    <w:qFormat/>
    <w:rsid w:val="7112BF98"/>
    <w:pPr>
      <w:ind w:left="708"/>
    </w:pPr>
  </w:style>
  <w:style w:type="paragraph" w:styleId="PSCNormal0" w:customStyle="1">
    <w:name w:val="PSC_Normal&quot;"/>
    <w:basedOn w:val="ColorfulList-Accent11"/>
    <w:uiPriority w:val="1"/>
    <w:rsid w:val="7112BF98"/>
    <w:pPr>
      <w:ind w:left="0"/>
    </w:pPr>
    <w:rPr>
      <w:b/>
      <w:bCs/>
    </w:rPr>
  </w:style>
  <w:style w:type="paragraph" w:styleId="TOCHeading">
    <w:name w:val="TOC Heading"/>
    <w:basedOn w:val="Heading1"/>
    <w:next w:val="Normal"/>
    <w:uiPriority w:val="71"/>
    <w:unhideWhenUsed/>
    <w:qFormat/>
    <w:rsid w:val="7112BF98"/>
    <w:pPr>
      <w:spacing w:before="240" w:after="60"/>
    </w:pPr>
    <w:rPr>
      <w:rFonts w:ascii="Calibri Light" w:hAnsi="Calibri Light"/>
      <w:sz w:val="32"/>
      <w:szCs w:val="32"/>
    </w:rPr>
  </w:style>
  <w:style w:type="paragraph" w:styleId="Subtitle">
    <w:name w:val="Subtitle"/>
    <w:basedOn w:val="Normal"/>
    <w:next w:val="Normal"/>
    <w:link w:val="SubtitleChar"/>
    <w:uiPriority w:val="11"/>
    <w:qFormat/>
    <w:rsid w:val="7112BF98"/>
    <w:rPr>
      <w:rFonts w:eastAsiaTheme="minorEastAsia"/>
      <w:color w:val="5A5A5A"/>
    </w:rPr>
  </w:style>
  <w:style w:type="paragraph" w:styleId="Quote">
    <w:name w:val="Quote"/>
    <w:basedOn w:val="Normal"/>
    <w:next w:val="Normal"/>
    <w:link w:val="QuoteChar"/>
    <w:uiPriority w:val="29"/>
    <w:qFormat/>
    <w:rsid w:val="7112BF98"/>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112BF98"/>
    <w:pPr>
      <w:spacing w:before="360" w:after="360"/>
      <w:ind w:left="864" w:right="864"/>
      <w:jc w:val="center"/>
    </w:pPr>
    <w:rPr>
      <w:i/>
      <w:iCs/>
      <w:color w:val="4472C4" w:themeColor="accent1"/>
    </w:rPr>
  </w:style>
  <w:style w:type="paragraph" w:styleId="ListParagraph">
    <w:name w:val="List Paragraph"/>
    <w:basedOn w:val="Normal"/>
    <w:uiPriority w:val="34"/>
    <w:qFormat/>
    <w:rsid w:val="7112BF98"/>
    <w:pPr>
      <w:ind w:left="720"/>
      <w:contextualSpacing/>
    </w:pPr>
  </w:style>
  <w:style w:type="character" w:styleId="SubtitleChar" w:customStyle="1">
    <w:name w:val="Subtitle Char"/>
    <w:basedOn w:val="DefaultParagraphFont"/>
    <w:link w:val="Subtitle"/>
    <w:uiPriority w:val="11"/>
    <w:rsid w:val="7112BF98"/>
    <w:rPr>
      <w:rFonts w:ascii="Times New Roman" w:hAnsi="Times New Roman" w:cs="Times New Roman" w:eastAsiaTheme="minorEastAsia"/>
      <w:noProof w:val="0"/>
      <w:color w:val="5A5A5A"/>
      <w:lang w:val="en-US"/>
    </w:rPr>
  </w:style>
  <w:style w:type="character" w:styleId="QuoteChar" w:customStyle="1">
    <w:name w:val="Quote Char"/>
    <w:basedOn w:val="DefaultParagraphFont"/>
    <w:link w:val="Quote"/>
    <w:uiPriority w:val="29"/>
    <w:rsid w:val="7112BF98"/>
    <w:rPr>
      <w:i/>
      <w:iCs/>
      <w:noProof w:val="0"/>
      <w:color w:val="404040" w:themeColor="text1" w:themeTint="BF"/>
      <w:lang w:val="en-US"/>
    </w:rPr>
  </w:style>
  <w:style w:type="character" w:styleId="IntenseQuoteChar" w:customStyle="1">
    <w:name w:val="Intense Quote Char"/>
    <w:basedOn w:val="DefaultParagraphFont"/>
    <w:link w:val="IntenseQuote"/>
    <w:uiPriority w:val="30"/>
    <w:rsid w:val="7112BF98"/>
    <w:rPr>
      <w:i/>
      <w:iCs/>
      <w:noProof w:val="0"/>
      <w:color w:val="4472C4" w:themeColor="accent1"/>
      <w:lang w:val="en-US"/>
    </w:rPr>
  </w:style>
  <w:style w:type="paragraph" w:styleId="EndnoteText">
    <w:name w:val="endnote text"/>
    <w:basedOn w:val="Normal"/>
    <w:link w:val="EndnoteTextChar"/>
    <w:uiPriority w:val="99"/>
    <w:semiHidden/>
    <w:unhideWhenUsed/>
    <w:locked/>
    <w:rsid w:val="7112BF98"/>
    <w:pPr>
      <w:spacing w:after="0"/>
    </w:pPr>
    <w:rPr>
      <w:sz w:val="20"/>
      <w:szCs w:val="20"/>
    </w:rPr>
  </w:style>
  <w:style w:type="character" w:styleId="EndnoteTextChar" w:customStyle="1">
    <w:name w:val="Endnote Text Char"/>
    <w:basedOn w:val="DefaultParagraphFont"/>
    <w:link w:val="EndnoteText"/>
    <w:uiPriority w:val="99"/>
    <w:semiHidden/>
    <w:rsid w:val="7112BF98"/>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63253208">
      <w:bodyDiv w:val="1"/>
      <w:marLeft w:val="0"/>
      <w:marRight w:val="0"/>
      <w:marTop w:val="0"/>
      <w:marBottom w:val="0"/>
      <w:divBdr>
        <w:top w:val="none" w:sz="0" w:space="0" w:color="auto"/>
        <w:left w:val="none" w:sz="0" w:space="0" w:color="auto"/>
        <w:bottom w:val="none" w:sz="0" w:space="0" w:color="auto"/>
        <w:right w:val="none" w:sz="0" w:space="0" w:color="auto"/>
      </w:divBdr>
    </w:div>
    <w:div w:id="223637330">
      <w:bodyDiv w:val="1"/>
      <w:marLeft w:val="0"/>
      <w:marRight w:val="0"/>
      <w:marTop w:val="0"/>
      <w:marBottom w:val="0"/>
      <w:divBdr>
        <w:top w:val="none" w:sz="0" w:space="0" w:color="auto"/>
        <w:left w:val="none" w:sz="0" w:space="0" w:color="auto"/>
        <w:bottom w:val="none" w:sz="0" w:space="0" w:color="auto"/>
        <w:right w:val="none" w:sz="0" w:space="0" w:color="auto"/>
      </w:divBdr>
    </w:div>
    <w:div w:id="226648586">
      <w:bodyDiv w:val="1"/>
      <w:marLeft w:val="0"/>
      <w:marRight w:val="0"/>
      <w:marTop w:val="0"/>
      <w:marBottom w:val="0"/>
      <w:divBdr>
        <w:top w:val="none" w:sz="0" w:space="0" w:color="auto"/>
        <w:left w:val="none" w:sz="0" w:space="0" w:color="auto"/>
        <w:bottom w:val="none" w:sz="0" w:space="0" w:color="auto"/>
        <w:right w:val="none" w:sz="0" w:space="0" w:color="auto"/>
      </w:divBdr>
    </w:div>
    <w:div w:id="232199645">
      <w:bodyDiv w:val="1"/>
      <w:marLeft w:val="0"/>
      <w:marRight w:val="0"/>
      <w:marTop w:val="0"/>
      <w:marBottom w:val="0"/>
      <w:divBdr>
        <w:top w:val="none" w:sz="0" w:space="0" w:color="auto"/>
        <w:left w:val="none" w:sz="0" w:space="0" w:color="auto"/>
        <w:bottom w:val="none" w:sz="0" w:space="0" w:color="auto"/>
        <w:right w:val="none" w:sz="0" w:space="0" w:color="auto"/>
      </w:divBdr>
    </w:div>
    <w:div w:id="281158318">
      <w:bodyDiv w:val="1"/>
      <w:marLeft w:val="0"/>
      <w:marRight w:val="0"/>
      <w:marTop w:val="0"/>
      <w:marBottom w:val="0"/>
      <w:divBdr>
        <w:top w:val="none" w:sz="0" w:space="0" w:color="auto"/>
        <w:left w:val="none" w:sz="0" w:space="0" w:color="auto"/>
        <w:bottom w:val="none" w:sz="0" w:space="0" w:color="auto"/>
        <w:right w:val="none" w:sz="0" w:space="0" w:color="auto"/>
      </w:divBdr>
    </w:div>
    <w:div w:id="437722516">
      <w:marLeft w:val="0"/>
      <w:marRight w:val="0"/>
      <w:marTop w:val="0"/>
      <w:marBottom w:val="0"/>
      <w:divBdr>
        <w:top w:val="none" w:sz="0" w:space="0" w:color="auto"/>
        <w:left w:val="none" w:sz="0" w:space="0" w:color="auto"/>
        <w:bottom w:val="none" w:sz="0" w:space="0" w:color="auto"/>
        <w:right w:val="none" w:sz="0" w:space="0" w:color="auto"/>
      </w:divBdr>
      <w:divsChild>
        <w:div w:id="437722518">
          <w:marLeft w:val="0"/>
          <w:marRight w:val="0"/>
          <w:marTop w:val="0"/>
          <w:marBottom w:val="0"/>
          <w:divBdr>
            <w:top w:val="none" w:sz="0" w:space="0" w:color="auto"/>
            <w:left w:val="none" w:sz="0" w:space="0" w:color="auto"/>
            <w:bottom w:val="none" w:sz="0" w:space="0" w:color="auto"/>
            <w:right w:val="none" w:sz="0" w:space="0" w:color="auto"/>
          </w:divBdr>
        </w:div>
      </w:divsChild>
    </w:div>
    <w:div w:id="437722517">
      <w:marLeft w:val="0"/>
      <w:marRight w:val="0"/>
      <w:marTop w:val="0"/>
      <w:marBottom w:val="0"/>
      <w:divBdr>
        <w:top w:val="none" w:sz="0" w:space="0" w:color="auto"/>
        <w:left w:val="none" w:sz="0" w:space="0" w:color="auto"/>
        <w:bottom w:val="none" w:sz="0" w:space="0" w:color="auto"/>
        <w:right w:val="none" w:sz="0" w:space="0" w:color="auto"/>
      </w:divBdr>
      <w:divsChild>
        <w:div w:id="437722519">
          <w:marLeft w:val="0"/>
          <w:marRight w:val="0"/>
          <w:marTop w:val="0"/>
          <w:marBottom w:val="0"/>
          <w:divBdr>
            <w:top w:val="none" w:sz="0" w:space="0" w:color="auto"/>
            <w:left w:val="none" w:sz="0" w:space="0" w:color="auto"/>
            <w:bottom w:val="none" w:sz="0" w:space="0" w:color="auto"/>
            <w:right w:val="none" w:sz="0" w:space="0" w:color="auto"/>
          </w:divBdr>
        </w:div>
      </w:divsChild>
    </w:div>
    <w:div w:id="437722520">
      <w:marLeft w:val="0"/>
      <w:marRight w:val="0"/>
      <w:marTop w:val="0"/>
      <w:marBottom w:val="0"/>
      <w:divBdr>
        <w:top w:val="none" w:sz="0" w:space="0" w:color="auto"/>
        <w:left w:val="none" w:sz="0" w:space="0" w:color="auto"/>
        <w:bottom w:val="none" w:sz="0" w:space="0" w:color="auto"/>
        <w:right w:val="none" w:sz="0" w:space="0" w:color="auto"/>
      </w:divBdr>
    </w:div>
    <w:div w:id="437722521">
      <w:marLeft w:val="0"/>
      <w:marRight w:val="0"/>
      <w:marTop w:val="0"/>
      <w:marBottom w:val="0"/>
      <w:divBdr>
        <w:top w:val="none" w:sz="0" w:space="0" w:color="auto"/>
        <w:left w:val="none" w:sz="0" w:space="0" w:color="auto"/>
        <w:bottom w:val="none" w:sz="0" w:space="0" w:color="auto"/>
        <w:right w:val="none" w:sz="0" w:space="0" w:color="auto"/>
      </w:divBdr>
      <w:divsChild>
        <w:div w:id="437722522">
          <w:marLeft w:val="0"/>
          <w:marRight w:val="0"/>
          <w:marTop w:val="0"/>
          <w:marBottom w:val="0"/>
          <w:divBdr>
            <w:top w:val="none" w:sz="0" w:space="0" w:color="auto"/>
            <w:left w:val="none" w:sz="0" w:space="0" w:color="auto"/>
            <w:bottom w:val="none" w:sz="0" w:space="0" w:color="auto"/>
            <w:right w:val="none" w:sz="0" w:space="0" w:color="auto"/>
          </w:divBdr>
        </w:div>
      </w:divsChild>
    </w:div>
    <w:div w:id="437722523">
      <w:marLeft w:val="0"/>
      <w:marRight w:val="0"/>
      <w:marTop w:val="0"/>
      <w:marBottom w:val="0"/>
      <w:divBdr>
        <w:top w:val="none" w:sz="0" w:space="0" w:color="auto"/>
        <w:left w:val="none" w:sz="0" w:space="0" w:color="auto"/>
        <w:bottom w:val="none" w:sz="0" w:space="0" w:color="auto"/>
        <w:right w:val="none" w:sz="0" w:space="0" w:color="auto"/>
      </w:divBdr>
    </w:div>
    <w:div w:id="488399523">
      <w:bodyDiv w:val="1"/>
      <w:marLeft w:val="0"/>
      <w:marRight w:val="0"/>
      <w:marTop w:val="0"/>
      <w:marBottom w:val="0"/>
      <w:divBdr>
        <w:top w:val="none" w:sz="0" w:space="0" w:color="auto"/>
        <w:left w:val="none" w:sz="0" w:space="0" w:color="auto"/>
        <w:bottom w:val="none" w:sz="0" w:space="0" w:color="auto"/>
        <w:right w:val="none" w:sz="0" w:space="0" w:color="auto"/>
      </w:divBdr>
    </w:div>
    <w:div w:id="504173272">
      <w:bodyDiv w:val="1"/>
      <w:marLeft w:val="0"/>
      <w:marRight w:val="0"/>
      <w:marTop w:val="0"/>
      <w:marBottom w:val="0"/>
      <w:divBdr>
        <w:top w:val="none" w:sz="0" w:space="0" w:color="auto"/>
        <w:left w:val="none" w:sz="0" w:space="0" w:color="auto"/>
        <w:bottom w:val="none" w:sz="0" w:space="0" w:color="auto"/>
        <w:right w:val="none" w:sz="0" w:space="0" w:color="auto"/>
      </w:divBdr>
    </w:div>
    <w:div w:id="541285008">
      <w:bodyDiv w:val="1"/>
      <w:marLeft w:val="0"/>
      <w:marRight w:val="0"/>
      <w:marTop w:val="0"/>
      <w:marBottom w:val="0"/>
      <w:divBdr>
        <w:top w:val="none" w:sz="0" w:space="0" w:color="auto"/>
        <w:left w:val="none" w:sz="0" w:space="0" w:color="auto"/>
        <w:bottom w:val="none" w:sz="0" w:space="0" w:color="auto"/>
        <w:right w:val="none" w:sz="0" w:space="0" w:color="auto"/>
      </w:divBdr>
    </w:div>
    <w:div w:id="562260483">
      <w:bodyDiv w:val="1"/>
      <w:marLeft w:val="0"/>
      <w:marRight w:val="0"/>
      <w:marTop w:val="0"/>
      <w:marBottom w:val="0"/>
      <w:divBdr>
        <w:top w:val="none" w:sz="0" w:space="0" w:color="auto"/>
        <w:left w:val="none" w:sz="0" w:space="0" w:color="auto"/>
        <w:bottom w:val="none" w:sz="0" w:space="0" w:color="auto"/>
        <w:right w:val="none" w:sz="0" w:space="0" w:color="auto"/>
      </w:divBdr>
    </w:div>
    <w:div w:id="620459732">
      <w:bodyDiv w:val="1"/>
      <w:marLeft w:val="0"/>
      <w:marRight w:val="0"/>
      <w:marTop w:val="0"/>
      <w:marBottom w:val="0"/>
      <w:divBdr>
        <w:top w:val="none" w:sz="0" w:space="0" w:color="auto"/>
        <w:left w:val="none" w:sz="0" w:space="0" w:color="auto"/>
        <w:bottom w:val="none" w:sz="0" w:space="0" w:color="auto"/>
        <w:right w:val="none" w:sz="0" w:space="0" w:color="auto"/>
      </w:divBdr>
    </w:div>
    <w:div w:id="622229504">
      <w:bodyDiv w:val="1"/>
      <w:marLeft w:val="0"/>
      <w:marRight w:val="0"/>
      <w:marTop w:val="0"/>
      <w:marBottom w:val="0"/>
      <w:divBdr>
        <w:top w:val="none" w:sz="0" w:space="0" w:color="auto"/>
        <w:left w:val="none" w:sz="0" w:space="0" w:color="auto"/>
        <w:bottom w:val="none" w:sz="0" w:space="0" w:color="auto"/>
        <w:right w:val="none" w:sz="0" w:space="0" w:color="auto"/>
      </w:divBdr>
    </w:div>
    <w:div w:id="845747073">
      <w:bodyDiv w:val="1"/>
      <w:marLeft w:val="0"/>
      <w:marRight w:val="0"/>
      <w:marTop w:val="0"/>
      <w:marBottom w:val="0"/>
      <w:divBdr>
        <w:top w:val="none" w:sz="0" w:space="0" w:color="auto"/>
        <w:left w:val="none" w:sz="0" w:space="0" w:color="auto"/>
        <w:bottom w:val="none" w:sz="0" w:space="0" w:color="auto"/>
        <w:right w:val="none" w:sz="0" w:space="0" w:color="auto"/>
      </w:divBdr>
    </w:div>
    <w:div w:id="868110515">
      <w:bodyDiv w:val="1"/>
      <w:marLeft w:val="0"/>
      <w:marRight w:val="0"/>
      <w:marTop w:val="0"/>
      <w:marBottom w:val="0"/>
      <w:divBdr>
        <w:top w:val="none" w:sz="0" w:space="0" w:color="auto"/>
        <w:left w:val="none" w:sz="0" w:space="0" w:color="auto"/>
        <w:bottom w:val="none" w:sz="0" w:space="0" w:color="auto"/>
        <w:right w:val="none" w:sz="0" w:space="0" w:color="auto"/>
      </w:divBdr>
    </w:div>
    <w:div w:id="1039475908">
      <w:bodyDiv w:val="1"/>
      <w:marLeft w:val="0"/>
      <w:marRight w:val="0"/>
      <w:marTop w:val="0"/>
      <w:marBottom w:val="0"/>
      <w:divBdr>
        <w:top w:val="none" w:sz="0" w:space="0" w:color="auto"/>
        <w:left w:val="none" w:sz="0" w:space="0" w:color="auto"/>
        <w:bottom w:val="none" w:sz="0" w:space="0" w:color="auto"/>
        <w:right w:val="none" w:sz="0" w:space="0" w:color="auto"/>
      </w:divBdr>
    </w:div>
    <w:div w:id="1162041696">
      <w:bodyDiv w:val="1"/>
      <w:marLeft w:val="0"/>
      <w:marRight w:val="0"/>
      <w:marTop w:val="0"/>
      <w:marBottom w:val="0"/>
      <w:divBdr>
        <w:top w:val="none" w:sz="0" w:space="0" w:color="auto"/>
        <w:left w:val="none" w:sz="0" w:space="0" w:color="auto"/>
        <w:bottom w:val="none" w:sz="0" w:space="0" w:color="auto"/>
        <w:right w:val="none" w:sz="0" w:space="0" w:color="auto"/>
      </w:divBdr>
    </w:div>
    <w:div w:id="1182666579">
      <w:bodyDiv w:val="1"/>
      <w:marLeft w:val="0"/>
      <w:marRight w:val="0"/>
      <w:marTop w:val="0"/>
      <w:marBottom w:val="0"/>
      <w:divBdr>
        <w:top w:val="none" w:sz="0" w:space="0" w:color="auto"/>
        <w:left w:val="none" w:sz="0" w:space="0" w:color="auto"/>
        <w:bottom w:val="none" w:sz="0" w:space="0" w:color="auto"/>
        <w:right w:val="none" w:sz="0" w:space="0" w:color="auto"/>
      </w:divBdr>
    </w:div>
    <w:div w:id="1303198436">
      <w:bodyDiv w:val="1"/>
      <w:marLeft w:val="0"/>
      <w:marRight w:val="0"/>
      <w:marTop w:val="0"/>
      <w:marBottom w:val="0"/>
      <w:divBdr>
        <w:top w:val="none" w:sz="0" w:space="0" w:color="auto"/>
        <w:left w:val="none" w:sz="0" w:space="0" w:color="auto"/>
        <w:bottom w:val="none" w:sz="0" w:space="0" w:color="auto"/>
        <w:right w:val="none" w:sz="0" w:space="0" w:color="auto"/>
      </w:divBdr>
    </w:div>
    <w:div w:id="1403870348">
      <w:bodyDiv w:val="1"/>
      <w:marLeft w:val="0"/>
      <w:marRight w:val="0"/>
      <w:marTop w:val="0"/>
      <w:marBottom w:val="0"/>
      <w:divBdr>
        <w:top w:val="none" w:sz="0" w:space="0" w:color="auto"/>
        <w:left w:val="none" w:sz="0" w:space="0" w:color="auto"/>
        <w:bottom w:val="none" w:sz="0" w:space="0" w:color="auto"/>
        <w:right w:val="none" w:sz="0" w:space="0" w:color="auto"/>
      </w:divBdr>
    </w:div>
    <w:div w:id="1404647879">
      <w:bodyDiv w:val="1"/>
      <w:marLeft w:val="0"/>
      <w:marRight w:val="0"/>
      <w:marTop w:val="0"/>
      <w:marBottom w:val="0"/>
      <w:divBdr>
        <w:top w:val="none" w:sz="0" w:space="0" w:color="auto"/>
        <w:left w:val="none" w:sz="0" w:space="0" w:color="auto"/>
        <w:bottom w:val="none" w:sz="0" w:space="0" w:color="auto"/>
        <w:right w:val="none" w:sz="0" w:space="0" w:color="auto"/>
      </w:divBdr>
    </w:div>
    <w:div w:id="1460421270">
      <w:bodyDiv w:val="1"/>
      <w:marLeft w:val="0"/>
      <w:marRight w:val="0"/>
      <w:marTop w:val="0"/>
      <w:marBottom w:val="0"/>
      <w:divBdr>
        <w:top w:val="none" w:sz="0" w:space="0" w:color="auto"/>
        <w:left w:val="none" w:sz="0" w:space="0" w:color="auto"/>
        <w:bottom w:val="none" w:sz="0" w:space="0" w:color="auto"/>
        <w:right w:val="none" w:sz="0" w:space="0" w:color="auto"/>
      </w:divBdr>
    </w:div>
    <w:div w:id="1475025632">
      <w:bodyDiv w:val="1"/>
      <w:marLeft w:val="0"/>
      <w:marRight w:val="0"/>
      <w:marTop w:val="0"/>
      <w:marBottom w:val="0"/>
      <w:divBdr>
        <w:top w:val="none" w:sz="0" w:space="0" w:color="auto"/>
        <w:left w:val="none" w:sz="0" w:space="0" w:color="auto"/>
        <w:bottom w:val="none" w:sz="0" w:space="0" w:color="auto"/>
        <w:right w:val="none" w:sz="0" w:space="0" w:color="auto"/>
      </w:divBdr>
    </w:div>
    <w:div w:id="1539246740">
      <w:bodyDiv w:val="1"/>
      <w:marLeft w:val="0"/>
      <w:marRight w:val="0"/>
      <w:marTop w:val="0"/>
      <w:marBottom w:val="0"/>
      <w:divBdr>
        <w:top w:val="none" w:sz="0" w:space="0" w:color="auto"/>
        <w:left w:val="none" w:sz="0" w:space="0" w:color="auto"/>
        <w:bottom w:val="none" w:sz="0" w:space="0" w:color="auto"/>
        <w:right w:val="none" w:sz="0" w:space="0" w:color="auto"/>
      </w:divBdr>
    </w:div>
    <w:div w:id="1573156360">
      <w:bodyDiv w:val="1"/>
      <w:marLeft w:val="0"/>
      <w:marRight w:val="0"/>
      <w:marTop w:val="0"/>
      <w:marBottom w:val="0"/>
      <w:divBdr>
        <w:top w:val="none" w:sz="0" w:space="0" w:color="auto"/>
        <w:left w:val="none" w:sz="0" w:space="0" w:color="auto"/>
        <w:bottom w:val="none" w:sz="0" w:space="0" w:color="auto"/>
        <w:right w:val="none" w:sz="0" w:space="0" w:color="auto"/>
      </w:divBdr>
    </w:div>
    <w:div w:id="1594122628">
      <w:bodyDiv w:val="1"/>
      <w:marLeft w:val="0"/>
      <w:marRight w:val="0"/>
      <w:marTop w:val="0"/>
      <w:marBottom w:val="0"/>
      <w:divBdr>
        <w:top w:val="none" w:sz="0" w:space="0" w:color="auto"/>
        <w:left w:val="none" w:sz="0" w:space="0" w:color="auto"/>
        <w:bottom w:val="none" w:sz="0" w:space="0" w:color="auto"/>
        <w:right w:val="none" w:sz="0" w:space="0" w:color="auto"/>
      </w:divBdr>
    </w:div>
    <w:div w:id="1638995446">
      <w:bodyDiv w:val="1"/>
      <w:marLeft w:val="0"/>
      <w:marRight w:val="0"/>
      <w:marTop w:val="0"/>
      <w:marBottom w:val="0"/>
      <w:divBdr>
        <w:top w:val="none" w:sz="0" w:space="0" w:color="auto"/>
        <w:left w:val="none" w:sz="0" w:space="0" w:color="auto"/>
        <w:bottom w:val="none" w:sz="0" w:space="0" w:color="auto"/>
        <w:right w:val="none" w:sz="0" w:space="0" w:color="auto"/>
      </w:divBdr>
    </w:div>
    <w:div w:id="1868984558">
      <w:bodyDiv w:val="1"/>
      <w:marLeft w:val="0"/>
      <w:marRight w:val="0"/>
      <w:marTop w:val="0"/>
      <w:marBottom w:val="0"/>
      <w:divBdr>
        <w:top w:val="none" w:sz="0" w:space="0" w:color="auto"/>
        <w:left w:val="none" w:sz="0" w:space="0" w:color="auto"/>
        <w:bottom w:val="none" w:sz="0" w:space="0" w:color="auto"/>
        <w:right w:val="none" w:sz="0" w:space="0" w:color="auto"/>
      </w:divBdr>
    </w:div>
    <w:div w:id="1908568644">
      <w:bodyDiv w:val="1"/>
      <w:marLeft w:val="0"/>
      <w:marRight w:val="0"/>
      <w:marTop w:val="0"/>
      <w:marBottom w:val="0"/>
      <w:divBdr>
        <w:top w:val="none" w:sz="0" w:space="0" w:color="auto"/>
        <w:left w:val="none" w:sz="0" w:space="0" w:color="auto"/>
        <w:bottom w:val="none" w:sz="0" w:space="0" w:color="auto"/>
        <w:right w:val="none" w:sz="0" w:space="0" w:color="auto"/>
      </w:divBdr>
    </w:div>
    <w:div w:id="1917201335">
      <w:bodyDiv w:val="1"/>
      <w:marLeft w:val="0"/>
      <w:marRight w:val="0"/>
      <w:marTop w:val="0"/>
      <w:marBottom w:val="0"/>
      <w:divBdr>
        <w:top w:val="none" w:sz="0" w:space="0" w:color="auto"/>
        <w:left w:val="none" w:sz="0" w:space="0" w:color="auto"/>
        <w:bottom w:val="none" w:sz="0" w:space="0" w:color="auto"/>
        <w:right w:val="none" w:sz="0" w:space="0" w:color="auto"/>
      </w:divBdr>
    </w:div>
    <w:div w:id="2083065711">
      <w:bodyDiv w:val="1"/>
      <w:marLeft w:val="0"/>
      <w:marRight w:val="0"/>
      <w:marTop w:val="0"/>
      <w:marBottom w:val="0"/>
      <w:divBdr>
        <w:top w:val="none" w:sz="0" w:space="0" w:color="auto"/>
        <w:left w:val="none" w:sz="0" w:space="0" w:color="auto"/>
        <w:bottom w:val="none" w:sz="0" w:space="0" w:color="auto"/>
        <w:right w:val="none" w:sz="0" w:space="0" w:color="auto"/>
      </w:divBdr>
    </w:div>
    <w:div w:id="209416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header" Target="header5.xml" Id="rId17" /><Relationship Type="http://schemas.openxmlformats.org/officeDocument/2006/relationships/customXml" Target="../customXml/item2.xml" Id="rId2" /><Relationship Type="http://schemas.openxmlformats.org/officeDocument/2006/relationships/header" Target="header4.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header" Target="header1.xm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jpg" Id="R227e4b715c2747a2" /><Relationship Type="http://schemas.openxmlformats.org/officeDocument/2006/relationships/image" Target="/media/image2.png" Id="Ra40c5cb90ed9463b" /><Relationship Type="http://schemas.openxmlformats.org/officeDocument/2006/relationships/image" Target="/media/image3.png" Id="R436ea8caa02d468f" /><Relationship Type="http://schemas.openxmlformats.org/officeDocument/2006/relationships/image" Target="/media/image4.png" Id="Rbc28b5838a6845ef" /><Relationship Type="http://schemas.openxmlformats.org/officeDocument/2006/relationships/image" Target="/media/image5.png" Id="R4624bc616ff440b7" /><Relationship Type="http://schemas.openxmlformats.org/officeDocument/2006/relationships/image" Target="/media/image6.png" Id="R44dc919d48aa4eeb" /><Relationship Type="http://schemas.openxmlformats.org/officeDocument/2006/relationships/image" Target="/media/image7.png" Id="R3b6e59026e044b39" /><Relationship Type="http://schemas.openxmlformats.org/officeDocument/2006/relationships/image" Target="/media/image8.png" Id="R6b62549b011041d2"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_Projetos\prosces3\subprocessos\psc\templates\PROSCES-PSC-TMP-TMP-Exter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53FB2AC75EB464BA9F1F77BFA9B087A" ma:contentTypeVersion="14" ma:contentTypeDescription="Create a new document." ma:contentTypeScope="" ma:versionID="71b0ed7ecf20ea98b32f8e36844a41e5">
  <xsd:schema xmlns:xsd="http://www.w3.org/2001/XMLSchema" xmlns:xs="http://www.w3.org/2001/XMLSchema" xmlns:p="http://schemas.microsoft.com/office/2006/metadata/properties" xmlns:ns3="a625705e-095e-47f8-a0a0-03ce2d930d02" xmlns:ns4="ab17aa17-eff5-45a5-8a08-3910ee8c4b29" targetNamespace="http://schemas.microsoft.com/office/2006/metadata/properties" ma:root="true" ma:fieldsID="e58cbc7b12886a5aa024046105ca3f7b" ns3:_="" ns4:_="">
    <xsd:import namespace="a625705e-095e-47f8-a0a0-03ce2d930d02"/>
    <xsd:import namespace="ab17aa17-eff5-45a5-8a08-3910ee8c4b2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5705e-095e-47f8-a0a0-03ce2d930d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17aa17-eff5-45a5-8a08-3910ee8c4b2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5CE146-B72F-4529-A962-AEB5A8660C29}">
  <ds:schemaRefs>
    <ds:schemaRef ds:uri="http://schemas.microsoft.com/sharepoint/v3/contenttype/forms"/>
  </ds:schemaRefs>
</ds:datastoreItem>
</file>

<file path=customXml/itemProps2.xml><?xml version="1.0" encoding="utf-8"?>
<ds:datastoreItem xmlns:ds="http://schemas.openxmlformats.org/officeDocument/2006/customXml" ds:itemID="{ECEA45B4-E92F-4520-A565-B0EE307E9DB2}">
  <ds:schemaRefs>
    <ds:schemaRef ds:uri="http://schemas.openxmlformats.org/officeDocument/2006/bibliography"/>
  </ds:schemaRefs>
</ds:datastoreItem>
</file>

<file path=customXml/itemProps3.xml><?xml version="1.0" encoding="utf-8"?>
<ds:datastoreItem xmlns:ds="http://schemas.openxmlformats.org/officeDocument/2006/customXml" ds:itemID="{5DC76BEA-93EC-455C-8705-A7CE5F3B2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5705e-095e-47f8-a0a0-03ce2d930d02"/>
    <ds:schemaRef ds:uri="ab17aa17-eff5-45a5-8a08-3910ee8c4b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PROSCES-PSC-TMP-TMP-Externo.dot</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 Introdução</dc:title>
  <dc:subject/>
  <dc:creator>Eduardo Araujo Oliveira</dc:creator>
  <keywords/>
  <lastModifiedBy>Mohammad Saood Abbasi</lastModifiedBy>
  <revision>95</revision>
  <lastPrinted>2008-02-26T18:15:00.0000000Z</lastPrinted>
  <dcterms:created xsi:type="dcterms:W3CDTF">2022-08-06T03:24:00.0000000Z</dcterms:created>
  <dcterms:modified xsi:type="dcterms:W3CDTF">2022-09-21T22:41:15.0749573Z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ContentTypeId">
    <vt:lpwstr>0x010100653FB2AC75EB464BA9F1F77BFA9B087A</vt:lpwstr>
  </property>
</Properties>
</file>